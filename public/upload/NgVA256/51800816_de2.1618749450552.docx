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126D6" w14:textId="77777777" w:rsidR="003D16BA" w:rsidRPr="00966C64" w:rsidRDefault="003D16BA" w:rsidP="003D16BA">
      <w:pPr>
        <w:suppressAutoHyphens/>
        <w:autoSpaceDE w:val="0"/>
        <w:autoSpaceDN w:val="0"/>
        <w:adjustRightInd w:val="0"/>
        <w:jc w:val="center"/>
        <w:rPr>
          <w:color w:val="000000" w:themeColor="text1"/>
          <w:sz w:val="28"/>
          <w:szCs w:val="28"/>
          <w:lang w:val="vi-VN"/>
        </w:rPr>
      </w:pPr>
      <w:r w:rsidRPr="00966C64">
        <w:rPr>
          <w:bCs/>
          <w:color w:val="000000" w:themeColor="text1"/>
          <w:sz w:val="28"/>
          <w:szCs w:val="28"/>
          <w:lang w:val="vi-VN"/>
        </w:rPr>
        <w:t>TỔNG LIÊN ĐOÀN LAO ĐỘNG VIỆT NAM</w:t>
      </w:r>
      <w:r w:rsidRPr="00966C64">
        <w:rPr>
          <w:b/>
          <w:bCs/>
          <w:color w:val="000000" w:themeColor="text1"/>
          <w:sz w:val="28"/>
          <w:szCs w:val="28"/>
          <w:lang w:val="vi-VN"/>
        </w:rPr>
        <w:t xml:space="preserve"> </w:t>
      </w:r>
    </w:p>
    <w:p w14:paraId="0A9BCBDE" w14:textId="77777777" w:rsidR="003D16BA" w:rsidRPr="00966C64" w:rsidRDefault="003D16BA" w:rsidP="003D16BA">
      <w:pPr>
        <w:suppressAutoHyphens/>
        <w:autoSpaceDE w:val="0"/>
        <w:autoSpaceDN w:val="0"/>
        <w:adjustRightInd w:val="0"/>
        <w:jc w:val="center"/>
        <w:rPr>
          <w:color w:val="000000" w:themeColor="text1"/>
          <w:sz w:val="28"/>
          <w:szCs w:val="28"/>
          <w:lang w:val="vi-VN"/>
        </w:rPr>
      </w:pPr>
      <w:r w:rsidRPr="00966C64">
        <w:rPr>
          <w:b/>
          <w:bCs/>
          <w:color w:val="000000" w:themeColor="text1"/>
          <w:sz w:val="28"/>
          <w:szCs w:val="28"/>
          <w:lang w:val="vi-VN"/>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15E8BB40" w14:textId="77777777" w:rsidR="003D16BA" w:rsidRPr="00FE6010" w:rsidRDefault="003D16BA" w:rsidP="003D16BA">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1C643130" w14:textId="77777777" w:rsidR="003D16BA" w:rsidRPr="00FE6010" w:rsidRDefault="003D16BA" w:rsidP="003D16BA">
      <w:pPr>
        <w:suppressAutoHyphens/>
        <w:autoSpaceDE w:val="0"/>
        <w:autoSpaceDN w:val="0"/>
        <w:adjustRightInd w:val="0"/>
        <w:ind w:firstLine="720"/>
        <w:jc w:val="center"/>
        <w:rPr>
          <w:color w:val="000000" w:themeColor="text1"/>
        </w:rPr>
      </w:pPr>
    </w:p>
    <w:p w14:paraId="4ABFB4FC" w14:textId="77777777" w:rsidR="003D16BA" w:rsidRPr="00FE6010" w:rsidRDefault="003D16BA" w:rsidP="003D16BA">
      <w:pPr>
        <w:suppressAutoHyphens/>
        <w:autoSpaceDE w:val="0"/>
        <w:autoSpaceDN w:val="0"/>
        <w:adjustRightInd w:val="0"/>
        <w:ind w:firstLine="720"/>
        <w:jc w:val="center"/>
        <w:rPr>
          <w:b/>
          <w:bCs/>
          <w:color w:val="000000" w:themeColor="text1"/>
          <w:sz w:val="28"/>
          <w:szCs w:val="28"/>
        </w:rPr>
      </w:pPr>
      <w:r w:rsidRPr="00FE6010">
        <w:rPr>
          <w:noProof/>
          <w:color w:val="000000" w:themeColor="text1"/>
          <w:sz w:val="22"/>
          <w:szCs w:val="22"/>
        </w:rPr>
        <w:drawing>
          <wp:inline distT="0" distB="0" distL="0" distR="0" wp14:anchorId="6CE79DB8" wp14:editId="0C9A8100">
            <wp:extent cx="790575" cy="7429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378F0A61" w14:textId="77777777" w:rsidR="003D16BA" w:rsidRPr="00FE6010" w:rsidRDefault="003D16BA" w:rsidP="003D16BA">
      <w:pPr>
        <w:suppressAutoHyphens/>
        <w:autoSpaceDE w:val="0"/>
        <w:autoSpaceDN w:val="0"/>
        <w:adjustRightInd w:val="0"/>
        <w:ind w:firstLine="720"/>
        <w:rPr>
          <w:b/>
          <w:bCs/>
          <w:color w:val="000000" w:themeColor="text1"/>
          <w:sz w:val="28"/>
          <w:szCs w:val="28"/>
        </w:rPr>
      </w:pPr>
    </w:p>
    <w:p w14:paraId="058DF51F" w14:textId="77777777" w:rsidR="003D16BA" w:rsidRPr="00FE6010" w:rsidRDefault="003D16BA" w:rsidP="003D16BA">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BÀI TẬP LỚN</w:t>
      </w:r>
    </w:p>
    <w:p w14:paraId="32015D7C" w14:textId="77777777" w:rsidR="003D16BA" w:rsidRPr="00FE6010" w:rsidRDefault="003D16BA" w:rsidP="003D16BA">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 xml:space="preserve"> MÔN PHÂN TÍCH VÀ THIẾT KẾ YÊU CẦU</w:t>
      </w:r>
    </w:p>
    <w:p w14:paraId="796C32DD" w14:textId="77777777" w:rsidR="003D16BA" w:rsidRDefault="003D16BA" w:rsidP="003D16BA">
      <w:pPr>
        <w:suppressAutoHyphens/>
        <w:autoSpaceDE w:val="0"/>
        <w:autoSpaceDN w:val="0"/>
        <w:adjustRightInd w:val="0"/>
        <w:spacing w:line="360" w:lineRule="auto"/>
        <w:ind w:firstLine="720"/>
        <w:jc w:val="center"/>
        <w:rPr>
          <w:b/>
          <w:bCs/>
          <w:color w:val="000000" w:themeColor="text1"/>
          <w:sz w:val="32"/>
          <w:szCs w:val="32"/>
        </w:rPr>
      </w:pPr>
    </w:p>
    <w:p w14:paraId="46E839CD" w14:textId="77777777" w:rsidR="003D16BA" w:rsidRPr="00FE6010" w:rsidRDefault="003D16BA" w:rsidP="003D16BA">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55FE4E81" w14:textId="77777777" w:rsidR="003D16BA" w:rsidRPr="00FE6010" w:rsidRDefault="003D16BA" w:rsidP="003D16BA">
      <w:pPr>
        <w:suppressAutoHyphens/>
        <w:autoSpaceDE w:val="0"/>
        <w:autoSpaceDN w:val="0"/>
        <w:adjustRightInd w:val="0"/>
        <w:spacing w:line="360" w:lineRule="auto"/>
        <w:rPr>
          <w:b/>
          <w:bCs/>
          <w:color w:val="000000" w:themeColor="text1"/>
        </w:rPr>
      </w:pPr>
    </w:p>
    <w:p w14:paraId="18168D52" w14:textId="77777777" w:rsidR="003D16BA" w:rsidRPr="00FE6010" w:rsidRDefault="003D16BA" w:rsidP="003D16BA">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HỆ THỐNG QUẢN LÝ CỬA HÀNG VẬT LIỆU XÂY DỰNG</w:t>
      </w:r>
    </w:p>
    <w:p w14:paraId="34385031" w14:textId="77777777" w:rsidR="003D16BA" w:rsidRDefault="003D16BA" w:rsidP="003D16BA">
      <w:pPr>
        <w:suppressAutoHyphens/>
        <w:autoSpaceDE w:val="0"/>
        <w:autoSpaceDN w:val="0"/>
        <w:adjustRightInd w:val="0"/>
        <w:spacing w:line="360" w:lineRule="auto"/>
        <w:jc w:val="center"/>
        <w:rPr>
          <w:b/>
          <w:bCs/>
          <w:color w:val="000000" w:themeColor="text1"/>
          <w:sz w:val="48"/>
          <w:szCs w:val="48"/>
        </w:rPr>
      </w:pPr>
    </w:p>
    <w:p w14:paraId="6F6933A0" w14:textId="77777777" w:rsidR="003D16BA" w:rsidRPr="00FE6010" w:rsidRDefault="003D16BA" w:rsidP="003D16BA">
      <w:pPr>
        <w:suppressAutoHyphens/>
        <w:autoSpaceDE w:val="0"/>
        <w:autoSpaceDN w:val="0"/>
        <w:adjustRightInd w:val="0"/>
        <w:spacing w:line="360" w:lineRule="auto"/>
        <w:jc w:val="center"/>
        <w:rPr>
          <w:b/>
          <w:bCs/>
          <w:color w:val="000000" w:themeColor="text1"/>
          <w:sz w:val="48"/>
          <w:szCs w:val="48"/>
        </w:rPr>
      </w:pPr>
    </w:p>
    <w:p w14:paraId="31EE7A6F" w14:textId="77777777" w:rsidR="003D16BA" w:rsidRPr="00FE6010" w:rsidRDefault="003D16BA" w:rsidP="003D16BA">
      <w:pPr>
        <w:suppressAutoHyphens/>
        <w:autoSpaceDE w:val="0"/>
        <w:autoSpaceDN w:val="0"/>
        <w:adjustRightInd w:val="0"/>
        <w:spacing w:line="360" w:lineRule="auto"/>
        <w:jc w:val="both"/>
        <w:rPr>
          <w:b/>
          <w:bCs/>
          <w:color w:val="000000" w:themeColor="text1"/>
        </w:rPr>
      </w:pPr>
    </w:p>
    <w:p w14:paraId="24DBD12A" w14:textId="77777777" w:rsidR="003D16BA" w:rsidRPr="00FE6010" w:rsidRDefault="003D16BA" w:rsidP="003D16BA">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Pr>
          <w:b/>
          <w:color w:val="000000" w:themeColor="text1"/>
          <w:sz w:val="28"/>
          <w:szCs w:val="28"/>
        </w:rPr>
        <w:t>ThS</w:t>
      </w:r>
      <w:r>
        <w:rPr>
          <w:b/>
          <w:color w:val="000000" w:themeColor="text1"/>
          <w:sz w:val="28"/>
          <w:szCs w:val="28"/>
          <w:lang w:val="vi-VN"/>
        </w:rPr>
        <w:t>.</w:t>
      </w:r>
      <w:r>
        <w:rPr>
          <w:b/>
          <w:color w:val="000000" w:themeColor="text1"/>
          <w:sz w:val="28"/>
          <w:szCs w:val="28"/>
        </w:rPr>
        <w:t xml:space="preserve"> </w:t>
      </w:r>
      <w:r w:rsidRPr="001E7BCD">
        <w:rPr>
          <w:b/>
          <w:sz w:val="28"/>
          <w:szCs w:val="28"/>
        </w:rPr>
        <w:t>NGUYỄN TRỌNG NHÂN</w:t>
      </w:r>
    </w:p>
    <w:p w14:paraId="1FF3EDC2" w14:textId="77777777" w:rsidR="003D16BA" w:rsidRDefault="003D16BA" w:rsidP="003D16BA">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Pr>
          <w:b/>
          <w:bCs/>
          <w:color w:val="000000" w:themeColor="text1"/>
          <w:sz w:val="28"/>
          <w:szCs w:val="28"/>
        </w:rPr>
        <w:t>Thái Kim Thư</w:t>
      </w:r>
      <w:r w:rsidRPr="00E74A8D">
        <w:rPr>
          <w:b/>
          <w:bCs/>
          <w:color w:val="000000" w:themeColor="text1"/>
          <w:sz w:val="28"/>
          <w:szCs w:val="28"/>
        </w:rPr>
        <w:t xml:space="preserve"> - 51800</w:t>
      </w:r>
      <w:r>
        <w:rPr>
          <w:b/>
          <w:bCs/>
          <w:color w:val="000000" w:themeColor="text1"/>
          <w:sz w:val="28"/>
          <w:szCs w:val="28"/>
        </w:rPr>
        <w:t>816</w:t>
      </w:r>
    </w:p>
    <w:p w14:paraId="6BF4F979" w14:textId="77777777" w:rsidR="003D16BA" w:rsidRDefault="003D16BA" w:rsidP="003D16BA">
      <w:pPr>
        <w:suppressAutoHyphens/>
        <w:autoSpaceDE w:val="0"/>
        <w:autoSpaceDN w:val="0"/>
        <w:adjustRightInd w:val="0"/>
        <w:spacing w:line="360" w:lineRule="auto"/>
        <w:jc w:val="right"/>
        <w:rPr>
          <w:b/>
          <w:bCs/>
          <w:color w:val="000000" w:themeColor="text1"/>
          <w:sz w:val="28"/>
          <w:szCs w:val="28"/>
        </w:rPr>
      </w:pPr>
    </w:p>
    <w:p w14:paraId="30139A88" w14:textId="77777777" w:rsidR="003D16BA" w:rsidRDefault="003D16BA" w:rsidP="003D16BA">
      <w:pPr>
        <w:suppressAutoHyphens/>
        <w:autoSpaceDE w:val="0"/>
        <w:autoSpaceDN w:val="0"/>
        <w:adjustRightInd w:val="0"/>
        <w:spacing w:line="360" w:lineRule="auto"/>
        <w:jc w:val="right"/>
        <w:rPr>
          <w:b/>
          <w:bCs/>
          <w:color w:val="000000" w:themeColor="text1"/>
          <w:sz w:val="28"/>
          <w:szCs w:val="28"/>
        </w:rPr>
      </w:pPr>
    </w:p>
    <w:p w14:paraId="7B1C2BBE" w14:textId="77777777" w:rsidR="003D16BA" w:rsidRDefault="003D16BA" w:rsidP="003D16BA">
      <w:pPr>
        <w:suppressAutoHyphens/>
        <w:autoSpaceDE w:val="0"/>
        <w:autoSpaceDN w:val="0"/>
        <w:adjustRightInd w:val="0"/>
        <w:spacing w:line="360" w:lineRule="auto"/>
        <w:jc w:val="right"/>
        <w:rPr>
          <w:b/>
          <w:bCs/>
          <w:color w:val="000000" w:themeColor="text1"/>
          <w:sz w:val="28"/>
          <w:szCs w:val="28"/>
        </w:rPr>
      </w:pPr>
    </w:p>
    <w:p w14:paraId="02C71E26" w14:textId="77777777" w:rsidR="003D16BA" w:rsidRPr="00FE6010" w:rsidRDefault="003D16BA" w:rsidP="003D16BA">
      <w:pPr>
        <w:suppressAutoHyphens/>
        <w:autoSpaceDE w:val="0"/>
        <w:autoSpaceDN w:val="0"/>
        <w:adjustRightInd w:val="0"/>
        <w:spacing w:line="360" w:lineRule="auto"/>
        <w:jc w:val="right"/>
        <w:rPr>
          <w:b/>
          <w:bCs/>
          <w:color w:val="000000" w:themeColor="text1"/>
          <w:sz w:val="28"/>
          <w:szCs w:val="28"/>
        </w:rPr>
      </w:pPr>
    </w:p>
    <w:p w14:paraId="2BDC50AD" w14:textId="77777777" w:rsidR="003D16BA" w:rsidRPr="00FE6010" w:rsidRDefault="003D16BA" w:rsidP="003D16BA">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    </w:t>
      </w:r>
      <w:r w:rsidRPr="00FE6010">
        <w:rPr>
          <w:b/>
          <w:bCs/>
          <w:color w:val="000000" w:themeColor="text1"/>
          <w:sz w:val="28"/>
          <w:szCs w:val="28"/>
        </w:rPr>
        <w:t>2</w:t>
      </w:r>
      <w:r>
        <w:rPr>
          <w:b/>
          <w:bCs/>
          <w:color w:val="000000" w:themeColor="text1"/>
          <w:sz w:val="28"/>
          <w:szCs w:val="28"/>
        </w:rPr>
        <w:t>2</w:t>
      </w:r>
    </w:p>
    <w:p w14:paraId="3E0FD185" w14:textId="77777777" w:rsidR="003D16BA" w:rsidRPr="00FE6010" w:rsidRDefault="003D16BA" w:rsidP="003D16BA">
      <w:pPr>
        <w:suppressAutoHyphens/>
        <w:autoSpaceDE w:val="0"/>
        <w:autoSpaceDN w:val="0"/>
        <w:adjustRightInd w:val="0"/>
        <w:jc w:val="center"/>
        <w:rPr>
          <w:b/>
          <w:bCs/>
          <w:iCs/>
          <w:color w:val="000000" w:themeColor="text1"/>
          <w:sz w:val="28"/>
          <w:szCs w:val="28"/>
          <w:lang w:val="vi-VN"/>
        </w:rPr>
      </w:pPr>
    </w:p>
    <w:p w14:paraId="7FE5AF88" w14:textId="77777777" w:rsidR="003D16BA" w:rsidRPr="00FE6010" w:rsidRDefault="003D16BA" w:rsidP="003D16BA">
      <w:pPr>
        <w:suppressAutoHyphens/>
        <w:autoSpaceDE w:val="0"/>
        <w:autoSpaceDN w:val="0"/>
        <w:adjustRightInd w:val="0"/>
        <w:jc w:val="center"/>
        <w:rPr>
          <w:b/>
          <w:bCs/>
          <w:iCs/>
          <w:color w:val="000000" w:themeColor="text1"/>
          <w:sz w:val="28"/>
          <w:szCs w:val="28"/>
          <w:lang w:val="vi-VN"/>
        </w:rPr>
      </w:pPr>
    </w:p>
    <w:p w14:paraId="298BFAE7" w14:textId="77777777" w:rsidR="003D16BA" w:rsidRPr="00FE6010" w:rsidRDefault="003D16BA" w:rsidP="003D16BA">
      <w:pPr>
        <w:suppressAutoHyphens/>
        <w:autoSpaceDE w:val="0"/>
        <w:autoSpaceDN w:val="0"/>
        <w:adjustRightInd w:val="0"/>
        <w:rPr>
          <w:b/>
          <w:bCs/>
          <w:iCs/>
          <w:color w:val="000000" w:themeColor="text1"/>
          <w:sz w:val="28"/>
          <w:szCs w:val="28"/>
        </w:rPr>
      </w:pPr>
    </w:p>
    <w:p w14:paraId="7A254B8D" w14:textId="77777777" w:rsidR="003D16BA" w:rsidRPr="00DC359F" w:rsidRDefault="003D16BA" w:rsidP="003D16BA">
      <w:pPr>
        <w:suppressAutoHyphens/>
        <w:autoSpaceDE w:val="0"/>
        <w:autoSpaceDN w:val="0"/>
        <w:adjustRightInd w:val="0"/>
        <w:jc w:val="center"/>
        <w:rPr>
          <w:b/>
          <w:bCs/>
          <w:iCs/>
          <w:color w:val="000000" w:themeColor="text1"/>
          <w:sz w:val="28"/>
          <w:szCs w:val="28"/>
        </w:rPr>
      </w:pPr>
    </w:p>
    <w:p w14:paraId="03D0660C" w14:textId="77777777" w:rsidR="003D16BA" w:rsidRPr="0007461E" w:rsidRDefault="003D16BA" w:rsidP="003D16BA">
      <w:pPr>
        <w:suppressAutoHyphens/>
        <w:autoSpaceDE w:val="0"/>
        <w:autoSpaceDN w:val="0"/>
        <w:adjustRightInd w:val="0"/>
        <w:jc w:val="center"/>
        <w:rPr>
          <w:b/>
          <w:bCs/>
          <w:iCs/>
          <w:color w:val="000000" w:themeColor="text1"/>
          <w:sz w:val="28"/>
          <w:szCs w:val="28"/>
        </w:rPr>
        <w:sectPr w:rsidR="003D16BA" w:rsidRPr="0007461E" w:rsidSect="0057031B">
          <w:headerReference w:type="default" r:id="rId9"/>
          <w:footerReference w:type="default" r:id="rId10"/>
          <w:headerReference w:type="first" r:id="rId11"/>
          <w:type w:val="continuous"/>
          <w:pgSz w:w="11906" w:h="16838" w:code="9"/>
          <w:pgMar w:top="1134" w:right="1134" w:bottom="1134" w:left="1440" w:header="720" w:footer="720" w:gutter="0"/>
          <w:pgNumType w:start="1"/>
          <w:cols w:space="720"/>
          <w:docGrid w:linePitch="360"/>
        </w:sectPr>
      </w:pPr>
      <w:r w:rsidRPr="00FE6010">
        <w:rPr>
          <w:b/>
          <w:bCs/>
          <w:iCs/>
          <w:color w:val="000000" w:themeColor="text1"/>
          <w:sz w:val="28"/>
          <w:szCs w:val="28"/>
          <w:lang w:val="vi-VN"/>
        </w:rPr>
        <w:t xml:space="preserve">THÀNH PHỐ HỒ CHÍ MINH, NĂM </w:t>
      </w:r>
      <w:r>
        <w:rPr>
          <w:b/>
          <w:bCs/>
          <w:iCs/>
          <w:color w:val="000000" w:themeColor="text1"/>
          <w:sz w:val="28"/>
          <w:szCs w:val="28"/>
          <w:lang w:val="vi-VN"/>
        </w:rPr>
        <w:t>202</w:t>
      </w:r>
      <w:r>
        <w:rPr>
          <w:b/>
          <w:bCs/>
          <w:iCs/>
          <w:color w:val="000000" w:themeColor="text1"/>
          <w:sz w:val="28"/>
          <w:szCs w:val="28"/>
        </w:rPr>
        <w:t>1</w:t>
      </w:r>
    </w:p>
    <w:p w14:paraId="40434B76" w14:textId="5DA01BE0" w:rsidR="00385195" w:rsidRPr="00966C64" w:rsidRDefault="006A189F" w:rsidP="00385195">
      <w:pPr>
        <w:suppressAutoHyphens/>
        <w:autoSpaceDE w:val="0"/>
        <w:autoSpaceDN w:val="0"/>
        <w:adjustRightInd w:val="0"/>
        <w:jc w:val="center"/>
        <w:rPr>
          <w:color w:val="000000" w:themeColor="text1"/>
          <w:sz w:val="28"/>
          <w:szCs w:val="28"/>
          <w:lang w:val="vi-VN"/>
        </w:rPr>
      </w:pPr>
      <w:r>
        <w:rPr>
          <w:bCs/>
          <w:color w:val="000000" w:themeColor="text1"/>
          <w:sz w:val="28"/>
          <w:szCs w:val="28"/>
          <w:lang w:val="vi-VN"/>
        </w:rPr>
        <w:lastRenderedPageBreak/>
        <w:br w:type="column"/>
      </w:r>
      <w:r w:rsidR="00385195" w:rsidRPr="00966C64">
        <w:rPr>
          <w:bCs/>
          <w:color w:val="000000" w:themeColor="text1"/>
          <w:sz w:val="28"/>
          <w:szCs w:val="28"/>
          <w:lang w:val="vi-VN"/>
        </w:rPr>
        <w:lastRenderedPageBreak/>
        <w:t>TỔNG LIÊN ĐOÀN LAO ĐỘNG VIỆT NAM</w:t>
      </w:r>
      <w:r w:rsidR="00385195" w:rsidRPr="00966C64">
        <w:rPr>
          <w:b/>
          <w:bCs/>
          <w:color w:val="000000" w:themeColor="text1"/>
          <w:sz w:val="28"/>
          <w:szCs w:val="28"/>
          <w:lang w:val="vi-VN"/>
        </w:rPr>
        <w:t xml:space="preserve"> </w:t>
      </w:r>
    </w:p>
    <w:p w14:paraId="70B2B4F9" w14:textId="77777777" w:rsidR="00385195" w:rsidRPr="00966C64" w:rsidRDefault="00385195" w:rsidP="00385195">
      <w:pPr>
        <w:suppressAutoHyphens/>
        <w:autoSpaceDE w:val="0"/>
        <w:autoSpaceDN w:val="0"/>
        <w:adjustRightInd w:val="0"/>
        <w:jc w:val="center"/>
        <w:rPr>
          <w:color w:val="000000" w:themeColor="text1"/>
          <w:sz w:val="28"/>
          <w:szCs w:val="28"/>
          <w:lang w:val="vi-VN"/>
        </w:rPr>
      </w:pPr>
      <w:r w:rsidRPr="00966C64">
        <w:rPr>
          <w:b/>
          <w:bCs/>
          <w:color w:val="000000" w:themeColor="text1"/>
          <w:sz w:val="28"/>
          <w:szCs w:val="28"/>
          <w:lang w:val="vi-VN"/>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12D59CC3" w14:textId="77777777" w:rsidR="00385195" w:rsidRPr="00FE6010" w:rsidRDefault="00385195" w:rsidP="00385195">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27EB9253" w14:textId="77777777" w:rsidR="00385195" w:rsidRPr="00FE6010" w:rsidRDefault="00385195" w:rsidP="00385195">
      <w:pPr>
        <w:suppressAutoHyphens/>
        <w:autoSpaceDE w:val="0"/>
        <w:autoSpaceDN w:val="0"/>
        <w:adjustRightInd w:val="0"/>
        <w:ind w:firstLine="720"/>
        <w:jc w:val="center"/>
        <w:rPr>
          <w:color w:val="000000" w:themeColor="text1"/>
        </w:rPr>
      </w:pPr>
    </w:p>
    <w:p w14:paraId="13593772" w14:textId="77777777" w:rsidR="00385195" w:rsidRPr="00FE6010" w:rsidRDefault="00385195" w:rsidP="00385195">
      <w:pPr>
        <w:suppressAutoHyphens/>
        <w:autoSpaceDE w:val="0"/>
        <w:autoSpaceDN w:val="0"/>
        <w:adjustRightInd w:val="0"/>
        <w:ind w:firstLine="720"/>
        <w:jc w:val="center"/>
        <w:rPr>
          <w:b/>
          <w:bCs/>
          <w:color w:val="000000" w:themeColor="text1"/>
          <w:sz w:val="28"/>
          <w:szCs w:val="28"/>
        </w:rPr>
      </w:pPr>
      <w:r w:rsidRPr="00FE6010">
        <w:rPr>
          <w:noProof/>
          <w:color w:val="000000" w:themeColor="text1"/>
          <w:sz w:val="22"/>
          <w:szCs w:val="22"/>
        </w:rPr>
        <w:drawing>
          <wp:inline distT="0" distB="0" distL="0" distR="0" wp14:anchorId="1681392E" wp14:editId="767B67DC">
            <wp:extent cx="790575" cy="7429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60B0DA37" w14:textId="77777777" w:rsidR="00385195" w:rsidRPr="00FE6010" w:rsidRDefault="00385195" w:rsidP="00385195">
      <w:pPr>
        <w:suppressAutoHyphens/>
        <w:autoSpaceDE w:val="0"/>
        <w:autoSpaceDN w:val="0"/>
        <w:adjustRightInd w:val="0"/>
        <w:ind w:firstLine="720"/>
        <w:rPr>
          <w:b/>
          <w:bCs/>
          <w:color w:val="000000" w:themeColor="text1"/>
          <w:sz w:val="28"/>
          <w:szCs w:val="28"/>
        </w:rPr>
      </w:pPr>
    </w:p>
    <w:p w14:paraId="7BB06CF5" w14:textId="64B699E2" w:rsidR="00385195" w:rsidRPr="00FE6010" w:rsidRDefault="003D16BA" w:rsidP="00385195">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BÀI TẬP LỚN</w:t>
      </w:r>
    </w:p>
    <w:p w14:paraId="3A50F24F" w14:textId="77777777" w:rsidR="00385195" w:rsidRPr="00FE6010" w:rsidRDefault="00385195" w:rsidP="00385195">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 xml:space="preserve"> MÔN PHÂN TÍCH VÀ THIẾT KẾ YÊU CẦU</w:t>
      </w:r>
    </w:p>
    <w:p w14:paraId="4E6C8B8D" w14:textId="77777777" w:rsidR="00385195" w:rsidRDefault="00385195" w:rsidP="00385195">
      <w:pPr>
        <w:suppressAutoHyphens/>
        <w:autoSpaceDE w:val="0"/>
        <w:autoSpaceDN w:val="0"/>
        <w:adjustRightInd w:val="0"/>
        <w:spacing w:line="360" w:lineRule="auto"/>
        <w:ind w:firstLine="720"/>
        <w:jc w:val="center"/>
        <w:rPr>
          <w:b/>
          <w:bCs/>
          <w:color w:val="000000" w:themeColor="text1"/>
          <w:sz w:val="32"/>
          <w:szCs w:val="32"/>
        </w:rPr>
      </w:pPr>
    </w:p>
    <w:p w14:paraId="35328BAC" w14:textId="77777777" w:rsidR="00385195" w:rsidRPr="00FE6010" w:rsidRDefault="00385195" w:rsidP="00385195">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6F250B17" w14:textId="77777777" w:rsidR="00385195" w:rsidRPr="00FE6010" w:rsidRDefault="00385195" w:rsidP="00385195">
      <w:pPr>
        <w:suppressAutoHyphens/>
        <w:autoSpaceDE w:val="0"/>
        <w:autoSpaceDN w:val="0"/>
        <w:adjustRightInd w:val="0"/>
        <w:spacing w:line="360" w:lineRule="auto"/>
        <w:rPr>
          <w:b/>
          <w:bCs/>
          <w:color w:val="000000" w:themeColor="text1"/>
        </w:rPr>
      </w:pPr>
    </w:p>
    <w:p w14:paraId="7B2767BD" w14:textId="255897D8" w:rsidR="00385195" w:rsidRPr="00FE6010" w:rsidRDefault="00961B7B" w:rsidP="00437BF2">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HỆ THỐNG QUẢN LÝ</w:t>
      </w:r>
      <w:r w:rsidR="00437BF2">
        <w:rPr>
          <w:b/>
          <w:bCs/>
          <w:color w:val="000000" w:themeColor="text1"/>
          <w:sz w:val="48"/>
          <w:szCs w:val="48"/>
        </w:rPr>
        <w:t xml:space="preserve"> CỬA HÀNG VẬT LIỆU XÂY DỰNG</w:t>
      </w:r>
    </w:p>
    <w:p w14:paraId="31C3BD90" w14:textId="77777777" w:rsidR="00385195" w:rsidRDefault="00385195" w:rsidP="00385195">
      <w:pPr>
        <w:suppressAutoHyphens/>
        <w:autoSpaceDE w:val="0"/>
        <w:autoSpaceDN w:val="0"/>
        <w:adjustRightInd w:val="0"/>
        <w:spacing w:line="360" w:lineRule="auto"/>
        <w:jc w:val="center"/>
        <w:rPr>
          <w:b/>
          <w:bCs/>
          <w:color w:val="000000" w:themeColor="text1"/>
          <w:sz w:val="48"/>
          <w:szCs w:val="48"/>
        </w:rPr>
      </w:pPr>
    </w:p>
    <w:p w14:paraId="3D4C198D" w14:textId="77777777" w:rsidR="00385195" w:rsidRPr="00FE6010" w:rsidRDefault="00385195" w:rsidP="00385195">
      <w:pPr>
        <w:suppressAutoHyphens/>
        <w:autoSpaceDE w:val="0"/>
        <w:autoSpaceDN w:val="0"/>
        <w:adjustRightInd w:val="0"/>
        <w:spacing w:line="360" w:lineRule="auto"/>
        <w:jc w:val="center"/>
        <w:rPr>
          <w:b/>
          <w:bCs/>
          <w:color w:val="000000" w:themeColor="text1"/>
          <w:sz w:val="48"/>
          <w:szCs w:val="48"/>
        </w:rPr>
      </w:pPr>
    </w:p>
    <w:p w14:paraId="2B7D00B4" w14:textId="77777777" w:rsidR="00385195" w:rsidRPr="00FE6010" w:rsidRDefault="00385195" w:rsidP="00385195">
      <w:pPr>
        <w:suppressAutoHyphens/>
        <w:autoSpaceDE w:val="0"/>
        <w:autoSpaceDN w:val="0"/>
        <w:adjustRightInd w:val="0"/>
        <w:spacing w:line="360" w:lineRule="auto"/>
        <w:jc w:val="both"/>
        <w:rPr>
          <w:b/>
          <w:bCs/>
          <w:color w:val="000000" w:themeColor="text1"/>
        </w:rPr>
      </w:pPr>
    </w:p>
    <w:p w14:paraId="3EEA7A34" w14:textId="77777777" w:rsidR="00980F10" w:rsidRPr="00FE6010" w:rsidRDefault="00980F10" w:rsidP="00980F10">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Pr>
          <w:b/>
          <w:color w:val="000000" w:themeColor="text1"/>
          <w:sz w:val="28"/>
          <w:szCs w:val="28"/>
        </w:rPr>
        <w:t>ThS</w:t>
      </w:r>
      <w:r>
        <w:rPr>
          <w:b/>
          <w:color w:val="000000" w:themeColor="text1"/>
          <w:sz w:val="28"/>
          <w:szCs w:val="28"/>
          <w:lang w:val="vi-VN"/>
        </w:rPr>
        <w:t>.</w:t>
      </w:r>
      <w:r>
        <w:rPr>
          <w:b/>
          <w:color w:val="000000" w:themeColor="text1"/>
          <w:sz w:val="28"/>
          <w:szCs w:val="28"/>
        </w:rPr>
        <w:t xml:space="preserve"> </w:t>
      </w:r>
      <w:r w:rsidRPr="001E7BCD">
        <w:rPr>
          <w:b/>
          <w:sz w:val="28"/>
          <w:szCs w:val="28"/>
        </w:rPr>
        <w:t>NGUYỄN TRỌNG NHÂN</w:t>
      </w:r>
    </w:p>
    <w:p w14:paraId="10C8BA26" w14:textId="467DE6FB" w:rsidR="00385195" w:rsidRDefault="00385195" w:rsidP="009A73CD">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sidR="00A770B4">
        <w:rPr>
          <w:b/>
          <w:bCs/>
          <w:color w:val="000000" w:themeColor="text1"/>
          <w:sz w:val="28"/>
          <w:szCs w:val="28"/>
        </w:rPr>
        <w:t>Thái Kim Thư</w:t>
      </w:r>
      <w:r w:rsidRPr="00E74A8D">
        <w:rPr>
          <w:b/>
          <w:bCs/>
          <w:color w:val="000000" w:themeColor="text1"/>
          <w:sz w:val="28"/>
          <w:szCs w:val="28"/>
        </w:rPr>
        <w:t xml:space="preserve"> - 51800</w:t>
      </w:r>
      <w:r w:rsidR="00A770B4">
        <w:rPr>
          <w:b/>
          <w:bCs/>
          <w:color w:val="000000" w:themeColor="text1"/>
          <w:sz w:val="28"/>
          <w:szCs w:val="28"/>
        </w:rPr>
        <w:t>816</w:t>
      </w:r>
    </w:p>
    <w:p w14:paraId="6712FB0E" w14:textId="56D70114" w:rsidR="009A73CD" w:rsidRDefault="009A73CD" w:rsidP="009A73CD">
      <w:pPr>
        <w:suppressAutoHyphens/>
        <w:autoSpaceDE w:val="0"/>
        <w:autoSpaceDN w:val="0"/>
        <w:adjustRightInd w:val="0"/>
        <w:spacing w:line="360" w:lineRule="auto"/>
        <w:jc w:val="right"/>
        <w:rPr>
          <w:b/>
          <w:bCs/>
          <w:color w:val="000000" w:themeColor="text1"/>
          <w:sz w:val="28"/>
          <w:szCs w:val="28"/>
        </w:rPr>
      </w:pPr>
    </w:p>
    <w:p w14:paraId="11514EC2" w14:textId="02FF23C5" w:rsidR="009A73CD" w:rsidRDefault="009A73CD" w:rsidP="009A73CD">
      <w:pPr>
        <w:suppressAutoHyphens/>
        <w:autoSpaceDE w:val="0"/>
        <w:autoSpaceDN w:val="0"/>
        <w:adjustRightInd w:val="0"/>
        <w:spacing w:line="360" w:lineRule="auto"/>
        <w:jc w:val="right"/>
        <w:rPr>
          <w:b/>
          <w:bCs/>
          <w:color w:val="000000" w:themeColor="text1"/>
          <w:sz w:val="28"/>
          <w:szCs w:val="28"/>
        </w:rPr>
      </w:pPr>
    </w:p>
    <w:p w14:paraId="110BE3FB" w14:textId="43E62667" w:rsidR="009A73CD" w:rsidRDefault="009A73CD" w:rsidP="009A73CD">
      <w:pPr>
        <w:suppressAutoHyphens/>
        <w:autoSpaceDE w:val="0"/>
        <w:autoSpaceDN w:val="0"/>
        <w:adjustRightInd w:val="0"/>
        <w:spacing w:line="360" w:lineRule="auto"/>
        <w:jc w:val="right"/>
        <w:rPr>
          <w:b/>
          <w:bCs/>
          <w:color w:val="000000" w:themeColor="text1"/>
          <w:sz w:val="28"/>
          <w:szCs w:val="28"/>
        </w:rPr>
      </w:pPr>
    </w:p>
    <w:p w14:paraId="6F5C0366" w14:textId="77777777" w:rsidR="009A73CD" w:rsidRPr="00FE6010" w:rsidRDefault="009A73CD" w:rsidP="009A73CD">
      <w:pPr>
        <w:suppressAutoHyphens/>
        <w:autoSpaceDE w:val="0"/>
        <w:autoSpaceDN w:val="0"/>
        <w:adjustRightInd w:val="0"/>
        <w:spacing w:line="360" w:lineRule="auto"/>
        <w:jc w:val="right"/>
        <w:rPr>
          <w:b/>
          <w:bCs/>
          <w:color w:val="000000" w:themeColor="text1"/>
          <w:sz w:val="28"/>
          <w:szCs w:val="28"/>
        </w:rPr>
      </w:pPr>
    </w:p>
    <w:p w14:paraId="7F99F57B" w14:textId="77777777" w:rsidR="00385195" w:rsidRPr="00FE6010" w:rsidRDefault="00385195" w:rsidP="00385195">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    </w:t>
      </w:r>
      <w:r w:rsidRPr="00FE6010">
        <w:rPr>
          <w:b/>
          <w:bCs/>
          <w:color w:val="000000" w:themeColor="text1"/>
          <w:sz w:val="28"/>
          <w:szCs w:val="28"/>
        </w:rPr>
        <w:t>2</w:t>
      </w:r>
      <w:r>
        <w:rPr>
          <w:b/>
          <w:bCs/>
          <w:color w:val="000000" w:themeColor="text1"/>
          <w:sz w:val="28"/>
          <w:szCs w:val="28"/>
        </w:rPr>
        <w:t>2</w:t>
      </w:r>
    </w:p>
    <w:p w14:paraId="506B59EE"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4165EF2E"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7E958AE1" w14:textId="77777777" w:rsidR="00385195" w:rsidRPr="00FE6010" w:rsidRDefault="00385195" w:rsidP="00385195">
      <w:pPr>
        <w:suppressAutoHyphens/>
        <w:autoSpaceDE w:val="0"/>
        <w:autoSpaceDN w:val="0"/>
        <w:adjustRightInd w:val="0"/>
        <w:rPr>
          <w:b/>
          <w:bCs/>
          <w:iCs/>
          <w:color w:val="000000" w:themeColor="text1"/>
          <w:sz w:val="28"/>
          <w:szCs w:val="28"/>
        </w:rPr>
      </w:pPr>
    </w:p>
    <w:p w14:paraId="49FDCB67"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28711D63" w14:textId="29914709" w:rsidR="00385195" w:rsidRPr="0007461E" w:rsidRDefault="00385195" w:rsidP="00385195">
      <w:pPr>
        <w:suppressAutoHyphens/>
        <w:autoSpaceDE w:val="0"/>
        <w:autoSpaceDN w:val="0"/>
        <w:adjustRightInd w:val="0"/>
        <w:jc w:val="center"/>
        <w:rPr>
          <w:b/>
          <w:bCs/>
          <w:iCs/>
          <w:color w:val="000000" w:themeColor="text1"/>
          <w:sz w:val="28"/>
          <w:szCs w:val="28"/>
        </w:rPr>
        <w:sectPr w:rsidR="00385195" w:rsidRPr="0007461E" w:rsidSect="003E0976">
          <w:headerReference w:type="default" r:id="rId12"/>
          <w:footerReference w:type="default" r:id="rId13"/>
          <w:type w:val="continuous"/>
          <w:pgSz w:w="11906" w:h="16838" w:code="9"/>
          <w:pgMar w:top="1134" w:right="1134" w:bottom="1134" w:left="1440" w:header="720" w:footer="720" w:gutter="0"/>
          <w:cols w:space="720"/>
          <w:docGrid w:linePitch="360"/>
        </w:sectPr>
      </w:pPr>
      <w:r w:rsidRPr="00FE6010">
        <w:rPr>
          <w:b/>
          <w:bCs/>
          <w:iCs/>
          <w:color w:val="000000" w:themeColor="text1"/>
          <w:sz w:val="28"/>
          <w:szCs w:val="28"/>
          <w:lang w:val="vi-VN"/>
        </w:rPr>
        <w:t xml:space="preserve">THÀNH PHỐ HỒ CHÍ MINH, NĂM </w:t>
      </w:r>
      <w:r w:rsidR="0007461E">
        <w:rPr>
          <w:b/>
          <w:bCs/>
          <w:iCs/>
          <w:color w:val="000000" w:themeColor="text1"/>
          <w:sz w:val="28"/>
          <w:szCs w:val="28"/>
          <w:lang w:val="vi-VN"/>
        </w:rPr>
        <w:t>202</w:t>
      </w:r>
      <w:r w:rsidR="0007461E">
        <w:rPr>
          <w:b/>
          <w:bCs/>
          <w:iCs/>
          <w:color w:val="000000" w:themeColor="text1"/>
          <w:sz w:val="28"/>
          <w:szCs w:val="28"/>
        </w:rPr>
        <w:t>1</w:t>
      </w:r>
    </w:p>
    <w:p w14:paraId="58151AE6" w14:textId="0B4719C7" w:rsidR="004A2284" w:rsidRPr="002C31DE" w:rsidRDefault="00D31123" w:rsidP="00F020D1">
      <w:pPr>
        <w:pStyle w:val="Chng"/>
        <w:rPr>
          <w:lang w:val="vi-VN"/>
        </w:rPr>
      </w:pPr>
      <w:r>
        <w:rPr>
          <w:lang w:val="vi-VN"/>
        </w:rPr>
        <w:lastRenderedPageBreak/>
        <w:br w:type="column"/>
      </w:r>
      <w:bookmarkStart w:id="0" w:name="_Toc68121127"/>
      <w:r w:rsidR="004A2284" w:rsidRPr="002C31DE">
        <w:rPr>
          <w:lang w:val="vi-VN"/>
        </w:rPr>
        <w:lastRenderedPageBreak/>
        <w:t>LỜI CẢM ƠN</w:t>
      </w:r>
      <w:bookmarkEnd w:id="0"/>
    </w:p>
    <w:p w14:paraId="62DB201A" w14:textId="29697509"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 xml:space="preserve">Trước tiên, </w:t>
      </w:r>
      <w:r w:rsidR="00277F63">
        <w:rPr>
          <w:sz w:val="26"/>
          <w:szCs w:val="26"/>
        </w:rPr>
        <w:t>em</w:t>
      </w:r>
      <w:r w:rsidRPr="0029791B">
        <w:rPr>
          <w:sz w:val="26"/>
          <w:szCs w:val="26"/>
          <w:lang w:val="vi-VN"/>
        </w:rPr>
        <w:t xml:space="preserve"> xin gửi lời cảm ơn chân thành đến ThS. Nguyễn Trọng Nhân. Thầy là người đã luôn hỗ trợ và hướng dẫn tận tình cho </w:t>
      </w:r>
      <w:r w:rsidR="00277F63">
        <w:rPr>
          <w:sz w:val="26"/>
          <w:szCs w:val="26"/>
        </w:rPr>
        <w:t>em</w:t>
      </w:r>
      <w:r w:rsidRPr="0029791B">
        <w:rPr>
          <w:sz w:val="26"/>
          <w:szCs w:val="26"/>
          <w:lang w:val="vi-VN"/>
        </w:rPr>
        <w:t xml:space="preserve"> trong suốt quá trình nghiên cứu và hoàn thành bài nghiên cứu với đề tài </w:t>
      </w:r>
      <w:r w:rsidRPr="0029791B">
        <w:rPr>
          <w:b/>
          <w:i/>
          <w:sz w:val="26"/>
          <w:szCs w:val="26"/>
          <w:lang w:val="vi-VN"/>
        </w:rPr>
        <w:t>“</w:t>
      </w:r>
      <w:r w:rsidR="00C440DE">
        <w:rPr>
          <w:b/>
          <w:i/>
          <w:sz w:val="26"/>
          <w:szCs w:val="26"/>
        </w:rPr>
        <w:t>hệ thống quản lí cửa hàng vật liệu xây dựng</w:t>
      </w:r>
      <w:r w:rsidRPr="0029791B">
        <w:rPr>
          <w:b/>
          <w:i/>
          <w:sz w:val="26"/>
          <w:szCs w:val="26"/>
          <w:lang w:val="vi-VN"/>
        </w:rPr>
        <w:t>"</w:t>
      </w:r>
      <w:r w:rsidRPr="0029791B">
        <w:rPr>
          <w:sz w:val="26"/>
          <w:szCs w:val="26"/>
          <w:lang w:val="vi-VN"/>
        </w:rPr>
        <w:t>.</w:t>
      </w:r>
    </w:p>
    <w:p w14:paraId="2918E258" w14:textId="50A2979E" w:rsidR="00705C5C" w:rsidRDefault="0029791B" w:rsidP="00705C5C">
      <w:pPr>
        <w:spacing w:before="240" w:after="240" w:line="360" w:lineRule="auto"/>
        <w:ind w:firstLine="780"/>
        <w:jc w:val="both"/>
        <w:rPr>
          <w:sz w:val="26"/>
          <w:szCs w:val="26"/>
          <w:lang w:val="vi-VN"/>
        </w:rPr>
      </w:pPr>
      <w:r w:rsidRPr="0029791B">
        <w:rPr>
          <w:sz w:val="26"/>
          <w:szCs w:val="26"/>
          <w:lang w:val="vi-VN"/>
        </w:rPr>
        <w:t xml:space="preserve">Tiếp theo, </w:t>
      </w:r>
      <w:r w:rsidR="00705C5C">
        <w:rPr>
          <w:sz w:val="26"/>
          <w:szCs w:val="26"/>
        </w:rPr>
        <w:t>em</w:t>
      </w:r>
      <w:r w:rsidRPr="0029791B">
        <w:rPr>
          <w:sz w:val="26"/>
          <w:szCs w:val="26"/>
          <w:lang w:val="vi-VN"/>
        </w:rPr>
        <w:t xml:space="preserve"> xin gửi lời cảm ơn đến khoa Công Nghệ Thông Tin trường Đại học Tôn Đức Thắng vì đã tạo điều kiện cho </w:t>
      </w:r>
      <w:r w:rsidR="004764C7">
        <w:rPr>
          <w:sz w:val="26"/>
          <w:szCs w:val="26"/>
        </w:rPr>
        <w:t xml:space="preserve">em </w:t>
      </w:r>
      <w:r w:rsidRPr="0029791B">
        <w:rPr>
          <w:sz w:val="26"/>
          <w:szCs w:val="26"/>
          <w:lang w:val="vi-VN"/>
        </w:rPr>
        <w:t xml:space="preserve">được học tập và nghiên cứu môn học này. </w:t>
      </w:r>
    </w:p>
    <w:p w14:paraId="57A77A02" w14:textId="2FB58F08" w:rsidR="0029791B" w:rsidRPr="0029791B" w:rsidRDefault="0029791B" w:rsidP="00BE3E31">
      <w:pPr>
        <w:spacing w:before="240" w:after="240" w:line="360" w:lineRule="auto"/>
        <w:ind w:firstLine="780"/>
        <w:jc w:val="both"/>
        <w:rPr>
          <w:sz w:val="26"/>
          <w:szCs w:val="26"/>
          <w:lang w:val="vi-VN"/>
        </w:rPr>
      </w:pPr>
      <w:r w:rsidRPr="0029791B">
        <w:rPr>
          <w:sz w:val="26"/>
          <w:szCs w:val="26"/>
          <w:lang w:val="vi-VN"/>
        </w:rPr>
        <w:t xml:space="preserve">Do giới hạn về mặt kiến thức và khả năng lý luận nên </w:t>
      </w:r>
      <w:r w:rsidR="00705C5C">
        <w:rPr>
          <w:sz w:val="26"/>
          <w:szCs w:val="26"/>
        </w:rPr>
        <w:t>em</w:t>
      </w:r>
      <w:r w:rsidRPr="0029791B">
        <w:rPr>
          <w:sz w:val="26"/>
          <w:szCs w:val="26"/>
          <w:lang w:val="vi-VN"/>
        </w:rPr>
        <w:t xml:space="preserve"> vẫn còn nhiều thiếu sót và hạn chế, kính mong sự chỉ dẫn và đóng góp của Quý thầy cô giáo để bài Nghiên cứu của </w:t>
      </w:r>
      <w:r w:rsidR="00A65D97">
        <w:rPr>
          <w:sz w:val="26"/>
          <w:szCs w:val="26"/>
        </w:rPr>
        <w:t xml:space="preserve">em </w:t>
      </w:r>
      <w:r w:rsidRPr="0029791B">
        <w:rPr>
          <w:sz w:val="26"/>
          <w:szCs w:val="26"/>
          <w:lang w:val="vi-VN"/>
        </w:rPr>
        <w:t xml:space="preserve">được hoàn thiện hơn. Hơn nữa, nhờ những góp ý từ thầy cô và các bạn hữu, </w:t>
      </w:r>
      <w:r w:rsidR="00CE5B0A">
        <w:rPr>
          <w:sz w:val="26"/>
          <w:szCs w:val="26"/>
        </w:rPr>
        <w:t>em</w:t>
      </w:r>
      <w:r w:rsidRPr="0029791B">
        <w:rPr>
          <w:sz w:val="26"/>
          <w:szCs w:val="26"/>
          <w:lang w:val="vi-VN"/>
        </w:rPr>
        <w:t xml:space="preserve"> sẽ hoàn thành tốt hơn ở những bài nghiên cứu trong tương lai. Nhóm </w:t>
      </w:r>
      <w:r w:rsidR="00C42768">
        <w:rPr>
          <w:sz w:val="26"/>
          <w:szCs w:val="26"/>
        </w:rPr>
        <w:t>em</w:t>
      </w:r>
      <w:r w:rsidRPr="0029791B">
        <w:rPr>
          <w:sz w:val="26"/>
          <w:szCs w:val="26"/>
          <w:lang w:val="vi-VN"/>
        </w:rPr>
        <w:t xml:space="preserve"> mong Quý thầy cô và các bạn bè – những người luôn quan tâm và hỗ trợ </w:t>
      </w:r>
      <w:r w:rsidR="001A2022">
        <w:rPr>
          <w:sz w:val="26"/>
          <w:szCs w:val="26"/>
        </w:rPr>
        <w:t>em</w:t>
      </w:r>
      <w:r w:rsidRPr="0029791B">
        <w:rPr>
          <w:sz w:val="26"/>
          <w:szCs w:val="26"/>
          <w:lang w:val="vi-VN"/>
        </w:rPr>
        <w:t xml:space="preserve"> – luôn tràn đầy sức khỏe và sự bình an.</w:t>
      </w:r>
    </w:p>
    <w:p w14:paraId="7F4C32D9" w14:textId="77777777" w:rsidR="00BC4D0A" w:rsidRDefault="00BC4D0A">
      <w:pPr>
        <w:spacing w:after="200" w:line="276" w:lineRule="auto"/>
        <w:rPr>
          <w:b/>
          <w:color w:val="000000" w:themeColor="text1"/>
          <w:sz w:val="32"/>
          <w:szCs w:val="32"/>
          <w:lang w:val="vi-VN"/>
        </w:rPr>
      </w:pPr>
      <w:r>
        <w:rPr>
          <w:b/>
          <w:color w:val="000000" w:themeColor="text1"/>
          <w:sz w:val="32"/>
          <w:szCs w:val="32"/>
          <w:lang w:val="vi-VN"/>
        </w:rPr>
        <w:br w:type="page"/>
      </w:r>
    </w:p>
    <w:p w14:paraId="70E34CCA" w14:textId="6B9CF411"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lastRenderedPageBreak/>
        <w:t>ĐỒ ÁN ĐƯỢC HOÀN THÀNH</w:t>
      </w:r>
    </w:p>
    <w:p w14:paraId="5B05C4D0" w14:textId="77777777"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t>TẠI TRƯỜNG ĐẠI HỌC TÔN ĐỨC THẮNG</w:t>
      </w:r>
    </w:p>
    <w:p w14:paraId="075C3AE7"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p>
    <w:p w14:paraId="784C7380" w14:textId="1E350E20" w:rsidR="004A2284" w:rsidRPr="00FE6010" w:rsidRDefault="00CB07B8" w:rsidP="004A2284">
      <w:pPr>
        <w:autoSpaceDE w:val="0"/>
        <w:autoSpaceDN w:val="0"/>
        <w:adjustRightInd w:val="0"/>
        <w:spacing w:line="360" w:lineRule="auto"/>
        <w:ind w:firstLine="720"/>
        <w:jc w:val="both"/>
        <w:rPr>
          <w:color w:val="000000" w:themeColor="text1"/>
          <w:sz w:val="26"/>
          <w:szCs w:val="26"/>
          <w:lang w:val="vi-VN"/>
        </w:rPr>
      </w:pPr>
      <w:r>
        <w:rPr>
          <w:color w:val="000000" w:themeColor="text1"/>
          <w:sz w:val="26"/>
          <w:szCs w:val="26"/>
        </w:rPr>
        <w:t>T</w:t>
      </w:r>
      <w:r w:rsidR="004A2284" w:rsidRPr="00FE6010">
        <w:rPr>
          <w:color w:val="000000" w:themeColor="text1"/>
          <w:sz w:val="26"/>
          <w:szCs w:val="26"/>
          <w:lang w:val="vi-VN"/>
        </w:rPr>
        <w:t>ôi xin cam đoan đây là</w:t>
      </w:r>
      <w:r>
        <w:rPr>
          <w:color w:val="000000" w:themeColor="text1"/>
          <w:sz w:val="26"/>
          <w:szCs w:val="26"/>
          <w:lang w:val="vi-VN"/>
        </w:rPr>
        <w:t xml:space="preserve"> sản phẩm đồ án của riêng </w:t>
      </w:r>
      <w:r>
        <w:rPr>
          <w:color w:val="000000" w:themeColor="text1"/>
          <w:sz w:val="26"/>
          <w:szCs w:val="26"/>
        </w:rPr>
        <w:t>t</w:t>
      </w:r>
      <w:r w:rsidR="004A2284" w:rsidRPr="00FE6010">
        <w:rPr>
          <w:color w:val="000000" w:themeColor="text1"/>
          <w:sz w:val="26"/>
          <w:szCs w:val="26"/>
          <w:lang w:val="vi-VN"/>
        </w:rPr>
        <w:t xml:space="preserve">ôi và được sự hướng dẫn của </w:t>
      </w:r>
      <w:r w:rsidR="009F6536" w:rsidRPr="009F6536">
        <w:rPr>
          <w:color w:val="000000" w:themeColor="text1"/>
          <w:sz w:val="26"/>
          <w:szCs w:val="26"/>
          <w:lang w:val="vi-VN"/>
        </w:rPr>
        <w:t>ThS Nguyễn Trọng Nhân</w:t>
      </w:r>
      <w:r w:rsidR="004A2284" w:rsidRPr="00FE6010">
        <w:rPr>
          <w:color w:val="000000" w:themeColor="text1"/>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7F7EF8F"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Ngoài ra, trong đồ án còn sử dụng một số nhận xét, đánh giá cũng như số liệu của các tác giả khác, cơ quan tổ chức khác đều có trích dẫn và chú thích nguồn gốc.</w:t>
      </w:r>
    </w:p>
    <w:p w14:paraId="6DAE16BD" w14:textId="53DCB528" w:rsidR="004A2284" w:rsidRPr="00FE6010" w:rsidRDefault="004A2284" w:rsidP="004A2284">
      <w:pPr>
        <w:autoSpaceDE w:val="0"/>
        <w:autoSpaceDN w:val="0"/>
        <w:adjustRightInd w:val="0"/>
        <w:spacing w:line="360" w:lineRule="auto"/>
        <w:ind w:firstLine="720"/>
        <w:jc w:val="both"/>
        <w:rPr>
          <w:b/>
          <w:color w:val="000000" w:themeColor="text1"/>
          <w:sz w:val="26"/>
          <w:szCs w:val="26"/>
          <w:lang w:val="vi-VN"/>
        </w:rPr>
      </w:pPr>
      <w:r w:rsidRPr="00FE6010">
        <w:rPr>
          <w:b/>
          <w:color w:val="000000" w:themeColor="text1"/>
          <w:sz w:val="26"/>
          <w:szCs w:val="26"/>
          <w:lang w:val="vi-VN"/>
        </w:rPr>
        <w:t xml:space="preserve">Nếu phát hiện có bất kỳ sự gian lận nào </w:t>
      </w:r>
      <w:r w:rsidRPr="00E72FB9">
        <w:rPr>
          <w:b/>
          <w:color w:val="000000" w:themeColor="text1"/>
          <w:sz w:val="26"/>
          <w:szCs w:val="26"/>
          <w:lang w:val="vi-VN"/>
        </w:rPr>
        <w:t>t</w:t>
      </w:r>
      <w:r w:rsidRPr="00FE6010">
        <w:rPr>
          <w:b/>
          <w:color w:val="000000" w:themeColor="text1"/>
          <w:sz w:val="26"/>
          <w:szCs w:val="26"/>
          <w:lang w:val="vi-VN"/>
        </w:rPr>
        <w:t xml:space="preserve">ôi xin hoàn toàn chịu trách nhiệm về nội dung đồ án của mình. </w:t>
      </w:r>
      <w:r w:rsidRPr="00FE6010">
        <w:rPr>
          <w:color w:val="000000" w:themeColor="text1"/>
          <w:sz w:val="26"/>
          <w:szCs w:val="26"/>
          <w:lang w:val="vi-VN"/>
        </w:rPr>
        <w:t>Trường đại học Tôn Đức Thắng không liên quan đến những vi phạm tác quyền, bản quyền do tôi gây ra trong quá trình thực hiện (nếu có).</w:t>
      </w:r>
    </w:p>
    <w:p w14:paraId="4AAB500A" w14:textId="3ED81ACD" w:rsidR="004A2284" w:rsidRPr="00FE6010" w:rsidRDefault="004A2284" w:rsidP="004A2284">
      <w:pPr>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 xml:space="preserve">TP. Hồ Chí Minh, ngày   tháng   năm  </w:t>
      </w:r>
      <w:r w:rsidR="00966C64">
        <w:rPr>
          <w:i/>
          <w:color w:val="000000" w:themeColor="text1"/>
          <w:sz w:val="26"/>
          <w:szCs w:val="26"/>
          <w:lang w:val="vi-VN"/>
        </w:rPr>
        <w:t>2020</w:t>
      </w:r>
      <w:r w:rsidRPr="00FE6010">
        <w:rPr>
          <w:i/>
          <w:color w:val="000000" w:themeColor="text1"/>
          <w:sz w:val="26"/>
          <w:szCs w:val="26"/>
          <w:lang w:val="vi-VN"/>
        </w:rPr>
        <w:t xml:space="preserve">    </w:t>
      </w:r>
    </w:p>
    <w:p w14:paraId="292A6162" w14:textId="77777777" w:rsidR="004A2284" w:rsidRPr="00FE6010" w:rsidRDefault="004A2284" w:rsidP="004A2284">
      <w:pPr>
        <w:tabs>
          <w:tab w:val="center" w:pos="6521"/>
        </w:tabs>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Tác giả</w:t>
      </w:r>
    </w:p>
    <w:p w14:paraId="59E6A698" w14:textId="77777777" w:rsidR="004A2284" w:rsidRPr="00FE6010" w:rsidRDefault="004A2284" w:rsidP="004A2284">
      <w:pPr>
        <w:tabs>
          <w:tab w:val="center" w:pos="6379"/>
        </w:tabs>
        <w:spacing w:after="200" w:line="276" w:lineRule="auto"/>
        <w:rPr>
          <w:i/>
          <w:color w:val="000000" w:themeColor="text1"/>
          <w:sz w:val="26"/>
          <w:szCs w:val="26"/>
          <w:lang w:val="vi-VN"/>
        </w:rPr>
      </w:pPr>
      <w:r w:rsidRPr="00FE6010">
        <w:rPr>
          <w:i/>
          <w:color w:val="000000" w:themeColor="text1"/>
          <w:sz w:val="26"/>
          <w:szCs w:val="26"/>
          <w:lang w:val="vi-VN"/>
        </w:rPr>
        <w:tab/>
        <w:t>(ký tên và ghi rõ họ tên)</w:t>
      </w:r>
    </w:p>
    <w:p w14:paraId="4EB40693" w14:textId="6B6D10F6" w:rsidR="00EF5988" w:rsidRDefault="00EF5988" w:rsidP="004A2284">
      <w:pPr>
        <w:tabs>
          <w:tab w:val="center" w:pos="6379"/>
        </w:tabs>
        <w:spacing w:after="200" w:line="276" w:lineRule="auto"/>
        <w:rPr>
          <w:i/>
          <w:color w:val="000000" w:themeColor="text1"/>
          <w:sz w:val="26"/>
          <w:szCs w:val="26"/>
          <w:lang w:val="vi-VN"/>
        </w:rPr>
      </w:pPr>
    </w:p>
    <w:p w14:paraId="5230AC38" w14:textId="304BCE1D" w:rsidR="00EF5988" w:rsidRDefault="00EF5988" w:rsidP="004A2284">
      <w:pPr>
        <w:tabs>
          <w:tab w:val="center" w:pos="6379"/>
        </w:tabs>
        <w:spacing w:after="200" w:line="276" w:lineRule="auto"/>
        <w:rPr>
          <w:i/>
          <w:color w:val="000000" w:themeColor="text1"/>
          <w:sz w:val="26"/>
          <w:szCs w:val="26"/>
          <w:lang w:val="vi-VN"/>
        </w:rPr>
      </w:pPr>
    </w:p>
    <w:p w14:paraId="672F0C58" w14:textId="77777777" w:rsidR="00EF5988" w:rsidRPr="00D7048F" w:rsidRDefault="00EF5988" w:rsidP="00793A2F">
      <w:pPr>
        <w:tabs>
          <w:tab w:val="center" w:pos="6379"/>
        </w:tabs>
        <w:spacing w:after="200"/>
        <w:rPr>
          <w:i/>
          <w:color w:val="000000" w:themeColor="text1"/>
          <w:sz w:val="26"/>
          <w:szCs w:val="26"/>
          <w:lang w:val="vi-VN"/>
        </w:rPr>
      </w:pPr>
    </w:p>
    <w:p w14:paraId="08B86C50" w14:textId="500B987E" w:rsidR="002B77F4" w:rsidRPr="006856A0" w:rsidRDefault="004A2284" w:rsidP="006856A0">
      <w:pPr>
        <w:tabs>
          <w:tab w:val="center" w:pos="6379"/>
        </w:tabs>
        <w:spacing w:after="200"/>
        <w:rPr>
          <w:color w:val="000000" w:themeColor="text1"/>
          <w:sz w:val="28"/>
          <w:szCs w:val="28"/>
        </w:rPr>
      </w:pPr>
      <w:r w:rsidRPr="00D7048F">
        <w:rPr>
          <w:i/>
          <w:color w:val="000000" w:themeColor="text1"/>
          <w:sz w:val="26"/>
          <w:szCs w:val="26"/>
          <w:lang w:val="vi-VN"/>
        </w:rPr>
        <w:tab/>
      </w:r>
      <w:r w:rsidR="006856A0">
        <w:rPr>
          <w:color w:val="000000" w:themeColor="text1"/>
          <w:sz w:val="28"/>
          <w:szCs w:val="28"/>
        </w:rPr>
        <w:t>Thái Kim Thư</w:t>
      </w:r>
    </w:p>
    <w:p w14:paraId="44293DA2" w14:textId="261FE99E" w:rsidR="004A2284" w:rsidRPr="00FE6010" w:rsidRDefault="004A2284" w:rsidP="004A2284">
      <w:pPr>
        <w:spacing w:after="200" w:line="276" w:lineRule="auto"/>
        <w:rPr>
          <w:i/>
          <w:color w:val="000000" w:themeColor="text1"/>
          <w:sz w:val="26"/>
          <w:szCs w:val="26"/>
          <w:lang w:val="vi-VN"/>
        </w:rPr>
      </w:pPr>
    </w:p>
    <w:p w14:paraId="5C4F21F8" w14:textId="77777777" w:rsidR="002B77F4" w:rsidRDefault="002B77F4">
      <w:pPr>
        <w:spacing w:after="200" w:line="276" w:lineRule="auto"/>
        <w:rPr>
          <w:b/>
          <w:color w:val="000000" w:themeColor="text1"/>
          <w:sz w:val="32"/>
          <w:szCs w:val="32"/>
          <w:lang w:val="vi-VN"/>
        </w:rPr>
      </w:pPr>
      <w:bookmarkStart w:id="1" w:name="_Toc513066116"/>
      <w:r>
        <w:rPr>
          <w:color w:val="000000" w:themeColor="text1"/>
          <w:lang w:val="vi-VN"/>
        </w:rPr>
        <w:br w:type="page"/>
      </w:r>
    </w:p>
    <w:p w14:paraId="7D2E47BD" w14:textId="0844B5D1" w:rsidR="004A2284" w:rsidRPr="002C31DE" w:rsidRDefault="004A2284" w:rsidP="00F020D1">
      <w:pPr>
        <w:pStyle w:val="Chng"/>
        <w:rPr>
          <w:lang w:val="vi-VN"/>
        </w:rPr>
      </w:pPr>
      <w:bookmarkStart w:id="2" w:name="_Toc68121128"/>
      <w:r w:rsidRPr="002C31DE">
        <w:rPr>
          <w:lang w:val="vi-VN"/>
        </w:rPr>
        <w:lastRenderedPageBreak/>
        <w:t>PHẦN XÁC NHẬN VÀ ĐÁNH GIÁ CỦA GIẢNG VIÊN</w:t>
      </w:r>
      <w:bookmarkEnd w:id="1"/>
      <w:bookmarkEnd w:id="2"/>
    </w:p>
    <w:p w14:paraId="73832055" w14:textId="77777777" w:rsidR="004A2284" w:rsidRPr="00FE6010" w:rsidRDefault="004A2284" w:rsidP="004A2284">
      <w:pPr>
        <w:pStyle w:val="Nidungvnbn"/>
        <w:rPr>
          <w:b/>
          <w:color w:val="000000" w:themeColor="text1"/>
          <w:lang w:val="vi-VN"/>
        </w:rPr>
      </w:pPr>
      <w:r w:rsidRPr="00FE6010">
        <w:rPr>
          <w:b/>
          <w:color w:val="000000" w:themeColor="text1"/>
          <w:lang w:val="vi-VN"/>
        </w:rPr>
        <w:t>Phần xác nhận của GV hướng dẫn</w:t>
      </w:r>
    </w:p>
    <w:p w14:paraId="087C54B1"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C9CEDD"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E72FB9">
        <w:rPr>
          <w:color w:val="000000" w:themeColor="text1"/>
          <w:lang w:val="vi-VN"/>
        </w:rPr>
        <w:t xml:space="preserve"> </w:t>
      </w:r>
      <w:r w:rsidRPr="00FE6010">
        <w:rPr>
          <w:color w:val="000000" w:themeColor="text1"/>
          <w:lang w:val="vi-VN"/>
        </w:rPr>
        <w:t xml:space="preserve"> năm   </w:t>
      </w:r>
    </w:p>
    <w:p w14:paraId="6D11AF7A"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5A85C831" w14:textId="77777777" w:rsidR="004A2284" w:rsidRPr="00FE6010" w:rsidRDefault="004A2284" w:rsidP="004A2284">
      <w:pPr>
        <w:spacing w:after="200" w:line="276" w:lineRule="auto"/>
        <w:rPr>
          <w:color w:val="000000" w:themeColor="text1"/>
          <w:lang w:val="vi-VN"/>
        </w:rPr>
      </w:pPr>
    </w:p>
    <w:p w14:paraId="595DD6CB" w14:textId="77777777" w:rsidR="004A2284" w:rsidRPr="00FE6010" w:rsidRDefault="004A2284" w:rsidP="004A2284">
      <w:pPr>
        <w:spacing w:after="200" w:line="276" w:lineRule="auto"/>
        <w:rPr>
          <w:color w:val="000000" w:themeColor="text1"/>
          <w:lang w:val="vi-VN"/>
        </w:rPr>
      </w:pPr>
    </w:p>
    <w:p w14:paraId="0005FF2B" w14:textId="77777777" w:rsidR="004A2284" w:rsidRPr="00FE6010" w:rsidRDefault="004A2284" w:rsidP="004A2284">
      <w:pPr>
        <w:spacing w:after="200" w:line="276" w:lineRule="auto"/>
        <w:rPr>
          <w:color w:val="000000" w:themeColor="text1"/>
          <w:lang w:val="vi-VN"/>
        </w:rPr>
      </w:pPr>
    </w:p>
    <w:p w14:paraId="011ACACC" w14:textId="77777777" w:rsidR="004A2284" w:rsidRPr="00FE6010" w:rsidRDefault="004A2284" w:rsidP="004A2284">
      <w:pPr>
        <w:pStyle w:val="Nidungvnbn"/>
        <w:rPr>
          <w:b/>
          <w:color w:val="000000" w:themeColor="text1"/>
          <w:lang w:val="vi-VN"/>
        </w:rPr>
      </w:pPr>
      <w:r w:rsidRPr="00FE6010">
        <w:rPr>
          <w:b/>
          <w:color w:val="000000" w:themeColor="text1"/>
          <w:lang w:val="vi-VN"/>
        </w:rPr>
        <w:t>Phần đánh giá của GV chấm bài</w:t>
      </w:r>
    </w:p>
    <w:p w14:paraId="7BE2B419"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240F3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E72FB9">
        <w:rPr>
          <w:color w:val="000000" w:themeColor="text1"/>
          <w:lang w:val="vi-VN"/>
        </w:rPr>
        <w:t xml:space="preserve"> </w:t>
      </w:r>
      <w:r w:rsidRPr="00FE6010">
        <w:rPr>
          <w:color w:val="000000" w:themeColor="text1"/>
          <w:lang w:val="vi-VN"/>
        </w:rPr>
        <w:t xml:space="preserve">năm   </w:t>
      </w:r>
    </w:p>
    <w:p w14:paraId="5968C86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23DD41A8" w14:textId="77777777" w:rsidR="004A2284" w:rsidRPr="00FE6010" w:rsidRDefault="004A2284" w:rsidP="004A2284">
      <w:pPr>
        <w:spacing w:after="200" w:line="276" w:lineRule="auto"/>
        <w:rPr>
          <w:color w:val="000000" w:themeColor="text1"/>
          <w:lang w:val="vi-VN"/>
        </w:rPr>
      </w:pPr>
    </w:p>
    <w:p w14:paraId="7A2C97E1" w14:textId="77777777" w:rsidR="004A2284" w:rsidRPr="00FE6010" w:rsidRDefault="004A2284" w:rsidP="004A2284">
      <w:pPr>
        <w:pStyle w:val="Tiumccp1"/>
        <w:rPr>
          <w:color w:val="000000" w:themeColor="text1"/>
          <w:sz w:val="32"/>
          <w:szCs w:val="32"/>
          <w:lang w:val="vi-VN"/>
        </w:rPr>
      </w:pPr>
      <w:r w:rsidRPr="00FE6010">
        <w:rPr>
          <w:color w:val="000000" w:themeColor="text1"/>
          <w:lang w:val="vi-VN"/>
        </w:rPr>
        <w:br w:type="page"/>
      </w:r>
    </w:p>
    <w:p w14:paraId="1BCB8861" w14:textId="1937C282" w:rsidR="004A2284" w:rsidRPr="008E4241" w:rsidRDefault="004A2284" w:rsidP="00F020D1">
      <w:pPr>
        <w:pStyle w:val="Chng"/>
        <w:rPr>
          <w:lang w:val="vi-VN"/>
        </w:rPr>
      </w:pPr>
      <w:bookmarkStart w:id="3" w:name="_Toc513066117"/>
      <w:bookmarkStart w:id="4" w:name="_Toc68121129"/>
      <w:r w:rsidRPr="008E4241">
        <w:rPr>
          <w:lang w:val="vi-VN"/>
        </w:rPr>
        <w:lastRenderedPageBreak/>
        <w:t>TÓM TẮT</w:t>
      </w:r>
      <w:bookmarkEnd w:id="3"/>
      <w:bookmarkEnd w:id="4"/>
    </w:p>
    <w:p w14:paraId="1CCB4E6C" w14:textId="08CD46B9" w:rsidR="00FD56AE" w:rsidRDefault="008E4241" w:rsidP="00200548">
      <w:pPr>
        <w:pStyle w:val="Nidungvnbn"/>
      </w:pPr>
      <w:r w:rsidRPr="008E4241">
        <w:rPr>
          <w:lang w:val="vi-VN"/>
        </w:rPr>
        <w:t xml:space="preserve">Cùng với sự phát triển mạnh mẽ của khoa học kỹ thuật </w:t>
      </w:r>
      <w:r w:rsidR="00BC0E8F" w:rsidRPr="00BC0E8F">
        <w:rPr>
          <w:lang w:val="vi-VN"/>
        </w:rPr>
        <w:t>tron</w:t>
      </w:r>
      <w:r w:rsidR="00BC0E8F" w:rsidRPr="00F83F3D">
        <w:rPr>
          <w:lang w:val="vi-VN"/>
        </w:rPr>
        <w:t>g</w:t>
      </w:r>
      <w:r w:rsidRPr="008E4241">
        <w:rPr>
          <w:lang w:val="vi-VN"/>
        </w:rPr>
        <w:t xml:space="preserve"> thời đại số</w:t>
      </w:r>
      <w:r w:rsidR="003608D1">
        <w:t>,</w:t>
      </w:r>
      <w:r w:rsidRPr="008E4241">
        <w:rPr>
          <w:lang w:val="vi-VN"/>
        </w:rPr>
        <w:t xml:space="preserve"> việc ứng dụng Công nghệ thông tin vào lĩnh vực </w:t>
      </w:r>
      <w:r w:rsidR="00F40EB4">
        <w:t>buôn bán</w:t>
      </w:r>
      <w:r w:rsidR="003710F9">
        <w:t xml:space="preserve"> hàng hóa</w:t>
      </w:r>
      <w:r w:rsidRPr="008E4241">
        <w:rPr>
          <w:lang w:val="vi-VN"/>
        </w:rPr>
        <w:t xml:space="preserve"> cũng không</w:t>
      </w:r>
      <w:r w:rsidR="00BC0E8F" w:rsidRPr="00BC0E8F">
        <w:rPr>
          <w:lang w:val="vi-VN"/>
        </w:rPr>
        <w:t xml:space="preserve"> còn</w:t>
      </w:r>
      <w:r w:rsidRPr="008E4241">
        <w:rPr>
          <w:lang w:val="vi-VN"/>
        </w:rPr>
        <w:t xml:space="preserve"> gì xa lạ</w:t>
      </w:r>
      <w:r w:rsidR="00F83F3D" w:rsidRPr="00F83F3D">
        <w:rPr>
          <w:lang w:val="vi-VN"/>
        </w:rPr>
        <w:t>.</w:t>
      </w:r>
      <w:r w:rsidR="00EA05F4" w:rsidRPr="00EA05F4">
        <w:rPr>
          <w:lang w:val="vi-VN"/>
        </w:rPr>
        <w:t xml:space="preserve"> Vì vậy, </w:t>
      </w:r>
      <w:r w:rsidR="00DE3575" w:rsidRPr="00DE3575">
        <w:rPr>
          <w:lang w:val="vi-VN"/>
        </w:rPr>
        <w:t>b</w:t>
      </w:r>
      <w:r w:rsidR="00EA05F4" w:rsidRPr="00EA05F4">
        <w:rPr>
          <w:lang w:val="vi-VN"/>
        </w:rPr>
        <w:t>ài toán làm sao để</w:t>
      </w:r>
      <w:r w:rsidR="003608D1">
        <w:t xml:space="preserve"> có </w:t>
      </w:r>
      <w:r w:rsidR="00490A67">
        <w:t xml:space="preserve">một trung tâm lưu giữ thông tin, </w:t>
      </w:r>
      <w:r w:rsidR="00A65558">
        <w:t>đồng thời</w:t>
      </w:r>
      <w:r w:rsidR="00E5364D">
        <w:t xml:space="preserve"> rút</w:t>
      </w:r>
      <w:r w:rsidR="00F83F3D" w:rsidRPr="00F83F3D">
        <w:rPr>
          <w:lang w:val="vi-VN"/>
        </w:rPr>
        <w:t xml:space="preserve"> ngắn thời gian</w:t>
      </w:r>
      <w:r w:rsidR="005B05D6">
        <w:t>,</w:t>
      </w:r>
      <w:r w:rsidR="00F83F3D" w:rsidRPr="00F83F3D">
        <w:rPr>
          <w:lang w:val="vi-VN"/>
        </w:rPr>
        <w:t xml:space="preserve"> </w:t>
      </w:r>
      <w:r w:rsidR="003608D1">
        <w:t xml:space="preserve">khoảng cách </w:t>
      </w:r>
      <w:r w:rsidR="00F83F3D" w:rsidRPr="00F83F3D">
        <w:rPr>
          <w:lang w:val="vi-VN"/>
        </w:rPr>
        <w:t xml:space="preserve">xử lý các thủ tục </w:t>
      </w:r>
      <w:r w:rsidR="003608D1">
        <w:t>mua bán</w:t>
      </w:r>
      <w:r w:rsidR="00106CCB">
        <w:t xml:space="preserve"> được đặt ra.</w:t>
      </w:r>
      <w:r w:rsidR="00F83F3D" w:rsidRPr="00F83F3D">
        <w:rPr>
          <w:lang w:val="vi-VN"/>
        </w:rPr>
        <w:t xml:space="preserve"> </w:t>
      </w:r>
      <w:r w:rsidR="001B69ED">
        <w:t>Điều mà b</w:t>
      </w:r>
      <w:r w:rsidR="00AD4880">
        <w:t>ài tiểu luận này sẽ cố gắn giải quyết</w:t>
      </w:r>
      <w:r w:rsidR="001B69ED">
        <w:t>.</w:t>
      </w:r>
    </w:p>
    <w:p w14:paraId="120C9C1A" w14:textId="77777777" w:rsidR="004A2284" w:rsidRPr="00FE6010" w:rsidRDefault="00FD56AE" w:rsidP="00200548">
      <w:pPr>
        <w:pStyle w:val="Nidungvnbn"/>
        <w:rPr>
          <w:color w:val="000000" w:themeColor="text1"/>
          <w:lang w:val="vi-VN"/>
        </w:rPr>
        <w:sectPr w:rsidR="004A2284" w:rsidRPr="00FE6010" w:rsidSect="00D44461">
          <w:headerReference w:type="default" r:id="rId14"/>
          <w:type w:val="continuous"/>
          <w:pgSz w:w="11906" w:h="16838" w:code="9"/>
          <w:pgMar w:top="1440" w:right="1440" w:bottom="1440" w:left="1440" w:header="720" w:footer="720" w:gutter="0"/>
          <w:cols w:space="720"/>
          <w:docGrid w:linePitch="360"/>
        </w:sectPr>
      </w:pPr>
      <w:r>
        <w:br w:type="column"/>
      </w:r>
    </w:p>
    <w:p w14:paraId="3E8C38C9" w14:textId="42685FB0" w:rsidR="004A2284" w:rsidRPr="008E4241" w:rsidRDefault="004A2284" w:rsidP="00F020D1">
      <w:pPr>
        <w:pStyle w:val="Chng"/>
        <w:rPr>
          <w:lang w:val="vi-VN"/>
        </w:rPr>
      </w:pPr>
      <w:bookmarkStart w:id="5" w:name="_Toc68121130"/>
      <w:r w:rsidRPr="008E4241">
        <w:rPr>
          <w:lang w:val="vi-VN"/>
        </w:rPr>
        <w:lastRenderedPageBreak/>
        <w:t>MỤC LỤC</w:t>
      </w:r>
      <w:bookmarkEnd w:id="5"/>
    </w:p>
    <w:p w14:paraId="7AEB9353" w14:textId="1C161CF1" w:rsidR="00D91A0C" w:rsidRDefault="00C95CAD">
      <w:pPr>
        <w:pStyle w:val="TOC1"/>
        <w:tabs>
          <w:tab w:val="right" w:leader="dot" w:pos="8777"/>
        </w:tabs>
        <w:rPr>
          <w:rFonts w:asciiTheme="minorHAnsi" w:eastAsiaTheme="minorEastAsia" w:hAnsiTheme="minorHAnsi" w:cstheme="minorBidi"/>
          <w:noProof/>
          <w:sz w:val="22"/>
          <w:szCs w:val="22"/>
        </w:rPr>
      </w:pPr>
      <w:r>
        <w:rPr>
          <w:color w:val="000000" w:themeColor="text1"/>
          <w:szCs w:val="26"/>
        </w:rPr>
        <w:fldChar w:fldCharType="begin"/>
      </w:r>
      <w:r>
        <w:rPr>
          <w:color w:val="000000" w:themeColor="text1"/>
          <w:szCs w:val="26"/>
        </w:rPr>
        <w:instrText xml:space="preserve"> TOC \o "1-3" \h \z </w:instrText>
      </w:r>
      <w:r>
        <w:rPr>
          <w:color w:val="000000" w:themeColor="text1"/>
          <w:szCs w:val="26"/>
        </w:rPr>
        <w:fldChar w:fldCharType="separate"/>
      </w:r>
      <w:hyperlink w:anchor="_Toc68121127" w:history="1">
        <w:r w:rsidR="00D91A0C" w:rsidRPr="009A0420">
          <w:rPr>
            <w:rStyle w:val="Hyperlink"/>
            <w:noProof/>
            <w:lang w:val="vi-VN"/>
          </w:rPr>
          <w:t>LỜI CẢM ƠN</w:t>
        </w:r>
        <w:r w:rsidR="00D91A0C">
          <w:rPr>
            <w:noProof/>
            <w:webHidden/>
          </w:rPr>
          <w:tab/>
        </w:r>
        <w:r w:rsidR="00D91A0C">
          <w:rPr>
            <w:noProof/>
            <w:webHidden/>
          </w:rPr>
          <w:fldChar w:fldCharType="begin"/>
        </w:r>
        <w:r w:rsidR="00D91A0C">
          <w:rPr>
            <w:noProof/>
            <w:webHidden/>
          </w:rPr>
          <w:instrText xml:space="preserve"> PAGEREF _Toc68121127 \h </w:instrText>
        </w:r>
        <w:r w:rsidR="00D91A0C">
          <w:rPr>
            <w:noProof/>
            <w:webHidden/>
          </w:rPr>
        </w:r>
        <w:r w:rsidR="00D91A0C">
          <w:rPr>
            <w:noProof/>
            <w:webHidden/>
          </w:rPr>
          <w:fldChar w:fldCharType="separate"/>
        </w:r>
        <w:r w:rsidR="00D91A0C">
          <w:rPr>
            <w:noProof/>
            <w:webHidden/>
          </w:rPr>
          <w:t>3</w:t>
        </w:r>
        <w:r w:rsidR="00D91A0C">
          <w:rPr>
            <w:noProof/>
            <w:webHidden/>
          </w:rPr>
          <w:fldChar w:fldCharType="end"/>
        </w:r>
      </w:hyperlink>
    </w:p>
    <w:p w14:paraId="3A7FE0CC" w14:textId="7F4240C5"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28" w:history="1">
        <w:r w:rsidRPr="009A042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_Toc68121128 \h </w:instrText>
        </w:r>
        <w:r>
          <w:rPr>
            <w:noProof/>
            <w:webHidden/>
          </w:rPr>
        </w:r>
        <w:r>
          <w:rPr>
            <w:noProof/>
            <w:webHidden/>
          </w:rPr>
          <w:fldChar w:fldCharType="separate"/>
        </w:r>
        <w:r>
          <w:rPr>
            <w:noProof/>
            <w:webHidden/>
          </w:rPr>
          <w:t>5</w:t>
        </w:r>
        <w:r>
          <w:rPr>
            <w:noProof/>
            <w:webHidden/>
          </w:rPr>
          <w:fldChar w:fldCharType="end"/>
        </w:r>
      </w:hyperlink>
    </w:p>
    <w:p w14:paraId="56DFBF82" w14:textId="1EB027ED"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29" w:history="1">
        <w:r w:rsidRPr="009A0420">
          <w:rPr>
            <w:rStyle w:val="Hyperlink"/>
            <w:noProof/>
            <w:lang w:val="vi-VN"/>
          </w:rPr>
          <w:t>TÓM TẮT</w:t>
        </w:r>
        <w:r>
          <w:rPr>
            <w:noProof/>
            <w:webHidden/>
          </w:rPr>
          <w:tab/>
        </w:r>
        <w:r>
          <w:rPr>
            <w:noProof/>
            <w:webHidden/>
          </w:rPr>
          <w:fldChar w:fldCharType="begin"/>
        </w:r>
        <w:r>
          <w:rPr>
            <w:noProof/>
            <w:webHidden/>
          </w:rPr>
          <w:instrText xml:space="preserve"> PAGEREF _Toc68121129 \h </w:instrText>
        </w:r>
        <w:r>
          <w:rPr>
            <w:noProof/>
            <w:webHidden/>
          </w:rPr>
        </w:r>
        <w:r>
          <w:rPr>
            <w:noProof/>
            <w:webHidden/>
          </w:rPr>
          <w:fldChar w:fldCharType="separate"/>
        </w:r>
        <w:r>
          <w:rPr>
            <w:noProof/>
            <w:webHidden/>
          </w:rPr>
          <w:t>6</w:t>
        </w:r>
        <w:r>
          <w:rPr>
            <w:noProof/>
            <w:webHidden/>
          </w:rPr>
          <w:fldChar w:fldCharType="end"/>
        </w:r>
      </w:hyperlink>
    </w:p>
    <w:p w14:paraId="60C2D06A" w14:textId="366E377D"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30" w:history="1">
        <w:r w:rsidRPr="009A0420">
          <w:rPr>
            <w:rStyle w:val="Hyperlink"/>
            <w:noProof/>
            <w:lang w:val="vi-VN"/>
          </w:rPr>
          <w:t>MỤC LỤC</w:t>
        </w:r>
        <w:r>
          <w:rPr>
            <w:noProof/>
            <w:webHidden/>
          </w:rPr>
          <w:tab/>
        </w:r>
        <w:r>
          <w:rPr>
            <w:noProof/>
            <w:webHidden/>
          </w:rPr>
          <w:fldChar w:fldCharType="begin"/>
        </w:r>
        <w:r>
          <w:rPr>
            <w:noProof/>
            <w:webHidden/>
          </w:rPr>
          <w:instrText xml:space="preserve"> PAGEREF _Toc68121130 \h </w:instrText>
        </w:r>
        <w:r>
          <w:rPr>
            <w:noProof/>
            <w:webHidden/>
          </w:rPr>
        </w:r>
        <w:r>
          <w:rPr>
            <w:noProof/>
            <w:webHidden/>
          </w:rPr>
          <w:fldChar w:fldCharType="separate"/>
        </w:r>
        <w:r>
          <w:rPr>
            <w:noProof/>
            <w:webHidden/>
          </w:rPr>
          <w:t>7</w:t>
        </w:r>
        <w:r>
          <w:rPr>
            <w:noProof/>
            <w:webHidden/>
          </w:rPr>
          <w:fldChar w:fldCharType="end"/>
        </w:r>
      </w:hyperlink>
    </w:p>
    <w:p w14:paraId="2CC26BD1" w14:textId="06962379"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31" w:history="1">
        <w:r w:rsidRPr="009A0420">
          <w:rPr>
            <w:rStyle w:val="Hyperlink"/>
            <w:noProof/>
          </w:rPr>
          <w:t>DANH MỤC KÍ HIỆU VÀ CHỮ VIẾT TẮT</w:t>
        </w:r>
        <w:r>
          <w:rPr>
            <w:noProof/>
            <w:webHidden/>
          </w:rPr>
          <w:tab/>
        </w:r>
        <w:r>
          <w:rPr>
            <w:noProof/>
            <w:webHidden/>
          </w:rPr>
          <w:fldChar w:fldCharType="begin"/>
        </w:r>
        <w:r>
          <w:rPr>
            <w:noProof/>
            <w:webHidden/>
          </w:rPr>
          <w:instrText xml:space="preserve"> PAGEREF _Toc68121131 \h </w:instrText>
        </w:r>
        <w:r>
          <w:rPr>
            <w:noProof/>
            <w:webHidden/>
          </w:rPr>
        </w:r>
        <w:r>
          <w:rPr>
            <w:noProof/>
            <w:webHidden/>
          </w:rPr>
          <w:fldChar w:fldCharType="separate"/>
        </w:r>
        <w:r>
          <w:rPr>
            <w:noProof/>
            <w:webHidden/>
          </w:rPr>
          <w:t>8</w:t>
        </w:r>
        <w:r>
          <w:rPr>
            <w:noProof/>
            <w:webHidden/>
          </w:rPr>
          <w:fldChar w:fldCharType="end"/>
        </w:r>
      </w:hyperlink>
    </w:p>
    <w:p w14:paraId="39AF0DB0" w14:textId="1F543520"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32" w:history="1">
        <w:r w:rsidRPr="009A042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_Toc68121132 \h </w:instrText>
        </w:r>
        <w:r>
          <w:rPr>
            <w:noProof/>
            <w:webHidden/>
          </w:rPr>
        </w:r>
        <w:r>
          <w:rPr>
            <w:noProof/>
            <w:webHidden/>
          </w:rPr>
          <w:fldChar w:fldCharType="separate"/>
        </w:r>
        <w:r>
          <w:rPr>
            <w:noProof/>
            <w:webHidden/>
          </w:rPr>
          <w:t>9</w:t>
        </w:r>
        <w:r>
          <w:rPr>
            <w:noProof/>
            <w:webHidden/>
          </w:rPr>
          <w:fldChar w:fldCharType="end"/>
        </w:r>
      </w:hyperlink>
    </w:p>
    <w:p w14:paraId="0BACEDD6" w14:textId="5D97DFE9"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33" w:history="1">
        <w:r w:rsidRPr="009A0420">
          <w:rPr>
            <w:rStyle w:val="Hyperlink"/>
            <w:noProof/>
            <w:lang w:val="vi-VN"/>
          </w:rPr>
          <w:t>CHƯƠNG 1 – KHẢO SÁT</w:t>
        </w:r>
        <w:r>
          <w:rPr>
            <w:noProof/>
            <w:webHidden/>
          </w:rPr>
          <w:tab/>
        </w:r>
        <w:r>
          <w:rPr>
            <w:noProof/>
            <w:webHidden/>
          </w:rPr>
          <w:fldChar w:fldCharType="begin"/>
        </w:r>
        <w:r>
          <w:rPr>
            <w:noProof/>
            <w:webHidden/>
          </w:rPr>
          <w:instrText xml:space="preserve"> PAGEREF _Toc68121133 \h </w:instrText>
        </w:r>
        <w:r>
          <w:rPr>
            <w:noProof/>
            <w:webHidden/>
          </w:rPr>
        </w:r>
        <w:r>
          <w:rPr>
            <w:noProof/>
            <w:webHidden/>
          </w:rPr>
          <w:fldChar w:fldCharType="separate"/>
        </w:r>
        <w:r>
          <w:rPr>
            <w:noProof/>
            <w:webHidden/>
          </w:rPr>
          <w:t>12</w:t>
        </w:r>
        <w:r>
          <w:rPr>
            <w:noProof/>
            <w:webHidden/>
          </w:rPr>
          <w:fldChar w:fldCharType="end"/>
        </w:r>
      </w:hyperlink>
    </w:p>
    <w:p w14:paraId="042CD681" w14:textId="5B78D397"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34" w:history="1">
        <w:r w:rsidRPr="009A0420">
          <w:rPr>
            <w:rStyle w:val="Hyperlink"/>
            <w:noProof/>
          </w:rPr>
          <w:t xml:space="preserve">1.1 </w:t>
        </w:r>
        <w:r w:rsidRPr="009A0420">
          <w:rPr>
            <w:rStyle w:val="Hyperlink"/>
            <w:noProof/>
            <w:lang w:val="vi-VN"/>
          </w:rPr>
          <w:t>Giới thiệu</w:t>
        </w:r>
        <w:r>
          <w:rPr>
            <w:noProof/>
            <w:webHidden/>
          </w:rPr>
          <w:tab/>
        </w:r>
        <w:r>
          <w:rPr>
            <w:noProof/>
            <w:webHidden/>
          </w:rPr>
          <w:fldChar w:fldCharType="begin"/>
        </w:r>
        <w:r>
          <w:rPr>
            <w:noProof/>
            <w:webHidden/>
          </w:rPr>
          <w:instrText xml:space="preserve"> PAGEREF _Toc68121134 \h </w:instrText>
        </w:r>
        <w:r>
          <w:rPr>
            <w:noProof/>
            <w:webHidden/>
          </w:rPr>
        </w:r>
        <w:r>
          <w:rPr>
            <w:noProof/>
            <w:webHidden/>
          </w:rPr>
          <w:fldChar w:fldCharType="separate"/>
        </w:r>
        <w:r>
          <w:rPr>
            <w:noProof/>
            <w:webHidden/>
          </w:rPr>
          <w:t>12</w:t>
        </w:r>
        <w:r>
          <w:rPr>
            <w:noProof/>
            <w:webHidden/>
          </w:rPr>
          <w:fldChar w:fldCharType="end"/>
        </w:r>
      </w:hyperlink>
    </w:p>
    <w:p w14:paraId="472DC956" w14:textId="4147A3C4" w:rsidR="00D91A0C" w:rsidRDefault="00D91A0C">
      <w:pPr>
        <w:pStyle w:val="TOC3"/>
        <w:tabs>
          <w:tab w:val="right" w:leader="dot" w:pos="8777"/>
        </w:tabs>
        <w:rPr>
          <w:rFonts w:asciiTheme="minorHAnsi" w:eastAsiaTheme="minorEastAsia" w:hAnsiTheme="minorHAnsi" w:cstheme="minorBidi"/>
          <w:noProof/>
          <w:sz w:val="22"/>
          <w:szCs w:val="22"/>
        </w:rPr>
      </w:pPr>
      <w:hyperlink w:anchor="_Toc68121135" w:history="1">
        <w:r w:rsidRPr="009A0420">
          <w:rPr>
            <w:rStyle w:val="Hyperlink"/>
            <w:noProof/>
          </w:rPr>
          <w:t>1.1.2 Khảo sát</w:t>
        </w:r>
        <w:r>
          <w:rPr>
            <w:noProof/>
            <w:webHidden/>
          </w:rPr>
          <w:tab/>
        </w:r>
        <w:r>
          <w:rPr>
            <w:noProof/>
            <w:webHidden/>
          </w:rPr>
          <w:fldChar w:fldCharType="begin"/>
        </w:r>
        <w:r>
          <w:rPr>
            <w:noProof/>
            <w:webHidden/>
          </w:rPr>
          <w:instrText xml:space="preserve"> PAGEREF _Toc68121135 \h </w:instrText>
        </w:r>
        <w:r>
          <w:rPr>
            <w:noProof/>
            <w:webHidden/>
          </w:rPr>
        </w:r>
        <w:r>
          <w:rPr>
            <w:noProof/>
            <w:webHidden/>
          </w:rPr>
          <w:fldChar w:fldCharType="separate"/>
        </w:r>
        <w:r>
          <w:rPr>
            <w:noProof/>
            <w:webHidden/>
          </w:rPr>
          <w:t>13</w:t>
        </w:r>
        <w:r>
          <w:rPr>
            <w:noProof/>
            <w:webHidden/>
          </w:rPr>
          <w:fldChar w:fldCharType="end"/>
        </w:r>
      </w:hyperlink>
    </w:p>
    <w:p w14:paraId="4291C41B" w14:textId="3D76645E"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36" w:history="1">
        <w:r w:rsidRPr="009A0420">
          <w:rPr>
            <w:rStyle w:val="Hyperlink"/>
            <w:noProof/>
          </w:rPr>
          <w:t>1.2 Tổng quan hệ thống</w:t>
        </w:r>
        <w:r>
          <w:rPr>
            <w:noProof/>
            <w:webHidden/>
          </w:rPr>
          <w:tab/>
        </w:r>
        <w:r>
          <w:rPr>
            <w:noProof/>
            <w:webHidden/>
          </w:rPr>
          <w:fldChar w:fldCharType="begin"/>
        </w:r>
        <w:r>
          <w:rPr>
            <w:noProof/>
            <w:webHidden/>
          </w:rPr>
          <w:instrText xml:space="preserve"> PAGEREF _Toc68121136 \h </w:instrText>
        </w:r>
        <w:r>
          <w:rPr>
            <w:noProof/>
            <w:webHidden/>
          </w:rPr>
        </w:r>
        <w:r>
          <w:rPr>
            <w:noProof/>
            <w:webHidden/>
          </w:rPr>
          <w:fldChar w:fldCharType="separate"/>
        </w:r>
        <w:r>
          <w:rPr>
            <w:noProof/>
            <w:webHidden/>
          </w:rPr>
          <w:t>16</w:t>
        </w:r>
        <w:r>
          <w:rPr>
            <w:noProof/>
            <w:webHidden/>
          </w:rPr>
          <w:fldChar w:fldCharType="end"/>
        </w:r>
      </w:hyperlink>
    </w:p>
    <w:p w14:paraId="6D1D0DCE" w14:textId="5B627842" w:rsidR="00D91A0C" w:rsidRDefault="00D91A0C">
      <w:pPr>
        <w:pStyle w:val="TOC3"/>
        <w:tabs>
          <w:tab w:val="right" w:leader="dot" w:pos="8777"/>
        </w:tabs>
        <w:rPr>
          <w:rFonts w:asciiTheme="minorHAnsi" w:eastAsiaTheme="minorEastAsia" w:hAnsiTheme="minorHAnsi" w:cstheme="minorBidi"/>
          <w:noProof/>
          <w:sz w:val="22"/>
          <w:szCs w:val="22"/>
        </w:rPr>
      </w:pPr>
      <w:hyperlink w:anchor="_Toc68121137" w:history="1">
        <w:r w:rsidRPr="009A0420">
          <w:rPr>
            <w:rStyle w:val="Hyperlink"/>
            <w:noProof/>
          </w:rPr>
          <w:t>1.2.1 Các quy trình nghiệp vụ</w:t>
        </w:r>
        <w:r>
          <w:rPr>
            <w:noProof/>
            <w:webHidden/>
          </w:rPr>
          <w:tab/>
        </w:r>
        <w:r>
          <w:rPr>
            <w:noProof/>
            <w:webHidden/>
          </w:rPr>
          <w:fldChar w:fldCharType="begin"/>
        </w:r>
        <w:r>
          <w:rPr>
            <w:noProof/>
            <w:webHidden/>
          </w:rPr>
          <w:instrText xml:space="preserve"> PAGEREF _Toc68121137 \h </w:instrText>
        </w:r>
        <w:r>
          <w:rPr>
            <w:noProof/>
            <w:webHidden/>
          </w:rPr>
        </w:r>
        <w:r>
          <w:rPr>
            <w:noProof/>
            <w:webHidden/>
          </w:rPr>
          <w:fldChar w:fldCharType="separate"/>
        </w:r>
        <w:r>
          <w:rPr>
            <w:noProof/>
            <w:webHidden/>
          </w:rPr>
          <w:t>16</w:t>
        </w:r>
        <w:r>
          <w:rPr>
            <w:noProof/>
            <w:webHidden/>
          </w:rPr>
          <w:fldChar w:fldCharType="end"/>
        </w:r>
      </w:hyperlink>
    </w:p>
    <w:p w14:paraId="0EA79B6A" w14:textId="53CD3EDC"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38" w:history="1">
        <w:r w:rsidRPr="009A0420">
          <w:rPr>
            <w:rStyle w:val="Hyperlink"/>
            <w:noProof/>
          </w:rPr>
          <w:t>1.3 Đặc tả hệ thống</w:t>
        </w:r>
        <w:r>
          <w:rPr>
            <w:noProof/>
            <w:webHidden/>
          </w:rPr>
          <w:tab/>
        </w:r>
        <w:r>
          <w:rPr>
            <w:noProof/>
            <w:webHidden/>
          </w:rPr>
          <w:fldChar w:fldCharType="begin"/>
        </w:r>
        <w:r>
          <w:rPr>
            <w:noProof/>
            <w:webHidden/>
          </w:rPr>
          <w:instrText xml:space="preserve"> PAGEREF _Toc68121138 \h </w:instrText>
        </w:r>
        <w:r>
          <w:rPr>
            <w:noProof/>
            <w:webHidden/>
          </w:rPr>
        </w:r>
        <w:r>
          <w:rPr>
            <w:noProof/>
            <w:webHidden/>
          </w:rPr>
          <w:fldChar w:fldCharType="separate"/>
        </w:r>
        <w:r>
          <w:rPr>
            <w:noProof/>
            <w:webHidden/>
          </w:rPr>
          <w:t>16</w:t>
        </w:r>
        <w:r>
          <w:rPr>
            <w:noProof/>
            <w:webHidden/>
          </w:rPr>
          <w:fldChar w:fldCharType="end"/>
        </w:r>
      </w:hyperlink>
    </w:p>
    <w:p w14:paraId="4F01E37C" w14:textId="1DD205AE"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39" w:history="1">
        <w:r w:rsidRPr="009A0420">
          <w:rPr>
            <w:rStyle w:val="Hyperlink"/>
            <w:noProof/>
          </w:rPr>
          <w:t>CHƯƠNG 2 – PHÂN TÍCH YÊU CẦU</w:t>
        </w:r>
        <w:r>
          <w:rPr>
            <w:noProof/>
            <w:webHidden/>
          </w:rPr>
          <w:tab/>
        </w:r>
        <w:r>
          <w:rPr>
            <w:noProof/>
            <w:webHidden/>
          </w:rPr>
          <w:fldChar w:fldCharType="begin"/>
        </w:r>
        <w:r>
          <w:rPr>
            <w:noProof/>
            <w:webHidden/>
          </w:rPr>
          <w:instrText xml:space="preserve"> PAGEREF _Toc68121139 \h </w:instrText>
        </w:r>
        <w:r>
          <w:rPr>
            <w:noProof/>
            <w:webHidden/>
          </w:rPr>
        </w:r>
        <w:r>
          <w:rPr>
            <w:noProof/>
            <w:webHidden/>
          </w:rPr>
          <w:fldChar w:fldCharType="separate"/>
        </w:r>
        <w:r>
          <w:rPr>
            <w:noProof/>
            <w:webHidden/>
          </w:rPr>
          <w:t>17</w:t>
        </w:r>
        <w:r>
          <w:rPr>
            <w:noProof/>
            <w:webHidden/>
          </w:rPr>
          <w:fldChar w:fldCharType="end"/>
        </w:r>
      </w:hyperlink>
    </w:p>
    <w:p w14:paraId="1680EBCF" w14:textId="4C5B98AE"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40" w:history="1">
        <w:r w:rsidRPr="009A0420">
          <w:rPr>
            <w:rStyle w:val="Hyperlink"/>
            <w:noProof/>
          </w:rPr>
          <w:t>2.1. Đặc tả yêu cầu</w:t>
        </w:r>
        <w:r>
          <w:rPr>
            <w:noProof/>
            <w:webHidden/>
          </w:rPr>
          <w:tab/>
        </w:r>
        <w:r>
          <w:rPr>
            <w:noProof/>
            <w:webHidden/>
          </w:rPr>
          <w:fldChar w:fldCharType="begin"/>
        </w:r>
        <w:r>
          <w:rPr>
            <w:noProof/>
            <w:webHidden/>
          </w:rPr>
          <w:instrText xml:space="preserve"> PAGEREF _Toc68121140 \h </w:instrText>
        </w:r>
        <w:r>
          <w:rPr>
            <w:noProof/>
            <w:webHidden/>
          </w:rPr>
        </w:r>
        <w:r>
          <w:rPr>
            <w:noProof/>
            <w:webHidden/>
          </w:rPr>
          <w:fldChar w:fldCharType="separate"/>
        </w:r>
        <w:r>
          <w:rPr>
            <w:noProof/>
            <w:webHidden/>
          </w:rPr>
          <w:t>18</w:t>
        </w:r>
        <w:r>
          <w:rPr>
            <w:noProof/>
            <w:webHidden/>
          </w:rPr>
          <w:fldChar w:fldCharType="end"/>
        </w:r>
      </w:hyperlink>
    </w:p>
    <w:p w14:paraId="6AE31CEB" w14:textId="0B872758"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41" w:history="1">
        <w:r w:rsidRPr="009A0420">
          <w:rPr>
            <w:rStyle w:val="Hyperlink"/>
            <w:noProof/>
          </w:rPr>
          <w:t>2.2. Các tác nhân trong hệ thống</w:t>
        </w:r>
        <w:r>
          <w:rPr>
            <w:noProof/>
            <w:webHidden/>
          </w:rPr>
          <w:tab/>
        </w:r>
        <w:r>
          <w:rPr>
            <w:noProof/>
            <w:webHidden/>
          </w:rPr>
          <w:fldChar w:fldCharType="begin"/>
        </w:r>
        <w:r>
          <w:rPr>
            <w:noProof/>
            <w:webHidden/>
          </w:rPr>
          <w:instrText xml:space="preserve"> PAGEREF _Toc68121141 \h </w:instrText>
        </w:r>
        <w:r>
          <w:rPr>
            <w:noProof/>
            <w:webHidden/>
          </w:rPr>
        </w:r>
        <w:r>
          <w:rPr>
            <w:noProof/>
            <w:webHidden/>
          </w:rPr>
          <w:fldChar w:fldCharType="separate"/>
        </w:r>
        <w:r>
          <w:rPr>
            <w:noProof/>
            <w:webHidden/>
          </w:rPr>
          <w:t>18</w:t>
        </w:r>
        <w:r>
          <w:rPr>
            <w:noProof/>
            <w:webHidden/>
          </w:rPr>
          <w:fldChar w:fldCharType="end"/>
        </w:r>
      </w:hyperlink>
    </w:p>
    <w:p w14:paraId="25D95078" w14:textId="57373C13"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42" w:history="1">
        <w:r w:rsidRPr="009A0420">
          <w:rPr>
            <w:rStyle w:val="Hyperlink"/>
            <w:noProof/>
          </w:rPr>
          <w:t>2.3. Các Use Case trong hệ thống</w:t>
        </w:r>
        <w:r>
          <w:rPr>
            <w:noProof/>
            <w:webHidden/>
          </w:rPr>
          <w:tab/>
        </w:r>
        <w:r>
          <w:rPr>
            <w:noProof/>
            <w:webHidden/>
          </w:rPr>
          <w:fldChar w:fldCharType="begin"/>
        </w:r>
        <w:r>
          <w:rPr>
            <w:noProof/>
            <w:webHidden/>
          </w:rPr>
          <w:instrText xml:space="preserve"> PAGEREF _Toc68121142 \h </w:instrText>
        </w:r>
        <w:r>
          <w:rPr>
            <w:noProof/>
            <w:webHidden/>
          </w:rPr>
        </w:r>
        <w:r>
          <w:rPr>
            <w:noProof/>
            <w:webHidden/>
          </w:rPr>
          <w:fldChar w:fldCharType="separate"/>
        </w:r>
        <w:r>
          <w:rPr>
            <w:noProof/>
            <w:webHidden/>
          </w:rPr>
          <w:t>19</w:t>
        </w:r>
        <w:r>
          <w:rPr>
            <w:noProof/>
            <w:webHidden/>
          </w:rPr>
          <w:fldChar w:fldCharType="end"/>
        </w:r>
      </w:hyperlink>
    </w:p>
    <w:p w14:paraId="1CF0D10E" w14:textId="1A83B8B0" w:rsidR="00D91A0C" w:rsidRDefault="00D91A0C">
      <w:pPr>
        <w:pStyle w:val="TOC1"/>
        <w:tabs>
          <w:tab w:val="right" w:leader="dot" w:pos="8777"/>
        </w:tabs>
        <w:rPr>
          <w:rFonts w:asciiTheme="minorHAnsi" w:eastAsiaTheme="minorEastAsia" w:hAnsiTheme="minorHAnsi" w:cstheme="minorBidi"/>
          <w:noProof/>
          <w:sz w:val="22"/>
          <w:szCs w:val="22"/>
        </w:rPr>
      </w:pPr>
      <w:hyperlink w:anchor="_Toc68121143" w:history="1">
        <w:r w:rsidRPr="009A0420">
          <w:rPr>
            <w:rStyle w:val="Hyperlink"/>
            <w:noProof/>
          </w:rPr>
          <w:t>CHƯƠNG 3 – THIẾT KẾ YÊU CẦU</w:t>
        </w:r>
        <w:r>
          <w:rPr>
            <w:noProof/>
            <w:webHidden/>
          </w:rPr>
          <w:tab/>
        </w:r>
        <w:r>
          <w:rPr>
            <w:noProof/>
            <w:webHidden/>
          </w:rPr>
          <w:fldChar w:fldCharType="begin"/>
        </w:r>
        <w:r>
          <w:rPr>
            <w:noProof/>
            <w:webHidden/>
          </w:rPr>
          <w:instrText xml:space="preserve"> PAGEREF _Toc68121143 \h </w:instrText>
        </w:r>
        <w:r>
          <w:rPr>
            <w:noProof/>
            <w:webHidden/>
          </w:rPr>
        </w:r>
        <w:r>
          <w:rPr>
            <w:noProof/>
            <w:webHidden/>
          </w:rPr>
          <w:fldChar w:fldCharType="separate"/>
        </w:r>
        <w:r>
          <w:rPr>
            <w:noProof/>
            <w:webHidden/>
          </w:rPr>
          <w:t>23</w:t>
        </w:r>
        <w:r>
          <w:rPr>
            <w:noProof/>
            <w:webHidden/>
          </w:rPr>
          <w:fldChar w:fldCharType="end"/>
        </w:r>
      </w:hyperlink>
    </w:p>
    <w:p w14:paraId="5D90C82C" w14:textId="4CA8BCDE"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44" w:history="1">
        <w:r w:rsidRPr="009A0420">
          <w:rPr>
            <w:rStyle w:val="Hyperlink"/>
            <w:noProof/>
          </w:rPr>
          <w:t>3.1. Sơ đồ Use Case</w:t>
        </w:r>
        <w:r>
          <w:rPr>
            <w:noProof/>
            <w:webHidden/>
          </w:rPr>
          <w:tab/>
        </w:r>
        <w:r>
          <w:rPr>
            <w:noProof/>
            <w:webHidden/>
          </w:rPr>
          <w:fldChar w:fldCharType="begin"/>
        </w:r>
        <w:r>
          <w:rPr>
            <w:noProof/>
            <w:webHidden/>
          </w:rPr>
          <w:instrText xml:space="preserve"> PAGEREF _Toc68121144 \h </w:instrText>
        </w:r>
        <w:r>
          <w:rPr>
            <w:noProof/>
            <w:webHidden/>
          </w:rPr>
        </w:r>
        <w:r>
          <w:rPr>
            <w:noProof/>
            <w:webHidden/>
          </w:rPr>
          <w:fldChar w:fldCharType="separate"/>
        </w:r>
        <w:r>
          <w:rPr>
            <w:noProof/>
            <w:webHidden/>
          </w:rPr>
          <w:t>24</w:t>
        </w:r>
        <w:r>
          <w:rPr>
            <w:noProof/>
            <w:webHidden/>
          </w:rPr>
          <w:fldChar w:fldCharType="end"/>
        </w:r>
      </w:hyperlink>
    </w:p>
    <w:p w14:paraId="165C21C5" w14:textId="0185B6B6" w:rsidR="00D91A0C" w:rsidRDefault="00D91A0C">
      <w:pPr>
        <w:pStyle w:val="TOC2"/>
        <w:tabs>
          <w:tab w:val="right" w:leader="dot" w:pos="8777"/>
        </w:tabs>
        <w:rPr>
          <w:rFonts w:asciiTheme="minorHAnsi" w:eastAsiaTheme="minorEastAsia" w:hAnsiTheme="minorHAnsi" w:cstheme="minorBidi"/>
          <w:noProof/>
          <w:sz w:val="22"/>
          <w:szCs w:val="22"/>
        </w:rPr>
      </w:pPr>
      <w:hyperlink w:anchor="_Toc68121145" w:history="1">
        <w:r w:rsidRPr="009A0420">
          <w:rPr>
            <w:rStyle w:val="Hyperlink"/>
            <w:noProof/>
          </w:rPr>
          <w:t>3.2. Đặc tả Use Case</w:t>
        </w:r>
        <w:r>
          <w:rPr>
            <w:noProof/>
            <w:webHidden/>
          </w:rPr>
          <w:tab/>
        </w:r>
        <w:r>
          <w:rPr>
            <w:noProof/>
            <w:webHidden/>
          </w:rPr>
          <w:fldChar w:fldCharType="begin"/>
        </w:r>
        <w:r>
          <w:rPr>
            <w:noProof/>
            <w:webHidden/>
          </w:rPr>
          <w:instrText xml:space="preserve"> PAGEREF _Toc68121145 \h </w:instrText>
        </w:r>
        <w:r>
          <w:rPr>
            <w:noProof/>
            <w:webHidden/>
          </w:rPr>
        </w:r>
        <w:r>
          <w:rPr>
            <w:noProof/>
            <w:webHidden/>
          </w:rPr>
          <w:fldChar w:fldCharType="separate"/>
        </w:r>
        <w:r>
          <w:rPr>
            <w:noProof/>
            <w:webHidden/>
          </w:rPr>
          <w:t>25</w:t>
        </w:r>
        <w:r>
          <w:rPr>
            <w:noProof/>
            <w:webHidden/>
          </w:rPr>
          <w:fldChar w:fldCharType="end"/>
        </w:r>
      </w:hyperlink>
    </w:p>
    <w:p w14:paraId="796AFA5B" w14:textId="5BA59901" w:rsidR="004A2284" w:rsidRPr="00FE6010" w:rsidRDefault="00C95CAD" w:rsidP="004A2284">
      <w:pPr>
        <w:spacing w:after="200" w:line="276" w:lineRule="auto"/>
        <w:rPr>
          <w:color w:val="000000" w:themeColor="text1"/>
          <w:sz w:val="26"/>
          <w:szCs w:val="26"/>
        </w:rPr>
      </w:pPr>
      <w:r>
        <w:rPr>
          <w:color w:val="000000" w:themeColor="text1"/>
          <w:sz w:val="26"/>
          <w:szCs w:val="26"/>
        </w:rPr>
        <w:fldChar w:fldCharType="end"/>
      </w:r>
    </w:p>
    <w:p w14:paraId="18136860" w14:textId="07C4081F" w:rsidR="004A2284" w:rsidRPr="00FE6010" w:rsidRDefault="004A2284" w:rsidP="004A2284">
      <w:pPr>
        <w:spacing w:after="200" w:line="276" w:lineRule="auto"/>
        <w:rPr>
          <w:color w:val="000000" w:themeColor="text1"/>
          <w:sz w:val="26"/>
          <w:szCs w:val="26"/>
        </w:rPr>
      </w:pPr>
      <w:r w:rsidRPr="00FE6010">
        <w:rPr>
          <w:color w:val="000000" w:themeColor="text1"/>
          <w:sz w:val="26"/>
          <w:szCs w:val="26"/>
        </w:rPr>
        <w:br w:type="page"/>
      </w:r>
    </w:p>
    <w:p w14:paraId="0F0817D2" w14:textId="4FE45907" w:rsidR="003766B6" w:rsidRPr="00F020D1" w:rsidRDefault="003766B6" w:rsidP="00F020D1">
      <w:pPr>
        <w:pStyle w:val="Chng"/>
      </w:pPr>
      <w:bookmarkStart w:id="6" w:name="_Toc68121131"/>
      <w:r w:rsidRPr="00F020D1">
        <w:lastRenderedPageBreak/>
        <w:t>DANH MỤC KÍ HIỆU VÀ CHỮ VIẾT TẮT</w:t>
      </w:r>
      <w:bookmarkEnd w:id="6"/>
    </w:p>
    <w:p w14:paraId="3AC79808" w14:textId="77777777" w:rsidR="003766B6" w:rsidRPr="006C3A2B" w:rsidRDefault="003766B6" w:rsidP="003766B6">
      <w:pPr>
        <w:spacing w:before="60" w:after="60" w:line="276" w:lineRule="auto"/>
        <w:ind w:firstLine="720"/>
        <w:jc w:val="both"/>
      </w:pPr>
    </w:p>
    <w:p w14:paraId="162035C3" w14:textId="77777777" w:rsidR="003766B6" w:rsidRPr="00791EED" w:rsidRDefault="003766B6" w:rsidP="003766B6">
      <w:pPr>
        <w:spacing w:before="60" w:after="60" w:line="276" w:lineRule="auto"/>
        <w:jc w:val="both"/>
        <w:rPr>
          <w:b/>
          <w:sz w:val="28"/>
        </w:rPr>
      </w:pPr>
      <w:r w:rsidRPr="00791EED">
        <w:rPr>
          <w:b/>
          <w:sz w:val="28"/>
        </w:rPr>
        <w:t xml:space="preserve">CÁC CHỮ VIẾT TẮT </w:t>
      </w:r>
    </w:p>
    <w:p w14:paraId="6CBB3EEC" w14:textId="5A346C6F" w:rsidR="002D30B8" w:rsidRDefault="008B5F63" w:rsidP="002D30B8">
      <w:pPr>
        <w:spacing w:before="60" w:after="60" w:line="276" w:lineRule="auto"/>
        <w:ind w:firstLine="720"/>
        <w:jc w:val="both"/>
        <w:rPr>
          <w:sz w:val="26"/>
          <w:szCs w:val="26"/>
        </w:rPr>
      </w:pPr>
      <w:r>
        <w:t>UC</w:t>
      </w:r>
      <w:r w:rsidR="0006500A">
        <w:tab/>
      </w:r>
      <w:r>
        <w:tab/>
        <w:t>Usecase</w:t>
      </w:r>
      <w:r w:rsidR="002D30B8">
        <w:rPr>
          <w:sz w:val="26"/>
          <w:szCs w:val="26"/>
        </w:rPr>
        <w:t xml:space="preserve"> </w:t>
      </w:r>
    </w:p>
    <w:p w14:paraId="580D3DC8" w14:textId="24103EB4" w:rsidR="003766B6" w:rsidRDefault="00BF025A" w:rsidP="00503812">
      <w:pPr>
        <w:spacing w:after="200" w:line="276" w:lineRule="auto"/>
        <w:rPr>
          <w:b/>
          <w:sz w:val="32"/>
          <w:szCs w:val="32"/>
        </w:rPr>
      </w:pPr>
      <w:r>
        <w:rPr>
          <w:sz w:val="26"/>
          <w:szCs w:val="26"/>
        </w:rPr>
        <w:br/>
      </w:r>
      <w:r>
        <w:rPr>
          <w:sz w:val="26"/>
          <w:szCs w:val="26"/>
        </w:rPr>
        <w:tab/>
      </w:r>
    </w:p>
    <w:p w14:paraId="47273E31" w14:textId="77777777" w:rsidR="004E0BF6" w:rsidRDefault="004E0BF6">
      <w:pPr>
        <w:spacing w:after="200" w:line="276" w:lineRule="auto"/>
        <w:rPr>
          <w:b/>
          <w:sz w:val="32"/>
          <w:szCs w:val="32"/>
        </w:rPr>
      </w:pPr>
      <w:r>
        <w:br w:type="page"/>
      </w:r>
    </w:p>
    <w:p w14:paraId="3B97F355" w14:textId="65B9A562" w:rsidR="004A2284" w:rsidRPr="00F020D1" w:rsidRDefault="004A2284" w:rsidP="00F020D1">
      <w:pPr>
        <w:pStyle w:val="Chng"/>
      </w:pPr>
      <w:bookmarkStart w:id="7" w:name="_Toc68121132"/>
      <w:r w:rsidRPr="00F020D1">
        <w:lastRenderedPageBreak/>
        <w:t>DANH MỤC CÁC BẢNG BIỂU, HÌNH VẼ, ĐỒ THỊ</w:t>
      </w:r>
      <w:bookmarkEnd w:id="7"/>
    </w:p>
    <w:p w14:paraId="4F5ED028" w14:textId="093CC6EE" w:rsidR="004A2284" w:rsidRDefault="004A2284" w:rsidP="004A2284">
      <w:pPr>
        <w:rPr>
          <w:b/>
          <w:sz w:val="28"/>
        </w:rPr>
      </w:pPr>
      <w:r w:rsidRPr="00791EED">
        <w:rPr>
          <w:b/>
          <w:sz w:val="28"/>
        </w:rPr>
        <w:t>DANH MỤC HÌNH</w:t>
      </w:r>
    </w:p>
    <w:p w14:paraId="7BA852C0" w14:textId="77777777" w:rsidR="00C24EA3" w:rsidRPr="00791EED" w:rsidRDefault="00C24EA3" w:rsidP="004A2284">
      <w:pPr>
        <w:rPr>
          <w:b/>
          <w:sz w:val="28"/>
        </w:rPr>
      </w:pPr>
    </w:p>
    <w:p w14:paraId="514D7AA7" w14:textId="023BB47F" w:rsidR="00AD5223" w:rsidRDefault="001107B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68118924" w:history="1">
        <w:r w:rsidR="00AD5223" w:rsidRPr="00642932">
          <w:rPr>
            <w:rStyle w:val="Hyperlink"/>
            <w:rFonts w:eastAsiaTheme="majorEastAsia"/>
            <w:noProof/>
          </w:rPr>
          <w:t>Hình 1: Cửa hàng VLXD Phước Thành</w:t>
        </w:r>
        <w:r w:rsidR="00AD5223">
          <w:rPr>
            <w:noProof/>
            <w:webHidden/>
          </w:rPr>
          <w:tab/>
        </w:r>
        <w:r w:rsidR="00AD5223">
          <w:rPr>
            <w:noProof/>
            <w:webHidden/>
          </w:rPr>
          <w:fldChar w:fldCharType="begin"/>
        </w:r>
        <w:r w:rsidR="00AD5223">
          <w:rPr>
            <w:noProof/>
            <w:webHidden/>
          </w:rPr>
          <w:instrText xml:space="preserve"> PAGEREF _Toc68118924 \h </w:instrText>
        </w:r>
        <w:r w:rsidR="00AD5223">
          <w:rPr>
            <w:noProof/>
            <w:webHidden/>
          </w:rPr>
        </w:r>
        <w:r w:rsidR="00AD5223">
          <w:rPr>
            <w:noProof/>
            <w:webHidden/>
          </w:rPr>
          <w:fldChar w:fldCharType="separate"/>
        </w:r>
        <w:r w:rsidR="00AD5223">
          <w:rPr>
            <w:noProof/>
            <w:webHidden/>
          </w:rPr>
          <w:t>13</w:t>
        </w:r>
        <w:r w:rsidR="00AD5223">
          <w:rPr>
            <w:noProof/>
            <w:webHidden/>
          </w:rPr>
          <w:fldChar w:fldCharType="end"/>
        </w:r>
      </w:hyperlink>
    </w:p>
    <w:p w14:paraId="24672C84" w14:textId="37E46975" w:rsidR="00AD5223" w:rsidRDefault="00F1740E">
      <w:pPr>
        <w:pStyle w:val="TableofFigures"/>
        <w:tabs>
          <w:tab w:val="right" w:leader="dot" w:pos="8777"/>
        </w:tabs>
        <w:rPr>
          <w:rFonts w:asciiTheme="minorHAnsi" w:eastAsiaTheme="minorEastAsia" w:hAnsiTheme="minorHAnsi" w:cstheme="minorBidi"/>
          <w:noProof/>
          <w:sz w:val="22"/>
          <w:szCs w:val="22"/>
        </w:rPr>
      </w:pPr>
      <w:hyperlink w:anchor="_Toc68118925" w:history="1">
        <w:r w:rsidR="00AD5223" w:rsidRPr="00642932">
          <w:rPr>
            <w:rStyle w:val="Hyperlink"/>
            <w:rFonts w:eastAsiaTheme="majorEastAsia"/>
            <w:noProof/>
          </w:rPr>
          <w:t>Hình 2: Sơ đồ usecase tổng quát</w:t>
        </w:r>
        <w:r w:rsidR="00AD5223">
          <w:rPr>
            <w:noProof/>
            <w:webHidden/>
          </w:rPr>
          <w:tab/>
        </w:r>
        <w:r w:rsidR="00AD5223">
          <w:rPr>
            <w:noProof/>
            <w:webHidden/>
          </w:rPr>
          <w:fldChar w:fldCharType="begin"/>
        </w:r>
        <w:r w:rsidR="00AD5223">
          <w:rPr>
            <w:noProof/>
            <w:webHidden/>
          </w:rPr>
          <w:instrText xml:space="preserve"> PAGEREF _Toc68118925 \h </w:instrText>
        </w:r>
        <w:r w:rsidR="00AD5223">
          <w:rPr>
            <w:noProof/>
            <w:webHidden/>
          </w:rPr>
        </w:r>
        <w:r w:rsidR="00AD5223">
          <w:rPr>
            <w:noProof/>
            <w:webHidden/>
          </w:rPr>
          <w:fldChar w:fldCharType="separate"/>
        </w:r>
        <w:r w:rsidR="00AD5223">
          <w:rPr>
            <w:noProof/>
            <w:webHidden/>
          </w:rPr>
          <w:t>24</w:t>
        </w:r>
        <w:r w:rsidR="00AD5223">
          <w:rPr>
            <w:noProof/>
            <w:webHidden/>
          </w:rPr>
          <w:fldChar w:fldCharType="end"/>
        </w:r>
      </w:hyperlink>
    </w:p>
    <w:p w14:paraId="3D704EB6" w14:textId="53BC48B2" w:rsidR="0082296B" w:rsidRPr="007B5EE0" w:rsidRDefault="001107B1" w:rsidP="007B5EE0">
      <w:pPr>
        <w:tabs>
          <w:tab w:val="center" w:pos="6379"/>
        </w:tabs>
        <w:spacing w:after="200" w:line="360" w:lineRule="auto"/>
        <w:rPr>
          <w:sz w:val="26"/>
          <w:szCs w:val="26"/>
        </w:rPr>
      </w:pPr>
      <w:r>
        <w:rPr>
          <w:szCs w:val="26"/>
        </w:rPr>
        <w:fldChar w:fldCharType="end"/>
      </w:r>
    </w:p>
    <w:p w14:paraId="04EA8B34" w14:textId="77777777" w:rsidR="00D871DA" w:rsidRDefault="00D871DA">
      <w:pPr>
        <w:spacing w:after="200" w:line="276" w:lineRule="auto"/>
        <w:rPr>
          <w:b/>
          <w:sz w:val="28"/>
        </w:rPr>
      </w:pPr>
      <w:r>
        <w:rPr>
          <w:b/>
          <w:sz w:val="28"/>
        </w:rPr>
        <w:br w:type="page"/>
      </w:r>
    </w:p>
    <w:p w14:paraId="09F29B7F" w14:textId="2869FBB8" w:rsidR="004A2284" w:rsidRDefault="004A2284" w:rsidP="004A2284">
      <w:pPr>
        <w:rPr>
          <w:b/>
          <w:sz w:val="28"/>
        </w:rPr>
      </w:pPr>
      <w:r w:rsidRPr="00791EED">
        <w:rPr>
          <w:b/>
          <w:sz w:val="28"/>
        </w:rPr>
        <w:lastRenderedPageBreak/>
        <w:t>DANH MỤC BẢNG</w:t>
      </w:r>
    </w:p>
    <w:p w14:paraId="257F4E50" w14:textId="77777777" w:rsidR="007B5EE0" w:rsidRDefault="007B5EE0" w:rsidP="004A2284">
      <w:pPr>
        <w:rPr>
          <w:b/>
          <w:sz w:val="28"/>
        </w:rPr>
      </w:pPr>
    </w:p>
    <w:bookmarkStart w:id="8" w:name="_GoBack"/>
    <w:bookmarkEnd w:id="8"/>
    <w:p w14:paraId="32EDC059" w14:textId="28C86178" w:rsidR="00D91A0C" w:rsidRDefault="008D1745">
      <w:pPr>
        <w:pStyle w:val="TableofFigures"/>
        <w:tabs>
          <w:tab w:val="right" w:leader="dot" w:pos="8777"/>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68121146" w:history="1">
        <w:r w:rsidR="00D91A0C" w:rsidRPr="002B09C1">
          <w:rPr>
            <w:rStyle w:val="Hyperlink"/>
            <w:rFonts w:eastAsiaTheme="majorEastAsia"/>
            <w:noProof/>
          </w:rPr>
          <w:t>Bảng 1: Câu hỏi phỏng vấn</w:t>
        </w:r>
        <w:r w:rsidR="00D91A0C">
          <w:rPr>
            <w:noProof/>
            <w:webHidden/>
          </w:rPr>
          <w:tab/>
        </w:r>
        <w:r w:rsidR="00D91A0C">
          <w:rPr>
            <w:noProof/>
            <w:webHidden/>
          </w:rPr>
          <w:fldChar w:fldCharType="begin"/>
        </w:r>
        <w:r w:rsidR="00D91A0C">
          <w:rPr>
            <w:noProof/>
            <w:webHidden/>
          </w:rPr>
          <w:instrText xml:space="preserve"> PAGEREF _Toc68121146 \h </w:instrText>
        </w:r>
        <w:r w:rsidR="00D91A0C">
          <w:rPr>
            <w:noProof/>
            <w:webHidden/>
          </w:rPr>
        </w:r>
        <w:r w:rsidR="00D91A0C">
          <w:rPr>
            <w:noProof/>
            <w:webHidden/>
          </w:rPr>
          <w:fldChar w:fldCharType="separate"/>
        </w:r>
        <w:r w:rsidR="00D91A0C">
          <w:rPr>
            <w:noProof/>
            <w:webHidden/>
          </w:rPr>
          <w:t>13</w:t>
        </w:r>
        <w:r w:rsidR="00D91A0C">
          <w:rPr>
            <w:noProof/>
            <w:webHidden/>
          </w:rPr>
          <w:fldChar w:fldCharType="end"/>
        </w:r>
      </w:hyperlink>
    </w:p>
    <w:p w14:paraId="65F8EC93" w14:textId="5D2AF2A2"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47" w:history="1">
        <w:r w:rsidRPr="002B09C1">
          <w:rPr>
            <w:rStyle w:val="Hyperlink"/>
            <w:rFonts w:eastAsiaTheme="majorEastAsia"/>
            <w:noProof/>
          </w:rPr>
          <w:t>Bảng 2: Các tác nhân trong hệ thống</w:t>
        </w:r>
        <w:r>
          <w:rPr>
            <w:noProof/>
            <w:webHidden/>
          </w:rPr>
          <w:tab/>
        </w:r>
        <w:r>
          <w:rPr>
            <w:noProof/>
            <w:webHidden/>
          </w:rPr>
          <w:fldChar w:fldCharType="begin"/>
        </w:r>
        <w:r>
          <w:rPr>
            <w:noProof/>
            <w:webHidden/>
          </w:rPr>
          <w:instrText xml:space="preserve"> PAGEREF _Toc68121147 \h </w:instrText>
        </w:r>
        <w:r>
          <w:rPr>
            <w:noProof/>
            <w:webHidden/>
          </w:rPr>
        </w:r>
        <w:r>
          <w:rPr>
            <w:noProof/>
            <w:webHidden/>
          </w:rPr>
          <w:fldChar w:fldCharType="separate"/>
        </w:r>
        <w:r>
          <w:rPr>
            <w:noProof/>
            <w:webHidden/>
          </w:rPr>
          <w:t>18</w:t>
        </w:r>
        <w:r>
          <w:rPr>
            <w:noProof/>
            <w:webHidden/>
          </w:rPr>
          <w:fldChar w:fldCharType="end"/>
        </w:r>
      </w:hyperlink>
    </w:p>
    <w:p w14:paraId="19989FDE" w14:textId="16CBB35B"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48" w:history="1">
        <w:r w:rsidRPr="002B09C1">
          <w:rPr>
            <w:rStyle w:val="Hyperlink"/>
            <w:rFonts w:eastAsiaTheme="majorEastAsia"/>
            <w:noProof/>
          </w:rPr>
          <w:t>Bảng 3: Các Usecase trong hệ thống</w:t>
        </w:r>
        <w:r>
          <w:rPr>
            <w:noProof/>
            <w:webHidden/>
          </w:rPr>
          <w:tab/>
        </w:r>
        <w:r>
          <w:rPr>
            <w:noProof/>
            <w:webHidden/>
          </w:rPr>
          <w:fldChar w:fldCharType="begin"/>
        </w:r>
        <w:r>
          <w:rPr>
            <w:noProof/>
            <w:webHidden/>
          </w:rPr>
          <w:instrText xml:space="preserve"> PAGEREF _Toc68121148 \h </w:instrText>
        </w:r>
        <w:r>
          <w:rPr>
            <w:noProof/>
            <w:webHidden/>
          </w:rPr>
        </w:r>
        <w:r>
          <w:rPr>
            <w:noProof/>
            <w:webHidden/>
          </w:rPr>
          <w:fldChar w:fldCharType="separate"/>
        </w:r>
        <w:r>
          <w:rPr>
            <w:noProof/>
            <w:webHidden/>
          </w:rPr>
          <w:t>19</w:t>
        </w:r>
        <w:r>
          <w:rPr>
            <w:noProof/>
            <w:webHidden/>
          </w:rPr>
          <w:fldChar w:fldCharType="end"/>
        </w:r>
      </w:hyperlink>
    </w:p>
    <w:p w14:paraId="0F39C0AC" w14:textId="76F8EAF3"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49" w:history="1">
        <w:r w:rsidRPr="002B09C1">
          <w:rPr>
            <w:rStyle w:val="Hyperlink"/>
            <w:rFonts w:eastAsiaTheme="majorEastAsia"/>
            <w:noProof/>
          </w:rPr>
          <w:t>Bảng 4: Đặc tả usecase đăng nhập</w:t>
        </w:r>
        <w:r>
          <w:rPr>
            <w:noProof/>
            <w:webHidden/>
          </w:rPr>
          <w:tab/>
        </w:r>
        <w:r>
          <w:rPr>
            <w:noProof/>
            <w:webHidden/>
          </w:rPr>
          <w:fldChar w:fldCharType="begin"/>
        </w:r>
        <w:r>
          <w:rPr>
            <w:noProof/>
            <w:webHidden/>
          </w:rPr>
          <w:instrText xml:space="preserve"> PAGEREF _Toc68121149 \h </w:instrText>
        </w:r>
        <w:r>
          <w:rPr>
            <w:noProof/>
            <w:webHidden/>
          </w:rPr>
        </w:r>
        <w:r>
          <w:rPr>
            <w:noProof/>
            <w:webHidden/>
          </w:rPr>
          <w:fldChar w:fldCharType="separate"/>
        </w:r>
        <w:r>
          <w:rPr>
            <w:noProof/>
            <w:webHidden/>
          </w:rPr>
          <w:t>25</w:t>
        </w:r>
        <w:r>
          <w:rPr>
            <w:noProof/>
            <w:webHidden/>
          </w:rPr>
          <w:fldChar w:fldCharType="end"/>
        </w:r>
      </w:hyperlink>
    </w:p>
    <w:p w14:paraId="35A142BA" w14:textId="05219437"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0" w:history="1">
        <w:r w:rsidRPr="002B09C1">
          <w:rPr>
            <w:rStyle w:val="Hyperlink"/>
            <w:rFonts w:eastAsiaTheme="majorEastAsia"/>
            <w:noProof/>
          </w:rPr>
          <w:t>Bảng 5 Đặc tả usecase đăng xuất</w:t>
        </w:r>
        <w:r>
          <w:rPr>
            <w:noProof/>
            <w:webHidden/>
          </w:rPr>
          <w:tab/>
        </w:r>
        <w:r>
          <w:rPr>
            <w:noProof/>
            <w:webHidden/>
          </w:rPr>
          <w:fldChar w:fldCharType="begin"/>
        </w:r>
        <w:r>
          <w:rPr>
            <w:noProof/>
            <w:webHidden/>
          </w:rPr>
          <w:instrText xml:space="preserve"> PAGEREF _Toc68121150 \h </w:instrText>
        </w:r>
        <w:r>
          <w:rPr>
            <w:noProof/>
            <w:webHidden/>
          </w:rPr>
        </w:r>
        <w:r>
          <w:rPr>
            <w:noProof/>
            <w:webHidden/>
          </w:rPr>
          <w:fldChar w:fldCharType="separate"/>
        </w:r>
        <w:r>
          <w:rPr>
            <w:noProof/>
            <w:webHidden/>
          </w:rPr>
          <w:t>25</w:t>
        </w:r>
        <w:r>
          <w:rPr>
            <w:noProof/>
            <w:webHidden/>
          </w:rPr>
          <w:fldChar w:fldCharType="end"/>
        </w:r>
      </w:hyperlink>
    </w:p>
    <w:p w14:paraId="0689B4E9" w14:textId="0E790429"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1" w:history="1">
        <w:r w:rsidRPr="002B09C1">
          <w:rPr>
            <w:rStyle w:val="Hyperlink"/>
            <w:rFonts w:eastAsiaTheme="majorEastAsia"/>
            <w:noProof/>
          </w:rPr>
          <w:t>Bảng 6: Đặc tả usecase đổi mật khẩu</w:t>
        </w:r>
        <w:r>
          <w:rPr>
            <w:noProof/>
            <w:webHidden/>
          </w:rPr>
          <w:tab/>
        </w:r>
        <w:r>
          <w:rPr>
            <w:noProof/>
            <w:webHidden/>
          </w:rPr>
          <w:fldChar w:fldCharType="begin"/>
        </w:r>
        <w:r>
          <w:rPr>
            <w:noProof/>
            <w:webHidden/>
          </w:rPr>
          <w:instrText xml:space="preserve"> PAGEREF _Toc68121151 \h </w:instrText>
        </w:r>
        <w:r>
          <w:rPr>
            <w:noProof/>
            <w:webHidden/>
          </w:rPr>
        </w:r>
        <w:r>
          <w:rPr>
            <w:noProof/>
            <w:webHidden/>
          </w:rPr>
          <w:fldChar w:fldCharType="separate"/>
        </w:r>
        <w:r>
          <w:rPr>
            <w:noProof/>
            <w:webHidden/>
          </w:rPr>
          <w:t>26</w:t>
        </w:r>
        <w:r>
          <w:rPr>
            <w:noProof/>
            <w:webHidden/>
          </w:rPr>
          <w:fldChar w:fldCharType="end"/>
        </w:r>
      </w:hyperlink>
    </w:p>
    <w:p w14:paraId="6BEE123A" w14:textId="546C1698"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2" w:history="1">
        <w:r w:rsidRPr="002B09C1">
          <w:rPr>
            <w:rStyle w:val="Hyperlink"/>
            <w:rFonts w:eastAsiaTheme="majorEastAsia"/>
            <w:noProof/>
          </w:rPr>
          <w:t>Bảng 7: Đặc tả usecase thêm hàng</w:t>
        </w:r>
        <w:r>
          <w:rPr>
            <w:noProof/>
            <w:webHidden/>
          </w:rPr>
          <w:tab/>
        </w:r>
        <w:r>
          <w:rPr>
            <w:noProof/>
            <w:webHidden/>
          </w:rPr>
          <w:fldChar w:fldCharType="begin"/>
        </w:r>
        <w:r>
          <w:rPr>
            <w:noProof/>
            <w:webHidden/>
          </w:rPr>
          <w:instrText xml:space="preserve"> PAGEREF _Toc68121152 \h </w:instrText>
        </w:r>
        <w:r>
          <w:rPr>
            <w:noProof/>
            <w:webHidden/>
          </w:rPr>
        </w:r>
        <w:r>
          <w:rPr>
            <w:noProof/>
            <w:webHidden/>
          </w:rPr>
          <w:fldChar w:fldCharType="separate"/>
        </w:r>
        <w:r>
          <w:rPr>
            <w:noProof/>
            <w:webHidden/>
          </w:rPr>
          <w:t>27</w:t>
        </w:r>
        <w:r>
          <w:rPr>
            <w:noProof/>
            <w:webHidden/>
          </w:rPr>
          <w:fldChar w:fldCharType="end"/>
        </w:r>
      </w:hyperlink>
    </w:p>
    <w:p w14:paraId="273E3521" w14:textId="5907A957"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3" w:history="1">
        <w:r w:rsidRPr="002B09C1">
          <w:rPr>
            <w:rStyle w:val="Hyperlink"/>
            <w:rFonts w:eastAsiaTheme="majorEastAsia"/>
            <w:noProof/>
          </w:rPr>
          <w:t>Bảng 8: Đặc tả usecase xóa hàng</w:t>
        </w:r>
        <w:r>
          <w:rPr>
            <w:noProof/>
            <w:webHidden/>
          </w:rPr>
          <w:tab/>
        </w:r>
        <w:r>
          <w:rPr>
            <w:noProof/>
            <w:webHidden/>
          </w:rPr>
          <w:fldChar w:fldCharType="begin"/>
        </w:r>
        <w:r>
          <w:rPr>
            <w:noProof/>
            <w:webHidden/>
          </w:rPr>
          <w:instrText xml:space="preserve"> PAGEREF _Toc68121153 \h </w:instrText>
        </w:r>
        <w:r>
          <w:rPr>
            <w:noProof/>
            <w:webHidden/>
          </w:rPr>
        </w:r>
        <w:r>
          <w:rPr>
            <w:noProof/>
            <w:webHidden/>
          </w:rPr>
          <w:fldChar w:fldCharType="separate"/>
        </w:r>
        <w:r>
          <w:rPr>
            <w:noProof/>
            <w:webHidden/>
          </w:rPr>
          <w:t>28</w:t>
        </w:r>
        <w:r>
          <w:rPr>
            <w:noProof/>
            <w:webHidden/>
          </w:rPr>
          <w:fldChar w:fldCharType="end"/>
        </w:r>
      </w:hyperlink>
    </w:p>
    <w:p w14:paraId="188908C9" w14:textId="51321240"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4" w:history="1">
        <w:r w:rsidRPr="002B09C1">
          <w:rPr>
            <w:rStyle w:val="Hyperlink"/>
            <w:rFonts w:eastAsiaTheme="majorEastAsia"/>
            <w:noProof/>
          </w:rPr>
          <w:t>Bảng 9: Đặc tả usecase sửa hàng</w:t>
        </w:r>
        <w:r>
          <w:rPr>
            <w:noProof/>
            <w:webHidden/>
          </w:rPr>
          <w:tab/>
        </w:r>
        <w:r>
          <w:rPr>
            <w:noProof/>
            <w:webHidden/>
          </w:rPr>
          <w:fldChar w:fldCharType="begin"/>
        </w:r>
        <w:r>
          <w:rPr>
            <w:noProof/>
            <w:webHidden/>
          </w:rPr>
          <w:instrText xml:space="preserve"> PAGEREF _Toc68121154 \h </w:instrText>
        </w:r>
        <w:r>
          <w:rPr>
            <w:noProof/>
            <w:webHidden/>
          </w:rPr>
        </w:r>
        <w:r>
          <w:rPr>
            <w:noProof/>
            <w:webHidden/>
          </w:rPr>
          <w:fldChar w:fldCharType="separate"/>
        </w:r>
        <w:r>
          <w:rPr>
            <w:noProof/>
            <w:webHidden/>
          </w:rPr>
          <w:t>28</w:t>
        </w:r>
        <w:r>
          <w:rPr>
            <w:noProof/>
            <w:webHidden/>
          </w:rPr>
          <w:fldChar w:fldCharType="end"/>
        </w:r>
      </w:hyperlink>
    </w:p>
    <w:p w14:paraId="5C22B9AB" w14:textId="1735BA60"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5" w:history="1">
        <w:r w:rsidRPr="002B09C1">
          <w:rPr>
            <w:rStyle w:val="Hyperlink"/>
            <w:rFonts w:eastAsiaTheme="majorEastAsia"/>
            <w:noProof/>
          </w:rPr>
          <w:t>Bảng 10: Đặc tả usecase thêm phiếu đặt hàng</w:t>
        </w:r>
        <w:r>
          <w:rPr>
            <w:noProof/>
            <w:webHidden/>
          </w:rPr>
          <w:tab/>
        </w:r>
        <w:r>
          <w:rPr>
            <w:noProof/>
            <w:webHidden/>
          </w:rPr>
          <w:fldChar w:fldCharType="begin"/>
        </w:r>
        <w:r>
          <w:rPr>
            <w:noProof/>
            <w:webHidden/>
          </w:rPr>
          <w:instrText xml:space="preserve"> PAGEREF _Toc68121155 \h </w:instrText>
        </w:r>
        <w:r>
          <w:rPr>
            <w:noProof/>
            <w:webHidden/>
          </w:rPr>
        </w:r>
        <w:r>
          <w:rPr>
            <w:noProof/>
            <w:webHidden/>
          </w:rPr>
          <w:fldChar w:fldCharType="separate"/>
        </w:r>
        <w:r>
          <w:rPr>
            <w:noProof/>
            <w:webHidden/>
          </w:rPr>
          <w:t>29</w:t>
        </w:r>
        <w:r>
          <w:rPr>
            <w:noProof/>
            <w:webHidden/>
          </w:rPr>
          <w:fldChar w:fldCharType="end"/>
        </w:r>
      </w:hyperlink>
    </w:p>
    <w:p w14:paraId="3B39CD3B" w14:textId="191E117E"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6" w:history="1">
        <w:r w:rsidRPr="002B09C1">
          <w:rPr>
            <w:rStyle w:val="Hyperlink"/>
            <w:rFonts w:eastAsiaTheme="majorEastAsia"/>
            <w:noProof/>
          </w:rPr>
          <w:t>Bảng 11: Đặc tả usecase thêm phiếu nhập hàng</w:t>
        </w:r>
        <w:r>
          <w:rPr>
            <w:noProof/>
            <w:webHidden/>
          </w:rPr>
          <w:tab/>
        </w:r>
        <w:r>
          <w:rPr>
            <w:noProof/>
            <w:webHidden/>
          </w:rPr>
          <w:fldChar w:fldCharType="begin"/>
        </w:r>
        <w:r>
          <w:rPr>
            <w:noProof/>
            <w:webHidden/>
          </w:rPr>
          <w:instrText xml:space="preserve"> PAGEREF _Toc68121156 \h </w:instrText>
        </w:r>
        <w:r>
          <w:rPr>
            <w:noProof/>
            <w:webHidden/>
          </w:rPr>
        </w:r>
        <w:r>
          <w:rPr>
            <w:noProof/>
            <w:webHidden/>
          </w:rPr>
          <w:fldChar w:fldCharType="separate"/>
        </w:r>
        <w:r>
          <w:rPr>
            <w:noProof/>
            <w:webHidden/>
          </w:rPr>
          <w:t>30</w:t>
        </w:r>
        <w:r>
          <w:rPr>
            <w:noProof/>
            <w:webHidden/>
          </w:rPr>
          <w:fldChar w:fldCharType="end"/>
        </w:r>
      </w:hyperlink>
    </w:p>
    <w:p w14:paraId="338330CB" w14:textId="6834DA0A"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7" w:history="1">
        <w:r w:rsidRPr="002B09C1">
          <w:rPr>
            <w:rStyle w:val="Hyperlink"/>
            <w:rFonts w:eastAsiaTheme="majorEastAsia"/>
            <w:noProof/>
          </w:rPr>
          <w:t>Bảng 12: Đặc tả usecase cập nhật số lượng hàng.</w:t>
        </w:r>
        <w:r>
          <w:rPr>
            <w:noProof/>
            <w:webHidden/>
          </w:rPr>
          <w:tab/>
        </w:r>
        <w:r>
          <w:rPr>
            <w:noProof/>
            <w:webHidden/>
          </w:rPr>
          <w:fldChar w:fldCharType="begin"/>
        </w:r>
        <w:r>
          <w:rPr>
            <w:noProof/>
            <w:webHidden/>
          </w:rPr>
          <w:instrText xml:space="preserve"> PAGEREF _Toc68121157 \h </w:instrText>
        </w:r>
        <w:r>
          <w:rPr>
            <w:noProof/>
            <w:webHidden/>
          </w:rPr>
        </w:r>
        <w:r>
          <w:rPr>
            <w:noProof/>
            <w:webHidden/>
          </w:rPr>
          <w:fldChar w:fldCharType="separate"/>
        </w:r>
        <w:r>
          <w:rPr>
            <w:noProof/>
            <w:webHidden/>
          </w:rPr>
          <w:t>31</w:t>
        </w:r>
        <w:r>
          <w:rPr>
            <w:noProof/>
            <w:webHidden/>
          </w:rPr>
          <w:fldChar w:fldCharType="end"/>
        </w:r>
      </w:hyperlink>
    </w:p>
    <w:p w14:paraId="4AF3A5DA" w14:textId="3CC27E41"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8" w:history="1">
        <w:r w:rsidRPr="002B09C1">
          <w:rPr>
            <w:rStyle w:val="Hyperlink"/>
            <w:rFonts w:eastAsiaTheme="majorEastAsia"/>
            <w:noProof/>
          </w:rPr>
          <w:t>Bảng 13: Đặc tả usecase xem đơn hàng.</w:t>
        </w:r>
        <w:r>
          <w:rPr>
            <w:noProof/>
            <w:webHidden/>
          </w:rPr>
          <w:tab/>
        </w:r>
        <w:r>
          <w:rPr>
            <w:noProof/>
            <w:webHidden/>
          </w:rPr>
          <w:fldChar w:fldCharType="begin"/>
        </w:r>
        <w:r>
          <w:rPr>
            <w:noProof/>
            <w:webHidden/>
          </w:rPr>
          <w:instrText xml:space="preserve"> PAGEREF _Toc68121158 \h </w:instrText>
        </w:r>
        <w:r>
          <w:rPr>
            <w:noProof/>
            <w:webHidden/>
          </w:rPr>
        </w:r>
        <w:r>
          <w:rPr>
            <w:noProof/>
            <w:webHidden/>
          </w:rPr>
          <w:fldChar w:fldCharType="separate"/>
        </w:r>
        <w:r>
          <w:rPr>
            <w:noProof/>
            <w:webHidden/>
          </w:rPr>
          <w:t>32</w:t>
        </w:r>
        <w:r>
          <w:rPr>
            <w:noProof/>
            <w:webHidden/>
          </w:rPr>
          <w:fldChar w:fldCharType="end"/>
        </w:r>
      </w:hyperlink>
    </w:p>
    <w:p w14:paraId="002E6854" w14:textId="697666CE"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59" w:history="1">
        <w:r w:rsidRPr="002B09C1">
          <w:rPr>
            <w:rStyle w:val="Hyperlink"/>
            <w:rFonts w:eastAsiaTheme="majorEastAsia"/>
            <w:noProof/>
          </w:rPr>
          <w:t>Bảng 14: Đặc tả usecase thêm đơn hàng.</w:t>
        </w:r>
        <w:r>
          <w:rPr>
            <w:noProof/>
            <w:webHidden/>
          </w:rPr>
          <w:tab/>
        </w:r>
        <w:r>
          <w:rPr>
            <w:noProof/>
            <w:webHidden/>
          </w:rPr>
          <w:fldChar w:fldCharType="begin"/>
        </w:r>
        <w:r>
          <w:rPr>
            <w:noProof/>
            <w:webHidden/>
          </w:rPr>
          <w:instrText xml:space="preserve"> PAGEREF _Toc68121159 \h </w:instrText>
        </w:r>
        <w:r>
          <w:rPr>
            <w:noProof/>
            <w:webHidden/>
          </w:rPr>
        </w:r>
        <w:r>
          <w:rPr>
            <w:noProof/>
            <w:webHidden/>
          </w:rPr>
          <w:fldChar w:fldCharType="separate"/>
        </w:r>
        <w:r>
          <w:rPr>
            <w:noProof/>
            <w:webHidden/>
          </w:rPr>
          <w:t>32</w:t>
        </w:r>
        <w:r>
          <w:rPr>
            <w:noProof/>
            <w:webHidden/>
          </w:rPr>
          <w:fldChar w:fldCharType="end"/>
        </w:r>
      </w:hyperlink>
    </w:p>
    <w:p w14:paraId="0F65009C" w14:textId="62627BD8"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0" w:history="1">
        <w:r w:rsidRPr="002B09C1">
          <w:rPr>
            <w:rStyle w:val="Hyperlink"/>
            <w:rFonts w:eastAsiaTheme="majorEastAsia"/>
            <w:noProof/>
          </w:rPr>
          <w:t>Bảng 15: Đặc tả usecase xóa đơn hàng.</w:t>
        </w:r>
        <w:r>
          <w:rPr>
            <w:noProof/>
            <w:webHidden/>
          </w:rPr>
          <w:tab/>
        </w:r>
        <w:r>
          <w:rPr>
            <w:noProof/>
            <w:webHidden/>
          </w:rPr>
          <w:fldChar w:fldCharType="begin"/>
        </w:r>
        <w:r>
          <w:rPr>
            <w:noProof/>
            <w:webHidden/>
          </w:rPr>
          <w:instrText xml:space="preserve"> PAGEREF _Toc68121160 \h </w:instrText>
        </w:r>
        <w:r>
          <w:rPr>
            <w:noProof/>
            <w:webHidden/>
          </w:rPr>
        </w:r>
        <w:r>
          <w:rPr>
            <w:noProof/>
            <w:webHidden/>
          </w:rPr>
          <w:fldChar w:fldCharType="separate"/>
        </w:r>
        <w:r>
          <w:rPr>
            <w:noProof/>
            <w:webHidden/>
          </w:rPr>
          <w:t>34</w:t>
        </w:r>
        <w:r>
          <w:rPr>
            <w:noProof/>
            <w:webHidden/>
          </w:rPr>
          <w:fldChar w:fldCharType="end"/>
        </w:r>
      </w:hyperlink>
    </w:p>
    <w:p w14:paraId="30D52CF4" w14:textId="1455D4BD"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1" w:history="1">
        <w:r w:rsidRPr="002B09C1">
          <w:rPr>
            <w:rStyle w:val="Hyperlink"/>
            <w:rFonts w:eastAsiaTheme="majorEastAsia"/>
            <w:noProof/>
          </w:rPr>
          <w:t>Bảng 16: Đặc tả usecase sửa đơn hàng.</w:t>
        </w:r>
        <w:r>
          <w:rPr>
            <w:noProof/>
            <w:webHidden/>
          </w:rPr>
          <w:tab/>
        </w:r>
        <w:r>
          <w:rPr>
            <w:noProof/>
            <w:webHidden/>
          </w:rPr>
          <w:fldChar w:fldCharType="begin"/>
        </w:r>
        <w:r>
          <w:rPr>
            <w:noProof/>
            <w:webHidden/>
          </w:rPr>
          <w:instrText xml:space="preserve"> PAGEREF _Toc68121161 \h </w:instrText>
        </w:r>
        <w:r>
          <w:rPr>
            <w:noProof/>
            <w:webHidden/>
          </w:rPr>
        </w:r>
        <w:r>
          <w:rPr>
            <w:noProof/>
            <w:webHidden/>
          </w:rPr>
          <w:fldChar w:fldCharType="separate"/>
        </w:r>
        <w:r>
          <w:rPr>
            <w:noProof/>
            <w:webHidden/>
          </w:rPr>
          <w:t>34</w:t>
        </w:r>
        <w:r>
          <w:rPr>
            <w:noProof/>
            <w:webHidden/>
          </w:rPr>
          <w:fldChar w:fldCharType="end"/>
        </w:r>
      </w:hyperlink>
    </w:p>
    <w:p w14:paraId="7D2A4B09" w14:textId="10365D40"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2" w:history="1">
        <w:r w:rsidRPr="002B09C1">
          <w:rPr>
            <w:rStyle w:val="Hyperlink"/>
            <w:rFonts w:eastAsiaTheme="majorEastAsia"/>
            <w:noProof/>
          </w:rPr>
          <w:t>Bảng 17: Đặc tả usecase thanh toán.</w:t>
        </w:r>
        <w:r>
          <w:rPr>
            <w:noProof/>
            <w:webHidden/>
          </w:rPr>
          <w:tab/>
        </w:r>
        <w:r>
          <w:rPr>
            <w:noProof/>
            <w:webHidden/>
          </w:rPr>
          <w:fldChar w:fldCharType="begin"/>
        </w:r>
        <w:r>
          <w:rPr>
            <w:noProof/>
            <w:webHidden/>
          </w:rPr>
          <w:instrText xml:space="preserve"> PAGEREF _Toc68121162 \h </w:instrText>
        </w:r>
        <w:r>
          <w:rPr>
            <w:noProof/>
            <w:webHidden/>
          </w:rPr>
        </w:r>
        <w:r>
          <w:rPr>
            <w:noProof/>
            <w:webHidden/>
          </w:rPr>
          <w:fldChar w:fldCharType="separate"/>
        </w:r>
        <w:r>
          <w:rPr>
            <w:noProof/>
            <w:webHidden/>
          </w:rPr>
          <w:t>35</w:t>
        </w:r>
        <w:r>
          <w:rPr>
            <w:noProof/>
            <w:webHidden/>
          </w:rPr>
          <w:fldChar w:fldCharType="end"/>
        </w:r>
      </w:hyperlink>
    </w:p>
    <w:p w14:paraId="5A8D85BD" w14:textId="167AD91A"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3" w:history="1">
        <w:r w:rsidRPr="002B09C1">
          <w:rPr>
            <w:rStyle w:val="Hyperlink"/>
            <w:rFonts w:eastAsiaTheme="majorEastAsia"/>
            <w:noProof/>
          </w:rPr>
          <w:t>Bảng 18: Đặc tả usecase thêm hóa đơn</w:t>
        </w:r>
        <w:r>
          <w:rPr>
            <w:noProof/>
            <w:webHidden/>
          </w:rPr>
          <w:tab/>
        </w:r>
        <w:r>
          <w:rPr>
            <w:noProof/>
            <w:webHidden/>
          </w:rPr>
          <w:fldChar w:fldCharType="begin"/>
        </w:r>
        <w:r>
          <w:rPr>
            <w:noProof/>
            <w:webHidden/>
          </w:rPr>
          <w:instrText xml:space="preserve"> PAGEREF _Toc68121163 \h </w:instrText>
        </w:r>
        <w:r>
          <w:rPr>
            <w:noProof/>
            <w:webHidden/>
          </w:rPr>
        </w:r>
        <w:r>
          <w:rPr>
            <w:noProof/>
            <w:webHidden/>
          </w:rPr>
          <w:fldChar w:fldCharType="separate"/>
        </w:r>
        <w:r>
          <w:rPr>
            <w:noProof/>
            <w:webHidden/>
          </w:rPr>
          <w:t>36</w:t>
        </w:r>
        <w:r>
          <w:rPr>
            <w:noProof/>
            <w:webHidden/>
          </w:rPr>
          <w:fldChar w:fldCharType="end"/>
        </w:r>
      </w:hyperlink>
    </w:p>
    <w:p w14:paraId="02508C0A" w14:textId="29F3E6D7"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4" w:history="1">
        <w:r w:rsidRPr="002B09C1">
          <w:rPr>
            <w:rStyle w:val="Hyperlink"/>
            <w:rFonts w:eastAsiaTheme="majorEastAsia"/>
            <w:noProof/>
          </w:rPr>
          <w:t>Bảng 19: Đặc tả usecase xóa hóa đơn</w:t>
        </w:r>
        <w:r>
          <w:rPr>
            <w:noProof/>
            <w:webHidden/>
          </w:rPr>
          <w:tab/>
        </w:r>
        <w:r>
          <w:rPr>
            <w:noProof/>
            <w:webHidden/>
          </w:rPr>
          <w:fldChar w:fldCharType="begin"/>
        </w:r>
        <w:r>
          <w:rPr>
            <w:noProof/>
            <w:webHidden/>
          </w:rPr>
          <w:instrText xml:space="preserve"> PAGEREF _Toc68121164 \h </w:instrText>
        </w:r>
        <w:r>
          <w:rPr>
            <w:noProof/>
            <w:webHidden/>
          </w:rPr>
        </w:r>
        <w:r>
          <w:rPr>
            <w:noProof/>
            <w:webHidden/>
          </w:rPr>
          <w:fldChar w:fldCharType="separate"/>
        </w:r>
        <w:r>
          <w:rPr>
            <w:noProof/>
            <w:webHidden/>
          </w:rPr>
          <w:t>37</w:t>
        </w:r>
        <w:r>
          <w:rPr>
            <w:noProof/>
            <w:webHidden/>
          </w:rPr>
          <w:fldChar w:fldCharType="end"/>
        </w:r>
      </w:hyperlink>
    </w:p>
    <w:p w14:paraId="67191015" w14:textId="38DE0407"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5" w:history="1">
        <w:r w:rsidRPr="002B09C1">
          <w:rPr>
            <w:rStyle w:val="Hyperlink"/>
            <w:rFonts w:eastAsiaTheme="majorEastAsia"/>
            <w:noProof/>
          </w:rPr>
          <w:t>Bảng 20: Đặc tả usecase sửa hóa đơn</w:t>
        </w:r>
        <w:r>
          <w:rPr>
            <w:noProof/>
            <w:webHidden/>
          </w:rPr>
          <w:tab/>
        </w:r>
        <w:r>
          <w:rPr>
            <w:noProof/>
            <w:webHidden/>
          </w:rPr>
          <w:fldChar w:fldCharType="begin"/>
        </w:r>
        <w:r>
          <w:rPr>
            <w:noProof/>
            <w:webHidden/>
          </w:rPr>
          <w:instrText xml:space="preserve"> PAGEREF _Toc68121165 \h </w:instrText>
        </w:r>
        <w:r>
          <w:rPr>
            <w:noProof/>
            <w:webHidden/>
          </w:rPr>
        </w:r>
        <w:r>
          <w:rPr>
            <w:noProof/>
            <w:webHidden/>
          </w:rPr>
          <w:fldChar w:fldCharType="separate"/>
        </w:r>
        <w:r>
          <w:rPr>
            <w:noProof/>
            <w:webHidden/>
          </w:rPr>
          <w:t>38</w:t>
        </w:r>
        <w:r>
          <w:rPr>
            <w:noProof/>
            <w:webHidden/>
          </w:rPr>
          <w:fldChar w:fldCharType="end"/>
        </w:r>
      </w:hyperlink>
    </w:p>
    <w:p w14:paraId="478AD52A" w14:textId="5C961888"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6" w:history="1">
        <w:r w:rsidRPr="002B09C1">
          <w:rPr>
            <w:rStyle w:val="Hyperlink"/>
            <w:rFonts w:eastAsiaTheme="majorEastAsia"/>
            <w:noProof/>
          </w:rPr>
          <w:t>Bảng 21: Đặc tả usecase xem hóa đơn</w:t>
        </w:r>
        <w:r>
          <w:rPr>
            <w:noProof/>
            <w:webHidden/>
          </w:rPr>
          <w:tab/>
        </w:r>
        <w:r>
          <w:rPr>
            <w:noProof/>
            <w:webHidden/>
          </w:rPr>
          <w:fldChar w:fldCharType="begin"/>
        </w:r>
        <w:r>
          <w:rPr>
            <w:noProof/>
            <w:webHidden/>
          </w:rPr>
          <w:instrText xml:space="preserve"> PAGEREF _Toc68121166 \h </w:instrText>
        </w:r>
        <w:r>
          <w:rPr>
            <w:noProof/>
            <w:webHidden/>
          </w:rPr>
        </w:r>
        <w:r>
          <w:rPr>
            <w:noProof/>
            <w:webHidden/>
          </w:rPr>
          <w:fldChar w:fldCharType="separate"/>
        </w:r>
        <w:r>
          <w:rPr>
            <w:noProof/>
            <w:webHidden/>
          </w:rPr>
          <w:t>39</w:t>
        </w:r>
        <w:r>
          <w:rPr>
            <w:noProof/>
            <w:webHidden/>
          </w:rPr>
          <w:fldChar w:fldCharType="end"/>
        </w:r>
      </w:hyperlink>
    </w:p>
    <w:p w14:paraId="34208D71" w14:textId="4110E1A5"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7" w:history="1">
        <w:r w:rsidRPr="002B09C1">
          <w:rPr>
            <w:rStyle w:val="Hyperlink"/>
            <w:rFonts w:eastAsiaTheme="majorEastAsia"/>
            <w:noProof/>
          </w:rPr>
          <w:t>Bảng 22: Đặc tả usecase In hóa đơn</w:t>
        </w:r>
        <w:r>
          <w:rPr>
            <w:noProof/>
            <w:webHidden/>
          </w:rPr>
          <w:tab/>
        </w:r>
        <w:r>
          <w:rPr>
            <w:noProof/>
            <w:webHidden/>
          </w:rPr>
          <w:fldChar w:fldCharType="begin"/>
        </w:r>
        <w:r>
          <w:rPr>
            <w:noProof/>
            <w:webHidden/>
          </w:rPr>
          <w:instrText xml:space="preserve"> PAGEREF _Toc68121167 \h </w:instrText>
        </w:r>
        <w:r>
          <w:rPr>
            <w:noProof/>
            <w:webHidden/>
          </w:rPr>
        </w:r>
        <w:r>
          <w:rPr>
            <w:noProof/>
            <w:webHidden/>
          </w:rPr>
          <w:fldChar w:fldCharType="separate"/>
        </w:r>
        <w:r>
          <w:rPr>
            <w:noProof/>
            <w:webHidden/>
          </w:rPr>
          <w:t>39</w:t>
        </w:r>
        <w:r>
          <w:rPr>
            <w:noProof/>
            <w:webHidden/>
          </w:rPr>
          <w:fldChar w:fldCharType="end"/>
        </w:r>
      </w:hyperlink>
    </w:p>
    <w:p w14:paraId="5FDEF214" w14:textId="19C0986B"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8" w:history="1">
        <w:r w:rsidRPr="002B09C1">
          <w:rPr>
            <w:rStyle w:val="Hyperlink"/>
            <w:rFonts w:eastAsiaTheme="majorEastAsia"/>
            <w:noProof/>
          </w:rPr>
          <w:t>Bảng 23: Đặc tả usecase xem khách hàng</w:t>
        </w:r>
        <w:r>
          <w:rPr>
            <w:noProof/>
            <w:webHidden/>
          </w:rPr>
          <w:tab/>
        </w:r>
        <w:r>
          <w:rPr>
            <w:noProof/>
            <w:webHidden/>
          </w:rPr>
          <w:fldChar w:fldCharType="begin"/>
        </w:r>
        <w:r>
          <w:rPr>
            <w:noProof/>
            <w:webHidden/>
          </w:rPr>
          <w:instrText xml:space="preserve"> PAGEREF _Toc68121168 \h </w:instrText>
        </w:r>
        <w:r>
          <w:rPr>
            <w:noProof/>
            <w:webHidden/>
          </w:rPr>
        </w:r>
        <w:r>
          <w:rPr>
            <w:noProof/>
            <w:webHidden/>
          </w:rPr>
          <w:fldChar w:fldCharType="separate"/>
        </w:r>
        <w:r>
          <w:rPr>
            <w:noProof/>
            <w:webHidden/>
          </w:rPr>
          <w:t>40</w:t>
        </w:r>
        <w:r>
          <w:rPr>
            <w:noProof/>
            <w:webHidden/>
          </w:rPr>
          <w:fldChar w:fldCharType="end"/>
        </w:r>
      </w:hyperlink>
    </w:p>
    <w:p w14:paraId="06F9D4CB" w14:textId="1191F3D9"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69" w:history="1">
        <w:r w:rsidRPr="002B09C1">
          <w:rPr>
            <w:rStyle w:val="Hyperlink"/>
            <w:rFonts w:eastAsiaTheme="majorEastAsia"/>
            <w:noProof/>
          </w:rPr>
          <w:t>Bảng 24: Đặc tả usecase thêm khách hàng</w:t>
        </w:r>
        <w:r>
          <w:rPr>
            <w:noProof/>
            <w:webHidden/>
          </w:rPr>
          <w:tab/>
        </w:r>
        <w:r>
          <w:rPr>
            <w:noProof/>
            <w:webHidden/>
          </w:rPr>
          <w:fldChar w:fldCharType="begin"/>
        </w:r>
        <w:r>
          <w:rPr>
            <w:noProof/>
            <w:webHidden/>
          </w:rPr>
          <w:instrText xml:space="preserve"> PAGEREF _Toc68121169 \h </w:instrText>
        </w:r>
        <w:r>
          <w:rPr>
            <w:noProof/>
            <w:webHidden/>
          </w:rPr>
        </w:r>
        <w:r>
          <w:rPr>
            <w:noProof/>
            <w:webHidden/>
          </w:rPr>
          <w:fldChar w:fldCharType="separate"/>
        </w:r>
        <w:r>
          <w:rPr>
            <w:noProof/>
            <w:webHidden/>
          </w:rPr>
          <w:t>41</w:t>
        </w:r>
        <w:r>
          <w:rPr>
            <w:noProof/>
            <w:webHidden/>
          </w:rPr>
          <w:fldChar w:fldCharType="end"/>
        </w:r>
      </w:hyperlink>
    </w:p>
    <w:p w14:paraId="396515F6" w14:textId="7F93DB10"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0" w:history="1">
        <w:r w:rsidRPr="002B09C1">
          <w:rPr>
            <w:rStyle w:val="Hyperlink"/>
            <w:rFonts w:eastAsiaTheme="majorEastAsia"/>
            <w:noProof/>
          </w:rPr>
          <w:t>Bảng 25: Đặc tả usecase xóa khách hàng</w:t>
        </w:r>
        <w:r>
          <w:rPr>
            <w:noProof/>
            <w:webHidden/>
          </w:rPr>
          <w:tab/>
        </w:r>
        <w:r>
          <w:rPr>
            <w:noProof/>
            <w:webHidden/>
          </w:rPr>
          <w:fldChar w:fldCharType="begin"/>
        </w:r>
        <w:r>
          <w:rPr>
            <w:noProof/>
            <w:webHidden/>
          </w:rPr>
          <w:instrText xml:space="preserve"> PAGEREF _Toc68121170 \h </w:instrText>
        </w:r>
        <w:r>
          <w:rPr>
            <w:noProof/>
            <w:webHidden/>
          </w:rPr>
        </w:r>
        <w:r>
          <w:rPr>
            <w:noProof/>
            <w:webHidden/>
          </w:rPr>
          <w:fldChar w:fldCharType="separate"/>
        </w:r>
        <w:r>
          <w:rPr>
            <w:noProof/>
            <w:webHidden/>
          </w:rPr>
          <w:t>42</w:t>
        </w:r>
        <w:r>
          <w:rPr>
            <w:noProof/>
            <w:webHidden/>
          </w:rPr>
          <w:fldChar w:fldCharType="end"/>
        </w:r>
      </w:hyperlink>
    </w:p>
    <w:p w14:paraId="76084A44" w14:textId="042CC368"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1" w:history="1">
        <w:r w:rsidRPr="002B09C1">
          <w:rPr>
            <w:rStyle w:val="Hyperlink"/>
            <w:rFonts w:eastAsiaTheme="majorEastAsia"/>
            <w:noProof/>
          </w:rPr>
          <w:t>Bảng 26: Đặc tả usecase sửa khách hàng</w:t>
        </w:r>
        <w:r>
          <w:rPr>
            <w:noProof/>
            <w:webHidden/>
          </w:rPr>
          <w:tab/>
        </w:r>
        <w:r>
          <w:rPr>
            <w:noProof/>
            <w:webHidden/>
          </w:rPr>
          <w:fldChar w:fldCharType="begin"/>
        </w:r>
        <w:r>
          <w:rPr>
            <w:noProof/>
            <w:webHidden/>
          </w:rPr>
          <w:instrText xml:space="preserve"> PAGEREF _Toc68121171 \h </w:instrText>
        </w:r>
        <w:r>
          <w:rPr>
            <w:noProof/>
            <w:webHidden/>
          </w:rPr>
        </w:r>
        <w:r>
          <w:rPr>
            <w:noProof/>
            <w:webHidden/>
          </w:rPr>
          <w:fldChar w:fldCharType="separate"/>
        </w:r>
        <w:r>
          <w:rPr>
            <w:noProof/>
            <w:webHidden/>
          </w:rPr>
          <w:t>42</w:t>
        </w:r>
        <w:r>
          <w:rPr>
            <w:noProof/>
            <w:webHidden/>
          </w:rPr>
          <w:fldChar w:fldCharType="end"/>
        </w:r>
      </w:hyperlink>
    </w:p>
    <w:p w14:paraId="371612FB" w14:textId="5118F987"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2" w:history="1">
        <w:r w:rsidRPr="002B09C1">
          <w:rPr>
            <w:rStyle w:val="Hyperlink"/>
            <w:rFonts w:eastAsiaTheme="majorEastAsia"/>
            <w:noProof/>
          </w:rPr>
          <w:t>Bảng 27: Đặc tả usecase thêm nhân viên</w:t>
        </w:r>
        <w:r>
          <w:rPr>
            <w:noProof/>
            <w:webHidden/>
          </w:rPr>
          <w:tab/>
        </w:r>
        <w:r>
          <w:rPr>
            <w:noProof/>
            <w:webHidden/>
          </w:rPr>
          <w:fldChar w:fldCharType="begin"/>
        </w:r>
        <w:r>
          <w:rPr>
            <w:noProof/>
            <w:webHidden/>
          </w:rPr>
          <w:instrText xml:space="preserve"> PAGEREF _Toc68121172 \h </w:instrText>
        </w:r>
        <w:r>
          <w:rPr>
            <w:noProof/>
            <w:webHidden/>
          </w:rPr>
        </w:r>
        <w:r>
          <w:rPr>
            <w:noProof/>
            <w:webHidden/>
          </w:rPr>
          <w:fldChar w:fldCharType="separate"/>
        </w:r>
        <w:r>
          <w:rPr>
            <w:noProof/>
            <w:webHidden/>
          </w:rPr>
          <w:t>43</w:t>
        </w:r>
        <w:r>
          <w:rPr>
            <w:noProof/>
            <w:webHidden/>
          </w:rPr>
          <w:fldChar w:fldCharType="end"/>
        </w:r>
      </w:hyperlink>
    </w:p>
    <w:p w14:paraId="64E2FFD2" w14:textId="2F127A31"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3" w:history="1">
        <w:r w:rsidRPr="002B09C1">
          <w:rPr>
            <w:rStyle w:val="Hyperlink"/>
            <w:rFonts w:eastAsiaTheme="majorEastAsia"/>
            <w:noProof/>
          </w:rPr>
          <w:t>Bảng 28: Đặc tả usecase xóa nhân viên</w:t>
        </w:r>
        <w:r>
          <w:rPr>
            <w:noProof/>
            <w:webHidden/>
          </w:rPr>
          <w:tab/>
        </w:r>
        <w:r>
          <w:rPr>
            <w:noProof/>
            <w:webHidden/>
          </w:rPr>
          <w:fldChar w:fldCharType="begin"/>
        </w:r>
        <w:r>
          <w:rPr>
            <w:noProof/>
            <w:webHidden/>
          </w:rPr>
          <w:instrText xml:space="preserve"> PAGEREF _Toc68121173 \h </w:instrText>
        </w:r>
        <w:r>
          <w:rPr>
            <w:noProof/>
            <w:webHidden/>
          </w:rPr>
        </w:r>
        <w:r>
          <w:rPr>
            <w:noProof/>
            <w:webHidden/>
          </w:rPr>
          <w:fldChar w:fldCharType="separate"/>
        </w:r>
        <w:r>
          <w:rPr>
            <w:noProof/>
            <w:webHidden/>
          </w:rPr>
          <w:t>44</w:t>
        </w:r>
        <w:r>
          <w:rPr>
            <w:noProof/>
            <w:webHidden/>
          </w:rPr>
          <w:fldChar w:fldCharType="end"/>
        </w:r>
      </w:hyperlink>
    </w:p>
    <w:p w14:paraId="737D16EB" w14:textId="413DA1A8"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4" w:history="1">
        <w:r w:rsidRPr="002B09C1">
          <w:rPr>
            <w:rStyle w:val="Hyperlink"/>
            <w:rFonts w:eastAsiaTheme="majorEastAsia"/>
            <w:noProof/>
          </w:rPr>
          <w:t>Bảng 29: Đặc tả usecase sửa nhân viên</w:t>
        </w:r>
        <w:r>
          <w:rPr>
            <w:noProof/>
            <w:webHidden/>
          </w:rPr>
          <w:tab/>
        </w:r>
        <w:r>
          <w:rPr>
            <w:noProof/>
            <w:webHidden/>
          </w:rPr>
          <w:fldChar w:fldCharType="begin"/>
        </w:r>
        <w:r>
          <w:rPr>
            <w:noProof/>
            <w:webHidden/>
          </w:rPr>
          <w:instrText xml:space="preserve"> PAGEREF _Toc68121174 \h </w:instrText>
        </w:r>
        <w:r>
          <w:rPr>
            <w:noProof/>
            <w:webHidden/>
          </w:rPr>
        </w:r>
        <w:r>
          <w:rPr>
            <w:noProof/>
            <w:webHidden/>
          </w:rPr>
          <w:fldChar w:fldCharType="separate"/>
        </w:r>
        <w:r>
          <w:rPr>
            <w:noProof/>
            <w:webHidden/>
          </w:rPr>
          <w:t>45</w:t>
        </w:r>
        <w:r>
          <w:rPr>
            <w:noProof/>
            <w:webHidden/>
          </w:rPr>
          <w:fldChar w:fldCharType="end"/>
        </w:r>
      </w:hyperlink>
    </w:p>
    <w:p w14:paraId="20E52A56" w14:textId="3F547C64"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5" w:history="1">
        <w:r w:rsidRPr="002B09C1">
          <w:rPr>
            <w:rStyle w:val="Hyperlink"/>
            <w:rFonts w:eastAsiaTheme="majorEastAsia"/>
            <w:noProof/>
          </w:rPr>
          <w:t>Bảng 30: Đặc tả usecase báo cáo theo tháng.</w:t>
        </w:r>
        <w:r>
          <w:rPr>
            <w:noProof/>
            <w:webHidden/>
          </w:rPr>
          <w:tab/>
        </w:r>
        <w:r>
          <w:rPr>
            <w:noProof/>
            <w:webHidden/>
          </w:rPr>
          <w:fldChar w:fldCharType="begin"/>
        </w:r>
        <w:r>
          <w:rPr>
            <w:noProof/>
            <w:webHidden/>
          </w:rPr>
          <w:instrText xml:space="preserve"> PAGEREF _Toc68121175 \h </w:instrText>
        </w:r>
        <w:r>
          <w:rPr>
            <w:noProof/>
            <w:webHidden/>
          </w:rPr>
        </w:r>
        <w:r>
          <w:rPr>
            <w:noProof/>
            <w:webHidden/>
          </w:rPr>
          <w:fldChar w:fldCharType="separate"/>
        </w:r>
        <w:r>
          <w:rPr>
            <w:noProof/>
            <w:webHidden/>
          </w:rPr>
          <w:t>46</w:t>
        </w:r>
        <w:r>
          <w:rPr>
            <w:noProof/>
            <w:webHidden/>
          </w:rPr>
          <w:fldChar w:fldCharType="end"/>
        </w:r>
      </w:hyperlink>
    </w:p>
    <w:p w14:paraId="1295ED8D" w14:textId="7FA3CE25"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6" w:history="1">
        <w:r w:rsidRPr="002B09C1">
          <w:rPr>
            <w:rStyle w:val="Hyperlink"/>
            <w:rFonts w:eastAsiaTheme="majorEastAsia"/>
            <w:noProof/>
          </w:rPr>
          <w:t>Bảng 31: Đặc tả usecase báo cáo theo quý</w:t>
        </w:r>
        <w:r>
          <w:rPr>
            <w:noProof/>
            <w:webHidden/>
          </w:rPr>
          <w:tab/>
        </w:r>
        <w:r>
          <w:rPr>
            <w:noProof/>
            <w:webHidden/>
          </w:rPr>
          <w:fldChar w:fldCharType="begin"/>
        </w:r>
        <w:r>
          <w:rPr>
            <w:noProof/>
            <w:webHidden/>
          </w:rPr>
          <w:instrText xml:space="preserve"> PAGEREF _Toc68121176 \h </w:instrText>
        </w:r>
        <w:r>
          <w:rPr>
            <w:noProof/>
            <w:webHidden/>
          </w:rPr>
        </w:r>
        <w:r>
          <w:rPr>
            <w:noProof/>
            <w:webHidden/>
          </w:rPr>
          <w:fldChar w:fldCharType="separate"/>
        </w:r>
        <w:r>
          <w:rPr>
            <w:noProof/>
            <w:webHidden/>
          </w:rPr>
          <w:t>46</w:t>
        </w:r>
        <w:r>
          <w:rPr>
            <w:noProof/>
            <w:webHidden/>
          </w:rPr>
          <w:fldChar w:fldCharType="end"/>
        </w:r>
      </w:hyperlink>
    </w:p>
    <w:p w14:paraId="1CC6F891" w14:textId="4DED88C0" w:rsidR="00D91A0C" w:rsidRDefault="00D91A0C">
      <w:pPr>
        <w:pStyle w:val="TableofFigures"/>
        <w:tabs>
          <w:tab w:val="right" w:leader="dot" w:pos="8777"/>
        </w:tabs>
        <w:rPr>
          <w:rFonts w:asciiTheme="minorHAnsi" w:eastAsiaTheme="minorEastAsia" w:hAnsiTheme="minorHAnsi" w:cstheme="minorBidi"/>
          <w:noProof/>
          <w:sz w:val="22"/>
          <w:szCs w:val="22"/>
        </w:rPr>
      </w:pPr>
      <w:hyperlink w:anchor="_Toc68121177" w:history="1">
        <w:r w:rsidRPr="002B09C1">
          <w:rPr>
            <w:rStyle w:val="Hyperlink"/>
            <w:rFonts w:eastAsiaTheme="majorEastAsia"/>
            <w:noProof/>
          </w:rPr>
          <w:t>Bảng 32: Đặc tả usecase in báo cáo</w:t>
        </w:r>
        <w:r>
          <w:rPr>
            <w:noProof/>
            <w:webHidden/>
          </w:rPr>
          <w:tab/>
        </w:r>
        <w:r>
          <w:rPr>
            <w:noProof/>
            <w:webHidden/>
          </w:rPr>
          <w:fldChar w:fldCharType="begin"/>
        </w:r>
        <w:r>
          <w:rPr>
            <w:noProof/>
            <w:webHidden/>
          </w:rPr>
          <w:instrText xml:space="preserve"> PAGEREF _Toc68121177 \h </w:instrText>
        </w:r>
        <w:r>
          <w:rPr>
            <w:noProof/>
            <w:webHidden/>
          </w:rPr>
        </w:r>
        <w:r>
          <w:rPr>
            <w:noProof/>
            <w:webHidden/>
          </w:rPr>
          <w:fldChar w:fldCharType="separate"/>
        </w:r>
        <w:r>
          <w:rPr>
            <w:noProof/>
            <w:webHidden/>
          </w:rPr>
          <w:t>47</w:t>
        </w:r>
        <w:r>
          <w:rPr>
            <w:noProof/>
            <w:webHidden/>
          </w:rPr>
          <w:fldChar w:fldCharType="end"/>
        </w:r>
      </w:hyperlink>
    </w:p>
    <w:p w14:paraId="7987DD00" w14:textId="7D514C6C" w:rsidR="00D871DA" w:rsidRDefault="008D1745" w:rsidP="000B5538">
      <w:pPr>
        <w:pStyle w:val="Chng"/>
        <w:jc w:val="left"/>
        <w:rPr>
          <w:lang w:val="vi-VN"/>
        </w:rPr>
        <w:sectPr w:rsidR="00D871DA" w:rsidSect="00D167CD">
          <w:headerReference w:type="default" r:id="rId15"/>
          <w:type w:val="continuous"/>
          <w:pgSz w:w="11906" w:h="16838" w:code="9"/>
          <w:pgMar w:top="1985" w:right="1134" w:bottom="1701" w:left="1985" w:header="720" w:footer="720" w:gutter="0"/>
          <w:cols w:space="720"/>
          <w:docGrid w:linePitch="360"/>
        </w:sectPr>
      </w:pPr>
      <w:r>
        <w:fldChar w:fldCharType="end"/>
      </w:r>
      <w:r w:rsidR="004A2284" w:rsidRPr="0067410A">
        <w:rPr>
          <w:lang w:val="vi-VN"/>
        </w:rPr>
        <w:br w:type="page"/>
      </w:r>
      <w:bookmarkStart w:id="9" w:name="_Toc513066120"/>
    </w:p>
    <w:p w14:paraId="3DC50A48" w14:textId="7D37264F" w:rsidR="004A2284" w:rsidRPr="0067410A" w:rsidRDefault="004A2284" w:rsidP="000B5538">
      <w:pPr>
        <w:pStyle w:val="Chng"/>
        <w:jc w:val="left"/>
        <w:rPr>
          <w:lang w:val="vi-VN"/>
        </w:rPr>
      </w:pPr>
      <w:bookmarkStart w:id="10" w:name="_Toc68121133"/>
      <w:r w:rsidRPr="0067410A">
        <w:rPr>
          <w:lang w:val="vi-VN"/>
        </w:rPr>
        <w:lastRenderedPageBreak/>
        <w:t xml:space="preserve">CHƯƠNG </w:t>
      </w:r>
      <w:r w:rsidR="00F374C9" w:rsidRPr="0067410A">
        <w:rPr>
          <w:lang w:val="vi-VN"/>
        </w:rPr>
        <w:t>1</w:t>
      </w:r>
      <w:r w:rsidRPr="0067410A">
        <w:rPr>
          <w:lang w:val="vi-VN"/>
        </w:rPr>
        <w:t xml:space="preserve"> – </w:t>
      </w:r>
      <w:bookmarkEnd w:id="9"/>
      <w:r w:rsidRPr="0067410A">
        <w:rPr>
          <w:lang w:val="vi-VN"/>
        </w:rPr>
        <w:t>KHẢO SÁT</w:t>
      </w:r>
      <w:bookmarkEnd w:id="10"/>
    </w:p>
    <w:p w14:paraId="0FD18FD5" w14:textId="7CF3B8AA" w:rsidR="00F302F0" w:rsidRPr="00333C6B" w:rsidRDefault="009F6BCC" w:rsidP="00333C6B">
      <w:pPr>
        <w:pStyle w:val="Heading2"/>
      </w:pPr>
      <w:bookmarkStart w:id="11" w:name="_Toc68121134"/>
      <w:r>
        <w:t xml:space="preserve">1.1 </w:t>
      </w:r>
      <w:r w:rsidR="00C60D28" w:rsidRPr="00BD2197">
        <w:rPr>
          <w:lang w:val="vi-VN"/>
        </w:rPr>
        <w:t>Giới thiệu</w:t>
      </w:r>
      <w:bookmarkEnd w:id="11"/>
    </w:p>
    <w:p w14:paraId="2BF6EE67" w14:textId="7A9126A0" w:rsidR="00F302F0" w:rsidRPr="00944719" w:rsidRDefault="00F302F0" w:rsidP="003150FD">
      <w:pPr>
        <w:pStyle w:val="Tiumccp2"/>
        <w:ind w:firstLine="426"/>
        <w:rPr>
          <w:b w:val="0"/>
          <w:i w:val="0"/>
          <w:sz w:val="26"/>
        </w:rPr>
      </w:pPr>
      <w:r w:rsidRPr="00944719">
        <w:rPr>
          <w:b w:val="0"/>
          <w:i w:val="0"/>
          <w:sz w:val="26"/>
        </w:rPr>
        <w:t>Cửa hàng VLXD &amp; TTNT Phước Thành tại Tiền Giang là một trong những địa chỉ cung cấp vật liệu xây dựng chất lượng và uy tín được nhiều cá nhân, tổ chức lựa chọn là nơi cung ứng nhiều loại vật liệu cho mình bởi áp dụng kỹ thuật hiện đại, cơ sở vật chất đảm bảo với nhiều mẫu mã đa dạng, được sản xuất dưới bàn tay của những người công nhân lành nghề và có kinh nghiệm, hơn nữa công ty cũng áp dụng những công nghệ hiện đại vào một số khâu sản xuất quan trọng, do đó sản phẩm tạo ra không những chất lượng mà độ bền chắc nhất.</w:t>
      </w:r>
    </w:p>
    <w:p w14:paraId="08B67C16" w14:textId="143ED2AE" w:rsidR="00F302F0" w:rsidRPr="00944719" w:rsidRDefault="00F302F0" w:rsidP="003150FD">
      <w:pPr>
        <w:pStyle w:val="Tiumccp2"/>
        <w:ind w:firstLine="426"/>
        <w:rPr>
          <w:b w:val="0"/>
          <w:i w:val="0"/>
          <w:sz w:val="26"/>
        </w:rPr>
      </w:pPr>
      <w:r w:rsidRPr="00944719">
        <w:rPr>
          <w:b w:val="0"/>
          <w:i w:val="0"/>
          <w:sz w:val="26"/>
        </w:rPr>
        <w:t>Các loại vật liệu xây dựng Cửa hàng VLXD &amp; TTNT Phước Thành cung cấp gồm:</w:t>
      </w:r>
    </w:p>
    <w:p w14:paraId="6708B054" w14:textId="77777777" w:rsidR="00F302F0" w:rsidRPr="00944719" w:rsidRDefault="00F302F0" w:rsidP="00A75825">
      <w:pPr>
        <w:pStyle w:val="Tiumccp2"/>
        <w:numPr>
          <w:ilvl w:val="0"/>
          <w:numId w:val="26"/>
        </w:numPr>
        <w:rPr>
          <w:b w:val="0"/>
          <w:i w:val="0"/>
          <w:sz w:val="26"/>
        </w:rPr>
      </w:pPr>
      <w:r w:rsidRPr="00944719">
        <w:rPr>
          <w:b w:val="0"/>
          <w:i w:val="0"/>
          <w:sz w:val="26"/>
        </w:rPr>
        <w:t>Cát, sạn xây dựng</w:t>
      </w:r>
    </w:p>
    <w:p w14:paraId="53617E7A" w14:textId="77777777" w:rsidR="00F302F0" w:rsidRPr="00944719" w:rsidRDefault="00F302F0" w:rsidP="00A75825">
      <w:pPr>
        <w:pStyle w:val="Tiumccp2"/>
        <w:numPr>
          <w:ilvl w:val="0"/>
          <w:numId w:val="26"/>
        </w:numPr>
        <w:rPr>
          <w:b w:val="0"/>
          <w:i w:val="0"/>
          <w:sz w:val="26"/>
        </w:rPr>
      </w:pPr>
      <w:r w:rsidRPr="00944719">
        <w:rPr>
          <w:b w:val="0"/>
          <w:i w:val="0"/>
          <w:sz w:val="26"/>
        </w:rPr>
        <w:t>Ngói lợp nhà, công tình</w:t>
      </w:r>
    </w:p>
    <w:p w14:paraId="5E3DE0BD" w14:textId="77777777" w:rsidR="00F302F0" w:rsidRPr="00944719" w:rsidRDefault="00F302F0" w:rsidP="00A75825">
      <w:pPr>
        <w:pStyle w:val="Tiumccp2"/>
        <w:numPr>
          <w:ilvl w:val="0"/>
          <w:numId w:val="26"/>
        </w:numPr>
        <w:rPr>
          <w:b w:val="0"/>
          <w:i w:val="0"/>
          <w:sz w:val="26"/>
        </w:rPr>
      </w:pPr>
      <w:r w:rsidRPr="00944719">
        <w:rPr>
          <w:b w:val="0"/>
          <w:i w:val="0"/>
          <w:sz w:val="26"/>
        </w:rPr>
        <w:t>Sắt thép cuộn hỗ trợ xây dựng</w:t>
      </w:r>
    </w:p>
    <w:p w14:paraId="0A0AC855" w14:textId="1075DE6A" w:rsidR="00F302F0" w:rsidRPr="00944719" w:rsidRDefault="00F302F0" w:rsidP="00A75825">
      <w:pPr>
        <w:pStyle w:val="Tiumccp2"/>
        <w:numPr>
          <w:ilvl w:val="0"/>
          <w:numId w:val="26"/>
        </w:numPr>
        <w:rPr>
          <w:b w:val="0"/>
          <w:i w:val="0"/>
          <w:sz w:val="26"/>
        </w:rPr>
      </w:pPr>
      <w:r w:rsidRPr="00944719">
        <w:rPr>
          <w:b w:val="0"/>
          <w:i w:val="0"/>
          <w:sz w:val="26"/>
        </w:rPr>
        <w:t>Đồ điện, ống nước tới tận công trình...</w:t>
      </w:r>
    </w:p>
    <w:p w14:paraId="487C1F39" w14:textId="4A67FF99" w:rsidR="00F302F0" w:rsidRPr="00944719" w:rsidRDefault="00F302F0" w:rsidP="003150FD">
      <w:pPr>
        <w:pStyle w:val="Tiumccp2"/>
        <w:ind w:firstLine="426"/>
        <w:rPr>
          <w:b w:val="0"/>
          <w:i w:val="0"/>
          <w:sz w:val="26"/>
        </w:rPr>
      </w:pPr>
      <w:r w:rsidRPr="00944719">
        <w:rPr>
          <w:b w:val="0"/>
          <w:i w:val="0"/>
          <w:sz w:val="26"/>
        </w:rPr>
        <w:t>Là một doanh nghiệp trẻ Phước Thành không ngừng nỗ lực đầu tư, tìm kiếm, hợp tác với những nhà sản xuất vật liệu hàng đầu trong lẫn ngoài nước để luôn đảm bảo chất lượng dịch vụ, giá thành một cách tối ưu nhất. Ngoài ra công ty chuyên thiết kế, thi công, giám sát xây dựng nhà ở, công nghiệp. Với đội ngũ kỹ sư trẻ, công nhân lành nghề, công ty sẽ mang đến cho bạn những sản phẩm xây dựng ưng ý nhất.</w:t>
      </w:r>
    </w:p>
    <w:p w14:paraId="5CC6B4F5" w14:textId="32992420" w:rsidR="00F302F0" w:rsidRDefault="00F302F0" w:rsidP="003150FD">
      <w:pPr>
        <w:pStyle w:val="Tiumccp2"/>
        <w:ind w:firstLine="426"/>
        <w:rPr>
          <w:b w:val="0"/>
          <w:i w:val="0"/>
          <w:sz w:val="26"/>
        </w:rPr>
      </w:pPr>
      <w:r w:rsidRPr="00944719">
        <w:rPr>
          <w:b w:val="0"/>
          <w:i w:val="0"/>
          <w:sz w:val="26"/>
        </w:rPr>
        <w:t>Với chiến lược thành công ty hàng đầu về phân phối sỉ lẻ các loại vật liệu xây dựng, thi công hoàn thiện công trình dân dụng, công nghiệp. Cửa hàng VLXD &amp; TTNT Phước Thành đặt mục tiêu lấy chất lượng, tiến độ, sự hài lòng của quý khách hàng làm nền tảng cho sự phát triển.</w:t>
      </w:r>
    </w:p>
    <w:p w14:paraId="0E8ABD06" w14:textId="2E8A3F04" w:rsidR="00F302F0" w:rsidRDefault="00944719" w:rsidP="00A0524F">
      <w:pPr>
        <w:pStyle w:val="Tiumccp2"/>
        <w:ind w:firstLine="426"/>
        <w:rPr>
          <w:b w:val="0"/>
          <w:i w:val="0"/>
          <w:sz w:val="26"/>
        </w:rPr>
      </w:pPr>
      <w:r>
        <w:rPr>
          <w:noProof/>
        </w:rPr>
        <w:lastRenderedPageBreak/>
        <w:drawing>
          <wp:anchor distT="0" distB="0" distL="114300" distR="114300" simplePos="0" relativeHeight="251660288" behindDoc="0" locked="0" layoutInCell="1" allowOverlap="1" wp14:anchorId="7BAE38B0" wp14:editId="65C1A661">
            <wp:simplePos x="0" y="0"/>
            <wp:positionH relativeFrom="margin">
              <wp:posOffset>0</wp:posOffset>
            </wp:positionH>
            <wp:positionV relativeFrom="paragraph">
              <wp:posOffset>275590</wp:posOffset>
            </wp:positionV>
            <wp:extent cx="5791835" cy="4343028"/>
            <wp:effectExtent l="0" t="0" r="0" b="635"/>
            <wp:wrapTopAndBottom/>
            <wp:docPr id="5" name="Picture 5"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ản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1835" cy="4343028"/>
                    </a:xfrm>
                    <a:prstGeom prst="rect">
                      <a:avLst/>
                    </a:prstGeom>
                    <a:noFill/>
                    <a:ln>
                      <a:noFill/>
                    </a:ln>
                  </pic:spPr>
                </pic:pic>
              </a:graphicData>
            </a:graphic>
          </wp:anchor>
        </w:drawing>
      </w:r>
    </w:p>
    <w:p w14:paraId="08A03F85" w14:textId="5531321D" w:rsidR="00A0524F" w:rsidRPr="00A0524F" w:rsidRDefault="009475D8" w:rsidP="00DC3171">
      <w:pPr>
        <w:pStyle w:val="Caption"/>
      </w:pPr>
      <w:bookmarkStart w:id="12" w:name="_Toc68118924"/>
      <w:r>
        <w:t xml:space="preserve">Hình </w:t>
      </w:r>
      <w:fldSimple w:instr=" SEQ Hình \* ARABIC ">
        <w:r w:rsidR="00852586">
          <w:rPr>
            <w:noProof/>
          </w:rPr>
          <w:t>1</w:t>
        </w:r>
      </w:fldSimple>
      <w:r>
        <w:t>: Cửa hàng VLXD Phước Thành</w:t>
      </w:r>
      <w:bookmarkEnd w:id="12"/>
    </w:p>
    <w:p w14:paraId="063EEDF9" w14:textId="1E7C2DF2" w:rsidR="00A94B9D" w:rsidRDefault="004A2284" w:rsidP="00333C6B">
      <w:pPr>
        <w:pStyle w:val="Heading3"/>
      </w:pPr>
      <w:bookmarkStart w:id="13" w:name="_Toc68121135"/>
      <w:r w:rsidRPr="00FE6010">
        <w:t>1.</w:t>
      </w:r>
      <w:r w:rsidR="00984189">
        <w:t>1.2</w:t>
      </w:r>
      <w:r w:rsidRPr="00FE6010">
        <w:t xml:space="preserve"> </w:t>
      </w:r>
      <w:r w:rsidR="00DF3CAB">
        <w:t>Khảo sát</w:t>
      </w:r>
      <w:bookmarkEnd w:id="13"/>
    </w:p>
    <w:p w14:paraId="44E7A3AB" w14:textId="2F1A3471" w:rsidR="00522403" w:rsidRDefault="00522403" w:rsidP="00DF2211">
      <w:pPr>
        <w:pStyle w:val="Tiumccp2"/>
      </w:pPr>
    </w:p>
    <w:p w14:paraId="7D09BDA7" w14:textId="3BB727CD" w:rsidR="00522403" w:rsidRDefault="00FB57CB" w:rsidP="00FB57CB">
      <w:pPr>
        <w:pStyle w:val="Caption"/>
      </w:pPr>
      <w:bookmarkStart w:id="14" w:name="_Toc68121146"/>
      <w:r>
        <w:t xml:space="preserve">Bảng </w:t>
      </w:r>
      <w:fldSimple w:instr=" SEQ Bảng \* ARABIC ">
        <w:r w:rsidR="00B57B1F">
          <w:rPr>
            <w:noProof/>
          </w:rPr>
          <w:t>1</w:t>
        </w:r>
      </w:fldSimple>
      <w:r>
        <w:t>: Câu hỏi phỏng vấn</w:t>
      </w:r>
      <w:bookmarkEnd w:id="14"/>
    </w:p>
    <w:tbl>
      <w:tblPr>
        <w:tblW w:w="9636" w:type="dxa"/>
        <w:tblCellMar>
          <w:top w:w="15" w:type="dxa"/>
          <w:left w:w="15" w:type="dxa"/>
          <w:bottom w:w="15" w:type="dxa"/>
          <w:right w:w="15" w:type="dxa"/>
        </w:tblCellMar>
        <w:tblLook w:val="04A0" w:firstRow="1" w:lastRow="0" w:firstColumn="1" w:lastColumn="0" w:noHBand="0" w:noVBand="1"/>
      </w:tblPr>
      <w:tblGrid>
        <w:gridCol w:w="1371"/>
        <w:gridCol w:w="1505"/>
        <w:gridCol w:w="1734"/>
        <w:gridCol w:w="3461"/>
        <w:gridCol w:w="1565"/>
      </w:tblGrid>
      <w:tr w:rsidR="00651FB8" w:rsidRPr="00A94B9D" w14:paraId="03010434" w14:textId="77777777" w:rsidTr="00FE025E">
        <w:trPr>
          <w:trHeight w:val="784"/>
        </w:trPr>
        <w:tc>
          <w:tcPr>
            <w:tcW w:w="137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14:paraId="79BDBC74" w14:textId="77777777" w:rsidR="00522403" w:rsidRPr="00A94B9D" w:rsidRDefault="00522403" w:rsidP="00AB4916">
            <w:pPr>
              <w:pStyle w:val="NormalWeb"/>
              <w:spacing w:before="0" w:beforeAutospacing="0" w:after="0" w:afterAutospacing="0" w:line="360" w:lineRule="auto"/>
              <w:jc w:val="center"/>
              <w:rPr>
                <w:sz w:val="26"/>
                <w:szCs w:val="26"/>
              </w:rPr>
            </w:pPr>
            <w:r w:rsidRPr="00A94B9D">
              <w:rPr>
                <w:b/>
                <w:bCs/>
                <w:color w:val="000000"/>
                <w:sz w:val="26"/>
                <w:szCs w:val="26"/>
              </w:rPr>
              <w:t>Người phỏng vấn</w:t>
            </w:r>
          </w:p>
        </w:tc>
        <w:tc>
          <w:tcPr>
            <w:tcW w:w="1505"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14:paraId="7EF3BA07" w14:textId="77777777" w:rsidR="00522403" w:rsidRPr="00A94B9D" w:rsidRDefault="00522403" w:rsidP="00AB4916">
            <w:pPr>
              <w:pStyle w:val="NormalWeb"/>
              <w:spacing w:before="0" w:beforeAutospacing="0" w:after="0" w:afterAutospacing="0" w:line="360" w:lineRule="auto"/>
              <w:jc w:val="center"/>
              <w:rPr>
                <w:sz w:val="26"/>
                <w:szCs w:val="26"/>
              </w:rPr>
            </w:pPr>
            <w:r w:rsidRPr="00A94B9D">
              <w:rPr>
                <w:b/>
                <w:bCs/>
                <w:color w:val="000000"/>
                <w:sz w:val="26"/>
                <w:szCs w:val="26"/>
              </w:rPr>
              <w:t>Người được phỏng vấn</w:t>
            </w:r>
          </w:p>
        </w:tc>
        <w:tc>
          <w:tcPr>
            <w:tcW w:w="1734"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14:paraId="6734A38A" w14:textId="77777777" w:rsidR="00522403" w:rsidRPr="00A94B9D" w:rsidRDefault="00522403" w:rsidP="00AB4916">
            <w:pPr>
              <w:pStyle w:val="NormalWeb"/>
              <w:spacing w:before="0" w:beforeAutospacing="0" w:after="0" w:afterAutospacing="0" w:line="360" w:lineRule="auto"/>
              <w:jc w:val="center"/>
              <w:rPr>
                <w:sz w:val="26"/>
                <w:szCs w:val="26"/>
              </w:rPr>
            </w:pPr>
            <w:r w:rsidRPr="00A94B9D">
              <w:rPr>
                <w:b/>
                <w:bCs/>
                <w:color w:val="000000"/>
                <w:sz w:val="26"/>
                <w:szCs w:val="26"/>
              </w:rPr>
              <w:t>Câu hỏi phỏng vấn</w:t>
            </w:r>
          </w:p>
        </w:tc>
        <w:tc>
          <w:tcPr>
            <w:tcW w:w="346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14:paraId="6972CEDB" w14:textId="77777777" w:rsidR="00522403" w:rsidRPr="00A94B9D" w:rsidRDefault="00522403" w:rsidP="00AB4916">
            <w:pPr>
              <w:pStyle w:val="NormalWeb"/>
              <w:spacing w:before="0" w:beforeAutospacing="0" w:after="0" w:afterAutospacing="0" w:line="360" w:lineRule="auto"/>
              <w:jc w:val="center"/>
              <w:rPr>
                <w:sz w:val="26"/>
                <w:szCs w:val="26"/>
              </w:rPr>
            </w:pPr>
            <w:r w:rsidRPr="00A94B9D">
              <w:rPr>
                <w:b/>
                <w:bCs/>
                <w:color w:val="000000"/>
                <w:sz w:val="26"/>
                <w:szCs w:val="26"/>
              </w:rPr>
              <w:t>Câu trả lời</w:t>
            </w:r>
          </w:p>
        </w:tc>
        <w:tc>
          <w:tcPr>
            <w:tcW w:w="1565"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14:paraId="74768CB5" w14:textId="77777777" w:rsidR="00522403" w:rsidRPr="00A94B9D" w:rsidRDefault="00522403" w:rsidP="00AB4916">
            <w:pPr>
              <w:pStyle w:val="NormalWeb"/>
              <w:spacing w:before="0" w:beforeAutospacing="0" w:after="0" w:afterAutospacing="0" w:line="360" w:lineRule="auto"/>
              <w:jc w:val="center"/>
              <w:rPr>
                <w:sz w:val="26"/>
                <w:szCs w:val="26"/>
              </w:rPr>
            </w:pPr>
            <w:r w:rsidRPr="00A94B9D">
              <w:rPr>
                <w:b/>
                <w:bCs/>
                <w:color w:val="000000"/>
                <w:sz w:val="26"/>
                <w:szCs w:val="26"/>
              </w:rPr>
              <w:t>Địa điểm</w:t>
            </w:r>
          </w:p>
        </w:tc>
      </w:tr>
      <w:tr w:rsidR="00FE025E" w:rsidRPr="007D7E8C" w14:paraId="05C0B552" w14:textId="77777777" w:rsidTr="00FE025E">
        <w:trPr>
          <w:trHeight w:val="3754"/>
        </w:trPr>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AE986" w14:textId="47601C2F" w:rsidR="00FE025E" w:rsidRPr="006569B0" w:rsidRDefault="00FE025E" w:rsidP="009D1C1B">
            <w:pPr>
              <w:pStyle w:val="NormalWeb"/>
              <w:spacing w:before="240" w:beforeAutospacing="0" w:after="0" w:afterAutospacing="0" w:line="360" w:lineRule="auto"/>
              <w:rPr>
                <w:color w:val="000000" w:themeColor="text1"/>
                <w:sz w:val="28"/>
                <w:szCs w:val="28"/>
              </w:rPr>
            </w:pPr>
            <w:r>
              <w:rPr>
                <w:color w:val="000000" w:themeColor="text1"/>
                <w:sz w:val="28"/>
                <w:szCs w:val="28"/>
              </w:rPr>
              <w:lastRenderedPageBreak/>
              <w:t>Thái Kim Thư</w:t>
            </w:r>
          </w:p>
        </w:tc>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DA116" w14:textId="4D2615B5" w:rsidR="00FE025E" w:rsidRDefault="00FE025E" w:rsidP="009D1C1B">
            <w:pPr>
              <w:pStyle w:val="NormalWeb"/>
              <w:spacing w:before="240" w:beforeAutospacing="0" w:after="0" w:afterAutospacing="0" w:line="360" w:lineRule="auto"/>
              <w:rPr>
                <w:color w:val="000000"/>
                <w:sz w:val="26"/>
                <w:szCs w:val="26"/>
              </w:rPr>
            </w:pPr>
            <w:r>
              <w:rPr>
                <w:color w:val="000000"/>
                <w:sz w:val="26"/>
                <w:szCs w:val="26"/>
              </w:rPr>
              <w:t>Chị Thủy</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98696" w14:textId="491BAA67" w:rsidR="00FE025E" w:rsidRPr="00A94B9D" w:rsidRDefault="00FE025E" w:rsidP="009D1C1B">
            <w:pPr>
              <w:pStyle w:val="NormalWeb"/>
              <w:spacing w:before="240" w:beforeAutospacing="0" w:after="0" w:afterAutospacing="0" w:line="360" w:lineRule="auto"/>
              <w:rPr>
                <w:color w:val="000000"/>
                <w:sz w:val="26"/>
                <w:szCs w:val="26"/>
              </w:rPr>
            </w:pPr>
            <w:r>
              <w:rPr>
                <w:color w:val="000000"/>
                <w:sz w:val="26"/>
                <w:szCs w:val="26"/>
              </w:rPr>
              <w:t>Làm thế nào để khách hàng đăng nhập vào hệ thống và sử dụng dịch vụ của cửa hàng ?</w:t>
            </w:r>
          </w:p>
        </w:tc>
        <w:tc>
          <w:tcPr>
            <w:tcW w:w="3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E7CE" w14:textId="45650F9A" w:rsidR="00FE025E" w:rsidRPr="007D7E8C" w:rsidRDefault="00FE025E" w:rsidP="009D1C1B">
            <w:pPr>
              <w:pStyle w:val="NormalWeb"/>
              <w:spacing w:before="240" w:beforeAutospacing="0" w:after="0" w:afterAutospacing="0" w:line="360" w:lineRule="auto"/>
              <w:rPr>
                <w:color w:val="000000"/>
                <w:sz w:val="26"/>
                <w:szCs w:val="26"/>
              </w:rPr>
            </w:pPr>
            <w:r>
              <w:rPr>
                <w:color w:val="000000"/>
                <w:sz w:val="26"/>
                <w:szCs w:val="26"/>
              </w:rPr>
              <w:t>Khi mua hàng lần đầu tiên ở cửa hàng, thu ngân sẽ cung cấp một tài khoản cho khách hàng. Khách hàng có thể liên hệ thu ngân để lấy lại tài khoản nếu họ quên.</w:t>
            </w:r>
          </w:p>
        </w:tc>
        <w:tc>
          <w:tcPr>
            <w:tcW w:w="156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4D5B655" w14:textId="72296379" w:rsidR="00FE025E" w:rsidRPr="007D7E8C" w:rsidRDefault="00FE025E" w:rsidP="00491B24">
            <w:pPr>
              <w:pStyle w:val="NormalWeb"/>
              <w:spacing w:before="240" w:after="0" w:line="360" w:lineRule="auto"/>
              <w:rPr>
                <w:color w:val="000000"/>
                <w:sz w:val="26"/>
                <w:szCs w:val="26"/>
              </w:rPr>
            </w:pPr>
            <w:r w:rsidRPr="00693DA2">
              <w:rPr>
                <w:color w:val="000000"/>
                <w:sz w:val="26"/>
                <w:szCs w:val="26"/>
              </w:rPr>
              <w:t>Trụ sở chính: Phước Thành,huyện Châu Thành,Tiền Giang.</w:t>
            </w:r>
          </w:p>
        </w:tc>
      </w:tr>
      <w:tr w:rsidR="00FE025E" w:rsidRPr="00A94B9D" w14:paraId="2AB82F74" w14:textId="77777777" w:rsidTr="00FE025E">
        <w:trPr>
          <w:trHeight w:val="3754"/>
        </w:trPr>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C77B" w14:textId="51146D26" w:rsidR="00FE025E" w:rsidRPr="00370DBF" w:rsidRDefault="00FE025E" w:rsidP="009D1C1B">
            <w:pPr>
              <w:pStyle w:val="NormalWeb"/>
              <w:spacing w:before="240" w:beforeAutospacing="0" w:after="0" w:afterAutospacing="0" w:line="360" w:lineRule="auto"/>
              <w:rPr>
                <w:sz w:val="26"/>
                <w:szCs w:val="26"/>
              </w:rPr>
            </w:pPr>
            <w:r>
              <w:rPr>
                <w:color w:val="000000" w:themeColor="text1"/>
                <w:sz w:val="28"/>
                <w:szCs w:val="28"/>
              </w:rPr>
              <w:t>Thái Kim Thư</w:t>
            </w:r>
          </w:p>
        </w:tc>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99877" w14:textId="17AC1B5B" w:rsidR="00FE025E" w:rsidRPr="00A94B9D" w:rsidRDefault="00FE025E" w:rsidP="009D1C1B">
            <w:pPr>
              <w:pStyle w:val="NormalWeb"/>
              <w:spacing w:before="240" w:beforeAutospacing="0" w:after="0" w:afterAutospacing="0" w:line="360" w:lineRule="auto"/>
              <w:rPr>
                <w:sz w:val="26"/>
                <w:szCs w:val="26"/>
              </w:rPr>
            </w:pPr>
            <w:r>
              <w:rPr>
                <w:color w:val="000000"/>
                <w:sz w:val="26"/>
                <w:szCs w:val="26"/>
              </w:rPr>
              <w:t>Chị Thủy</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B04D1" w14:textId="40A22FA6" w:rsidR="00FE025E" w:rsidRPr="00A94B9D" w:rsidRDefault="00FE025E" w:rsidP="009D1C1B">
            <w:pPr>
              <w:pStyle w:val="NormalWeb"/>
              <w:spacing w:before="240" w:beforeAutospacing="0" w:after="0" w:afterAutospacing="0" w:line="360" w:lineRule="auto"/>
              <w:rPr>
                <w:sz w:val="26"/>
                <w:szCs w:val="26"/>
              </w:rPr>
            </w:pPr>
            <w:r>
              <w:rPr>
                <w:color w:val="000000"/>
                <w:sz w:val="26"/>
                <w:szCs w:val="26"/>
              </w:rPr>
              <w:t>Công việc của thủ kho là gì ?</w:t>
            </w:r>
          </w:p>
        </w:tc>
        <w:tc>
          <w:tcPr>
            <w:tcW w:w="3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AD8FC" w14:textId="77777777" w:rsidR="00FE025E" w:rsidRPr="00D670A8" w:rsidRDefault="00FE025E" w:rsidP="009D1C1B">
            <w:pPr>
              <w:pStyle w:val="NormalWeb"/>
              <w:spacing w:before="240" w:beforeAutospacing="0" w:after="0" w:afterAutospacing="0" w:line="360" w:lineRule="auto"/>
              <w:rPr>
                <w:sz w:val="26"/>
                <w:szCs w:val="26"/>
              </w:rPr>
            </w:pPr>
            <w:r w:rsidRPr="00D670A8">
              <w:rPr>
                <w:sz w:val="26"/>
                <w:szCs w:val="26"/>
              </w:rPr>
              <w:t>Theo dõi hàng tồn kho tối thiểu để lập phiếu đặt hàng.</w:t>
            </w:r>
          </w:p>
          <w:p w14:paraId="203301AF" w14:textId="77777777" w:rsidR="00FE025E" w:rsidRPr="00D670A8" w:rsidRDefault="00FE025E" w:rsidP="009D1C1B">
            <w:pPr>
              <w:pStyle w:val="NormalWeb"/>
              <w:spacing w:before="240" w:line="360" w:lineRule="auto"/>
              <w:rPr>
                <w:sz w:val="26"/>
                <w:szCs w:val="26"/>
              </w:rPr>
            </w:pPr>
            <w:r w:rsidRPr="00D670A8">
              <w:rPr>
                <w:sz w:val="26"/>
                <w:szCs w:val="26"/>
              </w:rPr>
              <w:t>Theo dõi quá trình nhập hàng, đôn đốc việc mua hàng. Trực tiếp làm thủ tục mua hàng và theo dõi nhập hàng.</w:t>
            </w:r>
          </w:p>
          <w:p w14:paraId="43649BDE" w14:textId="5FD44AA6" w:rsidR="00FE025E" w:rsidRPr="00A94B9D" w:rsidRDefault="00FE025E" w:rsidP="009D1C1B">
            <w:pPr>
              <w:pStyle w:val="NormalWeb"/>
              <w:spacing w:before="240" w:beforeAutospacing="0" w:after="0" w:afterAutospacing="0" w:line="360" w:lineRule="auto"/>
              <w:rPr>
                <w:sz w:val="26"/>
                <w:szCs w:val="26"/>
              </w:rPr>
            </w:pPr>
            <w:r w:rsidRPr="00D670A8">
              <w:rPr>
                <w:sz w:val="26"/>
                <w:szCs w:val="26"/>
              </w:rPr>
              <w:t>Sắp xếp, phân loại hàng hóa trong kho, tránh bị ướt, đổ vỡ…</w:t>
            </w:r>
          </w:p>
        </w:tc>
        <w:tc>
          <w:tcPr>
            <w:tcW w:w="1565" w:type="dxa"/>
            <w:vMerge/>
            <w:tcBorders>
              <w:left w:val="single" w:sz="8" w:space="0" w:color="000000"/>
              <w:right w:val="single" w:sz="8" w:space="0" w:color="000000"/>
            </w:tcBorders>
            <w:tcMar>
              <w:top w:w="100" w:type="dxa"/>
              <w:left w:w="100" w:type="dxa"/>
              <w:bottom w:w="100" w:type="dxa"/>
              <w:right w:w="100" w:type="dxa"/>
            </w:tcMar>
            <w:hideMark/>
          </w:tcPr>
          <w:p w14:paraId="05BC7A9B" w14:textId="77777777" w:rsidR="00FE025E" w:rsidRPr="00A94B9D" w:rsidRDefault="00FE025E" w:rsidP="00FE025E">
            <w:pPr>
              <w:pStyle w:val="NormalWeb"/>
              <w:spacing w:before="240" w:beforeAutospacing="0" w:after="0" w:afterAutospacing="0" w:line="360" w:lineRule="auto"/>
              <w:jc w:val="both"/>
              <w:rPr>
                <w:sz w:val="26"/>
                <w:szCs w:val="26"/>
              </w:rPr>
            </w:pPr>
          </w:p>
        </w:tc>
      </w:tr>
      <w:tr w:rsidR="00750E8C" w:rsidRPr="00A94B9D" w14:paraId="0EB24169" w14:textId="77777777" w:rsidTr="00FE025E">
        <w:trPr>
          <w:trHeight w:val="4505"/>
        </w:trPr>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12FE2" w14:textId="1E068B8A" w:rsidR="00750E8C" w:rsidRPr="00181B4B" w:rsidRDefault="00750E8C" w:rsidP="009D1C1B">
            <w:pPr>
              <w:pStyle w:val="NormalWeb"/>
              <w:spacing w:before="240" w:beforeAutospacing="0" w:after="0" w:afterAutospacing="0" w:line="360" w:lineRule="auto"/>
              <w:rPr>
                <w:sz w:val="26"/>
                <w:szCs w:val="26"/>
              </w:rPr>
            </w:pPr>
            <w:r>
              <w:rPr>
                <w:color w:val="000000" w:themeColor="text1"/>
                <w:sz w:val="28"/>
                <w:szCs w:val="28"/>
              </w:rPr>
              <w:lastRenderedPageBreak/>
              <w:t>Thái Kim Thư</w:t>
            </w:r>
          </w:p>
        </w:tc>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6DA88" w14:textId="7C23F729" w:rsidR="00750E8C" w:rsidRPr="00A94B9D" w:rsidRDefault="00750E8C" w:rsidP="009D1C1B">
            <w:pPr>
              <w:pStyle w:val="NormalWeb"/>
              <w:spacing w:before="240" w:beforeAutospacing="0" w:after="0" w:afterAutospacing="0" w:line="360" w:lineRule="auto"/>
              <w:rPr>
                <w:sz w:val="26"/>
                <w:szCs w:val="26"/>
              </w:rPr>
            </w:pPr>
            <w:r>
              <w:rPr>
                <w:color w:val="000000"/>
                <w:sz w:val="26"/>
                <w:szCs w:val="26"/>
              </w:rPr>
              <w:t>Chị Thủy</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3666" w14:textId="260218A0" w:rsidR="00750E8C" w:rsidRPr="00A94B9D" w:rsidRDefault="00750E8C" w:rsidP="009D1C1B">
            <w:pPr>
              <w:pStyle w:val="NormalWeb"/>
              <w:spacing w:before="240" w:beforeAutospacing="0" w:after="0" w:afterAutospacing="0" w:line="360" w:lineRule="auto"/>
              <w:rPr>
                <w:sz w:val="26"/>
                <w:szCs w:val="26"/>
              </w:rPr>
            </w:pPr>
            <w:r>
              <w:rPr>
                <w:color w:val="000000"/>
                <w:sz w:val="26"/>
                <w:szCs w:val="26"/>
              </w:rPr>
              <w:t>Quá</w:t>
            </w:r>
            <w:r w:rsidR="00CF4EC4">
              <w:rPr>
                <w:color w:val="000000"/>
                <w:sz w:val="26"/>
                <w:szCs w:val="26"/>
              </w:rPr>
              <w:t xml:space="preserve"> trình</w:t>
            </w:r>
            <w:r>
              <w:rPr>
                <w:color w:val="000000"/>
                <w:sz w:val="26"/>
                <w:szCs w:val="26"/>
              </w:rPr>
              <w:t xml:space="preserve"> bán vật liệu xây dựng cho khách hàng diễn ra như thế nào ?</w:t>
            </w:r>
          </w:p>
        </w:tc>
        <w:tc>
          <w:tcPr>
            <w:tcW w:w="3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99921" w14:textId="77777777" w:rsidR="00750E8C" w:rsidRDefault="00750E8C" w:rsidP="009D1C1B">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Khách hàng đến cửa hàng.</w:t>
            </w:r>
          </w:p>
          <w:p w14:paraId="4E94902E" w14:textId="372837F4" w:rsidR="00750E8C" w:rsidRDefault="00750E8C" w:rsidP="009D1C1B">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 xml:space="preserve">Khách </w:t>
            </w:r>
            <w:r w:rsidR="00ED2167">
              <w:rPr>
                <w:color w:val="000000"/>
                <w:sz w:val="26"/>
                <w:szCs w:val="26"/>
              </w:rPr>
              <w:t xml:space="preserve">hàng </w:t>
            </w:r>
            <w:r>
              <w:rPr>
                <w:color w:val="000000"/>
                <w:sz w:val="26"/>
                <w:szCs w:val="26"/>
              </w:rPr>
              <w:t>chọn mua vật liệu.</w:t>
            </w:r>
          </w:p>
          <w:p w14:paraId="346C2508" w14:textId="585B28E5" w:rsidR="00750E8C" w:rsidRDefault="00750E8C" w:rsidP="009D1C1B">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Nhân viên lập đơn hàng cho khách.</w:t>
            </w:r>
          </w:p>
          <w:p w14:paraId="3315BA3A" w14:textId="088AD086" w:rsidR="00750E8C" w:rsidRPr="00A94B9D" w:rsidRDefault="00750E8C" w:rsidP="009D1C1B">
            <w:pPr>
              <w:pStyle w:val="NormalWeb"/>
              <w:numPr>
                <w:ilvl w:val="0"/>
                <w:numId w:val="26"/>
              </w:numPr>
              <w:spacing w:before="240" w:line="360" w:lineRule="auto"/>
              <w:ind w:left="416"/>
              <w:rPr>
                <w:sz w:val="26"/>
                <w:szCs w:val="26"/>
              </w:rPr>
            </w:pPr>
            <w:r>
              <w:rPr>
                <w:color w:val="000000"/>
                <w:sz w:val="26"/>
                <w:szCs w:val="26"/>
              </w:rPr>
              <w:t xml:space="preserve">Khách </w:t>
            </w:r>
            <w:r w:rsidR="00ED2167">
              <w:rPr>
                <w:color w:val="000000"/>
                <w:sz w:val="26"/>
                <w:szCs w:val="26"/>
              </w:rPr>
              <w:t xml:space="preserve">hàng </w:t>
            </w:r>
            <w:r>
              <w:rPr>
                <w:color w:val="000000"/>
                <w:sz w:val="26"/>
                <w:szCs w:val="26"/>
              </w:rPr>
              <w:t>thanh toán trực tiếp tại quầy hoặc trực tuyến qua ứng dụng.</w:t>
            </w:r>
          </w:p>
        </w:tc>
        <w:tc>
          <w:tcPr>
            <w:tcW w:w="1565" w:type="dxa"/>
            <w:vMerge/>
            <w:tcBorders>
              <w:left w:val="single" w:sz="8" w:space="0" w:color="000000"/>
              <w:right w:val="single" w:sz="8" w:space="0" w:color="000000"/>
            </w:tcBorders>
            <w:vAlign w:val="center"/>
            <w:hideMark/>
          </w:tcPr>
          <w:p w14:paraId="63960E5F" w14:textId="77777777" w:rsidR="00750E8C" w:rsidRPr="00A94B9D" w:rsidRDefault="00750E8C" w:rsidP="00750E8C">
            <w:pPr>
              <w:spacing w:line="360" w:lineRule="auto"/>
              <w:jc w:val="both"/>
              <w:rPr>
                <w:sz w:val="26"/>
                <w:szCs w:val="26"/>
              </w:rPr>
            </w:pPr>
          </w:p>
        </w:tc>
      </w:tr>
      <w:tr w:rsidR="001C2238" w:rsidRPr="00A94B9D" w14:paraId="2C79FD9E" w14:textId="77777777" w:rsidTr="00FE025E">
        <w:trPr>
          <w:trHeight w:val="4505"/>
        </w:trPr>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32C20" w14:textId="27B6C93A" w:rsidR="001C2238" w:rsidRDefault="00FD4888" w:rsidP="009D1C1B">
            <w:pPr>
              <w:pStyle w:val="NormalWeb"/>
              <w:spacing w:before="240" w:beforeAutospacing="0" w:after="0" w:afterAutospacing="0" w:line="360" w:lineRule="auto"/>
              <w:rPr>
                <w:color w:val="000000" w:themeColor="text1"/>
                <w:sz w:val="28"/>
                <w:szCs w:val="28"/>
              </w:rPr>
            </w:pPr>
            <w:r>
              <w:rPr>
                <w:color w:val="000000" w:themeColor="text1"/>
                <w:sz w:val="28"/>
                <w:szCs w:val="28"/>
              </w:rPr>
              <w:lastRenderedPageBreak/>
              <w:t>Thái Kim Thư</w:t>
            </w:r>
          </w:p>
        </w:tc>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09E2C" w14:textId="6FA018BB" w:rsidR="001C2238" w:rsidRDefault="00FD4888" w:rsidP="009D1C1B">
            <w:pPr>
              <w:pStyle w:val="NormalWeb"/>
              <w:spacing w:before="240" w:beforeAutospacing="0" w:after="0" w:afterAutospacing="0" w:line="360" w:lineRule="auto"/>
              <w:rPr>
                <w:color w:val="000000"/>
                <w:sz w:val="26"/>
                <w:szCs w:val="26"/>
              </w:rPr>
            </w:pPr>
            <w:r>
              <w:rPr>
                <w:color w:val="000000"/>
                <w:sz w:val="26"/>
                <w:szCs w:val="26"/>
              </w:rPr>
              <w:t>Chị Thủy</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0A999" w14:textId="3CBF8002" w:rsidR="001C2238" w:rsidRDefault="001C2238" w:rsidP="009D1C1B">
            <w:pPr>
              <w:pStyle w:val="NormalWeb"/>
              <w:spacing w:before="240" w:beforeAutospacing="0" w:after="0" w:afterAutospacing="0" w:line="360" w:lineRule="auto"/>
              <w:rPr>
                <w:color w:val="000000"/>
                <w:sz w:val="26"/>
                <w:szCs w:val="26"/>
              </w:rPr>
            </w:pPr>
            <w:r>
              <w:rPr>
                <w:color w:val="000000"/>
                <w:sz w:val="26"/>
                <w:szCs w:val="26"/>
              </w:rPr>
              <w:t>Quy trình nhập kho là như thế nào ?</w:t>
            </w:r>
          </w:p>
        </w:tc>
        <w:tc>
          <w:tcPr>
            <w:tcW w:w="3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3D1EA" w14:textId="77777777" w:rsidR="001C2238" w:rsidRDefault="00DE2F1D" w:rsidP="009D1C1B">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Thủ kho lập phiếu đặt hàng.</w:t>
            </w:r>
          </w:p>
          <w:p w14:paraId="76848A1C" w14:textId="77777777" w:rsidR="00DE2F1D" w:rsidRDefault="00DE2F1D" w:rsidP="009D1C1B">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Thủ kho liên hệ với nhà cung cấp</w:t>
            </w:r>
            <w:r w:rsidR="00AE2D29">
              <w:rPr>
                <w:color w:val="000000"/>
                <w:sz w:val="26"/>
                <w:szCs w:val="26"/>
              </w:rPr>
              <w:t xml:space="preserve"> và giải quyết các giấy tờ liên quan</w:t>
            </w:r>
            <w:r w:rsidR="00384847">
              <w:rPr>
                <w:color w:val="000000"/>
                <w:sz w:val="26"/>
                <w:szCs w:val="26"/>
              </w:rPr>
              <w:t>.</w:t>
            </w:r>
          </w:p>
          <w:p w14:paraId="5B6FD8E3" w14:textId="77777777" w:rsidR="00384847" w:rsidRDefault="00384847" w:rsidP="009D1C1B">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Nhà cung cấp gửi hàng đến.</w:t>
            </w:r>
          </w:p>
          <w:p w14:paraId="58A6FB1E" w14:textId="4F90DECC" w:rsidR="00384847" w:rsidRDefault="00384847" w:rsidP="00607767">
            <w:pPr>
              <w:pStyle w:val="NormalWeb"/>
              <w:numPr>
                <w:ilvl w:val="0"/>
                <w:numId w:val="26"/>
              </w:numPr>
              <w:spacing w:before="240" w:beforeAutospacing="0" w:after="0" w:afterAutospacing="0" w:line="360" w:lineRule="auto"/>
              <w:ind w:left="416"/>
              <w:rPr>
                <w:color w:val="000000"/>
                <w:sz w:val="26"/>
                <w:szCs w:val="26"/>
              </w:rPr>
            </w:pPr>
            <w:r>
              <w:rPr>
                <w:color w:val="000000"/>
                <w:sz w:val="26"/>
                <w:szCs w:val="26"/>
              </w:rPr>
              <w:t xml:space="preserve">Thủ kho </w:t>
            </w:r>
            <w:r w:rsidR="00607767">
              <w:rPr>
                <w:color w:val="000000"/>
                <w:sz w:val="26"/>
                <w:szCs w:val="26"/>
              </w:rPr>
              <w:t>lập</w:t>
            </w:r>
            <w:r>
              <w:rPr>
                <w:color w:val="000000"/>
                <w:sz w:val="26"/>
                <w:szCs w:val="26"/>
              </w:rPr>
              <w:t xml:space="preserve"> phiếu nhập hàng.</w:t>
            </w:r>
          </w:p>
        </w:tc>
        <w:tc>
          <w:tcPr>
            <w:tcW w:w="1565" w:type="dxa"/>
            <w:vMerge/>
            <w:tcBorders>
              <w:left w:val="single" w:sz="8" w:space="0" w:color="000000"/>
              <w:right w:val="single" w:sz="8" w:space="0" w:color="000000"/>
            </w:tcBorders>
            <w:vAlign w:val="center"/>
          </w:tcPr>
          <w:p w14:paraId="18FC9201" w14:textId="77777777" w:rsidR="001C2238" w:rsidRPr="00A94B9D" w:rsidRDefault="001C2238" w:rsidP="00750E8C">
            <w:pPr>
              <w:spacing w:line="360" w:lineRule="auto"/>
              <w:jc w:val="both"/>
              <w:rPr>
                <w:sz w:val="26"/>
                <w:szCs w:val="26"/>
              </w:rPr>
            </w:pPr>
          </w:p>
        </w:tc>
      </w:tr>
      <w:tr w:rsidR="00750E8C" w:rsidRPr="00A94B9D" w14:paraId="3BCB6870" w14:textId="77777777" w:rsidTr="00FE025E">
        <w:trPr>
          <w:trHeight w:val="2530"/>
        </w:trPr>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0606" w14:textId="23064394" w:rsidR="00750E8C" w:rsidRPr="008A27AA" w:rsidRDefault="00750E8C" w:rsidP="009D1C1B">
            <w:pPr>
              <w:pStyle w:val="NormalWeb"/>
              <w:spacing w:before="240" w:beforeAutospacing="0" w:after="0" w:afterAutospacing="0" w:line="360" w:lineRule="auto"/>
              <w:rPr>
                <w:sz w:val="26"/>
                <w:szCs w:val="26"/>
              </w:rPr>
            </w:pPr>
            <w:r>
              <w:rPr>
                <w:color w:val="000000" w:themeColor="text1"/>
                <w:sz w:val="28"/>
                <w:szCs w:val="28"/>
              </w:rPr>
              <w:t>Thái Kim Thư</w:t>
            </w:r>
          </w:p>
        </w:tc>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80CD0" w14:textId="425B52D7" w:rsidR="00750E8C" w:rsidRPr="00A94B9D" w:rsidRDefault="00750E8C" w:rsidP="009D1C1B">
            <w:pPr>
              <w:pStyle w:val="NormalWeb"/>
              <w:spacing w:before="240" w:beforeAutospacing="0" w:after="0" w:afterAutospacing="0" w:line="360" w:lineRule="auto"/>
              <w:rPr>
                <w:sz w:val="26"/>
                <w:szCs w:val="26"/>
              </w:rPr>
            </w:pPr>
            <w:r>
              <w:rPr>
                <w:color w:val="000000"/>
                <w:sz w:val="26"/>
                <w:szCs w:val="26"/>
              </w:rPr>
              <w:t>Chị Thủy</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07256" w14:textId="53F2242F" w:rsidR="00750E8C" w:rsidRPr="00A94B9D" w:rsidRDefault="00750E8C" w:rsidP="009D1C1B">
            <w:pPr>
              <w:pStyle w:val="NormalWeb"/>
              <w:spacing w:before="240" w:beforeAutospacing="0" w:after="0" w:afterAutospacing="0" w:line="360" w:lineRule="auto"/>
              <w:rPr>
                <w:sz w:val="26"/>
                <w:szCs w:val="26"/>
              </w:rPr>
            </w:pPr>
            <w:r>
              <w:rPr>
                <w:sz w:val="26"/>
                <w:szCs w:val="26"/>
              </w:rPr>
              <w:t>Làm như thế nào để nhân viên tạo tài khoản cho mình ?</w:t>
            </w:r>
          </w:p>
        </w:tc>
        <w:tc>
          <w:tcPr>
            <w:tcW w:w="3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90A94" w14:textId="0075FC5F" w:rsidR="00750E8C" w:rsidRDefault="00750E8C" w:rsidP="009D1C1B">
            <w:pPr>
              <w:pStyle w:val="NormalWeb"/>
              <w:spacing w:before="240" w:beforeAutospacing="0" w:after="0" w:afterAutospacing="0" w:line="360" w:lineRule="auto"/>
              <w:rPr>
                <w:color w:val="000000"/>
                <w:sz w:val="26"/>
                <w:szCs w:val="26"/>
              </w:rPr>
            </w:pPr>
            <w:r>
              <w:rPr>
                <w:color w:val="000000"/>
                <w:sz w:val="26"/>
                <w:szCs w:val="26"/>
              </w:rPr>
              <w:t>Nhân viên không tự tạo tài khoản. Công viêc này sẽ là của admin.</w:t>
            </w:r>
          </w:p>
          <w:p w14:paraId="3E6F20DD" w14:textId="6B6227F3" w:rsidR="00750E8C" w:rsidRPr="00651FB8" w:rsidRDefault="00750E8C" w:rsidP="009D1C1B">
            <w:pPr>
              <w:pStyle w:val="NormalWeb"/>
              <w:spacing w:before="240" w:beforeAutospacing="0" w:after="0" w:afterAutospacing="0" w:line="360" w:lineRule="auto"/>
              <w:rPr>
                <w:color w:val="000000"/>
                <w:sz w:val="26"/>
                <w:szCs w:val="26"/>
              </w:rPr>
            </w:pPr>
            <w:r>
              <w:rPr>
                <w:color w:val="000000"/>
                <w:sz w:val="26"/>
                <w:szCs w:val="26"/>
              </w:rPr>
              <w:lastRenderedPageBreak/>
              <w:t>Admin cũng có thể phân vai trò cho nhân viên là thủ kho, thu ngân hay cả hai cũng được.</w:t>
            </w:r>
          </w:p>
        </w:tc>
        <w:tc>
          <w:tcPr>
            <w:tcW w:w="1565" w:type="dxa"/>
            <w:vMerge/>
            <w:tcBorders>
              <w:left w:val="single" w:sz="8" w:space="0" w:color="000000"/>
              <w:right w:val="single" w:sz="8" w:space="0" w:color="000000"/>
            </w:tcBorders>
            <w:vAlign w:val="center"/>
            <w:hideMark/>
          </w:tcPr>
          <w:p w14:paraId="484C8D09" w14:textId="77777777" w:rsidR="00750E8C" w:rsidRPr="00A94B9D" w:rsidRDefault="00750E8C" w:rsidP="00750E8C">
            <w:pPr>
              <w:spacing w:line="360" w:lineRule="auto"/>
              <w:jc w:val="both"/>
              <w:rPr>
                <w:sz w:val="26"/>
                <w:szCs w:val="26"/>
              </w:rPr>
            </w:pPr>
          </w:p>
        </w:tc>
      </w:tr>
    </w:tbl>
    <w:p w14:paraId="1B5A9D02" w14:textId="77777777" w:rsidR="00522403" w:rsidRPr="00DF2211" w:rsidRDefault="00522403" w:rsidP="00DF2211">
      <w:pPr>
        <w:pStyle w:val="Tiumccp2"/>
      </w:pPr>
    </w:p>
    <w:p w14:paraId="227538A6" w14:textId="77777777" w:rsidR="00FB14A0" w:rsidRDefault="00FB14A0" w:rsidP="00C4635F">
      <w:pPr>
        <w:pStyle w:val="Tiumccp1"/>
        <w:jc w:val="both"/>
      </w:pPr>
    </w:p>
    <w:p w14:paraId="6C96B8CB" w14:textId="44164E79" w:rsidR="00320E8E" w:rsidRPr="00A9556E" w:rsidRDefault="00AA5ACA" w:rsidP="00333C6B">
      <w:pPr>
        <w:pStyle w:val="Heading2"/>
      </w:pPr>
      <w:bookmarkStart w:id="15" w:name="_Toc68121136"/>
      <w:r>
        <w:t>1.2</w:t>
      </w:r>
      <w:r w:rsidR="00982FF4">
        <w:t xml:space="preserve"> </w:t>
      </w:r>
      <w:r w:rsidR="00C4635F" w:rsidRPr="00333C6B">
        <w:t>Tổng</w:t>
      </w:r>
      <w:r w:rsidR="00C4635F" w:rsidRPr="00FE6010">
        <w:t xml:space="preserve"> </w:t>
      </w:r>
      <w:r w:rsidR="00C4635F" w:rsidRPr="0071131D">
        <w:t>quan</w:t>
      </w:r>
      <w:r w:rsidR="00C4635F" w:rsidRPr="00FE6010">
        <w:t xml:space="preserve"> </w:t>
      </w:r>
      <w:r w:rsidR="00C4635F" w:rsidRPr="00333C6B">
        <w:t>hệ</w:t>
      </w:r>
      <w:r w:rsidR="00C4635F" w:rsidRPr="00FE6010">
        <w:t xml:space="preserve"> thống</w:t>
      </w:r>
      <w:bookmarkEnd w:id="15"/>
    </w:p>
    <w:p w14:paraId="56CAED62" w14:textId="312C6ECD" w:rsidR="00C4635F" w:rsidRPr="00FE6010" w:rsidRDefault="00E16777" w:rsidP="00333C6B">
      <w:pPr>
        <w:pStyle w:val="Heading3"/>
      </w:pPr>
      <w:bookmarkStart w:id="16" w:name="_Toc68121137"/>
      <w:r>
        <w:t>1.2.1</w:t>
      </w:r>
      <w:r w:rsidR="002A1BEE">
        <w:t xml:space="preserve"> </w:t>
      </w:r>
      <w:r w:rsidR="00C4635F" w:rsidRPr="00FE6010">
        <w:t>Các quy trình nghiệp vụ</w:t>
      </w:r>
      <w:bookmarkEnd w:id="16"/>
    </w:p>
    <w:p w14:paraId="0F684A18" w14:textId="0CA75D95" w:rsidR="001012B5" w:rsidRDefault="00E16777" w:rsidP="00333C6B">
      <w:pPr>
        <w:pStyle w:val="Heading4"/>
      </w:pPr>
      <w:r>
        <w:t>1.2</w:t>
      </w:r>
      <w:r w:rsidR="00291AD5">
        <w:t xml:space="preserve">.1.1 </w:t>
      </w:r>
      <w:r w:rsidR="00C4635F" w:rsidRPr="000874DC">
        <w:t>Quy trình</w:t>
      </w:r>
      <w:r w:rsidR="00DA4D2F">
        <w:t xml:space="preserve"> nhập kho</w:t>
      </w:r>
    </w:p>
    <w:p w14:paraId="173B0CA8" w14:textId="77777777" w:rsidR="001012B5" w:rsidRDefault="001012B5" w:rsidP="0033478E">
      <w:pPr>
        <w:pStyle w:val="Tiumccp3"/>
        <w:numPr>
          <w:ilvl w:val="0"/>
          <w:numId w:val="29"/>
        </w:numPr>
        <w:tabs>
          <w:tab w:val="center" w:pos="1170"/>
        </w:tabs>
        <w:ind w:left="0" w:firstLine="709"/>
      </w:pPr>
      <w:r>
        <w:t>Thủ kho lập phiếu đặt hàng.</w:t>
      </w:r>
    </w:p>
    <w:p w14:paraId="4F614D4A" w14:textId="77777777" w:rsidR="001012B5" w:rsidRDefault="001012B5" w:rsidP="0033478E">
      <w:pPr>
        <w:pStyle w:val="Tiumccp3"/>
        <w:numPr>
          <w:ilvl w:val="0"/>
          <w:numId w:val="29"/>
        </w:numPr>
        <w:tabs>
          <w:tab w:val="center" w:pos="1170"/>
        </w:tabs>
        <w:ind w:left="0" w:firstLine="709"/>
      </w:pPr>
      <w:r>
        <w:t>Thủ kho liên hệ với nhà cung cấp và giải quyết các giấy tờ liên quan.</w:t>
      </w:r>
    </w:p>
    <w:p w14:paraId="62DEFBED" w14:textId="77777777" w:rsidR="001012B5" w:rsidRDefault="001012B5" w:rsidP="0033478E">
      <w:pPr>
        <w:pStyle w:val="Tiumccp3"/>
        <w:numPr>
          <w:ilvl w:val="0"/>
          <w:numId w:val="29"/>
        </w:numPr>
        <w:tabs>
          <w:tab w:val="center" w:pos="1170"/>
        </w:tabs>
        <w:ind w:left="0" w:firstLine="709"/>
      </w:pPr>
      <w:r>
        <w:t>Nhà cung cấp gửi hàng đến.</w:t>
      </w:r>
    </w:p>
    <w:p w14:paraId="6D3A8E27" w14:textId="79472CA7" w:rsidR="00DA4D2F" w:rsidRPr="006F626F" w:rsidRDefault="001012B5" w:rsidP="0033478E">
      <w:pPr>
        <w:pStyle w:val="Tiumccp3"/>
        <w:numPr>
          <w:ilvl w:val="0"/>
          <w:numId w:val="29"/>
        </w:numPr>
        <w:tabs>
          <w:tab w:val="clear" w:pos="6379"/>
          <w:tab w:val="center" w:pos="1170"/>
        </w:tabs>
        <w:ind w:left="0" w:firstLine="709"/>
      </w:pPr>
      <w:r>
        <w:t>Thủ kho lập phiếu nhập hàng.</w:t>
      </w:r>
    </w:p>
    <w:p w14:paraId="6F730140" w14:textId="6E7B7121" w:rsidR="00202640" w:rsidRPr="000B206A" w:rsidRDefault="00E16777" w:rsidP="00A867A8">
      <w:pPr>
        <w:pStyle w:val="Heading4"/>
        <w:rPr>
          <w:color w:val="000000"/>
          <w:sz w:val="26"/>
        </w:rPr>
      </w:pPr>
      <w:r>
        <w:t>1.2</w:t>
      </w:r>
      <w:r w:rsidR="00B215C4">
        <w:t xml:space="preserve">.1.2 </w:t>
      </w:r>
      <w:r w:rsidR="00C37D4D">
        <w:t xml:space="preserve">Quy </w:t>
      </w:r>
      <w:r w:rsidR="00202640">
        <w:t xml:space="preserve">trình </w:t>
      </w:r>
      <w:r w:rsidR="00ED2167">
        <w:t>mua vật liệu</w:t>
      </w:r>
      <w:r w:rsidR="00431D61">
        <w:t xml:space="preserve"> của khách hàng</w:t>
      </w:r>
    </w:p>
    <w:p w14:paraId="5B8BF6F4" w14:textId="77777777" w:rsidR="00EE1912" w:rsidRDefault="001012B5" w:rsidP="0033478E">
      <w:pPr>
        <w:pStyle w:val="Tiumccp3"/>
        <w:numPr>
          <w:ilvl w:val="0"/>
          <w:numId w:val="30"/>
        </w:numPr>
        <w:tabs>
          <w:tab w:val="center" w:pos="1170"/>
        </w:tabs>
        <w:ind w:left="0" w:firstLine="709"/>
      </w:pPr>
      <w:r>
        <w:t>Khách hàng đến cửa hàng.</w:t>
      </w:r>
    </w:p>
    <w:p w14:paraId="3B19EC22" w14:textId="025D978F" w:rsidR="001012B5" w:rsidRDefault="001012B5" w:rsidP="0033478E">
      <w:pPr>
        <w:pStyle w:val="Tiumccp3"/>
        <w:numPr>
          <w:ilvl w:val="0"/>
          <w:numId w:val="30"/>
        </w:numPr>
        <w:tabs>
          <w:tab w:val="center" w:pos="1170"/>
        </w:tabs>
        <w:ind w:left="0" w:firstLine="709"/>
      </w:pPr>
      <w:r>
        <w:t>Khách hàng chọn mua vật liệu.</w:t>
      </w:r>
    </w:p>
    <w:p w14:paraId="6C84A3B3" w14:textId="77777777" w:rsidR="001012B5" w:rsidRDefault="001012B5" w:rsidP="0033478E">
      <w:pPr>
        <w:pStyle w:val="Tiumccp3"/>
        <w:numPr>
          <w:ilvl w:val="0"/>
          <w:numId w:val="30"/>
        </w:numPr>
        <w:tabs>
          <w:tab w:val="center" w:pos="1170"/>
        </w:tabs>
        <w:ind w:left="0" w:firstLine="709"/>
      </w:pPr>
      <w:r>
        <w:t>Nhân viên lập đơn hàng cho khách.</w:t>
      </w:r>
    </w:p>
    <w:p w14:paraId="7B87047B" w14:textId="3788F194" w:rsidR="000B206A" w:rsidRDefault="001012B5" w:rsidP="0033478E">
      <w:pPr>
        <w:pStyle w:val="Tiumccp3"/>
        <w:numPr>
          <w:ilvl w:val="0"/>
          <w:numId w:val="30"/>
        </w:numPr>
        <w:tabs>
          <w:tab w:val="clear" w:pos="6379"/>
          <w:tab w:val="center" w:pos="1170"/>
        </w:tabs>
        <w:ind w:left="0" w:firstLine="709"/>
      </w:pPr>
      <w:r>
        <w:t>Khách hàng thanh toán trực tiếp tại quầy hoặc trực tuyến qua ứng dụng.</w:t>
      </w:r>
    </w:p>
    <w:p w14:paraId="4A19146C" w14:textId="77777777" w:rsidR="000B206A" w:rsidRPr="000B206A" w:rsidRDefault="000B206A" w:rsidP="000B206A">
      <w:pPr>
        <w:pStyle w:val="Tiumccp3"/>
        <w:tabs>
          <w:tab w:val="clear" w:pos="6379"/>
          <w:tab w:val="center" w:pos="1170"/>
        </w:tabs>
        <w:spacing w:before="240"/>
        <w:jc w:val="both"/>
        <w:rPr>
          <w:color w:val="000000"/>
          <w:sz w:val="26"/>
        </w:rPr>
      </w:pPr>
    </w:p>
    <w:p w14:paraId="00B961FF" w14:textId="1C44E82D" w:rsidR="00C60D28" w:rsidRPr="00FE6010" w:rsidRDefault="00843A28" w:rsidP="00A867A8">
      <w:pPr>
        <w:pStyle w:val="Heading2"/>
      </w:pPr>
      <w:bookmarkStart w:id="17" w:name="_Toc68121138"/>
      <w:r>
        <w:t>1.</w:t>
      </w:r>
      <w:r w:rsidR="001450FD">
        <w:t>3</w:t>
      </w:r>
      <w:r>
        <w:t xml:space="preserve"> </w:t>
      </w:r>
      <w:r w:rsidR="00C60D28">
        <w:t xml:space="preserve">Đặc tả </w:t>
      </w:r>
      <w:r w:rsidR="00C60D28" w:rsidRPr="00A867A8">
        <w:t>hệ</w:t>
      </w:r>
      <w:r w:rsidR="00C60D28">
        <w:t xml:space="preserve"> thống</w:t>
      </w:r>
      <w:bookmarkEnd w:id="17"/>
    </w:p>
    <w:p w14:paraId="785D3D80" w14:textId="601E5797" w:rsidR="002A03AA" w:rsidRDefault="003B0834" w:rsidP="00A90A45">
      <w:pPr>
        <w:pStyle w:val="Nidungvnbn"/>
      </w:pPr>
      <w:r w:rsidRPr="003B0834">
        <w:t>Hệ thống quản lý cửa hàng vật liệu xây dựng</w:t>
      </w:r>
      <w:r>
        <w:t xml:space="preserve"> </w:t>
      </w:r>
      <w:r w:rsidR="00B22C89">
        <w:t xml:space="preserve">bao gồm </w:t>
      </w:r>
      <w:r w:rsidR="00512C64">
        <w:t>4</w:t>
      </w:r>
      <w:r w:rsidR="00B22C89">
        <w:t xml:space="preserve"> đối tượng chính: </w:t>
      </w:r>
      <w:r w:rsidR="00843793">
        <w:t>thủ kho</w:t>
      </w:r>
      <w:r w:rsidR="00512C64">
        <w:t>, thu ngân</w:t>
      </w:r>
      <w:r w:rsidR="00B22C89">
        <w:t>, admin</w:t>
      </w:r>
      <w:r w:rsidR="006A3A06">
        <w:t xml:space="preserve"> </w:t>
      </w:r>
      <w:r w:rsidR="005D3A27">
        <w:t>và khách hàng</w:t>
      </w:r>
      <w:r w:rsidR="0050205D">
        <w:t>.</w:t>
      </w:r>
    </w:p>
    <w:p w14:paraId="485D7DBF" w14:textId="3250EEB1" w:rsidR="00CB5182" w:rsidRDefault="00C03463" w:rsidP="00A90A45">
      <w:pPr>
        <w:pStyle w:val="Nidungvnbn"/>
      </w:pPr>
      <w:r>
        <w:lastRenderedPageBreak/>
        <w:t xml:space="preserve">Nhân viên phải đăng nhập mới dùng được ứng dụng. </w:t>
      </w:r>
      <w:r w:rsidR="006006E0">
        <w:t>Mỗi nhân viên sẽ có thông tin: ID nhân viên, họ tên nhân viên, ngày sinh</w:t>
      </w:r>
      <w:r>
        <w:t xml:space="preserve"> nhân viên</w:t>
      </w:r>
      <w:r w:rsidR="006006E0">
        <w:t>, SĐT nhân viên, vai trò</w:t>
      </w:r>
      <w:r>
        <w:t xml:space="preserve"> nhân viên</w:t>
      </w:r>
      <w:r w:rsidR="006006E0">
        <w:t>.</w:t>
      </w:r>
      <w:r>
        <w:t xml:space="preserve"> Tùy vào vai trò của nhân viên mà ứng dụng sẽ hiện các nút tương ứng.</w:t>
      </w:r>
      <w:r w:rsidR="002510B1">
        <w:t xml:space="preserve"> Có 3 vai trò: </w:t>
      </w:r>
      <w:r w:rsidR="00B34246">
        <w:t>thủ</w:t>
      </w:r>
      <w:r w:rsidR="002510B1">
        <w:t xml:space="preserve"> kho, thu ngân, admin.</w:t>
      </w:r>
      <w:r w:rsidR="00945C48">
        <w:t xml:space="preserve"> </w:t>
      </w:r>
      <w:r w:rsidR="00DA3DAA">
        <w:t>Một nhân viên có thể có nhiều vai trò</w:t>
      </w:r>
      <w:r w:rsidR="00A20342">
        <w:t>.</w:t>
      </w:r>
    </w:p>
    <w:p w14:paraId="5033260E" w14:textId="0057D975" w:rsidR="00015564" w:rsidRDefault="00015564" w:rsidP="00A90A45">
      <w:pPr>
        <w:pStyle w:val="Nidungvnbn"/>
      </w:pPr>
      <w:r>
        <w:t>Thu ngân có thể</w:t>
      </w:r>
      <w:r w:rsidR="00440408">
        <w:t xml:space="preserve"> </w:t>
      </w:r>
      <w:r w:rsidR="00422DA2">
        <w:t xml:space="preserve">quản lý đơn hàng, </w:t>
      </w:r>
      <w:r w:rsidR="000C499F">
        <w:t>quản lý hóa đơn</w:t>
      </w:r>
      <w:r w:rsidR="00AB4567">
        <w:t xml:space="preserve">, in hóa </w:t>
      </w:r>
      <w:r w:rsidR="008B574A">
        <w:t>đ</w:t>
      </w:r>
      <w:r w:rsidR="00AB4567">
        <w:t>ơn</w:t>
      </w:r>
      <w:r w:rsidR="000C499F">
        <w:t xml:space="preserve">, </w:t>
      </w:r>
      <w:r w:rsidR="00440408">
        <w:t>quản lý khách hàng</w:t>
      </w:r>
      <w:r w:rsidR="00B52599">
        <w:t>,</w:t>
      </w:r>
      <w:r w:rsidR="00A404C0">
        <w:t xml:space="preserve"> </w:t>
      </w:r>
      <w:r w:rsidR="00440408">
        <w:t>lập</w:t>
      </w:r>
      <w:r w:rsidR="00B52599">
        <w:t xml:space="preserve"> và in</w:t>
      </w:r>
      <w:r w:rsidR="00440408">
        <w:t xml:space="preserve"> báo cáo </w:t>
      </w:r>
      <w:r w:rsidR="006527CF">
        <w:t>theo tháng hoặc theo quý</w:t>
      </w:r>
      <w:r w:rsidR="00440408">
        <w:t xml:space="preserve"> thống kê về thu, chi của cửa hàng, thống kê mặt hàng ưa chuộng, khách hàng thường xuyên, ...</w:t>
      </w:r>
    </w:p>
    <w:p w14:paraId="60F920B8" w14:textId="46819306" w:rsidR="00015564" w:rsidRDefault="00B45832" w:rsidP="00A90A45">
      <w:pPr>
        <w:pStyle w:val="Nidungvnbn"/>
      </w:pPr>
      <w:r>
        <w:t>Thủ</w:t>
      </w:r>
      <w:r w:rsidR="00DD45D1">
        <w:t xml:space="preserve"> kho có thể</w:t>
      </w:r>
      <w:r w:rsidR="005701ED">
        <w:t xml:space="preserve"> quản lý hàng</w:t>
      </w:r>
      <w:r w:rsidR="0063591C">
        <w:t>,</w:t>
      </w:r>
      <w:r w:rsidR="00DD45D1">
        <w:t xml:space="preserve"> </w:t>
      </w:r>
      <w:r w:rsidR="00742EB7">
        <w:t>quản lý phiếu đặt hàng</w:t>
      </w:r>
      <w:r w:rsidR="00D920B1">
        <w:t xml:space="preserve">, </w:t>
      </w:r>
      <w:r w:rsidR="00742EB7">
        <w:t>quản lý phiếu nhập hàng</w:t>
      </w:r>
      <w:r w:rsidR="00AE31DB">
        <w:t>.</w:t>
      </w:r>
    </w:p>
    <w:p w14:paraId="0600CE3F" w14:textId="2402BB2B" w:rsidR="00A379E6" w:rsidRDefault="00426E20" w:rsidP="00A90A45">
      <w:pPr>
        <w:pStyle w:val="Nidungvnbn"/>
      </w:pPr>
      <w:r>
        <w:t>Admin có thể quản lý tài khoản của nhân viên và phân vai t</w:t>
      </w:r>
      <w:r w:rsidR="002F618B">
        <w:t xml:space="preserve">rò cho nhân viên. Admin </w:t>
      </w:r>
      <w:r w:rsidR="00C93DFD">
        <w:t xml:space="preserve">còn </w:t>
      </w:r>
      <w:r w:rsidR="002F618B">
        <w:t xml:space="preserve">có thể </w:t>
      </w:r>
      <w:r w:rsidR="001369FC">
        <w:t>quản lý báo cáo như thu ngân.</w:t>
      </w:r>
    </w:p>
    <w:p w14:paraId="63E155CC" w14:textId="53A739E2" w:rsidR="009B4A38" w:rsidRDefault="002A03AA" w:rsidP="00A90A45">
      <w:pPr>
        <w:pStyle w:val="Nidungvnbn"/>
      </w:pPr>
      <w:r>
        <w:t xml:space="preserve">Về phía </w:t>
      </w:r>
      <w:r w:rsidR="002A54D1">
        <w:t>khách hàng</w:t>
      </w:r>
      <w:r>
        <w:t xml:space="preserve">, khi đến </w:t>
      </w:r>
      <w:r w:rsidR="002A54D1">
        <w:t>cửa hàng</w:t>
      </w:r>
      <w:r>
        <w:t xml:space="preserve"> </w:t>
      </w:r>
      <w:r w:rsidR="002A54D1">
        <w:t>để mua vật liệu</w:t>
      </w:r>
      <w:r w:rsidR="00071692">
        <w:t xml:space="preserve"> lần đầu tiên</w:t>
      </w:r>
      <w:r w:rsidR="002A54D1">
        <w:t xml:space="preserve">, </w:t>
      </w:r>
      <w:r w:rsidR="003342DF">
        <w:t>thu ngân</w:t>
      </w:r>
      <w:r w:rsidR="002A54D1">
        <w:t xml:space="preserve"> sẽ </w:t>
      </w:r>
      <w:r w:rsidR="00071692">
        <w:t>tạo tài khoản cho</w:t>
      </w:r>
      <w:r w:rsidR="005D0D71">
        <w:t xml:space="preserve"> khách hàng</w:t>
      </w:r>
      <w:r>
        <w:t xml:space="preserve">. </w:t>
      </w:r>
      <w:r w:rsidR="002A54D1">
        <w:t>Khách hàng</w:t>
      </w:r>
      <w:r>
        <w:t xml:space="preserve"> gồm các thông tin như: ID</w:t>
      </w:r>
      <w:r w:rsidR="006A6997">
        <w:t xml:space="preserve"> khách hàng</w:t>
      </w:r>
      <w:r>
        <w:t xml:space="preserve">, </w:t>
      </w:r>
      <w:r w:rsidR="002A54D1">
        <w:t xml:space="preserve">họ </w:t>
      </w:r>
      <w:r w:rsidR="00713C30">
        <w:t>t</w:t>
      </w:r>
      <w:r>
        <w:t xml:space="preserve">ên </w:t>
      </w:r>
      <w:r w:rsidR="002A54D1">
        <w:t>khách hàng</w:t>
      </w:r>
      <w:r>
        <w:t xml:space="preserve">, </w:t>
      </w:r>
      <w:r w:rsidR="002A54D1">
        <w:t>SĐT</w:t>
      </w:r>
      <w:r w:rsidR="006A6997">
        <w:t xml:space="preserve"> khách hàng</w:t>
      </w:r>
      <w:r w:rsidR="002A54D1">
        <w:t xml:space="preserve">. Rồi </w:t>
      </w:r>
      <w:r w:rsidR="003342DF">
        <w:t>thu ngân</w:t>
      </w:r>
      <w:r w:rsidR="002A54D1">
        <w:t xml:space="preserve"> sẽ lưu </w:t>
      </w:r>
      <w:r w:rsidR="00A427AA">
        <w:t>đơn hàng</w:t>
      </w:r>
      <w:r w:rsidR="002A54D1">
        <w:t xml:space="preserve"> các món hàng mà họ mua. </w:t>
      </w:r>
      <w:r w:rsidR="00A427AA">
        <w:t>Đơn hàng</w:t>
      </w:r>
      <w:r w:rsidR="002A54D1">
        <w:t xml:space="preserve"> gồm các thông tin:</w:t>
      </w:r>
      <w:r w:rsidR="0000016E">
        <w:t xml:space="preserve"> ID </w:t>
      </w:r>
      <w:r w:rsidR="00A427AA">
        <w:t>đơn hàng</w:t>
      </w:r>
      <w:r w:rsidR="0000016E">
        <w:t>,</w:t>
      </w:r>
      <w:r w:rsidR="002A54D1">
        <w:t xml:space="preserve"> </w:t>
      </w:r>
      <w:r w:rsidR="0000016E">
        <w:t>n</w:t>
      </w:r>
      <w:r w:rsidR="002A54D1">
        <w:t>gày nhập</w:t>
      </w:r>
      <w:r w:rsidR="0000016E">
        <w:t xml:space="preserve"> </w:t>
      </w:r>
      <w:r w:rsidR="00A427AA">
        <w:t>đơn hàng</w:t>
      </w:r>
      <w:r w:rsidR="002A54D1">
        <w:t xml:space="preserve">, ID khách hàng, </w:t>
      </w:r>
      <w:r w:rsidR="006A6997">
        <w:t xml:space="preserve">ID nhân viên lập </w:t>
      </w:r>
      <w:r w:rsidR="00A427AA">
        <w:t>đơn hàng</w:t>
      </w:r>
      <w:r w:rsidR="001104A1">
        <w:t>, tổng thành tiền</w:t>
      </w:r>
      <w:r w:rsidR="0000016E">
        <w:t xml:space="preserve">. Chi tiết </w:t>
      </w:r>
      <w:r w:rsidR="00A427AA">
        <w:t>đơn hàng</w:t>
      </w:r>
      <w:r w:rsidR="0000016E">
        <w:t xml:space="preserve"> gồm thông tin: ID chi tiết </w:t>
      </w:r>
      <w:r w:rsidR="00A427AA">
        <w:t>đơn hàng</w:t>
      </w:r>
      <w:r w:rsidR="0000016E">
        <w:t xml:space="preserve">, ID </w:t>
      </w:r>
      <w:r w:rsidR="002539A8">
        <w:t>đơn hàng</w:t>
      </w:r>
      <w:r w:rsidR="0000016E">
        <w:t xml:space="preserve">, ID mặt hàng, </w:t>
      </w:r>
      <w:r w:rsidR="001104A1">
        <w:t>số lượng, giá.</w:t>
      </w:r>
    </w:p>
    <w:p w14:paraId="226E51C5" w14:textId="7EC3D1E3" w:rsidR="00843A28" w:rsidRDefault="005E7C06" w:rsidP="00E2559F">
      <w:pPr>
        <w:pStyle w:val="Nidungvnbn"/>
      </w:pPr>
      <w:r>
        <w:t>Khách hàng phải đăng nhập mới có thể dùng ứng dụng. Khách hàng có thể</w:t>
      </w:r>
      <w:r w:rsidR="00B41AE0">
        <w:t xml:space="preserve"> xem thông tin của mình</w:t>
      </w:r>
      <w:r w:rsidR="002539A8">
        <w:t>,</w:t>
      </w:r>
      <w:r w:rsidR="002539A8" w:rsidRPr="002539A8">
        <w:t xml:space="preserve"> </w:t>
      </w:r>
      <w:r w:rsidR="002539A8">
        <w:t xml:space="preserve">xem đơn hàng, </w:t>
      </w:r>
      <w:r w:rsidR="00B41AE0">
        <w:t>thanh toán</w:t>
      </w:r>
      <w:r w:rsidR="00C174B4">
        <w:t>, xem hóa đơn</w:t>
      </w:r>
      <w:r w:rsidR="00B41AE0">
        <w:t>.</w:t>
      </w:r>
      <w:r w:rsidR="00AD44A7">
        <w:t xml:space="preserve"> Khách hàng có thể thanh toán qua ứng dụng hoặc qua thu ngân.</w:t>
      </w:r>
      <w:r w:rsidR="002805D1">
        <w:t xml:space="preserve"> Khi thanh toán hệ thống sẽ lưu </w:t>
      </w:r>
      <w:r w:rsidR="00D71BA2">
        <w:t>hóa đơn</w:t>
      </w:r>
      <w:r w:rsidR="00204912">
        <w:t xml:space="preserve">. </w:t>
      </w:r>
      <w:r w:rsidR="00FE3B0E">
        <w:t>Hóa đơn</w:t>
      </w:r>
      <w:r w:rsidR="00636156">
        <w:t xml:space="preserve"> </w:t>
      </w:r>
      <w:r w:rsidR="001E2F77">
        <w:t>gồm các thông tin</w:t>
      </w:r>
      <w:r w:rsidR="00C6734C">
        <w:t xml:space="preserve">: </w:t>
      </w:r>
      <w:r w:rsidR="002B0D78">
        <w:t xml:space="preserve">ID </w:t>
      </w:r>
      <w:r w:rsidR="00FE3B0E">
        <w:t>hóa đơn</w:t>
      </w:r>
      <w:r w:rsidR="002B0D78">
        <w:t xml:space="preserve">, </w:t>
      </w:r>
      <w:r w:rsidR="00524515">
        <w:t xml:space="preserve">ID </w:t>
      </w:r>
      <w:r w:rsidR="00FE3B0E">
        <w:t>đơn hàng</w:t>
      </w:r>
      <w:r w:rsidR="00CE4EF9">
        <w:t xml:space="preserve">, </w:t>
      </w:r>
      <w:r w:rsidR="003D31E8">
        <w:t>ngày thanh toán, số tiền</w:t>
      </w:r>
      <w:r w:rsidR="00414ECE">
        <w:t>. Khách hàng chỉ có thể thanh toán cho hóa đơn của</w:t>
      </w:r>
      <w:r w:rsidR="00B43D0E">
        <w:t xml:space="preserve"> chính</w:t>
      </w:r>
      <w:r w:rsidR="00414ECE">
        <w:t xml:space="preserve"> mình</w:t>
      </w:r>
      <w:r w:rsidR="007820B8">
        <w:t>.</w:t>
      </w:r>
      <w:r w:rsidR="00636156">
        <w:t xml:space="preserve"> </w:t>
      </w:r>
      <w:r w:rsidR="00C17AE8">
        <w:t xml:space="preserve">Khách hàng có thể thanh toán </w:t>
      </w:r>
      <w:r w:rsidR="00C17AE8" w:rsidRPr="006B0B20">
        <w:t xml:space="preserve">tối đa là 5 lần cho một </w:t>
      </w:r>
      <w:r w:rsidR="00FE3B0E">
        <w:t>đơn hàng</w:t>
      </w:r>
      <w:r w:rsidR="00A56E7D">
        <w:t>,</w:t>
      </w:r>
      <w:r w:rsidR="005B5E85">
        <w:t xml:space="preserve"> nghĩa là </w:t>
      </w:r>
      <w:r w:rsidR="00335474">
        <w:t xml:space="preserve">chỉ có tối đa 5 </w:t>
      </w:r>
      <w:r w:rsidR="00FE3B0E">
        <w:t>hóa đơn</w:t>
      </w:r>
      <w:r w:rsidR="00335474">
        <w:t xml:space="preserve"> cho một </w:t>
      </w:r>
      <w:r w:rsidR="00FE3B0E">
        <w:t>đơn hàng</w:t>
      </w:r>
      <w:r w:rsidR="00335474">
        <w:t xml:space="preserve"> và một </w:t>
      </w:r>
      <w:r w:rsidR="00FE3B0E">
        <w:t>hóa đơn</w:t>
      </w:r>
      <w:r w:rsidR="00335474">
        <w:t xml:space="preserve"> chỉ của một </w:t>
      </w:r>
      <w:r w:rsidR="00FE3B0E">
        <w:t>đơn hàng</w:t>
      </w:r>
      <w:r w:rsidR="00CB42D2">
        <w:t xml:space="preserve"> duy nhất</w:t>
      </w:r>
      <w:r w:rsidR="00335474">
        <w:t>.</w:t>
      </w:r>
      <w:r w:rsidR="00BD2E21">
        <w:t xml:space="preserve"> </w:t>
      </w:r>
      <w:r w:rsidR="00BD2E21" w:rsidRPr="006B0B20">
        <w:t xml:space="preserve">Mỗi lần thanh toán phải nhiều hơn 20% tổng số tiền trên </w:t>
      </w:r>
      <w:r w:rsidR="00FC61AC">
        <w:t>đơn hàng</w:t>
      </w:r>
      <w:r w:rsidR="00BD2E21" w:rsidRPr="006B0B20">
        <w:t>, thời gian thanh toán cho một hoá đơn là không quá 60 ngày. Khách hàng chỉ được mua hàng lần tiếp theo khi đã thanh toán xong hoá đơn của lần mua trước đó.</w:t>
      </w:r>
    </w:p>
    <w:p w14:paraId="3522E10E" w14:textId="21A9557B" w:rsidR="00EB2C84" w:rsidRDefault="00EB2C84" w:rsidP="00E2559F">
      <w:pPr>
        <w:pStyle w:val="Nidungvnbn"/>
      </w:pPr>
      <w:r>
        <w:t>Các chức năng quản lý đều bao gồm chức năng thêm</w:t>
      </w:r>
      <w:r w:rsidR="00F9213C">
        <w:t>,</w:t>
      </w:r>
      <w:r>
        <w:t xml:space="preserve"> xóa</w:t>
      </w:r>
      <w:r w:rsidR="00F9213C">
        <w:t>,</w:t>
      </w:r>
      <w:r>
        <w:t xml:space="preserve"> sửa.</w:t>
      </w:r>
    </w:p>
    <w:p w14:paraId="3DFB50EB" w14:textId="77777777" w:rsidR="00394DD2" w:rsidRPr="00E960B9" w:rsidRDefault="00394DD2" w:rsidP="00E2559F">
      <w:pPr>
        <w:pStyle w:val="Nidungvnbn"/>
      </w:pPr>
    </w:p>
    <w:p w14:paraId="54888A06" w14:textId="4B5B838F" w:rsidR="004A2284" w:rsidRPr="00F020D1" w:rsidRDefault="004A2284" w:rsidP="00DC5B1A">
      <w:pPr>
        <w:pStyle w:val="Chng"/>
        <w:jc w:val="left"/>
      </w:pPr>
      <w:bookmarkStart w:id="18" w:name="_Toc68121139"/>
      <w:r w:rsidRPr="00F020D1">
        <w:t xml:space="preserve">CHƯƠNG </w:t>
      </w:r>
      <w:r w:rsidR="00F374C9" w:rsidRPr="00F020D1">
        <w:t>2</w:t>
      </w:r>
      <w:r w:rsidRPr="00F020D1">
        <w:t xml:space="preserve"> – PHÂN TÍCH YÊU CẦU</w:t>
      </w:r>
      <w:bookmarkEnd w:id="18"/>
    </w:p>
    <w:p w14:paraId="5AB2603A" w14:textId="4A101325" w:rsidR="00C73239" w:rsidRPr="00FE6010" w:rsidRDefault="004A2284" w:rsidP="00A867A8">
      <w:pPr>
        <w:pStyle w:val="Heading2"/>
      </w:pPr>
      <w:bookmarkStart w:id="19" w:name="_Toc68121140"/>
      <w:r w:rsidRPr="00FE6010">
        <w:lastRenderedPageBreak/>
        <w:t xml:space="preserve">2.1. Đặc tả yêu </w:t>
      </w:r>
      <w:r w:rsidRPr="00A867A8">
        <w:t>cầu</w:t>
      </w:r>
      <w:bookmarkEnd w:id="19"/>
    </w:p>
    <w:p w14:paraId="5121463C" w14:textId="7A2A7350" w:rsidR="00C73239" w:rsidRDefault="00EE6FB0" w:rsidP="00C73239">
      <w:pPr>
        <w:pStyle w:val="Nidungvnbn"/>
      </w:pPr>
      <w:r w:rsidRPr="003B0834">
        <w:t>Hệ thống quản lý cửa hàng vật liệu xây dựng</w:t>
      </w:r>
      <w:r w:rsidR="00C73239">
        <w:t xml:space="preserve"> được xây dựng với các yêu cầu sau:</w:t>
      </w:r>
    </w:p>
    <w:p w14:paraId="049046FD" w14:textId="1A622A11" w:rsidR="00C73239" w:rsidRDefault="00C73239" w:rsidP="001D6718">
      <w:pPr>
        <w:pStyle w:val="Nidungvnbn"/>
        <w:numPr>
          <w:ilvl w:val="0"/>
          <w:numId w:val="2"/>
        </w:numPr>
      </w:pPr>
      <w:r>
        <w:t>Xây dựng hệ thống phần mềm quản lý cần có những chức năng</w:t>
      </w:r>
      <w:r w:rsidR="00F86DAB">
        <w:t>:</w:t>
      </w:r>
    </w:p>
    <w:p w14:paraId="2E000D8F" w14:textId="5BC00596" w:rsidR="00C73239" w:rsidRDefault="00D64597" w:rsidP="001D6718">
      <w:pPr>
        <w:pStyle w:val="Nidungvnbn"/>
        <w:numPr>
          <w:ilvl w:val="1"/>
          <w:numId w:val="1"/>
        </w:numPr>
      </w:pPr>
      <w:r>
        <w:t>Quản lý tài khoản nhân viên</w:t>
      </w:r>
    </w:p>
    <w:p w14:paraId="531502E3" w14:textId="49B02DD6" w:rsidR="00C73239" w:rsidRDefault="00C73239" w:rsidP="001D6718">
      <w:pPr>
        <w:pStyle w:val="Nidungvnbn"/>
        <w:numPr>
          <w:ilvl w:val="1"/>
          <w:numId w:val="1"/>
        </w:numPr>
      </w:pPr>
      <w:r>
        <w:t xml:space="preserve">Quản lý </w:t>
      </w:r>
      <w:r w:rsidR="00D64597">
        <w:t>tài khoản khách hàng</w:t>
      </w:r>
    </w:p>
    <w:p w14:paraId="681C936E" w14:textId="4E218931" w:rsidR="00C73239" w:rsidRDefault="00C73239" w:rsidP="001D6718">
      <w:pPr>
        <w:pStyle w:val="Nidungvnbn"/>
        <w:numPr>
          <w:ilvl w:val="1"/>
          <w:numId w:val="1"/>
        </w:numPr>
      </w:pPr>
      <w:r>
        <w:t xml:space="preserve">Quản lý </w:t>
      </w:r>
      <w:r w:rsidR="00535FFD">
        <w:t>hàng</w:t>
      </w:r>
    </w:p>
    <w:p w14:paraId="2B50E26A" w14:textId="45E3B23C" w:rsidR="00C73239" w:rsidRDefault="00C73239" w:rsidP="001D6718">
      <w:pPr>
        <w:pStyle w:val="Nidungvnbn"/>
        <w:numPr>
          <w:ilvl w:val="1"/>
          <w:numId w:val="1"/>
        </w:numPr>
      </w:pPr>
      <w:r>
        <w:t xml:space="preserve">Quản lý </w:t>
      </w:r>
      <w:r w:rsidR="00336748">
        <w:t>đơn hàng</w:t>
      </w:r>
    </w:p>
    <w:p w14:paraId="590AD539" w14:textId="3D840919" w:rsidR="00C73239" w:rsidRDefault="00C73239" w:rsidP="001D6718">
      <w:pPr>
        <w:pStyle w:val="Nidungvnbn"/>
        <w:numPr>
          <w:ilvl w:val="1"/>
          <w:numId w:val="1"/>
        </w:numPr>
      </w:pPr>
      <w:r>
        <w:t xml:space="preserve">Quản lý </w:t>
      </w:r>
      <w:r w:rsidR="00336748">
        <w:t>hóa đơn</w:t>
      </w:r>
    </w:p>
    <w:p w14:paraId="0A2E157B" w14:textId="1C7B4A45" w:rsidR="00C55F39" w:rsidRDefault="00C73239" w:rsidP="001D6718">
      <w:pPr>
        <w:pStyle w:val="Nidungvnbn"/>
        <w:numPr>
          <w:ilvl w:val="1"/>
          <w:numId w:val="1"/>
        </w:numPr>
      </w:pPr>
      <w:r>
        <w:t xml:space="preserve">Quản lý </w:t>
      </w:r>
      <w:r w:rsidR="00C55F39">
        <w:t>phiếu đặt hàng</w:t>
      </w:r>
    </w:p>
    <w:p w14:paraId="40DCFF33" w14:textId="111745AA" w:rsidR="00C55F39" w:rsidRDefault="00C55F39" w:rsidP="001D6718">
      <w:pPr>
        <w:pStyle w:val="Nidungvnbn"/>
        <w:numPr>
          <w:ilvl w:val="1"/>
          <w:numId w:val="1"/>
        </w:numPr>
      </w:pPr>
      <w:r>
        <w:t>Quản lý phiếu nhập hàng</w:t>
      </w:r>
    </w:p>
    <w:p w14:paraId="0FA2C7F2" w14:textId="1D3B0FD6" w:rsidR="00C73239" w:rsidRDefault="00C55F39" w:rsidP="001F1C0E">
      <w:pPr>
        <w:pStyle w:val="Nidungvnbn"/>
        <w:numPr>
          <w:ilvl w:val="1"/>
          <w:numId w:val="1"/>
        </w:numPr>
      </w:pPr>
      <w:r>
        <w:t>Quản lý báo cáo</w:t>
      </w:r>
      <w:r w:rsidR="00C73239">
        <w:t xml:space="preserve"> </w:t>
      </w:r>
    </w:p>
    <w:p w14:paraId="72DD5964" w14:textId="4855F994" w:rsidR="00C73239" w:rsidRDefault="00C73239" w:rsidP="001D6718">
      <w:pPr>
        <w:pStyle w:val="Nidungvnbn"/>
        <w:numPr>
          <w:ilvl w:val="0"/>
          <w:numId w:val="2"/>
        </w:numPr>
      </w:pPr>
      <w:r>
        <w:t>Các ràng buộc về thực thi và thiết kế của hệ thống quản lý:</w:t>
      </w:r>
    </w:p>
    <w:p w14:paraId="30BB404C" w14:textId="70629F9E" w:rsidR="00C73239" w:rsidRDefault="00C73239" w:rsidP="001D6718">
      <w:pPr>
        <w:pStyle w:val="Nidungvnbn"/>
        <w:numPr>
          <w:ilvl w:val="1"/>
          <w:numId w:val="1"/>
        </w:numPr>
      </w:pPr>
      <w:r>
        <w:t xml:space="preserve">Giao diện chương trình </w:t>
      </w:r>
      <w:r w:rsidR="00807976">
        <w:t xml:space="preserve">được thiết kế đúng theo yêu cầu, </w:t>
      </w:r>
      <w:r>
        <w:t>đầy đủ chức năng, dễ</w:t>
      </w:r>
      <w:r w:rsidR="0038412D">
        <w:t xml:space="preserve"> nhìn, dễ</w:t>
      </w:r>
      <w:r>
        <w:t xml:space="preserve"> </w:t>
      </w:r>
      <w:r w:rsidR="00807976">
        <w:t>dùng, dễ nhớ, thân thiện với người dùng</w:t>
      </w:r>
      <w:r w:rsidR="00C94464">
        <w:t>.</w:t>
      </w:r>
    </w:p>
    <w:p w14:paraId="1A9E7DE7" w14:textId="5EC848F6" w:rsidR="00C73239" w:rsidRDefault="00C73239" w:rsidP="001D6718">
      <w:pPr>
        <w:pStyle w:val="Nidungvnbn"/>
        <w:numPr>
          <w:ilvl w:val="1"/>
          <w:numId w:val="1"/>
        </w:numPr>
      </w:pPr>
      <w:r>
        <w:t>Triển khai nhanh</w:t>
      </w:r>
      <w:r w:rsidR="00D26BE4">
        <w:t>.</w:t>
      </w:r>
    </w:p>
    <w:p w14:paraId="4D50B5AC" w14:textId="44A3F157" w:rsidR="00C73239" w:rsidRDefault="00C73239" w:rsidP="001D6718">
      <w:pPr>
        <w:pStyle w:val="Nidungvnbn"/>
        <w:numPr>
          <w:ilvl w:val="1"/>
          <w:numId w:val="1"/>
        </w:numPr>
      </w:pPr>
      <w:r>
        <w:t xml:space="preserve">Hệ thống </w:t>
      </w:r>
      <w:r w:rsidR="000C606F">
        <w:t>hoạt động</w:t>
      </w:r>
      <w:r>
        <w:t xml:space="preserve"> ổn định 24/7</w:t>
      </w:r>
      <w:r w:rsidR="00D26BE4">
        <w:t>.</w:t>
      </w:r>
    </w:p>
    <w:p w14:paraId="43453FBE" w14:textId="52EF7952" w:rsidR="004A0917" w:rsidRDefault="004A0917" w:rsidP="001D6718">
      <w:pPr>
        <w:pStyle w:val="Nidungvnbn"/>
        <w:numPr>
          <w:ilvl w:val="1"/>
          <w:numId w:val="1"/>
        </w:numPr>
      </w:pPr>
      <w:r w:rsidRPr="004A0917">
        <w:t>Hệ thống báo cáo, các đơn vị có thể tự tùy chỉnh dễ dàng.</w:t>
      </w:r>
    </w:p>
    <w:p w14:paraId="7B20C37D" w14:textId="4342AF39" w:rsidR="001B718D" w:rsidRDefault="00C55724" w:rsidP="001D6718">
      <w:pPr>
        <w:pStyle w:val="Nidungvnbn"/>
        <w:numPr>
          <w:ilvl w:val="1"/>
          <w:numId w:val="1"/>
        </w:numPr>
      </w:pPr>
      <w:r>
        <w:t>Đáp ứng số lượng lớn lượt truy cập cùng lúc.</w:t>
      </w:r>
    </w:p>
    <w:p w14:paraId="798AD8AB" w14:textId="0BC62303" w:rsidR="001B718D" w:rsidRDefault="001B718D" w:rsidP="00D17215"/>
    <w:p w14:paraId="1F361202" w14:textId="4D197D47" w:rsidR="00655437" w:rsidRPr="00D628DC" w:rsidRDefault="004A2284" w:rsidP="003B4590">
      <w:pPr>
        <w:pStyle w:val="Heading2"/>
      </w:pPr>
      <w:bookmarkStart w:id="20" w:name="_Toc68121141"/>
      <w:r w:rsidRPr="00FE6010">
        <w:t>2.2. Các tác nhân trong hệ thống</w:t>
      </w:r>
      <w:bookmarkEnd w:id="20"/>
      <w:r w:rsidRPr="00FE6010">
        <w:t xml:space="preserve"> </w:t>
      </w:r>
    </w:p>
    <w:p w14:paraId="016F2E26" w14:textId="77777777" w:rsidR="00CE0A6D" w:rsidRDefault="00CE0A6D" w:rsidP="006F2982">
      <w:pPr>
        <w:pStyle w:val="Caption"/>
      </w:pPr>
      <w:bookmarkStart w:id="21" w:name="_Toc54621710"/>
    </w:p>
    <w:p w14:paraId="5FA13BFE" w14:textId="14F7D6E7" w:rsidR="008A6D85" w:rsidRPr="002804A9" w:rsidRDefault="00EF4955" w:rsidP="00EF4955">
      <w:pPr>
        <w:pStyle w:val="Caption"/>
      </w:pPr>
      <w:bookmarkStart w:id="22" w:name="_Toc68121147"/>
      <w:r>
        <w:t xml:space="preserve">Bảng </w:t>
      </w:r>
      <w:fldSimple w:instr=" SEQ Bảng \* ARABIC ">
        <w:r w:rsidR="00B57B1F">
          <w:rPr>
            <w:noProof/>
          </w:rPr>
          <w:t>2</w:t>
        </w:r>
      </w:fldSimple>
      <w:r>
        <w:t xml:space="preserve">: </w:t>
      </w:r>
      <w:r w:rsidR="00397DA3" w:rsidRPr="002804A9">
        <w:t>Các tác nhân trong hệ thống</w:t>
      </w:r>
      <w:bookmarkEnd w:id="21"/>
      <w:bookmarkEnd w:id="22"/>
    </w:p>
    <w:tbl>
      <w:tblPr>
        <w:tblW w:w="9085" w:type="dxa"/>
        <w:tblCellMar>
          <w:top w:w="15" w:type="dxa"/>
          <w:left w:w="15" w:type="dxa"/>
          <w:bottom w:w="15" w:type="dxa"/>
          <w:right w:w="15" w:type="dxa"/>
        </w:tblCellMar>
        <w:tblLook w:val="04A0" w:firstRow="1" w:lastRow="0" w:firstColumn="1" w:lastColumn="0" w:noHBand="0" w:noVBand="1"/>
      </w:tblPr>
      <w:tblGrid>
        <w:gridCol w:w="805"/>
        <w:gridCol w:w="1980"/>
        <w:gridCol w:w="6300"/>
      </w:tblGrid>
      <w:tr w:rsidR="00B100EC" w14:paraId="08A40086" w14:textId="77777777" w:rsidTr="00DE0A19">
        <w:tc>
          <w:tcPr>
            <w:tcW w:w="805"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0" w:type="dxa"/>
              <w:left w:w="108" w:type="dxa"/>
              <w:bottom w:w="0" w:type="dxa"/>
              <w:right w:w="108" w:type="dxa"/>
            </w:tcMar>
            <w:vAlign w:val="center"/>
            <w:hideMark/>
          </w:tcPr>
          <w:p w14:paraId="785D9B82" w14:textId="5A875E81" w:rsidR="00B100EC" w:rsidRPr="00156967" w:rsidRDefault="00B100EC" w:rsidP="0059394A">
            <w:pPr>
              <w:spacing w:before="240" w:line="360" w:lineRule="auto"/>
              <w:jc w:val="center"/>
              <w:rPr>
                <w:b/>
                <w:bCs/>
                <w:sz w:val="26"/>
                <w:szCs w:val="26"/>
              </w:rPr>
            </w:pPr>
            <w:r>
              <w:rPr>
                <w:b/>
                <w:bCs/>
                <w:sz w:val="26"/>
                <w:szCs w:val="26"/>
              </w:rPr>
              <w:t>STT</w:t>
            </w:r>
          </w:p>
        </w:tc>
        <w:tc>
          <w:tcPr>
            <w:tcW w:w="198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14:paraId="185757C2" w14:textId="425FD532" w:rsidR="00B100EC" w:rsidRPr="00156967" w:rsidRDefault="00B100EC" w:rsidP="00610A8C">
            <w:pPr>
              <w:spacing w:before="240" w:line="360" w:lineRule="auto"/>
              <w:ind w:left="145" w:hanging="145"/>
              <w:jc w:val="center"/>
              <w:rPr>
                <w:b/>
                <w:bCs/>
                <w:sz w:val="26"/>
                <w:szCs w:val="26"/>
              </w:rPr>
            </w:pPr>
            <w:r w:rsidRPr="00156967">
              <w:rPr>
                <w:b/>
                <w:bCs/>
                <w:sz w:val="26"/>
                <w:szCs w:val="26"/>
              </w:rPr>
              <w:t>Tác nhân</w:t>
            </w:r>
          </w:p>
        </w:tc>
        <w:tc>
          <w:tcPr>
            <w:tcW w:w="630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0" w:type="dxa"/>
              <w:left w:w="108" w:type="dxa"/>
              <w:bottom w:w="0" w:type="dxa"/>
              <w:right w:w="108" w:type="dxa"/>
            </w:tcMar>
            <w:vAlign w:val="center"/>
            <w:hideMark/>
          </w:tcPr>
          <w:p w14:paraId="3A23C0B0" w14:textId="1B50859C" w:rsidR="00B100EC" w:rsidRPr="00156967" w:rsidRDefault="00B100EC" w:rsidP="008A6D85">
            <w:pPr>
              <w:spacing w:before="240" w:line="360" w:lineRule="auto"/>
              <w:jc w:val="center"/>
              <w:rPr>
                <w:b/>
                <w:bCs/>
                <w:sz w:val="26"/>
                <w:szCs w:val="26"/>
              </w:rPr>
            </w:pPr>
            <w:r w:rsidRPr="00156967">
              <w:rPr>
                <w:b/>
                <w:bCs/>
                <w:sz w:val="26"/>
                <w:szCs w:val="26"/>
              </w:rPr>
              <w:t>Mô tả</w:t>
            </w:r>
          </w:p>
        </w:tc>
      </w:tr>
      <w:tr w:rsidR="00B100EC" w14:paraId="08CDDBE5" w14:textId="77777777" w:rsidTr="00C4084C">
        <w:trPr>
          <w:trHeight w:val="55"/>
        </w:trPr>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4CD54" w14:textId="201C9447" w:rsidR="00B100EC" w:rsidRPr="00156967" w:rsidRDefault="001A38C6" w:rsidP="0059394A">
            <w:pPr>
              <w:spacing w:line="360" w:lineRule="auto"/>
              <w:jc w:val="center"/>
              <w:rPr>
                <w:sz w:val="26"/>
                <w:szCs w:val="26"/>
              </w:rPr>
            </w:pPr>
            <w:r>
              <w:rPr>
                <w:sz w:val="26"/>
                <w:szCs w:val="26"/>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CFD1599" w14:textId="7182BA59" w:rsidR="00B100EC" w:rsidRPr="00156967" w:rsidRDefault="00B100EC" w:rsidP="00634BB3">
            <w:pPr>
              <w:spacing w:line="360" w:lineRule="auto"/>
              <w:ind w:left="145"/>
              <w:rPr>
                <w:sz w:val="26"/>
                <w:szCs w:val="26"/>
              </w:rPr>
            </w:pPr>
            <w:r w:rsidRPr="00156967">
              <w:rPr>
                <w:sz w:val="26"/>
                <w:szCs w:val="26"/>
              </w:rPr>
              <w:t>Admin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E025F" w14:textId="1C7DF2B9" w:rsidR="00B100EC" w:rsidRPr="00156967" w:rsidRDefault="00B100EC" w:rsidP="008A6D85">
            <w:pPr>
              <w:spacing w:line="360" w:lineRule="auto"/>
              <w:rPr>
                <w:sz w:val="26"/>
                <w:szCs w:val="26"/>
              </w:rPr>
            </w:pPr>
            <w:r w:rsidRPr="00156967">
              <w:rPr>
                <w:sz w:val="26"/>
                <w:szCs w:val="26"/>
              </w:rPr>
              <w:t xml:space="preserve">- Là người có nhiệm vụ: </w:t>
            </w:r>
            <w:r>
              <w:rPr>
                <w:sz w:val="26"/>
                <w:szCs w:val="26"/>
              </w:rPr>
              <w:t>Quản lý</w:t>
            </w:r>
            <w:r w:rsidRPr="00156967">
              <w:rPr>
                <w:sz w:val="26"/>
                <w:szCs w:val="26"/>
              </w:rPr>
              <w:t xml:space="preserve"> nhâ</w:t>
            </w:r>
            <w:r>
              <w:rPr>
                <w:sz w:val="26"/>
                <w:szCs w:val="26"/>
              </w:rPr>
              <w:t>n</w:t>
            </w:r>
            <w:r w:rsidRPr="00156967">
              <w:rPr>
                <w:sz w:val="26"/>
                <w:szCs w:val="26"/>
              </w:rPr>
              <w:t xml:space="preserve"> viên, </w:t>
            </w:r>
            <w:r w:rsidR="00E10A8E">
              <w:rPr>
                <w:sz w:val="26"/>
                <w:szCs w:val="26"/>
              </w:rPr>
              <w:t>phân vai trò cho nhân viên</w:t>
            </w:r>
            <w:r w:rsidR="00AC4DD4">
              <w:rPr>
                <w:sz w:val="26"/>
                <w:szCs w:val="26"/>
              </w:rPr>
              <w:t xml:space="preserve"> và xem báo cáo</w:t>
            </w:r>
            <w:r w:rsidR="00F541A6">
              <w:rPr>
                <w:sz w:val="26"/>
                <w:szCs w:val="26"/>
              </w:rPr>
              <w:t>.</w:t>
            </w:r>
          </w:p>
        </w:tc>
      </w:tr>
      <w:tr w:rsidR="00B100EC" w14:paraId="44312D00" w14:textId="77777777" w:rsidTr="00404B4C">
        <w:trPr>
          <w:trHeight w:val="1407"/>
        </w:trPr>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98A73" w14:textId="24B45D4D" w:rsidR="00B100EC" w:rsidRPr="00156967" w:rsidRDefault="001A38C6" w:rsidP="0059394A">
            <w:pPr>
              <w:spacing w:line="360" w:lineRule="auto"/>
              <w:jc w:val="center"/>
              <w:rPr>
                <w:sz w:val="26"/>
                <w:szCs w:val="26"/>
              </w:rPr>
            </w:pPr>
            <w:r>
              <w:rPr>
                <w:sz w:val="26"/>
                <w:szCs w:val="26"/>
              </w:rPr>
              <w:lastRenderedPageBreak/>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17FA612A" w14:textId="250BA388" w:rsidR="00B100EC" w:rsidRPr="00156967" w:rsidRDefault="004279E4" w:rsidP="00634BB3">
            <w:pPr>
              <w:spacing w:line="360" w:lineRule="auto"/>
              <w:ind w:left="145"/>
              <w:rPr>
                <w:sz w:val="26"/>
                <w:szCs w:val="26"/>
              </w:rPr>
            </w:pPr>
            <w:r>
              <w:rPr>
                <w:sz w:val="26"/>
                <w:szCs w:val="26"/>
              </w:rPr>
              <w:t>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C148B3" w14:textId="75FF2DC3" w:rsidR="00B100EC" w:rsidRPr="00156967" w:rsidRDefault="00B100EC" w:rsidP="008A6D85">
            <w:pPr>
              <w:spacing w:line="360" w:lineRule="auto"/>
              <w:rPr>
                <w:sz w:val="26"/>
                <w:szCs w:val="26"/>
              </w:rPr>
            </w:pPr>
            <w:r w:rsidRPr="00156967">
              <w:rPr>
                <w:sz w:val="26"/>
                <w:szCs w:val="26"/>
              </w:rPr>
              <w:t xml:space="preserve">- Là người đến </w:t>
            </w:r>
            <w:r w:rsidR="00F541A6">
              <w:rPr>
                <w:sz w:val="26"/>
                <w:szCs w:val="26"/>
              </w:rPr>
              <w:t>mua hàng.</w:t>
            </w:r>
          </w:p>
          <w:p w14:paraId="3B0EDC96" w14:textId="7D6515F2" w:rsidR="00B100EC" w:rsidRPr="00156967" w:rsidRDefault="00B100EC" w:rsidP="00E41B1C">
            <w:pPr>
              <w:spacing w:line="360" w:lineRule="auto"/>
              <w:rPr>
                <w:sz w:val="26"/>
                <w:szCs w:val="26"/>
              </w:rPr>
            </w:pPr>
            <w:r w:rsidRPr="00156967">
              <w:rPr>
                <w:sz w:val="26"/>
                <w:szCs w:val="26"/>
              </w:rPr>
              <w:t xml:space="preserve">- Được cấp tài khoản để đăng nhập vào hệ thống </w:t>
            </w:r>
            <w:r w:rsidR="00823B5C">
              <w:rPr>
                <w:sz w:val="26"/>
                <w:szCs w:val="26"/>
              </w:rPr>
              <w:t xml:space="preserve">để </w:t>
            </w:r>
            <w:r w:rsidR="00E41B1C">
              <w:rPr>
                <w:sz w:val="26"/>
                <w:szCs w:val="26"/>
              </w:rPr>
              <w:t xml:space="preserve">thanh toán trực tuyến hoặc </w:t>
            </w:r>
            <w:r w:rsidR="00823B5C">
              <w:rPr>
                <w:sz w:val="26"/>
                <w:szCs w:val="26"/>
              </w:rPr>
              <w:t>xem lịch sử giao dịch</w:t>
            </w:r>
            <w:r w:rsidRPr="00156967">
              <w:rPr>
                <w:sz w:val="26"/>
                <w:szCs w:val="26"/>
              </w:rPr>
              <w:t>.</w:t>
            </w:r>
          </w:p>
        </w:tc>
      </w:tr>
      <w:tr w:rsidR="00263BD3" w14:paraId="1C72F9E5" w14:textId="77777777" w:rsidTr="00263BD3">
        <w:trPr>
          <w:trHeight w:val="1407"/>
        </w:trPr>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982FEB" w14:textId="0D02B39B" w:rsidR="00263BD3" w:rsidRPr="00156967" w:rsidRDefault="00263BD3" w:rsidP="00263BD3">
            <w:pPr>
              <w:spacing w:line="360" w:lineRule="auto"/>
              <w:jc w:val="center"/>
              <w:rPr>
                <w:sz w:val="26"/>
                <w:szCs w:val="26"/>
              </w:rPr>
            </w:pPr>
            <w:r>
              <w:rPr>
                <w:sz w:val="26"/>
                <w:szCs w:val="26"/>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3155D81" w14:textId="42F2BCE6" w:rsidR="00263BD3" w:rsidRPr="00156967" w:rsidRDefault="00263BD3" w:rsidP="00263BD3">
            <w:pPr>
              <w:spacing w:line="360" w:lineRule="auto"/>
              <w:ind w:left="145"/>
              <w:rPr>
                <w:sz w:val="26"/>
                <w:szCs w:val="26"/>
              </w:rPr>
            </w:pPr>
            <w:r>
              <w:rPr>
                <w:sz w:val="26"/>
                <w:szCs w:val="26"/>
              </w:rPr>
              <w:t>Thu ngân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458DF5" w14:textId="08388668" w:rsidR="00263BD3" w:rsidRPr="00156967" w:rsidRDefault="00263BD3" w:rsidP="00263BD3">
            <w:pPr>
              <w:spacing w:line="360" w:lineRule="auto"/>
              <w:rPr>
                <w:sz w:val="26"/>
                <w:szCs w:val="26"/>
              </w:rPr>
            </w:pPr>
            <w:r w:rsidRPr="00156967">
              <w:rPr>
                <w:sz w:val="26"/>
                <w:szCs w:val="26"/>
              </w:rPr>
              <w:t xml:space="preserve">- Là người trực tiếp tương tác và giao dịch với </w:t>
            </w:r>
            <w:r>
              <w:rPr>
                <w:sz w:val="26"/>
                <w:szCs w:val="26"/>
              </w:rPr>
              <w:t>khách hàng</w:t>
            </w:r>
            <w:r w:rsidRPr="00156967">
              <w:rPr>
                <w:sz w:val="26"/>
                <w:szCs w:val="26"/>
              </w:rPr>
              <w:t xml:space="preserve">, thực hiện các nhiệm vụ: tạo </w:t>
            </w:r>
            <w:r>
              <w:rPr>
                <w:sz w:val="26"/>
                <w:szCs w:val="26"/>
              </w:rPr>
              <w:t>tài khoản cho khách hàng</w:t>
            </w:r>
            <w:r w:rsidRPr="00156967">
              <w:rPr>
                <w:sz w:val="26"/>
                <w:szCs w:val="26"/>
              </w:rPr>
              <w:t xml:space="preserve">, </w:t>
            </w:r>
            <w:r w:rsidR="008A384B">
              <w:rPr>
                <w:sz w:val="26"/>
                <w:szCs w:val="26"/>
              </w:rPr>
              <w:t xml:space="preserve">nhập </w:t>
            </w:r>
            <w:r w:rsidR="00D70ED4">
              <w:rPr>
                <w:sz w:val="26"/>
                <w:szCs w:val="26"/>
              </w:rPr>
              <w:t xml:space="preserve">đơn hàng, </w:t>
            </w:r>
            <w:r w:rsidR="008A384B">
              <w:rPr>
                <w:sz w:val="26"/>
                <w:szCs w:val="26"/>
              </w:rPr>
              <w:t>hóa đơn,</w:t>
            </w:r>
            <w:r w:rsidRPr="00156967">
              <w:rPr>
                <w:sz w:val="26"/>
                <w:szCs w:val="26"/>
              </w:rPr>
              <w:t xml:space="preserve"> tiếp nhận thanh toán của </w:t>
            </w:r>
            <w:r>
              <w:rPr>
                <w:sz w:val="26"/>
                <w:szCs w:val="26"/>
              </w:rPr>
              <w:t>khách hàng và báo cáo hằng tháng</w:t>
            </w:r>
            <w:r w:rsidRPr="00156967">
              <w:rPr>
                <w:sz w:val="26"/>
                <w:szCs w:val="26"/>
              </w:rPr>
              <w:t>. </w:t>
            </w:r>
          </w:p>
          <w:p w14:paraId="548C10F2" w14:textId="2B90FA36" w:rsidR="00263BD3" w:rsidRPr="00156967" w:rsidRDefault="00263BD3" w:rsidP="003F3DD1">
            <w:pPr>
              <w:spacing w:line="360" w:lineRule="auto"/>
              <w:rPr>
                <w:sz w:val="26"/>
                <w:szCs w:val="26"/>
              </w:rPr>
            </w:pPr>
            <w:r w:rsidRPr="00156967">
              <w:rPr>
                <w:sz w:val="26"/>
                <w:szCs w:val="26"/>
              </w:rPr>
              <w:t xml:space="preserve">- Hỗ trợ và giải đáp thắc mắc của </w:t>
            </w:r>
            <w:r w:rsidR="003F3DD1">
              <w:rPr>
                <w:sz w:val="26"/>
                <w:szCs w:val="26"/>
              </w:rPr>
              <w:t>khách hàng.</w:t>
            </w:r>
          </w:p>
        </w:tc>
      </w:tr>
      <w:tr w:rsidR="00263BD3" w14:paraId="08B57BB2" w14:textId="77777777" w:rsidTr="00263BD3">
        <w:trPr>
          <w:trHeight w:val="674"/>
        </w:trPr>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E981D7" w14:textId="79EE0C75" w:rsidR="00263BD3" w:rsidRPr="00156967" w:rsidRDefault="00C60ABF" w:rsidP="00263BD3">
            <w:pPr>
              <w:spacing w:line="360" w:lineRule="auto"/>
              <w:jc w:val="center"/>
              <w:rPr>
                <w:sz w:val="26"/>
                <w:szCs w:val="26"/>
              </w:rPr>
            </w:pP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45D208F" w14:textId="2F3BBF36" w:rsidR="00263BD3" w:rsidRPr="00156967" w:rsidRDefault="00263BD3" w:rsidP="00263BD3">
            <w:pPr>
              <w:spacing w:line="360" w:lineRule="auto"/>
              <w:ind w:left="145"/>
              <w:rPr>
                <w:sz w:val="26"/>
                <w:szCs w:val="26"/>
              </w:rPr>
            </w:pPr>
            <w:r>
              <w:rPr>
                <w:sz w:val="26"/>
                <w:szCs w:val="26"/>
              </w:rPr>
              <w:t>Thủ kho</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39711E" w14:textId="1D12A999" w:rsidR="00263BD3" w:rsidRPr="00156967" w:rsidRDefault="00263BD3" w:rsidP="007F6D91">
            <w:pPr>
              <w:spacing w:line="360" w:lineRule="auto"/>
              <w:rPr>
                <w:sz w:val="26"/>
                <w:szCs w:val="26"/>
              </w:rPr>
            </w:pPr>
            <w:r w:rsidRPr="00156967">
              <w:rPr>
                <w:sz w:val="26"/>
                <w:szCs w:val="26"/>
              </w:rPr>
              <w:t xml:space="preserve">- Là người có nhiệm vụ quản lý </w:t>
            </w:r>
            <w:r w:rsidR="00912468">
              <w:rPr>
                <w:sz w:val="26"/>
                <w:szCs w:val="26"/>
              </w:rPr>
              <w:t>vật liệu xây dựng</w:t>
            </w:r>
            <w:r w:rsidRPr="00156967">
              <w:rPr>
                <w:sz w:val="26"/>
                <w:szCs w:val="26"/>
              </w:rPr>
              <w:t>,</w:t>
            </w:r>
            <w:r w:rsidR="00C53707">
              <w:rPr>
                <w:sz w:val="26"/>
                <w:szCs w:val="26"/>
              </w:rPr>
              <w:t xml:space="preserve"> liên hệ với nhà cung cấp,</w:t>
            </w:r>
            <w:r w:rsidRPr="00156967">
              <w:rPr>
                <w:sz w:val="26"/>
                <w:szCs w:val="26"/>
              </w:rPr>
              <w:t xml:space="preserve"> </w:t>
            </w:r>
            <w:r w:rsidR="00DA3DAA">
              <w:rPr>
                <w:sz w:val="26"/>
                <w:szCs w:val="26"/>
              </w:rPr>
              <w:t>nhập phiếu đặt hàng</w:t>
            </w:r>
            <w:r w:rsidR="00C53707">
              <w:rPr>
                <w:sz w:val="26"/>
                <w:szCs w:val="26"/>
              </w:rPr>
              <w:t xml:space="preserve"> và</w:t>
            </w:r>
            <w:r w:rsidR="000806EB">
              <w:rPr>
                <w:sz w:val="26"/>
                <w:szCs w:val="26"/>
              </w:rPr>
              <w:t xml:space="preserve"> nhập</w:t>
            </w:r>
            <w:r w:rsidR="00C53707">
              <w:rPr>
                <w:sz w:val="26"/>
                <w:szCs w:val="26"/>
              </w:rPr>
              <w:t xml:space="preserve"> phiếu nhập hàng.</w:t>
            </w:r>
          </w:p>
        </w:tc>
      </w:tr>
    </w:tbl>
    <w:p w14:paraId="165222ED" w14:textId="77777777" w:rsidR="00445043" w:rsidRDefault="00445043" w:rsidP="001F4ACE">
      <w:pPr>
        <w:pStyle w:val="Tiumccp1"/>
      </w:pPr>
    </w:p>
    <w:p w14:paraId="0AC6C1DC" w14:textId="671EB603" w:rsidR="0027149A" w:rsidRPr="00F26C3B" w:rsidRDefault="004A2284" w:rsidP="003B4590">
      <w:pPr>
        <w:pStyle w:val="Heading2"/>
      </w:pPr>
      <w:bookmarkStart w:id="23" w:name="_Toc68121142"/>
      <w:r w:rsidRPr="00FE6010">
        <w:t>2.3. Các Use Case trong hệ thống</w:t>
      </w:r>
      <w:bookmarkEnd w:id="23"/>
    </w:p>
    <w:p w14:paraId="3E332ED5" w14:textId="565660B8" w:rsidR="00CF5AB1" w:rsidRDefault="00EF4955" w:rsidP="00EF4955">
      <w:pPr>
        <w:pStyle w:val="Caption"/>
      </w:pPr>
      <w:bookmarkStart w:id="24" w:name="_Toc68121148"/>
      <w:r>
        <w:t xml:space="preserve">Bảng </w:t>
      </w:r>
      <w:fldSimple w:instr=" SEQ Bảng \* ARABIC ">
        <w:r w:rsidR="00B57B1F">
          <w:rPr>
            <w:noProof/>
          </w:rPr>
          <w:t>3</w:t>
        </w:r>
      </w:fldSimple>
      <w:r>
        <w:t xml:space="preserve">: </w:t>
      </w:r>
      <w:r w:rsidR="00CF5AB1" w:rsidRPr="00F26C3B">
        <w:t>Các Usecase trong hệ thống</w:t>
      </w:r>
      <w:bookmarkEnd w:id="24"/>
    </w:p>
    <w:tbl>
      <w:tblPr>
        <w:tblW w:w="9085" w:type="dxa"/>
        <w:tblLayout w:type="fixed"/>
        <w:tblCellMar>
          <w:top w:w="15" w:type="dxa"/>
          <w:left w:w="15" w:type="dxa"/>
          <w:bottom w:w="15" w:type="dxa"/>
          <w:right w:w="15" w:type="dxa"/>
        </w:tblCellMar>
        <w:tblLook w:val="04A0" w:firstRow="1" w:lastRow="0" w:firstColumn="1" w:lastColumn="0" w:noHBand="0" w:noVBand="1"/>
      </w:tblPr>
      <w:tblGrid>
        <w:gridCol w:w="1170"/>
        <w:gridCol w:w="1615"/>
        <w:gridCol w:w="6300"/>
      </w:tblGrid>
      <w:tr w:rsidR="009C5B03" w14:paraId="6885C257" w14:textId="77777777" w:rsidTr="009C5B03">
        <w:trPr>
          <w:trHeight w:val="377"/>
        </w:trPr>
        <w:tc>
          <w:tcPr>
            <w:tcW w:w="117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0" w:type="dxa"/>
              <w:left w:w="108" w:type="dxa"/>
              <w:bottom w:w="0" w:type="dxa"/>
              <w:right w:w="108" w:type="dxa"/>
            </w:tcMar>
            <w:vAlign w:val="center"/>
          </w:tcPr>
          <w:p w14:paraId="481F55EB" w14:textId="61DE52D5" w:rsidR="009C5B03" w:rsidRPr="00F07D37" w:rsidRDefault="009C5B03" w:rsidP="009C5B03">
            <w:pPr>
              <w:spacing w:before="240" w:line="360" w:lineRule="auto"/>
              <w:ind w:left="145" w:hanging="145"/>
              <w:jc w:val="center"/>
              <w:rPr>
                <w:b/>
                <w:bCs/>
                <w:sz w:val="26"/>
                <w:szCs w:val="26"/>
              </w:rPr>
            </w:pPr>
            <w:r w:rsidRPr="00D14C57">
              <w:rPr>
                <w:b/>
                <w:bCs/>
                <w:sz w:val="26"/>
                <w:szCs w:val="26"/>
              </w:rPr>
              <w:t>ID</w:t>
            </w:r>
          </w:p>
        </w:tc>
        <w:tc>
          <w:tcPr>
            <w:tcW w:w="1615"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14:paraId="5C8CC612" w14:textId="291C95AA" w:rsidR="009C5B03" w:rsidRPr="00F07D37" w:rsidRDefault="009C5B03" w:rsidP="009C5B03">
            <w:pPr>
              <w:spacing w:before="240" w:line="360" w:lineRule="auto"/>
              <w:ind w:left="145" w:hanging="145"/>
              <w:jc w:val="center"/>
              <w:rPr>
                <w:b/>
                <w:bCs/>
                <w:sz w:val="26"/>
                <w:szCs w:val="26"/>
              </w:rPr>
            </w:pPr>
            <w:r w:rsidRPr="00D14C57">
              <w:rPr>
                <w:b/>
                <w:bCs/>
                <w:sz w:val="26"/>
                <w:szCs w:val="26"/>
              </w:rPr>
              <w:t>Tên Use Case</w:t>
            </w:r>
          </w:p>
        </w:tc>
        <w:tc>
          <w:tcPr>
            <w:tcW w:w="630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0" w:type="dxa"/>
              <w:left w:w="108" w:type="dxa"/>
              <w:bottom w:w="0" w:type="dxa"/>
              <w:right w:w="108" w:type="dxa"/>
            </w:tcMar>
            <w:vAlign w:val="center"/>
          </w:tcPr>
          <w:p w14:paraId="753004B7" w14:textId="48A65DE5" w:rsidR="009C5B03" w:rsidRPr="00F07D37" w:rsidRDefault="009C5B03" w:rsidP="009C5B03">
            <w:pPr>
              <w:spacing w:before="240" w:line="360" w:lineRule="auto"/>
              <w:ind w:left="145" w:hanging="145"/>
              <w:jc w:val="center"/>
              <w:rPr>
                <w:b/>
                <w:bCs/>
                <w:sz w:val="26"/>
                <w:szCs w:val="26"/>
              </w:rPr>
            </w:pPr>
            <w:r w:rsidRPr="00D14C57">
              <w:rPr>
                <w:b/>
                <w:bCs/>
                <w:sz w:val="26"/>
                <w:szCs w:val="26"/>
              </w:rPr>
              <w:t>Mô tả</w:t>
            </w:r>
          </w:p>
        </w:tc>
      </w:tr>
      <w:tr w:rsidR="009C5B03" w14:paraId="266A3AA4" w14:textId="77777777" w:rsidTr="009C5B03">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2FCD1" w14:textId="316CEA71" w:rsidR="009C5B03" w:rsidRDefault="009C5B03" w:rsidP="009C5B03">
            <w:pPr>
              <w:pStyle w:val="NormalWeb"/>
              <w:spacing w:before="0" w:beforeAutospacing="0" w:after="0" w:afterAutospacing="0" w:line="360" w:lineRule="auto"/>
              <w:jc w:val="center"/>
            </w:pPr>
            <w:r w:rsidRPr="00D14C57">
              <w:rPr>
                <w:color w:val="000000"/>
                <w:sz w:val="26"/>
                <w:szCs w:val="26"/>
                <w:shd w:val="clear" w:color="auto" w:fill="FFFFFF"/>
              </w:rPr>
              <w:t>UC01</w:t>
            </w:r>
          </w:p>
        </w:tc>
        <w:tc>
          <w:tcPr>
            <w:tcW w:w="1615" w:type="dxa"/>
            <w:tcBorders>
              <w:top w:val="single" w:sz="4" w:space="0" w:color="000000"/>
              <w:left w:val="single" w:sz="4" w:space="0" w:color="000000"/>
              <w:bottom w:val="single" w:sz="4" w:space="0" w:color="000000"/>
              <w:right w:val="single" w:sz="4" w:space="0" w:color="000000"/>
            </w:tcBorders>
            <w:vAlign w:val="center"/>
          </w:tcPr>
          <w:p w14:paraId="157A5C28" w14:textId="3A6AB922" w:rsidR="009C5B03" w:rsidRDefault="009C5B03" w:rsidP="009C5B03">
            <w:pPr>
              <w:pStyle w:val="NormalWeb"/>
              <w:spacing w:before="0" w:beforeAutospacing="0" w:after="0" w:afterAutospacing="0" w:line="360" w:lineRule="auto"/>
              <w:ind w:left="64"/>
              <w:rPr>
                <w:color w:val="000000"/>
                <w:sz w:val="26"/>
                <w:szCs w:val="26"/>
              </w:rPr>
            </w:pPr>
            <w:r w:rsidRPr="00D14C57">
              <w:rPr>
                <w:color w:val="000000"/>
                <w:sz w:val="26"/>
                <w:szCs w:val="26"/>
                <w:shd w:val="clear" w:color="auto" w:fill="FFFFFF"/>
              </w:rPr>
              <w:t>Đăng nhập</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49B72A" w14:textId="2B4D1D27" w:rsidR="009C5B03" w:rsidRDefault="009C5B03" w:rsidP="009C5B03">
            <w:pPr>
              <w:pStyle w:val="NormalWeb"/>
              <w:spacing w:before="0" w:beforeAutospacing="0" w:after="0" w:afterAutospacing="0" w:line="360" w:lineRule="auto"/>
            </w:pPr>
            <w:r w:rsidRPr="00D14C57">
              <w:rPr>
                <w:color w:val="000000"/>
                <w:sz w:val="26"/>
                <w:szCs w:val="26"/>
              </w:rPr>
              <w:t>Các tác nhân thực hiện việc đăng nhập để hệ thống cấp quyền hạn của tác nhân đó</w:t>
            </w:r>
            <w:r>
              <w:rPr>
                <w:color w:val="000000"/>
                <w:sz w:val="26"/>
                <w:szCs w:val="26"/>
              </w:rPr>
              <w:t>.</w:t>
            </w:r>
          </w:p>
        </w:tc>
      </w:tr>
      <w:tr w:rsidR="009C5B03" w14:paraId="43E2D598"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C7D11" w14:textId="486425CD"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UC02</w:t>
            </w:r>
          </w:p>
        </w:tc>
        <w:tc>
          <w:tcPr>
            <w:tcW w:w="1615" w:type="dxa"/>
            <w:tcBorders>
              <w:top w:val="single" w:sz="4" w:space="0" w:color="000000"/>
              <w:left w:val="single" w:sz="4" w:space="0" w:color="000000"/>
              <w:bottom w:val="single" w:sz="4" w:space="0" w:color="000000"/>
              <w:right w:val="single" w:sz="4" w:space="0" w:color="000000"/>
            </w:tcBorders>
            <w:vAlign w:val="center"/>
          </w:tcPr>
          <w:p w14:paraId="4A96AF18" w14:textId="450B11FF"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Đăng xuất </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81539" w14:textId="54BE4C63" w:rsidR="009C5B03" w:rsidRDefault="009C5B03" w:rsidP="009C5B03">
            <w:pPr>
              <w:pStyle w:val="NormalWeb"/>
              <w:spacing w:before="0" w:beforeAutospacing="0" w:after="0" w:afterAutospacing="0" w:line="360" w:lineRule="auto"/>
              <w:rPr>
                <w:color w:val="000000"/>
                <w:sz w:val="26"/>
                <w:szCs w:val="26"/>
              </w:rPr>
            </w:pPr>
            <w:r w:rsidRPr="00D14C57">
              <w:rPr>
                <w:color w:val="000000"/>
                <w:sz w:val="26"/>
                <w:szCs w:val="26"/>
              </w:rPr>
              <w:t>Chỉ các tác nhân đã thực hiện việc đăng nhập mới có thể đăng xuất ra khỏi hệ thống</w:t>
            </w:r>
            <w:r>
              <w:rPr>
                <w:color w:val="000000"/>
                <w:sz w:val="26"/>
                <w:szCs w:val="26"/>
              </w:rPr>
              <w:t>.</w:t>
            </w:r>
          </w:p>
        </w:tc>
      </w:tr>
      <w:tr w:rsidR="009C5B03" w14:paraId="3634551A" w14:textId="77777777" w:rsidTr="009C5B03">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C76C3" w14:textId="23854942" w:rsidR="009C5B03" w:rsidRDefault="009C5B03" w:rsidP="009C5B03">
            <w:pPr>
              <w:pStyle w:val="NormalWeb"/>
              <w:spacing w:before="0" w:beforeAutospacing="0" w:after="0" w:afterAutospacing="0" w:line="360" w:lineRule="auto"/>
              <w:jc w:val="center"/>
            </w:pPr>
            <w:r w:rsidRPr="00D14C57">
              <w:rPr>
                <w:color w:val="000000"/>
                <w:sz w:val="26"/>
                <w:szCs w:val="26"/>
                <w:shd w:val="clear" w:color="auto" w:fill="FFFFFF"/>
              </w:rPr>
              <w:t>UC03</w:t>
            </w:r>
          </w:p>
        </w:tc>
        <w:tc>
          <w:tcPr>
            <w:tcW w:w="1615" w:type="dxa"/>
            <w:tcBorders>
              <w:top w:val="single" w:sz="4" w:space="0" w:color="000000"/>
              <w:left w:val="single" w:sz="4" w:space="0" w:color="000000"/>
              <w:bottom w:val="single" w:sz="4" w:space="0" w:color="000000"/>
              <w:right w:val="single" w:sz="4" w:space="0" w:color="000000"/>
            </w:tcBorders>
            <w:vAlign w:val="center"/>
          </w:tcPr>
          <w:p w14:paraId="111383F1" w14:textId="4B5833E8" w:rsidR="009C5B03" w:rsidRDefault="009C5B03" w:rsidP="009C5B03">
            <w:pPr>
              <w:pStyle w:val="NormalWeb"/>
              <w:spacing w:before="0" w:beforeAutospacing="0" w:after="0" w:afterAutospacing="0" w:line="360" w:lineRule="auto"/>
              <w:ind w:left="64"/>
              <w:rPr>
                <w:color w:val="000000"/>
                <w:sz w:val="26"/>
                <w:szCs w:val="26"/>
              </w:rPr>
            </w:pPr>
            <w:r w:rsidRPr="00D14C57">
              <w:rPr>
                <w:color w:val="000000"/>
                <w:sz w:val="26"/>
                <w:szCs w:val="26"/>
                <w:shd w:val="clear" w:color="auto" w:fill="FFFFFF"/>
              </w:rPr>
              <w:t>Đổi mật khẩu</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4EE36" w14:textId="11CC1756" w:rsidR="009C5B03" w:rsidRDefault="009C5B03" w:rsidP="009C5B03">
            <w:pPr>
              <w:pStyle w:val="NormalWeb"/>
              <w:spacing w:before="0" w:beforeAutospacing="0" w:after="0" w:afterAutospacing="0" w:line="360" w:lineRule="auto"/>
            </w:pPr>
            <w:r w:rsidRPr="00D14C57">
              <w:rPr>
                <w:color w:val="000000"/>
                <w:sz w:val="26"/>
                <w:szCs w:val="26"/>
              </w:rPr>
              <w:t>Chỉ các tác nhân đã thực hiện việc đăng nhập mới có thể thay đổi mật khẩu của tài khoản đó</w:t>
            </w:r>
            <w:r>
              <w:rPr>
                <w:color w:val="000000"/>
                <w:sz w:val="26"/>
                <w:szCs w:val="26"/>
              </w:rPr>
              <w:t>.</w:t>
            </w:r>
          </w:p>
        </w:tc>
      </w:tr>
      <w:tr w:rsidR="009C5B03" w14:paraId="75685337"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70B94" w14:textId="5DA7FFBA"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t>UC04</w:t>
            </w:r>
          </w:p>
        </w:tc>
        <w:tc>
          <w:tcPr>
            <w:tcW w:w="1615" w:type="dxa"/>
            <w:tcBorders>
              <w:top w:val="single" w:sz="4" w:space="0" w:color="000000"/>
              <w:left w:val="single" w:sz="4" w:space="0" w:color="000000"/>
              <w:bottom w:val="single" w:sz="4" w:space="0" w:color="000000"/>
              <w:right w:val="single" w:sz="4" w:space="0" w:color="000000"/>
            </w:tcBorders>
            <w:vAlign w:val="center"/>
          </w:tcPr>
          <w:p w14:paraId="47FE0489" w14:textId="110A7956" w:rsidR="009C5B03" w:rsidRDefault="009C5B03" w:rsidP="009C5B03">
            <w:pPr>
              <w:pStyle w:val="NormalWeb"/>
              <w:spacing w:before="0" w:beforeAutospacing="0" w:after="0" w:afterAutospacing="0" w:line="360" w:lineRule="auto"/>
              <w:ind w:left="64"/>
              <w:rPr>
                <w:color w:val="000000"/>
                <w:sz w:val="26"/>
                <w:szCs w:val="26"/>
              </w:rPr>
            </w:pPr>
            <w:r w:rsidRPr="00A57467">
              <w:rPr>
                <w:sz w:val="26"/>
                <w:szCs w:val="26"/>
                <w:shd w:val="clear" w:color="auto" w:fill="FFFFFF"/>
              </w:rPr>
              <w:t>Thêm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13EE2E" w14:textId="59DD87E5" w:rsidR="009C5B03" w:rsidRDefault="009C5B03" w:rsidP="009C5B03">
            <w:pPr>
              <w:pStyle w:val="NormalWeb"/>
              <w:spacing w:before="0" w:beforeAutospacing="0" w:after="0" w:afterAutospacing="0" w:line="360" w:lineRule="auto"/>
            </w:pPr>
            <w:r w:rsidRPr="00A57467">
              <w:rPr>
                <w:sz w:val="26"/>
                <w:szCs w:val="26"/>
              </w:rPr>
              <w:t>Hệ thống cho phép thêm thông tin cho một mặt hàng mới.</w:t>
            </w:r>
          </w:p>
        </w:tc>
      </w:tr>
      <w:tr w:rsidR="009C5B03" w14:paraId="1C883C5F"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F3C6C6" w14:textId="22B34A1D"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t>UC05</w:t>
            </w:r>
          </w:p>
        </w:tc>
        <w:tc>
          <w:tcPr>
            <w:tcW w:w="1615" w:type="dxa"/>
            <w:tcBorders>
              <w:top w:val="single" w:sz="4" w:space="0" w:color="000000"/>
              <w:left w:val="single" w:sz="4" w:space="0" w:color="000000"/>
              <w:bottom w:val="single" w:sz="4" w:space="0" w:color="000000"/>
              <w:right w:val="single" w:sz="4" w:space="0" w:color="000000"/>
            </w:tcBorders>
            <w:vAlign w:val="center"/>
          </w:tcPr>
          <w:p w14:paraId="521D890C" w14:textId="532EFFEB" w:rsidR="009C5B03" w:rsidRDefault="009C5B03" w:rsidP="009C5B03">
            <w:pPr>
              <w:pStyle w:val="NormalWeb"/>
              <w:spacing w:before="0" w:beforeAutospacing="0" w:after="0" w:afterAutospacing="0" w:line="360" w:lineRule="auto"/>
              <w:ind w:left="64"/>
              <w:rPr>
                <w:color w:val="000000"/>
                <w:sz w:val="26"/>
                <w:szCs w:val="26"/>
              </w:rPr>
            </w:pPr>
            <w:r w:rsidRPr="00A57467">
              <w:rPr>
                <w:sz w:val="26"/>
                <w:szCs w:val="26"/>
                <w:shd w:val="clear" w:color="auto" w:fill="FFFFFF"/>
              </w:rPr>
              <w:t>Xóa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1F7995" w14:textId="4D1CBBDA" w:rsidR="009C5B03" w:rsidRDefault="009C5B03" w:rsidP="009C5B03">
            <w:pPr>
              <w:pStyle w:val="NormalWeb"/>
              <w:spacing w:before="0" w:beforeAutospacing="0" w:after="0" w:afterAutospacing="0" w:line="360" w:lineRule="auto"/>
            </w:pPr>
            <w:r w:rsidRPr="00A57467">
              <w:rPr>
                <w:sz w:val="26"/>
                <w:szCs w:val="26"/>
              </w:rPr>
              <w:t>Hệ thống cấp quyền cho phép xoá dữ liệu của một mặt hàng đã tồn tại trong hệ thống.</w:t>
            </w:r>
          </w:p>
        </w:tc>
      </w:tr>
      <w:tr w:rsidR="009C5B03" w14:paraId="4F6885D3"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D10A7" w14:textId="625F8019"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lastRenderedPageBreak/>
              <w:t>UC06</w:t>
            </w:r>
          </w:p>
        </w:tc>
        <w:tc>
          <w:tcPr>
            <w:tcW w:w="1615" w:type="dxa"/>
            <w:tcBorders>
              <w:top w:val="single" w:sz="4" w:space="0" w:color="000000"/>
              <w:left w:val="single" w:sz="4" w:space="0" w:color="000000"/>
              <w:bottom w:val="single" w:sz="4" w:space="0" w:color="000000"/>
              <w:right w:val="single" w:sz="4" w:space="0" w:color="000000"/>
            </w:tcBorders>
            <w:vAlign w:val="center"/>
          </w:tcPr>
          <w:p w14:paraId="66E4814D" w14:textId="04C21A20" w:rsidR="009C5B03" w:rsidRDefault="009C5B03" w:rsidP="009C5B03">
            <w:pPr>
              <w:pStyle w:val="NormalWeb"/>
              <w:spacing w:before="0" w:beforeAutospacing="0" w:after="0" w:afterAutospacing="0" w:line="360" w:lineRule="auto"/>
              <w:ind w:left="64"/>
              <w:rPr>
                <w:color w:val="000000"/>
                <w:sz w:val="26"/>
                <w:szCs w:val="26"/>
              </w:rPr>
            </w:pPr>
            <w:r w:rsidRPr="00A57467">
              <w:rPr>
                <w:sz w:val="26"/>
                <w:szCs w:val="26"/>
                <w:shd w:val="clear" w:color="auto" w:fill="FFFFFF"/>
              </w:rPr>
              <w:t>Sửa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414E5F" w14:textId="2570E557" w:rsidR="009C5B03" w:rsidRDefault="009C5B03" w:rsidP="009C5B03">
            <w:pPr>
              <w:pStyle w:val="NormalWeb"/>
              <w:spacing w:before="0" w:beforeAutospacing="0" w:after="0" w:afterAutospacing="0" w:line="360" w:lineRule="auto"/>
            </w:pPr>
            <w:r w:rsidRPr="00A57467">
              <w:rPr>
                <w:sz w:val="26"/>
                <w:szCs w:val="26"/>
              </w:rPr>
              <w:t>Hệ thống cho phép cập nhật thông tin cho một mặt hàng đã tồn tại trong hệ thống.</w:t>
            </w:r>
          </w:p>
        </w:tc>
      </w:tr>
      <w:tr w:rsidR="009C5B03" w14:paraId="7A1552D2"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70B3BA" w14:textId="771AF86B"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t>UC07</w:t>
            </w:r>
          </w:p>
        </w:tc>
        <w:tc>
          <w:tcPr>
            <w:tcW w:w="1615" w:type="dxa"/>
            <w:tcBorders>
              <w:top w:val="single" w:sz="4" w:space="0" w:color="000000"/>
              <w:left w:val="single" w:sz="4" w:space="0" w:color="000000"/>
              <w:bottom w:val="single" w:sz="4" w:space="0" w:color="000000"/>
              <w:right w:val="single" w:sz="4" w:space="0" w:color="000000"/>
            </w:tcBorders>
            <w:vAlign w:val="center"/>
          </w:tcPr>
          <w:p w14:paraId="01ABCC67" w14:textId="60B91B74" w:rsidR="009C5B03" w:rsidRDefault="009C5B03" w:rsidP="009C5B03">
            <w:pPr>
              <w:pStyle w:val="NormalWeb"/>
              <w:spacing w:before="0" w:beforeAutospacing="0" w:after="0" w:afterAutospacing="0" w:line="360" w:lineRule="auto"/>
              <w:ind w:left="64"/>
              <w:rPr>
                <w:color w:val="000000"/>
                <w:sz w:val="26"/>
                <w:szCs w:val="26"/>
              </w:rPr>
            </w:pPr>
            <w:r w:rsidRPr="009C2218">
              <w:rPr>
                <w:color w:val="000000" w:themeColor="text1"/>
                <w:sz w:val="26"/>
                <w:szCs w:val="26"/>
                <w:shd w:val="clear" w:color="auto" w:fill="FFFFFF"/>
              </w:rPr>
              <w:t>Thêm phiếu đặt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D3920" w14:textId="385F1146" w:rsidR="009C5B03" w:rsidRDefault="009C5B03" w:rsidP="009C5B03">
            <w:pPr>
              <w:pStyle w:val="NormalWeb"/>
              <w:spacing w:before="0" w:beforeAutospacing="0" w:after="0" w:afterAutospacing="0" w:line="360" w:lineRule="auto"/>
            </w:pPr>
            <w:r w:rsidRPr="009C2218">
              <w:rPr>
                <w:color w:val="000000" w:themeColor="text1"/>
                <w:sz w:val="26"/>
                <w:szCs w:val="26"/>
              </w:rPr>
              <w:t>Hệ thống cho phép thêm phiếu đặt hàng.</w:t>
            </w:r>
          </w:p>
        </w:tc>
      </w:tr>
      <w:tr w:rsidR="009C5B03" w14:paraId="5F9415E1"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06446" w14:textId="322685FE"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t>UC08</w:t>
            </w:r>
          </w:p>
        </w:tc>
        <w:tc>
          <w:tcPr>
            <w:tcW w:w="1615" w:type="dxa"/>
            <w:tcBorders>
              <w:top w:val="single" w:sz="4" w:space="0" w:color="000000"/>
              <w:left w:val="single" w:sz="4" w:space="0" w:color="000000"/>
              <w:bottom w:val="single" w:sz="4" w:space="0" w:color="000000"/>
              <w:right w:val="single" w:sz="4" w:space="0" w:color="000000"/>
            </w:tcBorders>
            <w:vAlign w:val="center"/>
          </w:tcPr>
          <w:p w14:paraId="27237C5E" w14:textId="0AEF39C4" w:rsidR="009C5B03" w:rsidRDefault="009C5B03" w:rsidP="009C5B03">
            <w:pPr>
              <w:pStyle w:val="NormalWeb"/>
              <w:spacing w:before="0" w:beforeAutospacing="0" w:after="0" w:afterAutospacing="0" w:line="360" w:lineRule="auto"/>
              <w:ind w:left="64"/>
              <w:rPr>
                <w:color w:val="000000"/>
                <w:sz w:val="26"/>
                <w:szCs w:val="26"/>
              </w:rPr>
            </w:pPr>
            <w:r w:rsidRPr="009C2218">
              <w:rPr>
                <w:color w:val="000000" w:themeColor="text1"/>
                <w:sz w:val="26"/>
                <w:szCs w:val="26"/>
                <w:shd w:val="clear" w:color="auto" w:fill="FFFFFF"/>
              </w:rPr>
              <w:t>Thêm phiếu nhập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66D8B3" w14:textId="1687DB8A" w:rsidR="009C5B03" w:rsidRDefault="009C5B03" w:rsidP="009C5B03">
            <w:pPr>
              <w:pStyle w:val="NormalWeb"/>
              <w:spacing w:before="0" w:beforeAutospacing="0" w:after="0" w:afterAutospacing="0" w:line="360" w:lineRule="auto"/>
            </w:pPr>
            <w:r w:rsidRPr="009C2218">
              <w:rPr>
                <w:color w:val="000000" w:themeColor="text1"/>
                <w:sz w:val="26"/>
                <w:szCs w:val="26"/>
              </w:rPr>
              <w:t>Hệ thống cho phép thêm phiếu nhập hàng.</w:t>
            </w:r>
          </w:p>
        </w:tc>
      </w:tr>
      <w:tr w:rsidR="009C5B03" w14:paraId="5EC8048E"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2A1EFB" w14:textId="74FDED9C"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t>UC09</w:t>
            </w:r>
          </w:p>
        </w:tc>
        <w:tc>
          <w:tcPr>
            <w:tcW w:w="1615" w:type="dxa"/>
            <w:tcBorders>
              <w:top w:val="single" w:sz="4" w:space="0" w:color="000000"/>
              <w:left w:val="single" w:sz="4" w:space="0" w:color="000000"/>
              <w:bottom w:val="single" w:sz="4" w:space="0" w:color="000000"/>
              <w:right w:val="single" w:sz="4" w:space="0" w:color="000000"/>
            </w:tcBorders>
            <w:vAlign w:val="center"/>
          </w:tcPr>
          <w:p w14:paraId="47F330D1" w14:textId="4C916784" w:rsidR="009C5B03" w:rsidRDefault="009C5B03" w:rsidP="009C5B03">
            <w:pPr>
              <w:pStyle w:val="NormalWeb"/>
              <w:spacing w:before="0" w:beforeAutospacing="0" w:after="0" w:afterAutospacing="0" w:line="360" w:lineRule="auto"/>
              <w:ind w:left="64"/>
              <w:rPr>
                <w:color w:val="000000"/>
                <w:sz w:val="26"/>
                <w:szCs w:val="26"/>
              </w:rPr>
            </w:pPr>
            <w:r w:rsidRPr="009C2218">
              <w:rPr>
                <w:color w:val="000000" w:themeColor="text1"/>
                <w:sz w:val="26"/>
                <w:szCs w:val="26"/>
                <w:shd w:val="clear" w:color="auto" w:fill="FFFFFF"/>
              </w:rPr>
              <w:t>Cập nhật số lượng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48D27" w14:textId="013D17E3" w:rsidR="009C5B03" w:rsidRDefault="009C5B03" w:rsidP="009C5B03">
            <w:pPr>
              <w:pStyle w:val="NormalWeb"/>
              <w:spacing w:before="0" w:beforeAutospacing="0" w:after="0" w:afterAutospacing="0" w:line="360" w:lineRule="auto"/>
            </w:pPr>
            <w:r w:rsidRPr="009C2218">
              <w:rPr>
                <w:color w:val="000000" w:themeColor="text1"/>
                <w:sz w:val="26"/>
                <w:szCs w:val="26"/>
              </w:rPr>
              <w:t>Hệ thống cho phép cập nhật số lượng hàng thủ công hoặc tự động.</w:t>
            </w:r>
          </w:p>
        </w:tc>
      </w:tr>
      <w:tr w:rsidR="009C5B03" w14:paraId="74F244C6" w14:textId="77777777" w:rsidTr="00B401AD">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189C6C" w14:textId="1FCA0648" w:rsidR="009C5B03" w:rsidRDefault="009C5B03" w:rsidP="009C5B03">
            <w:pPr>
              <w:pStyle w:val="NormalWeb"/>
              <w:spacing w:before="0" w:beforeAutospacing="0" w:after="0" w:afterAutospacing="0" w:line="360" w:lineRule="auto"/>
              <w:jc w:val="center"/>
            </w:pPr>
            <w:r>
              <w:rPr>
                <w:color w:val="000000"/>
                <w:sz w:val="26"/>
                <w:szCs w:val="26"/>
                <w:shd w:val="clear" w:color="auto" w:fill="FFFFFF"/>
              </w:rPr>
              <w:t>UC10</w:t>
            </w:r>
          </w:p>
        </w:tc>
        <w:tc>
          <w:tcPr>
            <w:tcW w:w="1615" w:type="dxa"/>
            <w:tcBorders>
              <w:top w:val="single" w:sz="4" w:space="0" w:color="000000"/>
              <w:left w:val="single" w:sz="4" w:space="0" w:color="000000"/>
              <w:bottom w:val="single" w:sz="4" w:space="0" w:color="000000"/>
              <w:right w:val="single" w:sz="4" w:space="0" w:color="000000"/>
            </w:tcBorders>
            <w:vAlign w:val="center"/>
          </w:tcPr>
          <w:p w14:paraId="5835DAB0" w14:textId="245FAF15" w:rsidR="009C5B03" w:rsidRDefault="009C5B03" w:rsidP="009C5B03">
            <w:pPr>
              <w:pStyle w:val="NormalWeb"/>
              <w:spacing w:before="0" w:beforeAutospacing="0" w:after="0" w:afterAutospacing="0" w:line="360" w:lineRule="auto"/>
              <w:ind w:left="64"/>
              <w:rPr>
                <w:color w:val="000000"/>
                <w:sz w:val="26"/>
                <w:szCs w:val="26"/>
              </w:rPr>
            </w:pPr>
            <w:r>
              <w:rPr>
                <w:color w:val="000000"/>
                <w:sz w:val="26"/>
                <w:szCs w:val="26"/>
                <w:shd w:val="clear" w:color="auto" w:fill="FFFFFF"/>
              </w:rPr>
              <w:t>Xem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36ABB" w14:textId="05CC7D14" w:rsidR="009C5B03" w:rsidRDefault="009C5B03" w:rsidP="009C5B03">
            <w:pPr>
              <w:pStyle w:val="NormalWeb"/>
              <w:spacing w:before="0" w:beforeAutospacing="0" w:after="0" w:afterAutospacing="0" w:line="360" w:lineRule="auto"/>
            </w:pPr>
            <w:r>
              <w:rPr>
                <w:color w:val="000000"/>
                <w:sz w:val="26"/>
                <w:szCs w:val="26"/>
              </w:rPr>
              <w:t>Hệ thống cho phép khách hàng xem thông tin đơn hàng của mình và cho thu ngân xem thông tin đơn hàng của tất cả khách hàng.</w:t>
            </w:r>
          </w:p>
        </w:tc>
      </w:tr>
      <w:tr w:rsidR="009C5B03" w14:paraId="1435FEAD"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32078" w14:textId="10E72C31"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UC11</w:t>
            </w:r>
          </w:p>
        </w:tc>
        <w:tc>
          <w:tcPr>
            <w:tcW w:w="1615" w:type="dxa"/>
            <w:tcBorders>
              <w:top w:val="single" w:sz="4" w:space="0" w:color="000000"/>
              <w:left w:val="single" w:sz="4" w:space="0" w:color="000000"/>
              <w:bottom w:val="single" w:sz="4" w:space="0" w:color="000000"/>
              <w:right w:val="single" w:sz="4" w:space="0" w:color="000000"/>
            </w:tcBorders>
            <w:vAlign w:val="center"/>
          </w:tcPr>
          <w:p w14:paraId="72216E3D" w14:textId="0F970D50"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FA21BD">
              <w:rPr>
                <w:sz w:val="26"/>
                <w:szCs w:val="26"/>
                <w:shd w:val="clear" w:color="auto" w:fill="FFFFFF"/>
              </w:rPr>
              <w:t>Thêm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8F016A" w14:textId="30E6660E" w:rsidR="009C5B03" w:rsidRDefault="009C5B03" w:rsidP="009C5B03">
            <w:pPr>
              <w:pStyle w:val="NormalWeb"/>
              <w:spacing w:before="0" w:beforeAutospacing="0" w:after="0" w:afterAutospacing="0" w:line="360" w:lineRule="auto"/>
              <w:rPr>
                <w:color w:val="000000"/>
                <w:sz w:val="26"/>
                <w:szCs w:val="26"/>
              </w:rPr>
            </w:pPr>
            <w:r w:rsidRPr="00FA21BD">
              <w:rPr>
                <w:sz w:val="26"/>
                <w:szCs w:val="26"/>
              </w:rPr>
              <w:t>Hệ thống cho phép thu ngân lập đơn hàng ghi thông tin các mặt hàng mà khách hàng mua.</w:t>
            </w:r>
          </w:p>
        </w:tc>
      </w:tr>
      <w:tr w:rsidR="009C5B03" w14:paraId="1DB052B6"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68BD68" w14:textId="11E5FAD2"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UC12</w:t>
            </w:r>
          </w:p>
        </w:tc>
        <w:tc>
          <w:tcPr>
            <w:tcW w:w="1615" w:type="dxa"/>
            <w:tcBorders>
              <w:top w:val="single" w:sz="4" w:space="0" w:color="000000"/>
              <w:left w:val="single" w:sz="4" w:space="0" w:color="000000"/>
              <w:bottom w:val="single" w:sz="4" w:space="0" w:color="000000"/>
              <w:right w:val="single" w:sz="4" w:space="0" w:color="000000"/>
            </w:tcBorders>
            <w:vAlign w:val="center"/>
          </w:tcPr>
          <w:p w14:paraId="51370F07" w14:textId="3ED4104F"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FA21BD">
              <w:rPr>
                <w:sz w:val="26"/>
                <w:szCs w:val="26"/>
                <w:shd w:val="clear" w:color="auto" w:fill="FFFFFF"/>
              </w:rPr>
              <w:t>Xóa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86DFD" w14:textId="688289DD" w:rsidR="009C5B03" w:rsidRDefault="009C5B03" w:rsidP="009C5B03">
            <w:pPr>
              <w:pStyle w:val="NormalWeb"/>
              <w:spacing w:before="0" w:beforeAutospacing="0" w:after="0" w:afterAutospacing="0" w:line="360" w:lineRule="auto"/>
              <w:rPr>
                <w:color w:val="000000"/>
                <w:sz w:val="26"/>
                <w:szCs w:val="26"/>
              </w:rPr>
            </w:pPr>
            <w:r w:rsidRPr="00FA21BD">
              <w:rPr>
                <w:sz w:val="26"/>
                <w:szCs w:val="26"/>
              </w:rPr>
              <w:t>Hệ thống cho phép thu ngân xóa đơn hàng đã tồn tại trong hệ thống.</w:t>
            </w:r>
          </w:p>
        </w:tc>
      </w:tr>
      <w:tr w:rsidR="009C5B03" w14:paraId="202A1E40"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062E9" w14:textId="72EFDFAA"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UC13</w:t>
            </w:r>
          </w:p>
        </w:tc>
        <w:tc>
          <w:tcPr>
            <w:tcW w:w="1615" w:type="dxa"/>
            <w:tcBorders>
              <w:top w:val="single" w:sz="4" w:space="0" w:color="000000"/>
              <w:left w:val="single" w:sz="4" w:space="0" w:color="000000"/>
              <w:bottom w:val="single" w:sz="4" w:space="0" w:color="000000"/>
              <w:right w:val="single" w:sz="4" w:space="0" w:color="000000"/>
            </w:tcBorders>
            <w:vAlign w:val="center"/>
          </w:tcPr>
          <w:p w14:paraId="366F7B42" w14:textId="77646AAD"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FA21BD">
              <w:rPr>
                <w:sz w:val="26"/>
                <w:szCs w:val="26"/>
                <w:shd w:val="clear" w:color="auto" w:fill="FFFFFF"/>
              </w:rPr>
              <w:t>Sửa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D85B0E" w14:textId="625D5AAB" w:rsidR="009C5B03" w:rsidRDefault="009C5B03" w:rsidP="009C5B03">
            <w:pPr>
              <w:pStyle w:val="NormalWeb"/>
              <w:spacing w:before="0" w:beforeAutospacing="0" w:after="0" w:afterAutospacing="0" w:line="360" w:lineRule="auto"/>
              <w:rPr>
                <w:color w:val="000000"/>
                <w:sz w:val="26"/>
                <w:szCs w:val="26"/>
              </w:rPr>
            </w:pPr>
            <w:r w:rsidRPr="00FA21BD">
              <w:rPr>
                <w:sz w:val="26"/>
                <w:szCs w:val="26"/>
              </w:rPr>
              <w:t>Hệ thống cho phép thu ngân sửa đơn hàng đã tồn tại trong hệ thống.</w:t>
            </w:r>
          </w:p>
        </w:tc>
      </w:tr>
      <w:tr w:rsidR="009C5B03" w14:paraId="58D26CE5"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127B57" w14:textId="326C3AA6"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UC14</w:t>
            </w:r>
          </w:p>
        </w:tc>
        <w:tc>
          <w:tcPr>
            <w:tcW w:w="1615" w:type="dxa"/>
            <w:tcBorders>
              <w:top w:val="single" w:sz="4" w:space="0" w:color="000000"/>
              <w:left w:val="single" w:sz="4" w:space="0" w:color="000000"/>
              <w:bottom w:val="single" w:sz="4" w:space="0" w:color="000000"/>
              <w:right w:val="single" w:sz="4" w:space="0" w:color="000000"/>
            </w:tcBorders>
            <w:vAlign w:val="center"/>
          </w:tcPr>
          <w:p w14:paraId="3312B703" w14:textId="7D12B4B0"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EE2B38">
              <w:rPr>
                <w:sz w:val="26"/>
                <w:szCs w:val="26"/>
                <w:shd w:val="clear" w:color="auto" w:fill="FFFFFF"/>
              </w:rPr>
              <w:t>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3B20C" w14:textId="51AAC197" w:rsidR="009C5B03" w:rsidRDefault="009C5B03" w:rsidP="009C5B03">
            <w:pPr>
              <w:pStyle w:val="NormalWeb"/>
              <w:spacing w:before="0" w:beforeAutospacing="0" w:after="0" w:afterAutospacing="0" w:line="360" w:lineRule="auto"/>
              <w:rPr>
                <w:color w:val="000000"/>
                <w:sz w:val="26"/>
                <w:szCs w:val="26"/>
              </w:rPr>
            </w:pPr>
            <w:r w:rsidRPr="00EE2B38">
              <w:rPr>
                <w:sz w:val="26"/>
                <w:szCs w:val="26"/>
              </w:rPr>
              <w:t>Hệ thống cho phép khách hàng thanh toán qua mạng.</w:t>
            </w:r>
          </w:p>
        </w:tc>
      </w:tr>
      <w:tr w:rsidR="009C5B03" w14:paraId="72A2C8C7"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2F3C46" w14:textId="1ED1AF39"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UC15</w:t>
            </w:r>
          </w:p>
        </w:tc>
        <w:tc>
          <w:tcPr>
            <w:tcW w:w="1615" w:type="dxa"/>
            <w:tcBorders>
              <w:top w:val="single" w:sz="4" w:space="0" w:color="000000"/>
              <w:left w:val="single" w:sz="4" w:space="0" w:color="000000"/>
              <w:bottom w:val="single" w:sz="4" w:space="0" w:color="000000"/>
              <w:right w:val="single" w:sz="4" w:space="0" w:color="000000"/>
            </w:tcBorders>
            <w:vAlign w:val="center"/>
          </w:tcPr>
          <w:p w14:paraId="0B27FBB6" w14:textId="6D3BF0BA"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EE2B38">
              <w:rPr>
                <w:sz w:val="26"/>
                <w:szCs w:val="26"/>
                <w:shd w:val="clear" w:color="auto" w:fill="FFFFFF"/>
              </w:rPr>
              <w:t>Thêm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02406" w14:textId="2F8EF34D" w:rsidR="009C5B03" w:rsidRDefault="009C5B03" w:rsidP="009C5B03">
            <w:pPr>
              <w:pStyle w:val="NormalWeb"/>
              <w:spacing w:before="0" w:beforeAutospacing="0" w:after="0" w:afterAutospacing="0" w:line="360" w:lineRule="auto"/>
              <w:rPr>
                <w:color w:val="000000"/>
                <w:sz w:val="26"/>
                <w:szCs w:val="26"/>
              </w:rPr>
            </w:pPr>
            <w:r w:rsidRPr="00EE2B38">
              <w:rPr>
                <w:sz w:val="26"/>
                <w:szCs w:val="26"/>
              </w:rPr>
              <w:t>Hệ thống cho phép thu ngân thêm hóa đơn mỗi lần khách hàng đến thanh toán tại quầy.</w:t>
            </w:r>
          </w:p>
        </w:tc>
      </w:tr>
      <w:tr w:rsidR="009C5B03" w14:paraId="1693A5D8"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4C30E" w14:textId="1A18A1D3"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UC16</w:t>
            </w:r>
          </w:p>
        </w:tc>
        <w:tc>
          <w:tcPr>
            <w:tcW w:w="1615" w:type="dxa"/>
            <w:tcBorders>
              <w:top w:val="single" w:sz="4" w:space="0" w:color="000000"/>
              <w:left w:val="single" w:sz="4" w:space="0" w:color="000000"/>
              <w:bottom w:val="single" w:sz="4" w:space="0" w:color="000000"/>
              <w:right w:val="single" w:sz="4" w:space="0" w:color="000000"/>
            </w:tcBorders>
            <w:vAlign w:val="center"/>
          </w:tcPr>
          <w:p w14:paraId="636BDC81" w14:textId="3E04CEC1"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EE2B38">
              <w:rPr>
                <w:sz w:val="26"/>
                <w:szCs w:val="26"/>
                <w:shd w:val="clear" w:color="auto" w:fill="FFFFFF"/>
              </w:rPr>
              <w:t>Xóa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73AB2" w14:textId="597C974E" w:rsidR="009C5B03" w:rsidRDefault="009C5B03" w:rsidP="009C5B03">
            <w:pPr>
              <w:pStyle w:val="NormalWeb"/>
              <w:spacing w:before="0" w:beforeAutospacing="0" w:after="0" w:afterAutospacing="0" w:line="360" w:lineRule="auto"/>
              <w:rPr>
                <w:color w:val="000000"/>
                <w:sz w:val="26"/>
                <w:szCs w:val="26"/>
              </w:rPr>
            </w:pPr>
            <w:r w:rsidRPr="00EE2B38">
              <w:rPr>
                <w:sz w:val="26"/>
                <w:szCs w:val="26"/>
              </w:rPr>
              <w:t>Hệ thống cho phép xóa hóa đơn đã tồn tại trong hệ thống.</w:t>
            </w:r>
          </w:p>
        </w:tc>
      </w:tr>
      <w:tr w:rsidR="009C5B03" w14:paraId="3A175AFD"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31B38" w14:textId="1BC57955"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UC17</w:t>
            </w:r>
          </w:p>
        </w:tc>
        <w:tc>
          <w:tcPr>
            <w:tcW w:w="1615" w:type="dxa"/>
            <w:tcBorders>
              <w:top w:val="single" w:sz="4" w:space="0" w:color="000000"/>
              <w:left w:val="single" w:sz="4" w:space="0" w:color="000000"/>
              <w:bottom w:val="single" w:sz="4" w:space="0" w:color="000000"/>
              <w:right w:val="single" w:sz="4" w:space="0" w:color="000000"/>
            </w:tcBorders>
            <w:vAlign w:val="center"/>
          </w:tcPr>
          <w:p w14:paraId="1887FEA6" w14:textId="01CC7E3C"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EE2B38">
              <w:rPr>
                <w:sz w:val="26"/>
                <w:szCs w:val="26"/>
                <w:shd w:val="clear" w:color="auto" w:fill="FFFFFF"/>
              </w:rPr>
              <w:t>Sửa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0EED6" w14:textId="1D137ACC" w:rsidR="009C5B03" w:rsidRDefault="009C5B03" w:rsidP="009C5B03">
            <w:pPr>
              <w:pStyle w:val="NormalWeb"/>
              <w:spacing w:before="0" w:beforeAutospacing="0" w:after="0" w:afterAutospacing="0" w:line="360" w:lineRule="auto"/>
              <w:rPr>
                <w:color w:val="000000"/>
                <w:sz w:val="26"/>
                <w:szCs w:val="26"/>
              </w:rPr>
            </w:pPr>
            <w:r w:rsidRPr="00EE2B38">
              <w:rPr>
                <w:sz w:val="26"/>
                <w:szCs w:val="26"/>
              </w:rPr>
              <w:t>Hệ thống cho phép cập nhật hóa đơn đã tồn tại trong hệ thống.</w:t>
            </w:r>
          </w:p>
        </w:tc>
      </w:tr>
      <w:tr w:rsidR="009C5B03" w14:paraId="4DFCEE0A"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8F9D05" w14:textId="0F5AA407"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lastRenderedPageBreak/>
              <w:t>UC18</w:t>
            </w:r>
          </w:p>
        </w:tc>
        <w:tc>
          <w:tcPr>
            <w:tcW w:w="1615" w:type="dxa"/>
            <w:tcBorders>
              <w:top w:val="single" w:sz="4" w:space="0" w:color="000000"/>
              <w:left w:val="single" w:sz="4" w:space="0" w:color="000000"/>
              <w:bottom w:val="single" w:sz="4" w:space="0" w:color="000000"/>
              <w:right w:val="single" w:sz="4" w:space="0" w:color="000000"/>
            </w:tcBorders>
            <w:vAlign w:val="center"/>
          </w:tcPr>
          <w:p w14:paraId="4F87C13A" w14:textId="235368B3"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D7668C">
              <w:rPr>
                <w:sz w:val="26"/>
                <w:szCs w:val="26"/>
                <w:shd w:val="clear" w:color="auto" w:fill="FFFFFF"/>
              </w:rPr>
              <w:t>Xem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0CA404" w14:textId="51E471CB" w:rsidR="009C5B03" w:rsidRDefault="009C5B03" w:rsidP="009C5B03">
            <w:pPr>
              <w:pStyle w:val="NormalWeb"/>
              <w:spacing w:before="0" w:beforeAutospacing="0" w:after="0" w:afterAutospacing="0" w:line="360" w:lineRule="auto"/>
              <w:rPr>
                <w:color w:val="000000"/>
                <w:sz w:val="26"/>
                <w:szCs w:val="26"/>
              </w:rPr>
            </w:pPr>
            <w:r w:rsidRPr="00D7668C">
              <w:rPr>
                <w:sz w:val="26"/>
                <w:szCs w:val="26"/>
              </w:rPr>
              <w:t>Hệ thống cho phép khách hàng xem thông tin hóa đơn của mình và cho thu ngân xem thông tin hóa đơn của tất cả khách hàng.</w:t>
            </w:r>
          </w:p>
        </w:tc>
      </w:tr>
      <w:tr w:rsidR="009C5B03" w14:paraId="0C67244A"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BB2CD" w14:textId="43EE5F9F"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UC19</w:t>
            </w:r>
          </w:p>
        </w:tc>
        <w:tc>
          <w:tcPr>
            <w:tcW w:w="1615" w:type="dxa"/>
            <w:tcBorders>
              <w:top w:val="single" w:sz="4" w:space="0" w:color="000000"/>
              <w:left w:val="single" w:sz="4" w:space="0" w:color="000000"/>
              <w:bottom w:val="single" w:sz="4" w:space="0" w:color="000000"/>
              <w:right w:val="single" w:sz="4" w:space="0" w:color="000000"/>
            </w:tcBorders>
            <w:vAlign w:val="center"/>
          </w:tcPr>
          <w:p w14:paraId="5F0751BD" w14:textId="2AD73FAA"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D7668C">
              <w:rPr>
                <w:sz w:val="26"/>
                <w:szCs w:val="26"/>
                <w:shd w:val="clear" w:color="auto" w:fill="FFFFFF"/>
              </w:rPr>
              <w:t>In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D7B5D3" w14:textId="1EB21BA0" w:rsidR="009C5B03" w:rsidRDefault="009C5B03" w:rsidP="009C5B03">
            <w:pPr>
              <w:pStyle w:val="NormalWeb"/>
              <w:spacing w:before="0" w:beforeAutospacing="0" w:after="0" w:afterAutospacing="0" w:line="360" w:lineRule="auto"/>
              <w:rPr>
                <w:color w:val="000000"/>
                <w:sz w:val="26"/>
                <w:szCs w:val="26"/>
              </w:rPr>
            </w:pPr>
            <w:r w:rsidRPr="00D7668C">
              <w:rPr>
                <w:sz w:val="26"/>
                <w:szCs w:val="26"/>
              </w:rPr>
              <w:t>Sử dụng quyền được hệ thống cung cấp, truy cập vào hệ thống lấy dữ liệu trên hoá đơn của khách hàng và in ra giấy.</w:t>
            </w:r>
          </w:p>
        </w:tc>
      </w:tr>
      <w:tr w:rsidR="009C5B03" w14:paraId="7D2C1C73"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31DC7" w14:textId="31DA8BD0"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UC20</w:t>
            </w:r>
          </w:p>
        </w:tc>
        <w:tc>
          <w:tcPr>
            <w:tcW w:w="1615" w:type="dxa"/>
            <w:tcBorders>
              <w:top w:val="single" w:sz="4" w:space="0" w:color="000000"/>
              <w:left w:val="single" w:sz="4" w:space="0" w:color="000000"/>
              <w:bottom w:val="single" w:sz="4" w:space="0" w:color="000000"/>
              <w:right w:val="single" w:sz="4" w:space="0" w:color="000000"/>
            </w:tcBorders>
            <w:vAlign w:val="center"/>
          </w:tcPr>
          <w:p w14:paraId="7EBA0C25" w14:textId="2832775E"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A208D5">
              <w:rPr>
                <w:sz w:val="26"/>
                <w:szCs w:val="26"/>
                <w:shd w:val="clear" w:color="auto" w:fill="FFFFFF"/>
              </w:rPr>
              <w:t>Xem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70D1C4" w14:textId="331A0B98" w:rsidR="009C5B03" w:rsidRDefault="009C5B03" w:rsidP="009C5B03">
            <w:pPr>
              <w:pStyle w:val="NormalWeb"/>
              <w:spacing w:before="0" w:beforeAutospacing="0" w:after="0" w:afterAutospacing="0" w:line="360" w:lineRule="auto"/>
              <w:rPr>
                <w:color w:val="000000"/>
                <w:sz w:val="26"/>
                <w:szCs w:val="26"/>
              </w:rPr>
            </w:pPr>
            <w:r w:rsidRPr="00A208D5">
              <w:rPr>
                <w:sz w:val="26"/>
                <w:szCs w:val="26"/>
              </w:rPr>
              <w:t>Hệ thống cho phép khách hàng xem thông tin của mình và cho thu ngân xem thông tin của tất cả khách hàng.</w:t>
            </w:r>
          </w:p>
        </w:tc>
      </w:tr>
      <w:tr w:rsidR="009C5B03" w14:paraId="1F8E9654"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BF285C" w14:textId="093B93C6"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UC21</w:t>
            </w:r>
          </w:p>
        </w:tc>
        <w:tc>
          <w:tcPr>
            <w:tcW w:w="1615" w:type="dxa"/>
            <w:tcBorders>
              <w:top w:val="single" w:sz="4" w:space="0" w:color="000000"/>
              <w:left w:val="single" w:sz="4" w:space="0" w:color="000000"/>
              <w:bottom w:val="single" w:sz="4" w:space="0" w:color="000000"/>
              <w:right w:val="single" w:sz="4" w:space="0" w:color="000000"/>
            </w:tcBorders>
            <w:vAlign w:val="center"/>
          </w:tcPr>
          <w:p w14:paraId="497C1203" w14:textId="4DA0C654"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A208D5">
              <w:rPr>
                <w:sz w:val="26"/>
                <w:szCs w:val="26"/>
                <w:shd w:val="clear" w:color="auto" w:fill="FFFFFF"/>
              </w:rPr>
              <w:t>Thêm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BC698" w14:textId="2BE57595" w:rsidR="009C5B03" w:rsidRDefault="009C5B03" w:rsidP="009C5B03">
            <w:pPr>
              <w:pStyle w:val="NormalWeb"/>
              <w:spacing w:before="0" w:beforeAutospacing="0" w:after="0" w:afterAutospacing="0" w:line="360" w:lineRule="auto"/>
              <w:rPr>
                <w:color w:val="000000"/>
                <w:sz w:val="26"/>
                <w:szCs w:val="26"/>
              </w:rPr>
            </w:pPr>
            <w:r w:rsidRPr="00A208D5">
              <w:rPr>
                <w:sz w:val="26"/>
                <w:szCs w:val="26"/>
              </w:rPr>
              <w:t>Hệ thống cho phép tạo tài khoản cho khách hàng.</w:t>
            </w:r>
          </w:p>
        </w:tc>
      </w:tr>
      <w:tr w:rsidR="009C5B03" w14:paraId="70C80961"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D29815" w14:textId="1CDCB2A4"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UC22</w:t>
            </w:r>
          </w:p>
        </w:tc>
        <w:tc>
          <w:tcPr>
            <w:tcW w:w="1615" w:type="dxa"/>
            <w:tcBorders>
              <w:top w:val="single" w:sz="4" w:space="0" w:color="000000"/>
              <w:left w:val="single" w:sz="4" w:space="0" w:color="000000"/>
              <w:bottom w:val="single" w:sz="4" w:space="0" w:color="000000"/>
              <w:right w:val="single" w:sz="4" w:space="0" w:color="000000"/>
            </w:tcBorders>
            <w:vAlign w:val="center"/>
          </w:tcPr>
          <w:p w14:paraId="7F2149D2" w14:textId="59BE0B6D"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A208D5">
              <w:rPr>
                <w:sz w:val="26"/>
                <w:szCs w:val="26"/>
                <w:shd w:val="clear" w:color="auto" w:fill="FFFFFF"/>
              </w:rPr>
              <w:t>Xóa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A0895" w14:textId="6AC94A3C" w:rsidR="009C5B03" w:rsidRDefault="009C5B03" w:rsidP="009C5B03">
            <w:pPr>
              <w:pStyle w:val="NormalWeb"/>
              <w:spacing w:before="0" w:beforeAutospacing="0" w:after="0" w:afterAutospacing="0" w:line="360" w:lineRule="auto"/>
              <w:rPr>
                <w:color w:val="000000"/>
                <w:sz w:val="26"/>
                <w:szCs w:val="26"/>
              </w:rPr>
            </w:pPr>
            <w:r w:rsidRPr="00A208D5">
              <w:rPr>
                <w:sz w:val="26"/>
                <w:szCs w:val="26"/>
              </w:rPr>
              <w:t>Hệ thống cho phép xóa tài khoản khách hàng đã tồn tại trong hệ thống.</w:t>
            </w:r>
          </w:p>
        </w:tc>
      </w:tr>
      <w:tr w:rsidR="009C5B03" w14:paraId="6B55CD8B"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FA6394" w14:textId="4731C061"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UC23</w:t>
            </w:r>
          </w:p>
        </w:tc>
        <w:tc>
          <w:tcPr>
            <w:tcW w:w="1615" w:type="dxa"/>
            <w:tcBorders>
              <w:top w:val="single" w:sz="4" w:space="0" w:color="000000"/>
              <w:left w:val="single" w:sz="4" w:space="0" w:color="000000"/>
              <w:bottom w:val="single" w:sz="4" w:space="0" w:color="000000"/>
              <w:right w:val="single" w:sz="4" w:space="0" w:color="000000"/>
            </w:tcBorders>
            <w:vAlign w:val="center"/>
          </w:tcPr>
          <w:p w14:paraId="34CAE5F4" w14:textId="5AAE2852"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A208D5">
              <w:rPr>
                <w:sz w:val="26"/>
                <w:szCs w:val="26"/>
                <w:shd w:val="clear" w:color="auto" w:fill="FFFFFF"/>
              </w:rPr>
              <w:t>Sửa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E49C87" w14:textId="664DBEE2" w:rsidR="009C5B03" w:rsidRDefault="009C5B03" w:rsidP="009C5B03">
            <w:pPr>
              <w:pStyle w:val="NormalWeb"/>
              <w:spacing w:before="0" w:beforeAutospacing="0" w:after="0" w:afterAutospacing="0" w:line="360" w:lineRule="auto"/>
              <w:rPr>
                <w:color w:val="000000"/>
                <w:sz w:val="26"/>
                <w:szCs w:val="26"/>
              </w:rPr>
            </w:pPr>
            <w:r w:rsidRPr="00A208D5">
              <w:rPr>
                <w:sz w:val="26"/>
                <w:szCs w:val="26"/>
              </w:rPr>
              <w:t>Hệ thống cho phép cập nhật tài khoản khách hàng đã tồn tại trong hệ thống.</w:t>
            </w:r>
          </w:p>
        </w:tc>
      </w:tr>
      <w:tr w:rsidR="009C5B03" w14:paraId="4A260669"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AD540" w14:textId="4FA0CFEC"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UC24</w:t>
            </w:r>
          </w:p>
        </w:tc>
        <w:tc>
          <w:tcPr>
            <w:tcW w:w="1615" w:type="dxa"/>
            <w:tcBorders>
              <w:top w:val="single" w:sz="4" w:space="0" w:color="000000"/>
              <w:left w:val="single" w:sz="4" w:space="0" w:color="000000"/>
              <w:bottom w:val="single" w:sz="4" w:space="0" w:color="000000"/>
              <w:right w:val="single" w:sz="4" w:space="0" w:color="000000"/>
            </w:tcBorders>
            <w:vAlign w:val="center"/>
          </w:tcPr>
          <w:p w14:paraId="7B13E7BD" w14:textId="6755792F"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256665">
              <w:rPr>
                <w:sz w:val="26"/>
                <w:szCs w:val="26"/>
                <w:shd w:val="clear" w:color="auto" w:fill="FFFFFF"/>
              </w:rPr>
              <w:t>Thêm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AE48A7" w14:textId="5516E1DB" w:rsidR="009C5B03" w:rsidRDefault="009C5B03" w:rsidP="009C5B03">
            <w:pPr>
              <w:pStyle w:val="NormalWeb"/>
              <w:spacing w:before="0" w:beforeAutospacing="0" w:after="0" w:afterAutospacing="0" w:line="360" w:lineRule="auto"/>
              <w:rPr>
                <w:color w:val="000000"/>
                <w:sz w:val="26"/>
                <w:szCs w:val="26"/>
              </w:rPr>
            </w:pPr>
            <w:r w:rsidRPr="00256665">
              <w:rPr>
                <w:sz w:val="26"/>
                <w:szCs w:val="26"/>
              </w:rPr>
              <w:t>Hệ thống cho phép admin thêm tài khoản nhân viên.</w:t>
            </w:r>
          </w:p>
        </w:tc>
      </w:tr>
      <w:tr w:rsidR="009C5B03" w14:paraId="7E61CDBF"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159A71" w14:textId="69E369F8"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UC25</w:t>
            </w:r>
          </w:p>
        </w:tc>
        <w:tc>
          <w:tcPr>
            <w:tcW w:w="1615" w:type="dxa"/>
            <w:tcBorders>
              <w:top w:val="single" w:sz="4" w:space="0" w:color="000000"/>
              <w:left w:val="single" w:sz="4" w:space="0" w:color="000000"/>
              <w:bottom w:val="single" w:sz="4" w:space="0" w:color="000000"/>
              <w:right w:val="single" w:sz="4" w:space="0" w:color="000000"/>
            </w:tcBorders>
            <w:vAlign w:val="center"/>
          </w:tcPr>
          <w:p w14:paraId="76D2A3BC" w14:textId="54654002"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256665">
              <w:rPr>
                <w:sz w:val="26"/>
                <w:szCs w:val="26"/>
                <w:shd w:val="clear" w:color="auto" w:fill="FFFFFF"/>
              </w:rPr>
              <w:t>Xóa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E05677" w14:textId="4B5582AA" w:rsidR="009C5B03" w:rsidRDefault="009C5B03" w:rsidP="009C5B03">
            <w:pPr>
              <w:pStyle w:val="NormalWeb"/>
              <w:spacing w:before="0" w:beforeAutospacing="0" w:after="0" w:afterAutospacing="0" w:line="360" w:lineRule="auto"/>
              <w:rPr>
                <w:color w:val="000000"/>
                <w:sz w:val="26"/>
                <w:szCs w:val="26"/>
              </w:rPr>
            </w:pPr>
            <w:r w:rsidRPr="00256665">
              <w:rPr>
                <w:sz w:val="26"/>
                <w:szCs w:val="26"/>
              </w:rPr>
              <w:t>Hệ thống cho phép admin xóa tài khoản nhân viên đã tồn tại trong hệ thống.</w:t>
            </w:r>
          </w:p>
        </w:tc>
      </w:tr>
      <w:tr w:rsidR="009C5B03" w14:paraId="0A42F107"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D642E" w14:textId="2A8289DA"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UC26</w:t>
            </w:r>
          </w:p>
        </w:tc>
        <w:tc>
          <w:tcPr>
            <w:tcW w:w="1615" w:type="dxa"/>
            <w:tcBorders>
              <w:top w:val="single" w:sz="4" w:space="0" w:color="000000"/>
              <w:left w:val="single" w:sz="4" w:space="0" w:color="000000"/>
              <w:bottom w:val="single" w:sz="4" w:space="0" w:color="000000"/>
              <w:right w:val="single" w:sz="4" w:space="0" w:color="000000"/>
            </w:tcBorders>
            <w:vAlign w:val="center"/>
          </w:tcPr>
          <w:p w14:paraId="7978F014" w14:textId="6CEF3EB8"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256665">
              <w:rPr>
                <w:sz w:val="26"/>
                <w:szCs w:val="26"/>
                <w:shd w:val="clear" w:color="auto" w:fill="FFFFFF"/>
              </w:rPr>
              <w:t>Sửa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9F3863" w14:textId="31460079" w:rsidR="009C5B03" w:rsidRDefault="009C5B03" w:rsidP="009C5B03">
            <w:pPr>
              <w:pStyle w:val="NormalWeb"/>
              <w:spacing w:before="0" w:beforeAutospacing="0" w:after="0" w:afterAutospacing="0" w:line="360" w:lineRule="auto"/>
              <w:rPr>
                <w:color w:val="000000"/>
                <w:sz w:val="26"/>
                <w:szCs w:val="26"/>
              </w:rPr>
            </w:pPr>
            <w:r w:rsidRPr="00256665">
              <w:rPr>
                <w:sz w:val="26"/>
                <w:szCs w:val="26"/>
              </w:rPr>
              <w:t>Hệ thống cho phép admin cập nhật tài khoản nhân viên đã tồn tại trong hệ thống.</w:t>
            </w:r>
          </w:p>
        </w:tc>
      </w:tr>
      <w:tr w:rsidR="009C5B03" w14:paraId="10291994"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7429B" w14:textId="658CDD86"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UC27</w:t>
            </w:r>
          </w:p>
        </w:tc>
        <w:tc>
          <w:tcPr>
            <w:tcW w:w="1615" w:type="dxa"/>
            <w:tcBorders>
              <w:top w:val="single" w:sz="4" w:space="0" w:color="000000"/>
              <w:left w:val="single" w:sz="4" w:space="0" w:color="000000"/>
              <w:bottom w:val="single" w:sz="4" w:space="0" w:color="000000"/>
              <w:right w:val="single" w:sz="4" w:space="0" w:color="000000"/>
            </w:tcBorders>
            <w:vAlign w:val="center"/>
          </w:tcPr>
          <w:p w14:paraId="08031B44" w14:textId="681B4707"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E97AD8">
              <w:rPr>
                <w:color w:val="000000" w:themeColor="text1"/>
                <w:sz w:val="26"/>
                <w:szCs w:val="26"/>
                <w:shd w:val="clear" w:color="auto" w:fill="FFFFFF"/>
              </w:rPr>
              <w:t>Báo cáo theo tháng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39A2D7" w14:textId="0A1AF3FC" w:rsidR="009C5B03" w:rsidRDefault="009C5B03" w:rsidP="004D7FA8">
            <w:pPr>
              <w:pStyle w:val="NormalWeb"/>
              <w:spacing w:before="0" w:beforeAutospacing="0" w:after="0" w:afterAutospacing="0" w:line="360" w:lineRule="auto"/>
              <w:rPr>
                <w:color w:val="000000"/>
                <w:sz w:val="26"/>
                <w:szCs w:val="26"/>
              </w:rPr>
            </w:pPr>
            <w:r w:rsidRPr="00E97AD8">
              <w:rPr>
                <w:color w:val="000000" w:themeColor="text1"/>
                <w:sz w:val="26"/>
                <w:szCs w:val="26"/>
              </w:rPr>
              <w:t xml:space="preserve">Hệ thống thống kê về thu, chi của cửa hàng, thống kê mặt hàng ưa chuộng, khách hàng thường xuyên, ... từ các </w:t>
            </w:r>
            <w:r w:rsidR="004D7FA8">
              <w:rPr>
                <w:color w:val="000000" w:themeColor="text1"/>
                <w:sz w:val="26"/>
                <w:szCs w:val="26"/>
              </w:rPr>
              <w:t>đơn hàng, hóa đơn</w:t>
            </w:r>
            <w:r w:rsidRPr="00E97AD8">
              <w:rPr>
                <w:color w:val="000000" w:themeColor="text1"/>
                <w:sz w:val="26"/>
                <w:szCs w:val="26"/>
              </w:rPr>
              <w:t>, phiếu nhập và đặt hàng theo tháng.</w:t>
            </w:r>
          </w:p>
        </w:tc>
      </w:tr>
      <w:tr w:rsidR="009C5B03" w14:paraId="451708CE"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E32E3" w14:textId="5B5AF4AA"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UC28</w:t>
            </w:r>
          </w:p>
        </w:tc>
        <w:tc>
          <w:tcPr>
            <w:tcW w:w="1615" w:type="dxa"/>
            <w:tcBorders>
              <w:top w:val="single" w:sz="4" w:space="0" w:color="000000"/>
              <w:left w:val="single" w:sz="4" w:space="0" w:color="000000"/>
              <w:bottom w:val="single" w:sz="4" w:space="0" w:color="000000"/>
              <w:right w:val="single" w:sz="4" w:space="0" w:color="000000"/>
            </w:tcBorders>
            <w:vAlign w:val="center"/>
          </w:tcPr>
          <w:p w14:paraId="2F02E850" w14:textId="4B69132C"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sidRPr="00E97AD8">
              <w:rPr>
                <w:color w:val="000000" w:themeColor="text1"/>
                <w:sz w:val="26"/>
                <w:szCs w:val="26"/>
                <w:shd w:val="clear" w:color="auto" w:fill="FFFFFF"/>
              </w:rPr>
              <w:t>Báo cáo theo quý</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97013B" w14:textId="256165FE" w:rsidR="009C5B03" w:rsidRDefault="009C5B03" w:rsidP="009C5B03">
            <w:pPr>
              <w:pStyle w:val="NormalWeb"/>
              <w:spacing w:before="0" w:beforeAutospacing="0" w:after="0" w:afterAutospacing="0" w:line="360" w:lineRule="auto"/>
              <w:rPr>
                <w:color w:val="000000"/>
                <w:sz w:val="26"/>
                <w:szCs w:val="26"/>
              </w:rPr>
            </w:pPr>
            <w:r w:rsidRPr="00E97AD8">
              <w:rPr>
                <w:color w:val="000000" w:themeColor="text1"/>
                <w:sz w:val="26"/>
                <w:szCs w:val="26"/>
              </w:rPr>
              <w:t xml:space="preserve">Hệ thống thống kê về thu, chi của cửa hàng, thống kê mặt hàng ưa chuộng, khách hàng thường xuyên, ... </w:t>
            </w:r>
            <w:r w:rsidR="004D7FA8" w:rsidRPr="00E97AD8">
              <w:rPr>
                <w:color w:val="000000" w:themeColor="text1"/>
                <w:sz w:val="26"/>
                <w:szCs w:val="26"/>
              </w:rPr>
              <w:t xml:space="preserve">từ các </w:t>
            </w:r>
            <w:r w:rsidR="004D7FA8">
              <w:rPr>
                <w:color w:val="000000" w:themeColor="text1"/>
                <w:sz w:val="26"/>
                <w:szCs w:val="26"/>
              </w:rPr>
              <w:t>đơn hàng, hóa đơn</w:t>
            </w:r>
            <w:r w:rsidRPr="00E97AD8">
              <w:rPr>
                <w:color w:val="000000" w:themeColor="text1"/>
                <w:sz w:val="26"/>
                <w:szCs w:val="26"/>
              </w:rPr>
              <w:t>, phiếu nhập và đặt hàng theo quý.</w:t>
            </w:r>
          </w:p>
        </w:tc>
      </w:tr>
      <w:tr w:rsidR="009C5B03" w14:paraId="23FA92C5" w14:textId="77777777" w:rsidTr="008C2B64">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DB4FB5" w14:textId="476A20C4" w:rsidR="009C5B03" w:rsidRDefault="009C5B03" w:rsidP="009C5B03">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lastRenderedPageBreak/>
              <w:t>UC29</w:t>
            </w:r>
          </w:p>
        </w:tc>
        <w:tc>
          <w:tcPr>
            <w:tcW w:w="1615" w:type="dxa"/>
            <w:tcBorders>
              <w:top w:val="single" w:sz="4" w:space="0" w:color="000000"/>
              <w:left w:val="single" w:sz="4" w:space="0" w:color="000000"/>
              <w:bottom w:val="single" w:sz="4" w:space="0" w:color="000000"/>
              <w:right w:val="single" w:sz="4" w:space="0" w:color="000000"/>
            </w:tcBorders>
            <w:vAlign w:val="center"/>
          </w:tcPr>
          <w:p w14:paraId="688D94EA" w14:textId="4D77E435" w:rsidR="009C5B03" w:rsidRDefault="009C5B03" w:rsidP="009C5B03">
            <w:pPr>
              <w:pStyle w:val="NormalWeb"/>
              <w:spacing w:before="0" w:beforeAutospacing="0" w:after="0" w:afterAutospacing="0" w:line="360" w:lineRule="auto"/>
              <w:ind w:left="64"/>
              <w:rPr>
                <w:color w:val="000000"/>
                <w:sz w:val="26"/>
                <w:szCs w:val="26"/>
                <w:shd w:val="clear" w:color="auto" w:fill="FFFFFF"/>
              </w:rPr>
            </w:pPr>
            <w:r>
              <w:rPr>
                <w:color w:val="000000"/>
                <w:sz w:val="26"/>
                <w:szCs w:val="26"/>
                <w:shd w:val="clear" w:color="auto" w:fill="FFFFFF"/>
              </w:rPr>
              <w:t>In báo cáo</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6BDC3" w14:textId="0B7A9967" w:rsidR="009C5B03" w:rsidRDefault="009C5B03" w:rsidP="009C5B03">
            <w:pPr>
              <w:pStyle w:val="NormalWeb"/>
              <w:spacing w:before="0" w:beforeAutospacing="0" w:after="0" w:afterAutospacing="0" w:line="360" w:lineRule="auto"/>
              <w:rPr>
                <w:color w:val="000000"/>
                <w:sz w:val="26"/>
                <w:szCs w:val="26"/>
              </w:rPr>
            </w:pPr>
            <w:r w:rsidRPr="00D14C57">
              <w:rPr>
                <w:color w:val="000000"/>
                <w:sz w:val="26"/>
                <w:szCs w:val="26"/>
              </w:rPr>
              <w:t xml:space="preserve">Sử dụng quyền được hệ thống cung cấp, truy cập vào hệ thống lấy dữ liệu trên </w:t>
            </w:r>
            <w:r>
              <w:rPr>
                <w:color w:val="000000"/>
                <w:sz w:val="26"/>
                <w:szCs w:val="26"/>
              </w:rPr>
              <w:t>báo cáo</w:t>
            </w:r>
            <w:r w:rsidRPr="00D14C57">
              <w:rPr>
                <w:color w:val="000000"/>
                <w:sz w:val="26"/>
                <w:szCs w:val="26"/>
              </w:rPr>
              <w:t xml:space="preserve"> và in ra giấy</w:t>
            </w:r>
            <w:r>
              <w:rPr>
                <w:color w:val="000000"/>
                <w:sz w:val="26"/>
                <w:szCs w:val="26"/>
              </w:rPr>
              <w:t>.</w:t>
            </w:r>
          </w:p>
        </w:tc>
      </w:tr>
    </w:tbl>
    <w:p w14:paraId="2DD1732A" w14:textId="27BC3EB0" w:rsidR="008B5A86" w:rsidRDefault="008B5A86"/>
    <w:p w14:paraId="006E6F9B" w14:textId="77777777" w:rsidR="008B5A86" w:rsidRDefault="008B5A86">
      <w:r>
        <w:br w:type="column"/>
      </w:r>
    </w:p>
    <w:p w14:paraId="4A0F2EC7" w14:textId="75446579" w:rsidR="004A2284" w:rsidRPr="00F020D1" w:rsidRDefault="004A2284" w:rsidP="00D049D5">
      <w:pPr>
        <w:pStyle w:val="Chng"/>
        <w:jc w:val="left"/>
      </w:pPr>
      <w:bookmarkStart w:id="25" w:name="_Toc68121143"/>
      <w:r w:rsidRPr="00F020D1">
        <w:t xml:space="preserve">CHƯƠNG </w:t>
      </w:r>
      <w:r w:rsidR="00053763">
        <w:t>3</w:t>
      </w:r>
      <w:r w:rsidR="0068256F">
        <w:t xml:space="preserve"> </w:t>
      </w:r>
      <w:r w:rsidR="0067410A">
        <w:t>–</w:t>
      </w:r>
      <w:r w:rsidRPr="00F020D1">
        <w:t xml:space="preserve"> THIẾT KẾ YÊU CẦU</w:t>
      </w:r>
      <w:bookmarkEnd w:id="25"/>
    </w:p>
    <w:p w14:paraId="43826F65" w14:textId="248B84DF" w:rsidR="004A2284" w:rsidRDefault="004A2284" w:rsidP="003B4590">
      <w:pPr>
        <w:pStyle w:val="Heading2"/>
      </w:pPr>
      <w:bookmarkStart w:id="26" w:name="_Toc68121144"/>
      <w:r w:rsidRPr="00FE6010">
        <w:lastRenderedPageBreak/>
        <w:t>3.1. Sơ đồ Use Case</w:t>
      </w:r>
      <w:bookmarkEnd w:id="26"/>
    </w:p>
    <w:p w14:paraId="39B3EA38" w14:textId="69609C77" w:rsidR="004A2284" w:rsidRPr="00AD56E6" w:rsidRDefault="000455D7" w:rsidP="00852586">
      <w:pPr>
        <w:pStyle w:val="Caption"/>
      </w:pPr>
      <w:bookmarkStart w:id="27" w:name="_Toc68118925"/>
      <w:r w:rsidRPr="00DE4A68">
        <w:rPr>
          <w:noProof/>
        </w:rPr>
        <w:drawing>
          <wp:anchor distT="0" distB="0" distL="114300" distR="114300" simplePos="0" relativeHeight="251658240" behindDoc="1" locked="0" layoutInCell="1" allowOverlap="1" wp14:anchorId="5CDFDD8A" wp14:editId="79452074">
            <wp:simplePos x="0" y="0"/>
            <wp:positionH relativeFrom="margin">
              <wp:align>left</wp:align>
            </wp:positionH>
            <wp:positionV relativeFrom="paragraph">
              <wp:posOffset>4445</wp:posOffset>
            </wp:positionV>
            <wp:extent cx="5791835" cy="7697470"/>
            <wp:effectExtent l="0" t="0" r="0" b="0"/>
            <wp:wrapTopAndBottom/>
            <wp:docPr id="2" name="Picture 2" descr="F:\ThaiKimThu\mySchoolstuff\HK6\PhanTichThietKeYeuCau_N20\BTL diem 20 (dead 31-03-2021)\Use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haiKimThu\mySchoolstuff\HK6\PhanTichThietKeYeuCau_N20\BTL diem 20 (dead 31-03-2021)\UseCase Diagram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835" cy="7697470"/>
                    </a:xfrm>
                    <a:prstGeom prst="rect">
                      <a:avLst/>
                    </a:prstGeom>
                    <a:noFill/>
                    <a:ln>
                      <a:noFill/>
                    </a:ln>
                  </pic:spPr>
                </pic:pic>
              </a:graphicData>
            </a:graphic>
            <wp14:sizeRelV relativeFrom="margin">
              <wp14:pctHeight>0</wp14:pctHeight>
            </wp14:sizeRelV>
          </wp:anchor>
        </w:drawing>
      </w:r>
      <w:r w:rsidR="00852586">
        <w:t xml:space="preserve">Hình </w:t>
      </w:r>
      <w:fldSimple w:instr=" SEQ Hình \* ARABIC ">
        <w:r w:rsidR="00852586">
          <w:rPr>
            <w:noProof/>
          </w:rPr>
          <w:t>2</w:t>
        </w:r>
      </w:fldSimple>
      <w:r w:rsidR="00852586">
        <w:t xml:space="preserve">: </w:t>
      </w:r>
      <w:r w:rsidR="00D74DCF" w:rsidRPr="00AD56E6">
        <w:t>Sơ đồ usecase tổng quát</w:t>
      </w:r>
      <w:bookmarkEnd w:id="27"/>
    </w:p>
    <w:p w14:paraId="5DF90E3D" w14:textId="255FB6D0" w:rsidR="00D74DCF" w:rsidRPr="00F2270A" w:rsidRDefault="00D74DCF" w:rsidP="00F2270A"/>
    <w:p w14:paraId="43AA68CA" w14:textId="6138B150" w:rsidR="00CF5AB1" w:rsidRDefault="004A2284" w:rsidP="003B4590">
      <w:pPr>
        <w:pStyle w:val="Heading2"/>
      </w:pPr>
      <w:bookmarkStart w:id="28" w:name="_Toc68121145"/>
      <w:r w:rsidRPr="00FE6010">
        <w:t>3.2. Đặc tả Use Case</w:t>
      </w:r>
      <w:bookmarkEnd w:id="28"/>
    </w:p>
    <w:p w14:paraId="635590DC" w14:textId="0F57A471" w:rsidR="00217918" w:rsidRDefault="00354807" w:rsidP="00354807">
      <w:pPr>
        <w:pStyle w:val="Caption"/>
      </w:pPr>
      <w:bookmarkStart w:id="29" w:name="_Toc68121149"/>
      <w:r>
        <w:t xml:space="preserve">Bảng </w:t>
      </w:r>
      <w:fldSimple w:instr=" SEQ Bảng \* ARABIC ">
        <w:r w:rsidR="00B57B1F">
          <w:rPr>
            <w:noProof/>
          </w:rPr>
          <w:t>4</w:t>
        </w:r>
      </w:fldSimple>
      <w:r>
        <w:t xml:space="preserve">: </w:t>
      </w:r>
      <w:r w:rsidR="00217918">
        <w:t>Đặc tả u</w:t>
      </w:r>
      <w:r w:rsidR="00217918" w:rsidRPr="00057742">
        <w:t>secase đăng nhập</w:t>
      </w:r>
      <w:bookmarkEnd w:id="2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217918" w14:paraId="03D81D2F" w14:textId="77777777" w:rsidTr="000F5C14">
        <w:trPr>
          <w:trHeight w:val="460"/>
        </w:trPr>
        <w:tc>
          <w:tcPr>
            <w:tcW w:w="1502" w:type="dxa"/>
          </w:tcPr>
          <w:p w14:paraId="64A3383D" w14:textId="77777777" w:rsidR="00217918" w:rsidRPr="00CD7F0D" w:rsidRDefault="00217918" w:rsidP="000F5C14">
            <w:pPr>
              <w:spacing w:after="160" w:line="276" w:lineRule="auto"/>
              <w:rPr>
                <w:b/>
                <w:color w:val="000000"/>
                <w:sz w:val="26"/>
                <w:szCs w:val="26"/>
              </w:rPr>
            </w:pPr>
            <w:r w:rsidRPr="00CD7F0D">
              <w:rPr>
                <w:b/>
                <w:color w:val="000000"/>
                <w:sz w:val="26"/>
                <w:szCs w:val="26"/>
              </w:rPr>
              <w:t>Mã use case</w:t>
            </w:r>
          </w:p>
        </w:tc>
        <w:tc>
          <w:tcPr>
            <w:tcW w:w="7848" w:type="dxa"/>
            <w:gridSpan w:val="2"/>
          </w:tcPr>
          <w:p w14:paraId="64B160B6" w14:textId="77777777" w:rsidR="00217918" w:rsidRPr="00CD7F0D" w:rsidRDefault="00217918" w:rsidP="000F5C14">
            <w:pPr>
              <w:spacing w:after="160" w:line="276" w:lineRule="auto"/>
              <w:rPr>
                <w:color w:val="000000"/>
                <w:sz w:val="26"/>
                <w:szCs w:val="26"/>
              </w:rPr>
            </w:pPr>
            <w:r w:rsidRPr="00CD7F0D">
              <w:rPr>
                <w:color w:val="000000"/>
                <w:sz w:val="26"/>
                <w:szCs w:val="26"/>
              </w:rPr>
              <w:t>UC01.</w:t>
            </w:r>
          </w:p>
        </w:tc>
      </w:tr>
      <w:tr w:rsidR="00217918" w14:paraId="228DD277" w14:textId="77777777" w:rsidTr="000F5C14">
        <w:trPr>
          <w:trHeight w:val="438"/>
        </w:trPr>
        <w:tc>
          <w:tcPr>
            <w:tcW w:w="1502" w:type="dxa"/>
          </w:tcPr>
          <w:p w14:paraId="14E4393E" w14:textId="77777777" w:rsidR="00217918" w:rsidRPr="00CD7F0D" w:rsidRDefault="00217918" w:rsidP="000F5C14">
            <w:pPr>
              <w:spacing w:after="160" w:line="276" w:lineRule="auto"/>
              <w:rPr>
                <w:b/>
                <w:color w:val="000000"/>
                <w:sz w:val="26"/>
                <w:szCs w:val="26"/>
              </w:rPr>
            </w:pPr>
            <w:r w:rsidRPr="00CD7F0D">
              <w:rPr>
                <w:b/>
                <w:color w:val="000000"/>
                <w:sz w:val="26"/>
                <w:szCs w:val="26"/>
              </w:rPr>
              <w:t>Use Case</w:t>
            </w:r>
          </w:p>
        </w:tc>
        <w:tc>
          <w:tcPr>
            <w:tcW w:w="7848" w:type="dxa"/>
            <w:gridSpan w:val="2"/>
          </w:tcPr>
          <w:p w14:paraId="1274B699" w14:textId="77777777" w:rsidR="00217918" w:rsidRPr="00CD7F0D" w:rsidRDefault="00217918" w:rsidP="000F5C14">
            <w:pPr>
              <w:spacing w:after="160" w:line="276" w:lineRule="auto"/>
              <w:rPr>
                <w:color w:val="000000"/>
                <w:sz w:val="26"/>
                <w:szCs w:val="26"/>
              </w:rPr>
            </w:pPr>
            <w:r w:rsidRPr="00CD7F0D">
              <w:rPr>
                <w:sz w:val="26"/>
                <w:szCs w:val="26"/>
              </w:rPr>
              <w:t>Đăng nhập.</w:t>
            </w:r>
          </w:p>
        </w:tc>
      </w:tr>
      <w:tr w:rsidR="00217918" w14:paraId="43C7D369" w14:textId="77777777" w:rsidTr="000F5C14">
        <w:trPr>
          <w:trHeight w:val="460"/>
        </w:trPr>
        <w:tc>
          <w:tcPr>
            <w:tcW w:w="1502" w:type="dxa"/>
          </w:tcPr>
          <w:p w14:paraId="35CFF2A0" w14:textId="77777777" w:rsidR="00217918" w:rsidRPr="00CD7F0D" w:rsidRDefault="00217918" w:rsidP="000F5C14">
            <w:pPr>
              <w:spacing w:after="160" w:line="276" w:lineRule="auto"/>
              <w:rPr>
                <w:b/>
                <w:color w:val="000000"/>
                <w:sz w:val="26"/>
                <w:szCs w:val="26"/>
              </w:rPr>
            </w:pPr>
            <w:r w:rsidRPr="00CD7F0D">
              <w:rPr>
                <w:b/>
                <w:color w:val="000000"/>
                <w:sz w:val="26"/>
                <w:szCs w:val="26"/>
              </w:rPr>
              <w:t>Ngữ cảnh</w:t>
            </w:r>
          </w:p>
        </w:tc>
        <w:tc>
          <w:tcPr>
            <w:tcW w:w="7848" w:type="dxa"/>
            <w:gridSpan w:val="2"/>
          </w:tcPr>
          <w:p w14:paraId="059BC456" w14:textId="77777777" w:rsidR="00217918" w:rsidRPr="00CD7F0D" w:rsidRDefault="00217918" w:rsidP="000F5C14">
            <w:pPr>
              <w:spacing w:after="160" w:line="276" w:lineRule="auto"/>
              <w:rPr>
                <w:color w:val="000000"/>
                <w:sz w:val="26"/>
                <w:szCs w:val="26"/>
              </w:rPr>
            </w:pPr>
            <w:r w:rsidRPr="00CD7F0D">
              <w:rPr>
                <w:sz w:val="26"/>
                <w:szCs w:val="26"/>
              </w:rPr>
              <w:t>Trên website khi đã có tài khoản trên hệ thống.</w:t>
            </w:r>
          </w:p>
        </w:tc>
      </w:tr>
      <w:tr w:rsidR="00217918" w14:paraId="73B048B6" w14:textId="77777777" w:rsidTr="000F5C14">
        <w:trPr>
          <w:trHeight w:val="460"/>
        </w:trPr>
        <w:tc>
          <w:tcPr>
            <w:tcW w:w="1502" w:type="dxa"/>
          </w:tcPr>
          <w:p w14:paraId="64063783" w14:textId="77777777" w:rsidR="00217918" w:rsidRPr="00CD7F0D" w:rsidRDefault="00217918" w:rsidP="000F5C14">
            <w:pPr>
              <w:spacing w:after="160" w:line="276" w:lineRule="auto"/>
              <w:rPr>
                <w:b/>
                <w:color w:val="000000"/>
                <w:sz w:val="26"/>
                <w:szCs w:val="26"/>
              </w:rPr>
            </w:pPr>
            <w:r w:rsidRPr="00CD7F0D">
              <w:rPr>
                <w:b/>
                <w:color w:val="000000"/>
                <w:sz w:val="26"/>
                <w:szCs w:val="26"/>
              </w:rPr>
              <w:t>Mô tả</w:t>
            </w:r>
          </w:p>
        </w:tc>
        <w:tc>
          <w:tcPr>
            <w:tcW w:w="7848" w:type="dxa"/>
            <w:gridSpan w:val="2"/>
          </w:tcPr>
          <w:p w14:paraId="5D8C8AA8" w14:textId="77777777" w:rsidR="00217918" w:rsidRPr="00CD7F0D" w:rsidRDefault="00217918" w:rsidP="000F5C14">
            <w:pPr>
              <w:spacing w:after="160" w:line="276" w:lineRule="auto"/>
              <w:rPr>
                <w:color w:val="000000"/>
                <w:sz w:val="26"/>
                <w:szCs w:val="26"/>
              </w:rPr>
            </w:pPr>
            <w:r w:rsidRPr="00CD7F0D">
              <w:rPr>
                <w:sz w:val="26"/>
                <w:szCs w:val="26"/>
              </w:rPr>
              <w:t>Người dùng đăng nhập vào hệ thống để sử dụng các chức năng của hệ thống.</w:t>
            </w:r>
          </w:p>
        </w:tc>
      </w:tr>
      <w:tr w:rsidR="00217918" w:rsidRPr="0045365C" w14:paraId="560D4600" w14:textId="77777777" w:rsidTr="000F5C14">
        <w:trPr>
          <w:trHeight w:val="438"/>
        </w:trPr>
        <w:tc>
          <w:tcPr>
            <w:tcW w:w="1502" w:type="dxa"/>
          </w:tcPr>
          <w:p w14:paraId="4CE26DB8" w14:textId="77777777" w:rsidR="00217918" w:rsidRPr="00CD7F0D" w:rsidRDefault="00217918" w:rsidP="000F5C14">
            <w:pPr>
              <w:spacing w:after="160" w:line="276" w:lineRule="auto"/>
              <w:rPr>
                <w:b/>
                <w:color w:val="000000"/>
                <w:sz w:val="26"/>
                <w:szCs w:val="26"/>
              </w:rPr>
            </w:pPr>
            <w:r w:rsidRPr="00CD7F0D">
              <w:rPr>
                <w:b/>
                <w:color w:val="000000"/>
                <w:sz w:val="26"/>
                <w:szCs w:val="26"/>
              </w:rPr>
              <w:t>Tác nhân</w:t>
            </w:r>
          </w:p>
        </w:tc>
        <w:tc>
          <w:tcPr>
            <w:tcW w:w="7848" w:type="dxa"/>
            <w:gridSpan w:val="2"/>
          </w:tcPr>
          <w:p w14:paraId="25981293" w14:textId="07617E00" w:rsidR="00217918" w:rsidRPr="00CD7F0D" w:rsidRDefault="00217918" w:rsidP="000F5C14">
            <w:pPr>
              <w:spacing w:after="160" w:line="276" w:lineRule="auto"/>
              <w:rPr>
                <w:color w:val="000000"/>
                <w:sz w:val="26"/>
                <w:szCs w:val="26"/>
              </w:rPr>
            </w:pPr>
            <w:r w:rsidRPr="00CD7F0D">
              <w:rPr>
                <w:sz w:val="26"/>
                <w:szCs w:val="26"/>
              </w:rPr>
              <w:t>Khách hàng, thu ngân, thủ kho, admin</w:t>
            </w:r>
            <w:r w:rsidR="000A3E82" w:rsidRPr="00CD7F0D">
              <w:rPr>
                <w:sz w:val="26"/>
                <w:szCs w:val="26"/>
              </w:rPr>
              <w:t>.</w:t>
            </w:r>
          </w:p>
        </w:tc>
      </w:tr>
      <w:tr w:rsidR="00217918" w14:paraId="652B0F09" w14:textId="77777777" w:rsidTr="000F5C14">
        <w:trPr>
          <w:trHeight w:val="735"/>
        </w:trPr>
        <w:tc>
          <w:tcPr>
            <w:tcW w:w="1502" w:type="dxa"/>
          </w:tcPr>
          <w:p w14:paraId="56435B78" w14:textId="77777777" w:rsidR="00217918" w:rsidRPr="00CD7F0D" w:rsidRDefault="00217918" w:rsidP="000F5C14">
            <w:pPr>
              <w:spacing w:after="160" w:line="276" w:lineRule="auto"/>
              <w:rPr>
                <w:b/>
                <w:color w:val="000000"/>
                <w:sz w:val="26"/>
                <w:szCs w:val="26"/>
              </w:rPr>
            </w:pPr>
            <w:r w:rsidRPr="00CD7F0D">
              <w:rPr>
                <w:b/>
                <w:color w:val="000000"/>
                <w:sz w:val="26"/>
                <w:szCs w:val="26"/>
              </w:rPr>
              <w:t>Sự kiện kích hoạt</w:t>
            </w:r>
          </w:p>
        </w:tc>
        <w:tc>
          <w:tcPr>
            <w:tcW w:w="7848" w:type="dxa"/>
            <w:gridSpan w:val="2"/>
          </w:tcPr>
          <w:p w14:paraId="7118F2E4" w14:textId="77777777" w:rsidR="00217918" w:rsidRPr="00CD7F0D" w:rsidRDefault="00217918" w:rsidP="000F5C14">
            <w:pPr>
              <w:spacing w:after="160" w:line="276" w:lineRule="auto"/>
              <w:rPr>
                <w:sz w:val="26"/>
                <w:szCs w:val="26"/>
              </w:rPr>
            </w:pPr>
            <w:r w:rsidRPr="00CD7F0D">
              <w:rPr>
                <w:sz w:val="26"/>
                <w:szCs w:val="26"/>
              </w:rPr>
              <w:t>Người dùng chọn chức năng đăng nhập vào hệ thống.</w:t>
            </w:r>
          </w:p>
        </w:tc>
      </w:tr>
      <w:tr w:rsidR="00217918" w14:paraId="14783E6E" w14:textId="77777777" w:rsidTr="000F5C14">
        <w:trPr>
          <w:trHeight w:val="768"/>
        </w:trPr>
        <w:tc>
          <w:tcPr>
            <w:tcW w:w="1502" w:type="dxa"/>
          </w:tcPr>
          <w:p w14:paraId="3FECB000" w14:textId="77777777" w:rsidR="00217918" w:rsidRPr="00CD7F0D" w:rsidRDefault="00217918" w:rsidP="000F5C14">
            <w:pPr>
              <w:spacing w:after="160" w:line="276" w:lineRule="auto"/>
              <w:rPr>
                <w:b/>
                <w:color w:val="000000"/>
                <w:sz w:val="26"/>
                <w:szCs w:val="26"/>
              </w:rPr>
            </w:pPr>
            <w:r w:rsidRPr="00CD7F0D">
              <w:rPr>
                <w:b/>
                <w:color w:val="000000"/>
                <w:sz w:val="26"/>
                <w:szCs w:val="26"/>
              </w:rPr>
              <w:t>Điều kiện tiên quyết</w:t>
            </w:r>
          </w:p>
        </w:tc>
        <w:tc>
          <w:tcPr>
            <w:tcW w:w="7848" w:type="dxa"/>
            <w:gridSpan w:val="2"/>
          </w:tcPr>
          <w:p w14:paraId="7628C0C5" w14:textId="127C5FB1" w:rsidR="00217918" w:rsidRPr="00CD7F0D" w:rsidRDefault="00217918" w:rsidP="00CD7F0D">
            <w:pPr>
              <w:spacing w:line="276" w:lineRule="auto"/>
              <w:rPr>
                <w:color w:val="000000"/>
                <w:sz w:val="26"/>
                <w:szCs w:val="26"/>
              </w:rPr>
            </w:pPr>
            <w:r w:rsidRPr="00CD7F0D">
              <w:rPr>
                <w:color w:val="000000"/>
                <w:sz w:val="26"/>
                <w:szCs w:val="26"/>
              </w:rPr>
              <w:t xml:space="preserve">+ </w:t>
            </w:r>
            <w:r w:rsidR="00CD7F0D">
              <w:rPr>
                <w:color w:val="000000"/>
                <w:sz w:val="26"/>
                <w:szCs w:val="26"/>
              </w:rPr>
              <w:t>Tài khoản của người dùng có tồn tại.</w:t>
            </w:r>
          </w:p>
        </w:tc>
      </w:tr>
      <w:tr w:rsidR="00217918" w14:paraId="1B773678" w14:textId="77777777" w:rsidTr="000F5C14">
        <w:trPr>
          <w:trHeight w:val="438"/>
        </w:trPr>
        <w:tc>
          <w:tcPr>
            <w:tcW w:w="1502" w:type="dxa"/>
          </w:tcPr>
          <w:p w14:paraId="63FFB4FC" w14:textId="77777777" w:rsidR="00217918" w:rsidRPr="00CD7F0D" w:rsidRDefault="00217918" w:rsidP="000F5C14">
            <w:pPr>
              <w:spacing w:after="160" w:line="276" w:lineRule="auto"/>
              <w:rPr>
                <w:b/>
                <w:color w:val="000000"/>
                <w:sz w:val="26"/>
                <w:szCs w:val="26"/>
              </w:rPr>
            </w:pPr>
            <w:r w:rsidRPr="00CD7F0D">
              <w:rPr>
                <w:b/>
                <w:color w:val="000000"/>
                <w:sz w:val="26"/>
                <w:szCs w:val="26"/>
              </w:rPr>
              <w:t>Kết quả</w:t>
            </w:r>
          </w:p>
        </w:tc>
        <w:tc>
          <w:tcPr>
            <w:tcW w:w="7848" w:type="dxa"/>
            <w:gridSpan w:val="2"/>
          </w:tcPr>
          <w:p w14:paraId="63CF1C22" w14:textId="77777777" w:rsidR="00217918" w:rsidRPr="00CD7F0D" w:rsidRDefault="00217918" w:rsidP="000F5C14">
            <w:pPr>
              <w:spacing w:after="160" w:line="276" w:lineRule="auto"/>
              <w:rPr>
                <w:b/>
                <w:color w:val="000000"/>
                <w:sz w:val="26"/>
                <w:szCs w:val="26"/>
              </w:rPr>
            </w:pPr>
            <w:r w:rsidRPr="00CD7F0D">
              <w:rPr>
                <w:color w:val="000000"/>
                <w:sz w:val="26"/>
                <w:szCs w:val="26"/>
              </w:rPr>
              <w:t xml:space="preserve">Người dùng </w:t>
            </w:r>
            <w:r w:rsidRPr="00CD7F0D">
              <w:rPr>
                <w:sz w:val="26"/>
                <w:szCs w:val="26"/>
              </w:rPr>
              <w:t>đăng nhập thành công.</w:t>
            </w:r>
          </w:p>
        </w:tc>
      </w:tr>
      <w:tr w:rsidR="00217918" w14:paraId="53EA3F41" w14:textId="77777777" w:rsidTr="000F5C14">
        <w:trPr>
          <w:trHeight w:val="460"/>
        </w:trPr>
        <w:tc>
          <w:tcPr>
            <w:tcW w:w="1502" w:type="dxa"/>
            <w:vMerge w:val="restart"/>
            <w:vAlign w:val="center"/>
          </w:tcPr>
          <w:p w14:paraId="47716592" w14:textId="77777777" w:rsidR="00217918" w:rsidRDefault="00217918" w:rsidP="000F5C14">
            <w:pPr>
              <w:spacing w:after="160" w:line="276" w:lineRule="auto"/>
              <w:rPr>
                <w:b/>
                <w:color w:val="000000"/>
                <w:sz w:val="26"/>
                <w:szCs w:val="26"/>
              </w:rPr>
            </w:pPr>
            <w:r>
              <w:rPr>
                <w:b/>
                <w:color w:val="000000"/>
                <w:sz w:val="26"/>
                <w:szCs w:val="26"/>
              </w:rPr>
              <w:t>Luồng sự kiện</w:t>
            </w:r>
          </w:p>
        </w:tc>
        <w:tc>
          <w:tcPr>
            <w:tcW w:w="3923" w:type="dxa"/>
          </w:tcPr>
          <w:p w14:paraId="645272EB" w14:textId="77777777" w:rsidR="00217918" w:rsidRDefault="00217918" w:rsidP="000F5C14">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4" w:type="dxa"/>
          </w:tcPr>
          <w:p w14:paraId="4A0F9C41" w14:textId="77777777" w:rsidR="00217918" w:rsidRDefault="00217918" w:rsidP="000F5C14">
            <w:pPr>
              <w:tabs>
                <w:tab w:val="left" w:pos="720"/>
              </w:tabs>
              <w:spacing w:after="160" w:line="276" w:lineRule="auto"/>
              <w:jc w:val="center"/>
              <w:rPr>
                <w:color w:val="000000"/>
                <w:sz w:val="26"/>
                <w:szCs w:val="26"/>
              </w:rPr>
            </w:pPr>
            <w:r>
              <w:rPr>
                <w:b/>
                <w:color w:val="000000"/>
                <w:sz w:val="26"/>
                <w:szCs w:val="26"/>
              </w:rPr>
              <w:t>System</w:t>
            </w:r>
          </w:p>
        </w:tc>
      </w:tr>
      <w:tr w:rsidR="00217918" w14:paraId="7909EFBC" w14:textId="77777777" w:rsidTr="000F5C14">
        <w:trPr>
          <w:trHeight w:val="768"/>
        </w:trPr>
        <w:tc>
          <w:tcPr>
            <w:tcW w:w="1502" w:type="dxa"/>
            <w:vMerge/>
            <w:vAlign w:val="center"/>
          </w:tcPr>
          <w:p w14:paraId="5C89920E" w14:textId="77777777" w:rsidR="00217918" w:rsidRDefault="00217918" w:rsidP="000F5C14">
            <w:pPr>
              <w:widowControl w:val="0"/>
              <w:pBdr>
                <w:top w:val="nil"/>
                <w:left w:val="nil"/>
                <w:bottom w:val="nil"/>
                <w:right w:val="nil"/>
                <w:between w:val="nil"/>
              </w:pBdr>
              <w:spacing w:line="276" w:lineRule="auto"/>
              <w:rPr>
                <w:color w:val="000000"/>
                <w:sz w:val="26"/>
                <w:szCs w:val="26"/>
              </w:rPr>
            </w:pPr>
          </w:p>
        </w:tc>
        <w:tc>
          <w:tcPr>
            <w:tcW w:w="3923" w:type="dxa"/>
          </w:tcPr>
          <w:p w14:paraId="24B4FD14" w14:textId="77777777" w:rsidR="00217918" w:rsidRPr="00CD7F0D" w:rsidRDefault="00217918" w:rsidP="000F5C14">
            <w:pPr>
              <w:tabs>
                <w:tab w:val="left" w:pos="360"/>
              </w:tabs>
              <w:spacing w:line="276" w:lineRule="auto"/>
              <w:rPr>
                <w:color w:val="000000"/>
                <w:sz w:val="26"/>
                <w:szCs w:val="26"/>
              </w:rPr>
            </w:pPr>
            <w:r w:rsidRPr="00CD7F0D">
              <w:rPr>
                <w:sz w:val="26"/>
                <w:szCs w:val="26"/>
              </w:rPr>
              <w:t>1. Người dùng chọn mục “Đăng nhập vào hệ thống”.</w:t>
            </w:r>
          </w:p>
        </w:tc>
        <w:tc>
          <w:tcPr>
            <w:tcW w:w="3924" w:type="dxa"/>
          </w:tcPr>
          <w:p w14:paraId="4E5DA183" w14:textId="77777777" w:rsidR="00217918" w:rsidRPr="00CD7F0D" w:rsidRDefault="00217918" w:rsidP="000F5C14">
            <w:pPr>
              <w:tabs>
                <w:tab w:val="left" w:pos="720"/>
              </w:tabs>
              <w:spacing w:after="160" w:line="276" w:lineRule="auto"/>
              <w:rPr>
                <w:color w:val="000000"/>
                <w:sz w:val="26"/>
                <w:szCs w:val="26"/>
              </w:rPr>
            </w:pPr>
            <w:r w:rsidRPr="00CD7F0D">
              <w:rPr>
                <w:sz w:val="26"/>
                <w:szCs w:val="26"/>
              </w:rPr>
              <w:t>1.1. Hệ thống hiển thị giao diện đăng nhập.</w:t>
            </w:r>
          </w:p>
        </w:tc>
      </w:tr>
      <w:tr w:rsidR="00217918" w14:paraId="64D79F7A" w14:textId="77777777" w:rsidTr="000F5C14">
        <w:trPr>
          <w:trHeight w:val="613"/>
        </w:trPr>
        <w:tc>
          <w:tcPr>
            <w:tcW w:w="1502" w:type="dxa"/>
            <w:vMerge/>
            <w:vAlign w:val="center"/>
          </w:tcPr>
          <w:p w14:paraId="0D3EF4A3" w14:textId="77777777" w:rsidR="00217918" w:rsidRDefault="00217918" w:rsidP="000F5C14">
            <w:pPr>
              <w:widowControl w:val="0"/>
              <w:pBdr>
                <w:top w:val="nil"/>
                <w:left w:val="nil"/>
                <w:bottom w:val="nil"/>
                <w:right w:val="nil"/>
                <w:between w:val="nil"/>
              </w:pBdr>
              <w:spacing w:line="276" w:lineRule="auto"/>
              <w:rPr>
                <w:color w:val="000000"/>
                <w:sz w:val="26"/>
                <w:szCs w:val="26"/>
              </w:rPr>
            </w:pPr>
          </w:p>
        </w:tc>
        <w:tc>
          <w:tcPr>
            <w:tcW w:w="3923" w:type="dxa"/>
          </w:tcPr>
          <w:p w14:paraId="433BD613" w14:textId="77777777" w:rsidR="00217918" w:rsidRPr="00CD7F0D" w:rsidRDefault="00217918" w:rsidP="000F5C14">
            <w:pPr>
              <w:tabs>
                <w:tab w:val="left" w:pos="360"/>
              </w:tabs>
              <w:spacing w:line="276" w:lineRule="auto"/>
              <w:rPr>
                <w:color w:val="000000"/>
                <w:sz w:val="26"/>
                <w:szCs w:val="26"/>
              </w:rPr>
            </w:pPr>
            <w:r w:rsidRPr="00CD7F0D">
              <w:rPr>
                <w:sz w:val="26"/>
                <w:szCs w:val="26"/>
              </w:rPr>
              <w:t>2. Người dùng nhập username và password.</w:t>
            </w:r>
          </w:p>
        </w:tc>
        <w:tc>
          <w:tcPr>
            <w:tcW w:w="3924" w:type="dxa"/>
          </w:tcPr>
          <w:p w14:paraId="69906DF8" w14:textId="77777777" w:rsidR="00217918" w:rsidRPr="00CD7F0D" w:rsidRDefault="00217918" w:rsidP="000F5C14">
            <w:pPr>
              <w:tabs>
                <w:tab w:val="left" w:pos="720"/>
              </w:tabs>
              <w:spacing w:after="160" w:line="276" w:lineRule="auto"/>
              <w:rPr>
                <w:color w:val="000000"/>
                <w:sz w:val="26"/>
                <w:szCs w:val="26"/>
              </w:rPr>
            </w:pPr>
          </w:p>
        </w:tc>
      </w:tr>
      <w:tr w:rsidR="00217918" w14:paraId="133C315E" w14:textId="77777777" w:rsidTr="000F5C14">
        <w:trPr>
          <w:trHeight w:val="218"/>
        </w:trPr>
        <w:tc>
          <w:tcPr>
            <w:tcW w:w="1502" w:type="dxa"/>
            <w:vMerge/>
            <w:vAlign w:val="center"/>
          </w:tcPr>
          <w:p w14:paraId="3F0E0A19" w14:textId="77777777" w:rsidR="00217918" w:rsidRDefault="00217918" w:rsidP="000F5C14">
            <w:pPr>
              <w:widowControl w:val="0"/>
              <w:pBdr>
                <w:top w:val="nil"/>
                <w:left w:val="nil"/>
                <w:bottom w:val="nil"/>
                <w:right w:val="nil"/>
                <w:between w:val="nil"/>
              </w:pBdr>
              <w:spacing w:line="276" w:lineRule="auto"/>
              <w:rPr>
                <w:color w:val="000000"/>
                <w:sz w:val="26"/>
                <w:szCs w:val="26"/>
              </w:rPr>
            </w:pPr>
          </w:p>
        </w:tc>
        <w:tc>
          <w:tcPr>
            <w:tcW w:w="3923" w:type="dxa"/>
          </w:tcPr>
          <w:p w14:paraId="18A647D0" w14:textId="77777777" w:rsidR="00217918" w:rsidRPr="00CD7F0D" w:rsidRDefault="00217918" w:rsidP="000F5C14">
            <w:pPr>
              <w:tabs>
                <w:tab w:val="left" w:pos="360"/>
              </w:tabs>
              <w:spacing w:after="160" w:line="276" w:lineRule="auto"/>
              <w:rPr>
                <w:color w:val="000000"/>
                <w:sz w:val="26"/>
                <w:szCs w:val="26"/>
              </w:rPr>
            </w:pPr>
            <w:r w:rsidRPr="00CD7F0D">
              <w:rPr>
                <w:sz w:val="26"/>
                <w:szCs w:val="26"/>
              </w:rPr>
              <w:t>3. Người dùng ấn nút “Đăng nhập”.</w:t>
            </w:r>
          </w:p>
        </w:tc>
        <w:tc>
          <w:tcPr>
            <w:tcW w:w="3924" w:type="dxa"/>
          </w:tcPr>
          <w:p w14:paraId="3E1DAB2A" w14:textId="77777777" w:rsidR="00217918" w:rsidRPr="00CD7F0D" w:rsidRDefault="00217918" w:rsidP="000F5C14">
            <w:pPr>
              <w:tabs>
                <w:tab w:val="left" w:pos="720"/>
              </w:tabs>
              <w:spacing w:line="276" w:lineRule="auto"/>
              <w:rPr>
                <w:color w:val="000000"/>
                <w:sz w:val="26"/>
                <w:szCs w:val="26"/>
              </w:rPr>
            </w:pPr>
            <w:r w:rsidRPr="00CD7F0D">
              <w:rPr>
                <w:sz w:val="26"/>
                <w:szCs w:val="26"/>
              </w:rPr>
              <w:t>3.1. Hệ thống hiển thị các chức năng của người dùng.</w:t>
            </w:r>
          </w:p>
        </w:tc>
      </w:tr>
      <w:tr w:rsidR="00217918" w14:paraId="027BA3DD" w14:textId="77777777" w:rsidTr="000F5C14">
        <w:trPr>
          <w:trHeight w:val="229"/>
        </w:trPr>
        <w:tc>
          <w:tcPr>
            <w:tcW w:w="1502" w:type="dxa"/>
          </w:tcPr>
          <w:p w14:paraId="073EA517" w14:textId="77777777" w:rsidR="00217918" w:rsidRDefault="00217918" w:rsidP="000F5C14">
            <w:pPr>
              <w:spacing w:after="160" w:line="276" w:lineRule="auto"/>
              <w:rPr>
                <w:b/>
                <w:sz w:val="26"/>
                <w:szCs w:val="26"/>
              </w:rPr>
            </w:pPr>
            <w:r>
              <w:rPr>
                <w:b/>
                <w:sz w:val="26"/>
                <w:szCs w:val="26"/>
              </w:rPr>
              <w:t>Ngoại lệ</w:t>
            </w:r>
          </w:p>
        </w:tc>
        <w:tc>
          <w:tcPr>
            <w:tcW w:w="7848" w:type="dxa"/>
            <w:gridSpan w:val="2"/>
          </w:tcPr>
          <w:p w14:paraId="095010D7" w14:textId="3045CC1E" w:rsidR="00217918" w:rsidRPr="00CD7F0D" w:rsidRDefault="00217918" w:rsidP="000F5C14">
            <w:pPr>
              <w:tabs>
                <w:tab w:val="left" w:pos="445"/>
              </w:tabs>
              <w:spacing w:line="276" w:lineRule="auto"/>
              <w:rPr>
                <w:sz w:val="26"/>
                <w:szCs w:val="26"/>
              </w:rPr>
            </w:pPr>
            <w:r w:rsidRPr="00CD7F0D">
              <w:rPr>
                <w:sz w:val="26"/>
                <w:szCs w:val="26"/>
              </w:rPr>
              <w:t>2.a. Người dùng nhập sai username và password</w:t>
            </w:r>
            <w:r w:rsidR="000A3E82" w:rsidRPr="00CD7F0D">
              <w:rPr>
                <w:sz w:val="26"/>
                <w:szCs w:val="26"/>
              </w:rPr>
              <w:t>.</w:t>
            </w:r>
          </w:p>
          <w:p w14:paraId="5FA2C565" w14:textId="77777777" w:rsidR="00217918" w:rsidRPr="00CD7F0D" w:rsidRDefault="00217918" w:rsidP="000F5C14">
            <w:pPr>
              <w:tabs>
                <w:tab w:val="left" w:pos="445"/>
              </w:tabs>
              <w:spacing w:line="276" w:lineRule="auto"/>
              <w:rPr>
                <w:sz w:val="26"/>
                <w:szCs w:val="26"/>
              </w:rPr>
            </w:pPr>
            <w:r w:rsidRPr="00CD7F0D">
              <w:rPr>
                <w:sz w:val="26"/>
                <w:szCs w:val="26"/>
              </w:rPr>
              <w:t>=&gt; Hệ thống báo lỗi và yêu cầu nhập lại.</w:t>
            </w:r>
          </w:p>
        </w:tc>
      </w:tr>
    </w:tbl>
    <w:p w14:paraId="73106344" w14:textId="7BB87CC1" w:rsidR="001E6AE3" w:rsidRPr="00C64BA7" w:rsidRDefault="001E6AE3" w:rsidP="001E6AE3">
      <w:pPr>
        <w:pStyle w:val="NoSpacing"/>
      </w:pPr>
    </w:p>
    <w:p w14:paraId="10B19444" w14:textId="070B333A" w:rsidR="006A2B6C" w:rsidRDefault="006A2B6C" w:rsidP="006A2B6C">
      <w:pPr>
        <w:pStyle w:val="Caption"/>
        <w:keepNext/>
      </w:pPr>
      <w:bookmarkStart w:id="30" w:name="_Toc68121150"/>
      <w:r>
        <w:t xml:space="preserve">Bảng </w:t>
      </w:r>
      <w:fldSimple w:instr=" SEQ Bảng \* ARABIC ">
        <w:r w:rsidR="00B57B1F">
          <w:rPr>
            <w:noProof/>
          </w:rPr>
          <w:t>5</w:t>
        </w:r>
      </w:fldSimple>
      <w:r>
        <w:t xml:space="preserve"> </w:t>
      </w:r>
      <w:r w:rsidR="00997900">
        <w:t>Đặc tả usecase</w:t>
      </w:r>
      <w:r w:rsidRPr="00C64BA7">
        <w:t xml:space="preserve"> đăng xuất</w:t>
      </w:r>
      <w:bookmarkEnd w:id="30"/>
    </w:p>
    <w:tbl>
      <w:tblPr>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5"/>
        <w:gridCol w:w="3932"/>
        <w:gridCol w:w="3935"/>
      </w:tblGrid>
      <w:tr w:rsidR="00D24226" w14:paraId="4973E2F5" w14:textId="77777777" w:rsidTr="008B17D4">
        <w:trPr>
          <w:trHeight w:val="524"/>
        </w:trPr>
        <w:tc>
          <w:tcPr>
            <w:tcW w:w="1505" w:type="dxa"/>
          </w:tcPr>
          <w:p w14:paraId="5DE9779E" w14:textId="77777777" w:rsidR="00D24226" w:rsidRDefault="00D24226" w:rsidP="008B17D4">
            <w:pPr>
              <w:spacing w:after="160" w:line="276" w:lineRule="auto"/>
              <w:rPr>
                <w:b/>
                <w:sz w:val="26"/>
                <w:szCs w:val="26"/>
              </w:rPr>
            </w:pPr>
            <w:r>
              <w:rPr>
                <w:b/>
                <w:sz w:val="26"/>
                <w:szCs w:val="26"/>
              </w:rPr>
              <w:t>Mã use case</w:t>
            </w:r>
          </w:p>
        </w:tc>
        <w:tc>
          <w:tcPr>
            <w:tcW w:w="7867" w:type="dxa"/>
            <w:gridSpan w:val="2"/>
          </w:tcPr>
          <w:p w14:paraId="609EDC3C" w14:textId="77777777" w:rsidR="00D24226" w:rsidRDefault="00D24226" w:rsidP="008B17D4">
            <w:pPr>
              <w:spacing w:after="160" w:line="276" w:lineRule="auto"/>
              <w:rPr>
                <w:sz w:val="26"/>
                <w:szCs w:val="26"/>
              </w:rPr>
            </w:pPr>
            <w:r>
              <w:rPr>
                <w:sz w:val="26"/>
                <w:szCs w:val="26"/>
              </w:rPr>
              <w:t>UC02.</w:t>
            </w:r>
          </w:p>
        </w:tc>
      </w:tr>
      <w:tr w:rsidR="00D24226" w14:paraId="7C3B5A9D" w14:textId="77777777" w:rsidTr="008B17D4">
        <w:trPr>
          <w:trHeight w:val="524"/>
        </w:trPr>
        <w:tc>
          <w:tcPr>
            <w:tcW w:w="1505" w:type="dxa"/>
          </w:tcPr>
          <w:p w14:paraId="7DD69FD3" w14:textId="77777777" w:rsidR="00D24226" w:rsidRDefault="00D24226" w:rsidP="008B17D4">
            <w:pPr>
              <w:spacing w:after="160" w:line="276" w:lineRule="auto"/>
              <w:rPr>
                <w:b/>
                <w:sz w:val="26"/>
                <w:szCs w:val="26"/>
              </w:rPr>
            </w:pPr>
            <w:r>
              <w:rPr>
                <w:b/>
                <w:sz w:val="26"/>
                <w:szCs w:val="26"/>
              </w:rPr>
              <w:t>Use Case</w:t>
            </w:r>
          </w:p>
        </w:tc>
        <w:tc>
          <w:tcPr>
            <w:tcW w:w="7867" w:type="dxa"/>
            <w:gridSpan w:val="2"/>
          </w:tcPr>
          <w:p w14:paraId="2DBE6527" w14:textId="77777777" w:rsidR="00D24226" w:rsidRDefault="00D24226" w:rsidP="008B17D4">
            <w:pPr>
              <w:spacing w:after="160" w:line="276" w:lineRule="auto"/>
              <w:rPr>
                <w:sz w:val="26"/>
                <w:szCs w:val="26"/>
              </w:rPr>
            </w:pPr>
            <w:r>
              <w:rPr>
                <w:sz w:val="26"/>
                <w:szCs w:val="26"/>
              </w:rPr>
              <w:t>Đăng xuất.</w:t>
            </w:r>
          </w:p>
        </w:tc>
      </w:tr>
      <w:tr w:rsidR="00D24226" w14:paraId="69F863AB" w14:textId="77777777" w:rsidTr="008B17D4">
        <w:trPr>
          <w:trHeight w:val="510"/>
        </w:trPr>
        <w:tc>
          <w:tcPr>
            <w:tcW w:w="1505" w:type="dxa"/>
          </w:tcPr>
          <w:p w14:paraId="0C1023E3" w14:textId="77777777" w:rsidR="00D24226" w:rsidRDefault="00D24226" w:rsidP="008B17D4">
            <w:pPr>
              <w:spacing w:after="160" w:line="276" w:lineRule="auto"/>
              <w:rPr>
                <w:b/>
                <w:sz w:val="26"/>
                <w:szCs w:val="26"/>
              </w:rPr>
            </w:pPr>
            <w:r>
              <w:rPr>
                <w:b/>
                <w:sz w:val="26"/>
                <w:szCs w:val="26"/>
              </w:rPr>
              <w:lastRenderedPageBreak/>
              <w:t>Ngữ cảnh</w:t>
            </w:r>
          </w:p>
        </w:tc>
        <w:tc>
          <w:tcPr>
            <w:tcW w:w="7867" w:type="dxa"/>
            <w:gridSpan w:val="2"/>
          </w:tcPr>
          <w:p w14:paraId="623D6FD7" w14:textId="77777777" w:rsidR="00D24226" w:rsidRDefault="00D24226" w:rsidP="008B17D4">
            <w:pPr>
              <w:spacing w:after="160" w:line="276" w:lineRule="auto"/>
              <w:rPr>
                <w:sz w:val="26"/>
                <w:szCs w:val="26"/>
              </w:rPr>
            </w:pPr>
            <w:r>
              <w:rPr>
                <w:sz w:val="26"/>
                <w:szCs w:val="26"/>
              </w:rPr>
              <w:t>Trên website khi đã đăng nhập tài khoản vào hệ thống.</w:t>
            </w:r>
          </w:p>
        </w:tc>
      </w:tr>
      <w:tr w:rsidR="00D24226" w14:paraId="4A48F0E1" w14:textId="77777777" w:rsidTr="008B17D4">
        <w:trPr>
          <w:trHeight w:val="524"/>
        </w:trPr>
        <w:tc>
          <w:tcPr>
            <w:tcW w:w="1505" w:type="dxa"/>
          </w:tcPr>
          <w:p w14:paraId="79148BC8" w14:textId="77777777" w:rsidR="00D24226" w:rsidRDefault="00D24226" w:rsidP="008B17D4">
            <w:pPr>
              <w:spacing w:after="160" w:line="276" w:lineRule="auto"/>
              <w:rPr>
                <w:b/>
                <w:sz w:val="26"/>
                <w:szCs w:val="26"/>
              </w:rPr>
            </w:pPr>
            <w:r>
              <w:rPr>
                <w:b/>
                <w:sz w:val="26"/>
                <w:szCs w:val="26"/>
              </w:rPr>
              <w:t>Mô tả</w:t>
            </w:r>
          </w:p>
        </w:tc>
        <w:tc>
          <w:tcPr>
            <w:tcW w:w="7867" w:type="dxa"/>
            <w:gridSpan w:val="2"/>
          </w:tcPr>
          <w:p w14:paraId="244370BE" w14:textId="77777777" w:rsidR="00D24226" w:rsidRDefault="00D24226" w:rsidP="008B17D4">
            <w:pPr>
              <w:spacing w:after="160" w:line="276" w:lineRule="auto"/>
              <w:rPr>
                <w:sz w:val="26"/>
                <w:szCs w:val="26"/>
              </w:rPr>
            </w:pPr>
            <w:r>
              <w:rPr>
                <w:sz w:val="26"/>
                <w:szCs w:val="26"/>
              </w:rPr>
              <w:t>Người dùng đăng xuất tài khoản ra khỏi hệ thống.</w:t>
            </w:r>
          </w:p>
        </w:tc>
      </w:tr>
      <w:tr w:rsidR="00DB2E50" w:rsidRPr="00442A38" w14:paraId="7472C153" w14:textId="77777777" w:rsidTr="008B17D4">
        <w:trPr>
          <w:trHeight w:val="524"/>
        </w:trPr>
        <w:tc>
          <w:tcPr>
            <w:tcW w:w="1505" w:type="dxa"/>
          </w:tcPr>
          <w:p w14:paraId="6B4DC8FE" w14:textId="77777777" w:rsidR="00DB2E50" w:rsidRDefault="00DB2E50" w:rsidP="00DB2E50">
            <w:pPr>
              <w:spacing w:after="160" w:line="276" w:lineRule="auto"/>
              <w:rPr>
                <w:b/>
                <w:sz w:val="26"/>
                <w:szCs w:val="26"/>
              </w:rPr>
            </w:pPr>
            <w:r>
              <w:rPr>
                <w:b/>
                <w:sz w:val="26"/>
                <w:szCs w:val="26"/>
              </w:rPr>
              <w:t>Tác nhân</w:t>
            </w:r>
          </w:p>
        </w:tc>
        <w:tc>
          <w:tcPr>
            <w:tcW w:w="7867" w:type="dxa"/>
            <w:gridSpan w:val="2"/>
          </w:tcPr>
          <w:p w14:paraId="2224AFA3" w14:textId="6B1F303E" w:rsidR="00DB2E50" w:rsidRPr="00442A38" w:rsidRDefault="00DB2E50" w:rsidP="00DB2E50">
            <w:pPr>
              <w:spacing w:after="160" w:line="276" w:lineRule="auto"/>
              <w:rPr>
                <w:sz w:val="26"/>
                <w:szCs w:val="26"/>
              </w:rPr>
            </w:pPr>
            <w:r>
              <w:rPr>
                <w:sz w:val="26"/>
                <w:szCs w:val="26"/>
              </w:rPr>
              <w:t>Khách hàng, thu ngân, thủ kho, admin</w:t>
            </w:r>
            <w:r w:rsidR="000A3E82">
              <w:rPr>
                <w:sz w:val="26"/>
                <w:szCs w:val="26"/>
              </w:rPr>
              <w:t>.</w:t>
            </w:r>
          </w:p>
        </w:tc>
      </w:tr>
      <w:tr w:rsidR="00D24226" w14:paraId="77F10B08" w14:textId="77777777" w:rsidTr="008B17D4">
        <w:trPr>
          <w:trHeight w:val="869"/>
        </w:trPr>
        <w:tc>
          <w:tcPr>
            <w:tcW w:w="1505" w:type="dxa"/>
          </w:tcPr>
          <w:p w14:paraId="716F876F" w14:textId="77777777" w:rsidR="00D24226" w:rsidRDefault="00D24226" w:rsidP="008B17D4">
            <w:pPr>
              <w:spacing w:after="160" w:line="276" w:lineRule="auto"/>
              <w:rPr>
                <w:b/>
                <w:sz w:val="26"/>
                <w:szCs w:val="26"/>
              </w:rPr>
            </w:pPr>
            <w:r>
              <w:rPr>
                <w:b/>
                <w:sz w:val="26"/>
                <w:szCs w:val="26"/>
              </w:rPr>
              <w:t>Sự kiện kích hoạt</w:t>
            </w:r>
          </w:p>
        </w:tc>
        <w:tc>
          <w:tcPr>
            <w:tcW w:w="7867" w:type="dxa"/>
            <w:gridSpan w:val="2"/>
          </w:tcPr>
          <w:p w14:paraId="5EAB97F2" w14:textId="03A27B36" w:rsidR="00D24226" w:rsidRDefault="000C27B7" w:rsidP="000C27B7">
            <w:pPr>
              <w:spacing w:after="160" w:line="276" w:lineRule="auto"/>
              <w:rPr>
                <w:sz w:val="26"/>
                <w:szCs w:val="26"/>
              </w:rPr>
            </w:pPr>
            <w:r>
              <w:rPr>
                <w:sz w:val="26"/>
                <w:szCs w:val="26"/>
              </w:rPr>
              <w:t>Người dùng chọn chức năng đ</w:t>
            </w:r>
            <w:r w:rsidR="00D24226">
              <w:rPr>
                <w:sz w:val="26"/>
                <w:szCs w:val="26"/>
              </w:rPr>
              <w:t>ăng xuất khỏi hệ thống.</w:t>
            </w:r>
          </w:p>
        </w:tc>
      </w:tr>
      <w:tr w:rsidR="00D24226" w14:paraId="3EA204F4" w14:textId="77777777" w:rsidTr="008B17D4">
        <w:trPr>
          <w:trHeight w:val="880"/>
        </w:trPr>
        <w:tc>
          <w:tcPr>
            <w:tcW w:w="1505" w:type="dxa"/>
          </w:tcPr>
          <w:p w14:paraId="7541363A" w14:textId="77777777" w:rsidR="00D24226" w:rsidRDefault="00D24226" w:rsidP="008B17D4">
            <w:pPr>
              <w:spacing w:after="160" w:line="276" w:lineRule="auto"/>
              <w:rPr>
                <w:b/>
                <w:sz w:val="26"/>
                <w:szCs w:val="26"/>
              </w:rPr>
            </w:pPr>
            <w:r>
              <w:rPr>
                <w:b/>
                <w:sz w:val="26"/>
                <w:szCs w:val="26"/>
              </w:rPr>
              <w:t>Điều kiện tiên quyết</w:t>
            </w:r>
          </w:p>
        </w:tc>
        <w:tc>
          <w:tcPr>
            <w:tcW w:w="7867" w:type="dxa"/>
            <w:gridSpan w:val="2"/>
          </w:tcPr>
          <w:p w14:paraId="280E10AA" w14:textId="77777777" w:rsidR="00D24226" w:rsidRDefault="00D24226" w:rsidP="008B17D4">
            <w:pPr>
              <w:spacing w:line="276" w:lineRule="auto"/>
              <w:rPr>
                <w:sz w:val="26"/>
                <w:szCs w:val="26"/>
              </w:rPr>
            </w:pPr>
            <w:r>
              <w:rPr>
                <w:sz w:val="26"/>
                <w:szCs w:val="26"/>
              </w:rPr>
              <w:t>+ Người dùng đã đăng nhập vào hệ thống.</w:t>
            </w:r>
          </w:p>
        </w:tc>
      </w:tr>
      <w:tr w:rsidR="00D24226" w14:paraId="795652A7" w14:textId="77777777" w:rsidTr="008B17D4">
        <w:trPr>
          <w:trHeight w:val="524"/>
        </w:trPr>
        <w:tc>
          <w:tcPr>
            <w:tcW w:w="1505" w:type="dxa"/>
          </w:tcPr>
          <w:p w14:paraId="68A4CB25" w14:textId="77777777" w:rsidR="00D24226" w:rsidRDefault="00D24226" w:rsidP="008B17D4">
            <w:pPr>
              <w:spacing w:after="160" w:line="276" w:lineRule="auto"/>
              <w:rPr>
                <w:b/>
                <w:sz w:val="26"/>
                <w:szCs w:val="26"/>
              </w:rPr>
            </w:pPr>
            <w:r>
              <w:rPr>
                <w:b/>
                <w:sz w:val="26"/>
                <w:szCs w:val="26"/>
              </w:rPr>
              <w:t>Kết quả</w:t>
            </w:r>
          </w:p>
        </w:tc>
        <w:tc>
          <w:tcPr>
            <w:tcW w:w="7867" w:type="dxa"/>
            <w:gridSpan w:val="2"/>
          </w:tcPr>
          <w:p w14:paraId="151247B9" w14:textId="77777777" w:rsidR="00D24226" w:rsidRDefault="00D24226" w:rsidP="008B17D4">
            <w:pPr>
              <w:spacing w:after="160" w:line="276" w:lineRule="auto"/>
              <w:rPr>
                <w:sz w:val="26"/>
                <w:szCs w:val="26"/>
              </w:rPr>
            </w:pPr>
            <w:r>
              <w:rPr>
                <w:sz w:val="26"/>
                <w:szCs w:val="26"/>
              </w:rPr>
              <w:t>Người dùng đăng xuất thành công.</w:t>
            </w:r>
          </w:p>
        </w:tc>
      </w:tr>
      <w:tr w:rsidR="00D24226" w14:paraId="443DBE0F" w14:textId="77777777" w:rsidTr="00DB2E50">
        <w:trPr>
          <w:trHeight w:val="524"/>
        </w:trPr>
        <w:tc>
          <w:tcPr>
            <w:tcW w:w="1505" w:type="dxa"/>
            <w:vMerge w:val="restart"/>
            <w:vAlign w:val="center"/>
          </w:tcPr>
          <w:p w14:paraId="7FADD7AF" w14:textId="77777777" w:rsidR="00D24226" w:rsidRDefault="00D24226" w:rsidP="008B17D4">
            <w:pPr>
              <w:spacing w:after="160" w:line="276" w:lineRule="auto"/>
              <w:rPr>
                <w:b/>
                <w:sz w:val="26"/>
                <w:szCs w:val="26"/>
              </w:rPr>
            </w:pPr>
            <w:r>
              <w:rPr>
                <w:b/>
                <w:sz w:val="26"/>
                <w:szCs w:val="26"/>
              </w:rPr>
              <w:t>Luồng sự kiện</w:t>
            </w:r>
          </w:p>
        </w:tc>
        <w:tc>
          <w:tcPr>
            <w:tcW w:w="3932" w:type="dxa"/>
          </w:tcPr>
          <w:p w14:paraId="4B386110" w14:textId="77777777" w:rsidR="00D24226" w:rsidRDefault="00D24226" w:rsidP="008B17D4">
            <w:pPr>
              <w:tabs>
                <w:tab w:val="left" w:pos="720"/>
              </w:tabs>
              <w:spacing w:after="160" w:line="276" w:lineRule="auto"/>
              <w:ind w:left="720"/>
              <w:rPr>
                <w:sz w:val="26"/>
                <w:szCs w:val="26"/>
              </w:rPr>
            </w:pPr>
            <w:r>
              <w:rPr>
                <w:b/>
                <w:sz w:val="26"/>
                <w:szCs w:val="26"/>
              </w:rPr>
              <w:t xml:space="preserve">              Actor</w:t>
            </w:r>
          </w:p>
        </w:tc>
        <w:tc>
          <w:tcPr>
            <w:tcW w:w="3935" w:type="dxa"/>
          </w:tcPr>
          <w:p w14:paraId="4CF092D4" w14:textId="77777777" w:rsidR="00D24226" w:rsidRDefault="00D24226" w:rsidP="008B17D4">
            <w:pPr>
              <w:tabs>
                <w:tab w:val="left" w:pos="720"/>
              </w:tabs>
              <w:spacing w:after="160" w:line="276" w:lineRule="auto"/>
              <w:jc w:val="center"/>
              <w:rPr>
                <w:sz w:val="26"/>
                <w:szCs w:val="26"/>
              </w:rPr>
            </w:pPr>
            <w:r>
              <w:rPr>
                <w:b/>
                <w:sz w:val="26"/>
                <w:szCs w:val="26"/>
              </w:rPr>
              <w:t>System</w:t>
            </w:r>
          </w:p>
        </w:tc>
      </w:tr>
      <w:tr w:rsidR="00D24226" w14:paraId="0A495BEC" w14:textId="77777777" w:rsidTr="00251F9F">
        <w:trPr>
          <w:trHeight w:val="982"/>
        </w:trPr>
        <w:tc>
          <w:tcPr>
            <w:tcW w:w="1505" w:type="dxa"/>
            <w:vMerge/>
            <w:vAlign w:val="center"/>
          </w:tcPr>
          <w:p w14:paraId="0FB126A2" w14:textId="77777777" w:rsidR="00D24226" w:rsidRDefault="00D24226" w:rsidP="008B17D4">
            <w:pPr>
              <w:widowControl w:val="0"/>
              <w:pBdr>
                <w:top w:val="nil"/>
                <w:left w:val="nil"/>
                <w:bottom w:val="nil"/>
                <w:right w:val="nil"/>
                <w:between w:val="nil"/>
              </w:pBdr>
              <w:spacing w:line="276" w:lineRule="auto"/>
              <w:rPr>
                <w:sz w:val="26"/>
                <w:szCs w:val="26"/>
              </w:rPr>
            </w:pPr>
          </w:p>
        </w:tc>
        <w:tc>
          <w:tcPr>
            <w:tcW w:w="3932" w:type="dxa"/>
          </w:tcPr>
          <w:p w14:paraId="1A23DEE2" w14:textId="77777777" w:rsidR="00D24226" w:rsidRDefault="00D24226" w:rsidP="008B17D4">
            <w:pPr>
              <w:tabs>
                <w:tab w:val="left" w:pos="360"/>
              </w:tabs>
              <w:spacing w:line="276" w:lineRule="auto"/>
              <w:rPr>
                <w:sz w:val="26"/>
                <w:szCs w:val="26"/>
              </w:rPr>
            </w:pPr>
            <w:r>
              <w:rPr>
                <w:sz w:val="26"/>
                <w:szCs w:val="26"/>
              </w:rPr>
              <w:t>1. Người dùng chọn mục “Đăng xuất”.</w:t>
            </w:r>
          </w:p>
        </w:tc>
        <w:tc>
          <w:tcPr>
            <w:tcW w:w="3935" w:type="dxa"/>
          </w:tcPr>
          <w:p w14:paraId="6D2A4942" w14:textId="33F9DC89" w:rsidR="00D24226" w:rsidRDefault="00D24226" w:rsidP="00ED3490">
            <w:pPr>
              <w:tabs>
                <w:tab w:val="left" w:pos="720"/>
              </w:tabs>
              <w:spacing w:after="160" w:line="276" w:lineRule="auto"/>
              <w:rPr>
                <w:sz w:val="26"/>
                <w:szCs w:val="26"/>
              </w:rPr>
            </w:pPr>
            <w:r>
              <w:rPr>
                <w:sz w:val="26"/>
                <w:szCs w:val="26"/>
              </w:rPr>
              <w:t xml:space="preserve">1.1. Hệ thống </w:t>
            </w:r>
            <w:r w:rsidR="00ED3490">
              <w:rPr>
                <w:sz w:val="26"/>
                <w:szCs w:val="26"/>
              </w:rPr>
              <w:t>đăng xuất tài khoản và</w:t>
            </w:r>
            <w:r>
              <w:rPr>
                <w:sz w:val="26"/>
                <w:szCs w:val="26"/>
              </w:rPr>
              <w:t xml:space="preserve"> hiển thị lại trang đăng nhập.</w:t>
            </w:r>
          </w:p>
        </w:tc>
      </w:tr>
      <w:tr w:rsidR="00D24226" w14:paraId="517B9964" w14:textId="77777777" w:rsidTr="008B17D4">
        <w:trPr>
          <w:trHeight w:val="270"/>
        </w:trPr>
        <w:tc>
          <w:tcPr>
            <w:tcW w:w="1505" w:type="dxa"/>
          </w:tcPr>
          <w:p w14:paraId="3B58126D" w14:textId="77777777" w:rsidR="00D24226" w:rsidRDefault="00D24226" w:rsidP="008B17D4">
            <w:pPr>
              <w:spacing w:after="160" w:line="276" w:lineRule="auto"/>
              <w:rPr>
                <w:b/>
                <w:sz w:val="26"/>
                <w:szCs w:val="26"/>
              </w:rPr>
            </w:pPr>
            <w:r>
              <w:rPr>
                <w:b/>
                <w:sz w:val="26"/>
                <w:szCs w:val="26"/>
              </w:rPr>
              <w:t>Ngoại lệ</w:t>
            </w:r>
          </w:p>
        </w:tc>
        <w:tc>
          <w:tcPr>
            <w:tcW w:w="7867" w:type="dxa"/>
            <w:gridSpan w:val="2"/>
          </w:tcPr>
          <w:p w14:paraId="3CC7A116" w14:textId="77777777" w:rsidR="00D24226" w:rsidRDefault="00D24226" w:rsidP="008B17D4">
            <w:pPr>
              <w:tabs>
                <w:tab w:val="left" w:pos="445"/>
              </w:tabs>
              <w:spacing w:line="276" w:lineRule="auto"/>
              <w:rPr>
                <w:sz w:val="26"/>
                <w:szCs w:val="26"/>
              </w:rPr>
            </w:pPr>
            <w:r>
              <w:rPr>
                <w:sz w:val="26"/>
                <w:szCs w:val="26"/>
              </w:rPr>
              <w:t>Không.</w:t>
            </w:r>
          </w:p>
        </w:tc>
      </w:tr>
    </w:tbl>
    <w:p w14:paraId="7967A21A" w14:textId="77777777" w:rsidR="00EB4B0C" w:rsidRDefault="00EB4B0C" w:rsidP="00F734CB">
      <w:pPr>
        <w:pStyle w:val="Tiumccp2"/>
        <w:tabs>
          <w:tab w:val="clear" w:pos="6379"/>
          <w:tab w:val="center" w:pos="1560"/>
        </w:tabs>
        <w:ind w:right="-93"/>
      </w:pPr>
    </w:p>
    <w:p w14:paraId="7CC3D108" w14:textId="4035EEDD" w:rsidR="00F50A6F" w:rsidRDefault="00207B60" w:rsidP="00207B60">
      <w:pPr>
        <w:pStyle w:val="Caption"/>
      </w:pPr>
      <w:bookmarkStart w:id="31" w:name="_Toc68121151"/>
      <w:r>
        <w:t xml:space="preserve">Bảng </w:t>
      </w:r>
      <w:fldSimple w:instr=" SEQ Bảng \* ARABIC ">
        <w:r w:rsidR="00B57B1F">
          <w:rPr>
            <w:noProof/>
          </w:rPr>
          <w:t>6</w:t>
        </w:r>
      </w:fldSimple>
      <w:r>
        <w:t xml:space="preserve">: </w:t>
      </w:r>
      <w:r w:rsidR="00997900">
        <w:t>Đặc tả usecase</w:t>
      </w:r>
      <w:r w:rsidR="00F50A6F" w:rsidRPr="00C64BA7">
        <w:t xml:space="preserve"> </w:t>
      </w:r>
      <w:r w:rsidR="006958E3">
        <w:t>đ</w:t>
      </w:r>
      <w:r w:rsidR="00F50A6F" w:rsidRPr="00C64BA7">
        <w:t>ổi mật khẩu</w:t>
      </w:r>
      <w:bookmarkEnd w:id="31"/>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F04BA9" w14:paraId="20B08215" w14:textId="77777777" w:rsidTr="00F22B97">
        <w:trPr>
          <w:trHeight w:val="480"/>
        </w:trPr>
        <w:tc>
          <w:tcPr>
            <w:tcW w:w="1508" w:type="dxa"/>
          </w:tcPr>
          <w:p w14:paraId="51BC323D" w14:textId="77777777" w:rsidR="00F04BA9" w:rsidRPr="00BC0CC7" w:rsidRDefault="00F04BA9" w:rsidP="008B17D4">
            <w:pPr>
              <w:spacing w:after="160" w:line="276" w:lineRule="auto"/>
              <w:rPr>
                <w:b/>
                <w:sz w:val="26"/>
                <w:szCs w:val="26"/>
              </w:rPr>
            </w:pPr>
            <w:r w:rsidRPr="00BC0CC7">
              <w:rPr>
                <w:b/>
                <w:sz w:val="26"/>
                <w:szCs w:val="26"/>
              </w:rPr>
              <w:t>Mã use case</w:t>
            </w:r>
          </w:p>
        </w:tc>
        <w:tc>
          <w:tcPr>
            <w:tcW w:w="7884" w:type="dxa"/>
            <w:gridSpan w:val="2"/>
          </w:tcPr>
          <w:p w14:paraId="3BE02321" w14:textId="77777777" w:rsidR="00F04BA9" w:rsidRPr="00BC0CC7" w:rsidRDefault="00F04BA9" w:rsidP="008B17D4">
            <w:pPr>
              <w:spacing w:after="160" w:line="276" w:lineRule="auto"/>
              <w:rPr>
                <w:sz w:val="26"/>
                <w:szCs w:val="26"/>
              </w:rPr>
            </w:pPr>
            <w:r w:rsidRPr="00BC0CC7">
              <w:rPr>
                <w:sz w:val="26"/>
                <w:szCs w:val="26"/>
              </w:rPr>
              <w:t>UC03.</w:t>
            </w:r>
          </w:p>
        </w:tc>
      </w:tr>
      <w:tr w:rsidR="00F04BA9" w14:paraId="039647B8" w14:textId="77777777" w:rsidTr="00F22B97">
        <w:trPr>
          <w:trHeight w:val="480"/>
        </w:trPr>
        <w:tc>
          <w:tcPr>
            <w:tcW w:w="1508" w:type="dxa"/>
          </w:tcPr>
          <w:p w14:paraId="2E7B11FB" w14:textId="77777777" w:rsidR="00F04BA9" w:rsidRPr="00BC0CC7" w:rsidRDefault="00F04BA9" w:rsidP="008B17D4">
            <w:pPr>
              <w:spacing w:after="160" w:line="276" w:lineRule="auto"/>
              <w:rPr>
                <w:b/>
                <w:sz w:val="26"/>
                <w:szCs w:val="26"/>
              </w:rPr>
            </w:pPr>
            <w:r w:rsidRPr="00BC0CC7">
              <w:rPr>
                <w:b/>
                <w:sz w:val="26"/>
                <w:szCs w:val="26"/>
              </w:rPr>
              <w:t>Use Case</w:t>
            </w:r>
          </w:p>
        </w:tc>
        <w:tc>
          <w:tcPr>
            <w:tcW w:w="7884" w:type="dxa"/>
            <w:gridSpan w:val="2"/>
          </w:tcPr>
          <w:p w14:paraId="426DA66C" w14:textId="4E82D184" w:rsidR="00F04BA9" w:rsidRPr="00BC0CC7" w:rsidRDefault="006958E3" w:rsidP="008B17D4">
            <w:pPr>
              <w:spacing w:after="160" w:line="276" w:lineRule="auto"/>
              <w:rPr>
                <w:sz w:val="26"/>
                <w:szCs w:val="26"/>
              </w:rPr>
            </w:pPr>
            <w:r w:rsidRPr="00BC0CC7">
              <w:rPr>
                <w:sz w:val="26"/>
                <w:szCs w:val="26"/>
              </w:rPr>
              <w:t>Đổi</w:t>
            </w:r>
            <w:r w:rsidR="00F04BA9" w:rsidRPr="00BC0CC7">
              <w:rPr>
                <w:sz w:val="26"/>
                <w:szCs w:val="26"/>
              </w:rPr>
              <w:t xml:space="preserve"> mật khẩu.</w:t>
            </w:r>
            <w:r w:rsidR="00CD7F0D" w:rsidRPr="00BC0CC7">
              <w:rPr>
                <w:sz w:val="26"/>
                <w:szCs w:val="26"/>
              </w:rPr>
              <w:t xml:space="preserve"> </w:t>
            </w:r>
          </w:p>
        </w:tc>
      </w:tr>
      <w:tr w:rsidR="00F04BA9" w14:paraId="60B08D67" w14:textId="77777777" w:rsidTr="00F22B97">
        <w:trPr>
          <w:trHeight w:val="467"/>
        </w:trPr>
        <w:tc>
          <w:tcPr>
            <w:tcW w:w="1508" w:type="dxa"/>
          </w:tcPr>
          <w:p w14:paraId="374A0016" w14:textId="77777777" w:rsidR="00F04BA9" w:rsidRPr="00BC0CC7" w:rsidRDefault="00F04BA9" w:rsidP="008B17D4">
            <w:pPr>
              <w:spacing w:after="160" w:line="276" w:lineRule="auto"/>
              <w:rPr>
                <w:b/>
                <w:sz w:val="26"/>
                <w:szCs w:val="26"/>
              </w:rPr>
            </w:pPr>
            <w:r w:rsidRPr="00BC0CC7">
              <w:rPr>
                <w:b/>
                <w:sz w:val="26"/>
                <w:szCs w:val="26"/>
              </w:rPr>
              <w:t>Ngữ cảnh</w:t>
            </w:r>
          </w:p>
        </w:tc>
        <w:tc>
          <w:tcPr>
            <w:tcW w:w="7884" w:type="dxa"/>
            <w:gridSpan w:val="2"/>
          </w:tcPr>
          <w:p w14:paraId="2CF22635" w14:textId="77777777" w:rsidR="00F04BA9" w:rsidRPr="00BC0CC7" w:rsidRDefault="00F04BA9" w:rsidP="008B17D4">
            <w:pPr>
              <w:spacing w:after="160" w:line="276" w:lineRule="auto"/>
              <w:rPr>
                <w:sz w:val="26"/>
                <w:szCs w:val="26"/>
              </w:rPr>
            </w:pPr>
            <w:r w:rsidRPr="00BC0CC7">
              <w:rPr>
                <w:sz w:val="26"/>
                <w:szCs w:val="26"/>
              </w:rPr>
              <w:t>Trên website khi đã đăng nhập tài khoản vào hệ thống.</w:t>
            </w:r>
          </w:p>
        </w:tc>
      </w:tr>
      <w:tr w:rsidR="00F04BA9" w14:paraId="7D821982" w14:textId="77777777" w:rsidTr="00F22B97">
        <w:trPr>
          <w:trHeight w:val="480"/>
        </w:trPr>
        <w:tc>
          <w:tcPr>
            <w:tcW w:w="1508" w:type="dxa"/>
          </w:tcPr>
          <w:p w14:paraId="702D9390" w14:textId="77777777" w:rsidR="00F04BA9" w:rsidRPr="00BC0CC7" w:rsidRDefault="00F04BA9" w:rsidP="008B17D4">
            <w:pPr>
              <w:spacing w:after="160" w:line="276" w:lineRule="auto"/>
              <w:rPr>
                <w:b/>
                <w:sz w:val="26"/>
                <w:szCs w:val="26"/>
              </w:rPr>
            </w:pPr>
            <w:r w:rsidRPr="00BC0CC7">
              <w:rPr>
                <w:b/>
                <w:sz w:val="26"/>
                <w:szCs w:val="26"/>
              </w:rPr>
              <w:t>Mô tả</w:t>
            </w:r>
          </w:p>
        </w:tc>
        <w:tc>
          <w:tcPr>
            <w:tcW w:w="7884" w:type="dxa"/>
            <w:gridSpan w:val="2"/>
          </w:tcPr>
          <w:p w14:paraId="1F82F1C7" w14:textId="77777777" w:rsidR="00F04BA9" w:rsidRPr="00BC0CC7" w:rsidRDefault="00F04BA9" w:rsidP="008B17D4">
            <w:pPr>
              <w:spacing w:after="160" w:line="276" w:lineRule="auto"/>
              <w:rPr>
                <w:sz w:val="26"/>
                <w:szCs w:val="26"/>
              </w:rPr>
            </w:pPr>
            <w:r w:rsidRPr="00BC0CC7">
              <w:rPr>
                <w:sz w:val="26"/>
                <w:szCs w:val="26"/>
              </w:rPr>
              <w:t>Người dùng thay đổi mật khẩu khi đã đăng nhập tài khoản vào hệ thống.</w:t>
            </w:r>
          </w:p>
        </w:tc>
      </w:tr>
      <w:tr w:rsidR="007A5A8F" w14:paraId="4594B3B3" w14:textId="77777777" w:rsidTr="00F22B97">
        <w:trPr>
          <w:trHeight w:val="480"/>
        </w:trPr>
        <w:tc>
          <w:tcPr>
            <w:tcW w:w="1508" w:type="dxa"/>
          </w:tcPr>
          <w:p w14:paraId="0319959A" w14:textId="77777777" w:rsidR="007A5A8F" w:rsidRPr="00BC0CC7" w:rsidRDefault="007A5A8F" w:rsidP="007A5A8F">
            <w:pPr>
              <w:spacing w:after="160" w:line="276" w:lineRule="auto"/>
              <w:rPr>
                <w:b/>
                <w:sz w:val="26"/>
                <w:szCs w:val="26"/>
              </w:rPr>
            </w:pPr>
            <w:r w:rsidRPr="00BC0CC7">
              <w:rPr>
                <w:b/>
                <w:sz w:val="26"/>
                <w:szCs w:val="26"/>
              </w:rPr>
              <w:t>Tác nhân</w:t>
            </w:r>
          </w:p>
        </w:tc>
        <w:tc>
          <w:tcPr>
            <w:tcW w:w="7884" w:type="dxa"/>
            <w:gridSpan w:val="2"/>
          </w:tcPr>
          <w:p w14:paraId="078CF4B7" w14:textId="2238AFC6" w:rsidR="007A5A8F" w:rsidRPr="00BC0CC7" w:rsidRDefault="007A5A8F" w:rsidP="007A5A8F">
            <w:pPr>
              <w:spacing w:after="160" w:line="276" w:lineRule="auto"/>
              <w:rPr>
                <w:sz w:val="26"/>
                <w:szCs w:val="26"/>
              </w:rPr>
            </w:pPr>
            <w:r w:rsidRPr="00BC0CC7">
              <w:rPr>
                <w:sz w:val="26"/>
                <w:szCs w:val="26"/>
              </w:rPr>
              <w:t>Khách hàng, thu ngân, thủ kho, admin</w:t>
            </w:r>
          </w:p>
        </w:tc>
      </w:tr>
      <w:tr w:rsidR="00F04BA9" w14:paraId="4F1296B4" w14:textId="77777777" w:rsidTr="00F22B97">
        <w:trPr>
          <w:trHeight w:val="795"/>
        </w:trPr>
        <w:tc>
          <w:tcPr>
            <w:tcW w:w="1508" w:type="dxa"/>
          </w:tcPr>
          <w:p w14:paraId="74BEB2BB" w14:textId="77777777" w:rsidR="00F04BA9" w:rsidRPr="00BC0CC7" w:rsidRDefault="00F04BA9" w:rsidP="008B17D4">
            <w:pPr>
              <w:spacing w:after="160" w:line="276" w:lineRule="auto"/>
              <w:rPr>
                <w:b/>
                <w:sz w:val="26"/>
                <w:szCs w:val="26"/>
              </w:rPr>
            </w:pPr>
            <w:r w:rsidRPr="00BC0CC7">
              <w:rPr>
                <w:b/>
                <w:sz w:val="26"/>
                <w:szCs w:val="26"/>
              </w:rPr>
              <w:t>Sự kiện kích hoạt</w:t>
            </w:r>
          </w:p>
        </w:tc>
        <w:tc>
          <w:tcPr>
            <w:tcW w:w="7884" w:type="dxa"/>
            <w:gridSpan w:val="2"/>
          </w:tcPr>
          <w:p w14:paraId="52DBA33F" w14:textId="7089B6F5" w:rsidR="00F04BA9" w:rsidRPr="00BC0CC7" w:rsidRDefault="00AC66FF" w:rsidP="000F3221">
            <w:pPr>
              <w:spacing w:after="160" w:line="276" w:lineRule="auto"/>
              <w:rPr>
                <w:sz w:val="26"/>
                <w:szCs w:val="26"/>
              </w:rPr>
            </w:pPr>
            <w:r w:rsidRPr="00BC0CC7">
              <w:rPr>
                <w:sz w:val="26"/>
                <w:szCs w:val="26"/>
              </w:rPr>
              <w:t>Người dùng chọn chức năng t</w:t>
            </w:r>
            <w:r w:rsidR="00F04BA9" w:rsidRPr="00BC0CC7">
              <w:rPr>
                <w:sz w:val="26"/>
                <w:szCs w:val="26"/>
              </w:rPr>
              <w:t>hay đổi mật khẩu.</w:t>
            </w:r>
          </w:p>
        </w:tc>
      </w:tr>
      <w:tr w:rsidR="00F04BA9" w14:paraId="64CD9CDE" w14:textId="77777777" w:rsidTr="00F22B97">
        <w:trPr>
          <w:trHeight w:val="805"/>
        </w:trPr>
        <w:tc>
          <w:tcPr>
            <w:tcW w:w="1508" w:type="dxa"/>
          </w:tcPr>
          <w:p w14:paraId="172C6A09" w14:textId="77777777" w:rsidR="00F04BA9" w:rsidRPr="00BC0CC7" w:rsidRDefault="00F04BA9" w:rsidP="008B17D4">
            <w:pPr>
              <w:spacing w:after="160" w:line="276" w:lineRule="auto"/>
              <w:rPr>
                <w:b/>
                <w:sz w:val="26"/>
                <w:szCs w:val="26"/>
              </w:rPr>
            </w:pPr>
            <w:r w:rsidRPr="00BC0CC7">
              <w:rPr>
                <w:b/>
                <w:sz w:val="26"/>
                <w:szCs w:val="26"/>
              </w:rPr>
              <w:t>Điều kiện tiên quyết</w:t>
            </w:r>
          </w:p>
        </w:tc>
        <w:tc>
          <w:tcPr>
            <w:tcW w:w="7884" w:type="dxa"/>
            <w:gridSpan w:val="2"/>
          </w:tcPr>
          <w:p w14:paraId="16A8CD03" w14:textId="77777777" w:rsidR="00F04BA9" w:rsidRPr="00BC0CC7" w:rsidRDefault="00F04BA9" w:rsidP="008B17D4">
            <w:pPr>
              <w:spacing w:line="276" w:lineRule="auto"/>
              <w:rPr>
                <w:sz w:val="26"/>
                <w:szCs w:val="26"/>
              </w:rPr>
            </w:pPr>
            <w:r w:rsidRPr="00BC0CC7">
              <w:rPr>
                <w:sz w:val="26"/>
                <w:szCs w:val="26"/>
              </w:rPr>
              <w:t>+ Người dùng đã đăng nhập vào hệ thống.</w:t>
            </w:r>
          </w:p>
        </w:tc>
      </w:tr>
      <w:tr w:rsidR="00F04BA9" w14:paraId="4CA25A22" w14:textId="77777777" w:rsidTr="00F22B97">
        <w:trPr>
          <w:trHeight w:val="480"/>
        </w:trPr>
        <w:tc>
          <w:tcPr>
            <w:tcW w:w="1508" w:type="dxa"/>
          </w:tcPr>
          <w:p w14:paraId="3F07D401" w14:textId="77777777" w:rsidR="00F04BA9" w:rsidRPr="00BC0CC7" w:rsidRDefault="00F04BA9" w:rsidP="008B17D4">
            <w:pPr>
              <w:spacing w:after="160" w:line="276" w:lineRule="auto"/>
              <w:rPr>
                <w:b/>
                <w:sz w:val="26"/>
                <w:szCs w:val="26"/>
              </w:rPr>
            </w:pPr>
            <w:r w:rsidRPr="00BC0CC7">
              <w:rPr>
                <w:b/>
                <w:sz w:val="26"/>
                <w:szCs w:val="26"/>
              </w:rPr>
              <w:t>Kết quả</w:t>
            </w:r>
          </w:p>
        </w:tc>
        <w:tc>
          <w:tcPr>
            <w:tcW w:w="7884" w:type="dxa"/>
            <w:gridSpan w:val="2"/>
          </w:tcPr>
          <w:p w14:paraId="2A5CFEA9" w14:textId="77777777" w:rsidR="00F04BA9" w:rsidRPr="00BC0CC7" w:rsidRDefault="00F04BA9" w:rsidP="008B17D4">
            <w:pPr>
              <w:spacing w:after="160" w:line="276" w:lineRule="auto"/>
              <w:rPr>
                <w:sz w:val="26"/>
                <w:szCs w:val="26"/>
              </w:rPr>
            </w:pPr>
            <w:r w:rsidRPr="00BC0CC7">
              <w:rPr>
                <w:sz w:val="26"/>
                <w:szCs w:val="26"/>
              </w:rPr>
              <w:t>Người dùng thay đổi mật khẩu thành công.</w:t>
            </w:r>
          </w:p>
        </w:tc>
      </w:tr>
      <w:tr w:rsidR="00F04BA9" w14:paraId="0657B213" w14:textId="77777777" w:rsidTr="007A5A8F">
        <w:trPr>
          <w:trHeight w:val="480"/>
        </w:trPr>
        <w:tc>
          <w:tcPr>
            <w:tcW w:w="1508" w:type="dxa"/>
            <w:vMerge w:val="restart"/>
            <w:vAlign w:val="center"/>
          </w:tcPr>
          <w:p w14:paraId="0B68A1CC" w14:textId="77777777" w:rsidR="00F04BA9" w:rsidRPr="00BC0CC7" w:rsidRDefault="00F04BA9" w:rsidP="008B17D4">
            <w:pPr>
              <w:spacing w:after="160" w:line="276" w:lineRule="auto"/>
              <w:rPr>
                <w:b/>
                <w:sz w:val="26"/>
                <w:szCs w:val="26"/>
              </w:rPr>
            </w:pPr>
            <w:r w:rsidRPr="00BC0CC7">
              <w:rPr>
                <w:b/>
                <w:sz w:val="26"/>
                <w:szCs w:val="26"/>
              </w:rPr>
              <w:t>Luồng sự kiện</w:t>
            </w:r>
          </w:p>
        </w:tc>
        <w:tc>
          <w:tcPr>
            <w:tcW w:w="3941" w:type="dxa"/>
          </w:tcPr>
          <w:p w14:paraId="4813C19C" w14:textId="77777777" w:rsidR="00F04BA9" w:rsidRPr="00BC0CC7" w:rsidRDefault="00F04BA9" w:rsidP="008B17D4">
            <w:pPr>
              <w:tabs>
                <w:tab w:val="left" w:pos="720"/>
              </w:tabs>
              <w:spacing w:after="160" w:line="276" w:lineRule="auto"/>
              <w:ind w:left="720"/>
              <w:rPr>
                <w:sz w:val="26"/>
                <w:szCs w:val="26"/>
              </w:rPr>
            </w:pPr>
            <w:r w:rsidRPr="00BC0CC7">
              <w:rPr>
                <w:b/>
                <w:sz w:val="26"/>
                <w:szCs w:val="26"/>
              </w:rPr>
              <w:t xml:space="preserve">              Actor</w:t>
            </w:r>
          </w:p>
        </w:tc>
        <w:tc>
          <w:tcPr>
            <w:tcW w:w="3943" w:type="dxa"/>
          </w:tcPr>
          <w:p w14:paraId="38F767D9" w14:textId="77777777" w:rsidR="00F04BA9" w:rsidRPr="00BC0CC7" w:rsidRDefault="00F04BA9" w:rsidP="008B17D4">
            <w:pPr>
              <w:tabs>
                <w:tab w:val="left" w:pos="720"/>
              </w:tabs>
              <w:spacing w:after="160" w:line="276" w:lineRule="auto"/>
              <w:jc w:val="center"/>
              <w:rPr>
                <w:sz w:val="26"/>
                <w:szCs w:val="26"/>
              </w:rPr>
            </w:pPr>
            <w:r w:rsidRPr="00BC0CC7">
              <w:rPr>
                <w:b/>
                <w:sz w:val="26"/>
                <w:szCs w:val="26"/>
              </w:rPr>
              <w:t>System</w:t>
            </w:r>
          </w:p>
        </w:tc>
      </w:tr>
      <w:tr w:rsidR="00F04BA9" w14:paraId="23C0E6A1" w14:textId="77777777" w:rsidTr="007A5A8F">
        <w:trPr>
          <w:trHeight w:val="480"/>
        </w:trPr>
        <w:tc>
          <w:tcPr>
            <w:tcW w:w="1508" w:type="dxa"/>
            <w:vMerge/>
            <w:vAlign w:val="center"/>
          </w:tcPr>
          <w:p w14:paraId="6D5725E4" w14:textId="77777777" w:rsidR="00F04BA9" w:rsidRPr="00BC0CC7" w:rsidRDefault="00F04BA9" w:rsidP="008B17D4">
            <w:pPr>
              <w:widowControl w:val="0"/>
              <w:pBdr>
                <w:top w:val="nil"/>
                <w:left w:val="nil"/>
                <w:bottom w:val="nil"/>
                <w:right w:val="nil"/>
                <w:between w:val="nil"/>
              </w:pBdr>
              <w:spacing w:line="276" w:lineRule="auto"/>
              <w:rPr>
                <w:sz w:val="26"/>
                <w:szCs w:val="26"/>
              </w:rPr>
            </w:pPr>
          </w:p>
        </w:tc>
        <w:tc>
          <w:tcPr>
            <w:tcW w:w="3941" w:type="dxa"/>
          </w:tcPr>
          <w:p w14:paraId="4355955D" w14:textId="77777777" w:rsidR="00F04BA9" w:rsidRPr="00BC0CC7" w:rsidRDefault="00F04BA9" w:rsidP="008B17D4">
            <w:pPr>
              <w:tabs>
                <w:tab w:val="left" w:pos="360"/>
              </w:tabs>
              <w:spacing w:line="276" w:lineRule="auto"/>
              <w:rPr>
                <w:sz w:val="26"/>
                <w:szCs w:val="26"/>
              </w:rPr>
            </w:pPr>
            <w:r w:rsidRPr="00BC0CC7">
              <w:rPr>
                <w:sz w:val="26"/>
                <w:szCs w:val="26"/>
              </w:rPr>
              <w:t>1. Người dùng chọn mục “Thay đổi mật khẩu”.</w:t>
            </w:r>
          </w:p>
        </w:tc>
        <w:tc>
          <w:tcPr>
            <w:tcW w:w="3943" w:type="dxa"/>
          </w:tcPr>
          <w:p w14:paraId="454FDC3D" w14:textId="77777777" w:rsidR="00F04BA9" w:rsidRPr="00BC0CC7" w:rsidRDefault="00F04BA9" w:rsidP="008B17D4">
            <w:pPr>
              <w:tabs>
                <w:tab w:val="left" w:pos="720"/>
              </w:tabs>
              <w:spacing w:after="160" w:line="276" w:lineRule="auto"/>
              <w:rPr>
                <w:sz w:val="26"/>
                <w:szCs w:val="26"/>
              </w:rPr>
            </w:pPr>
            <w:r w:rsidRPr="00BC0CC7">
              <w:rPr>
                <w:sz w:val="26"/>
                <w:szCs w:val="26"/>
              </w:rPr>
              <w:t>1.1. Hệ thống hiển thị giao diện thay đổi mật khẩu.</w:t>
            </w:r>
          </w:p>
        </w:tc>
      </w:tr>
      <w:tr w:rsidR="00F04BA9" w14:paraId="04B37D19" w14:textId="77777777" w:rsidTr="007A5A8F">
        <w:trPr>
          <w:trHeight w:val="480"/>
        </w:trPr>
        <w:tc>
          <w:tcPr>
            <w:tcW w:w="1508" w:type="dxa"/>
            <w:vMerge/>
            <w:vAlign w:val="center"/>
          </w:tcPr>
          <w:p w14:paraId="3A5C797E" w14:textId="77777777" w:rsidR="00F04BA9" w:rsidRPr="00BC0CC7" w:rsidRDefault="00F04BA9" w:rsidP="008B17D4">
            <w:pPr>
              <w:widowControl w:val="0"/>
              <w:pBdr>
                <w:top w:val="nil"/>
                <w:left w:val="nil"/>
                <w:bottom w:val="nil"/>
                <w:right w:val="nil"/>
                <w:between w:val="nil"/>
              </w:pBdr>
              <w:spacing w:line="276" w:lineRule="auto"/>
              <w:rPr>
                <w:sz w:val="26"/>
                <w:szCs w:val="26"/>
              </w:rPr>
            </w:pPr>
          </w:p>
        </w:tc>
        <w:tc>
          <w:tcPr>
            <w:tcW w:w="3941" w:type="dxa"/>
          </w:tcPr>
          <w:p w14:paraId="08ADA9CC" w14:textId="77777777" w:rsidR="00F04BA9" w:rsidRPr="00BC0CC7" w:rsidRDefault="00F04BA9" w:rsidP="008B17D4">
            <w:pPr>
              <w:tabs>
                <w:tab w:val="left" w:pos="360"/>
              </w:tabs>
              <w:spacing w:line="276" w:lineRule="auto"/>
              <w:rPr>
                <w:sz w:val="26"/>
                <w:szCs w:val="26"/>
              </w:rPr>
            </w:pPr>
            <w:r w:rsidRPr="00BC0CC7">
              <w:rPr>
                <w:sz w:val="26"/>
                <w:szCs w:val="26"/>
              </w:rPr>
              <w:t>2. Người dùng nhập mật khẩu cũ, mật khẩu mới, xác nhận mật khẩu mới.</w:t>
            </w:r>
          </w:p>
        </w:tc>
        <w:tc>
          <w:tcPr>
            <w:tcW w:w="3943" w:type="dxa"/>
          </w:tcPr>
          <w:p w14:paraId="0957B47B" w14:textId="77777777" w:rsidR="00F04BA9" w:rsidRPr="00BC0CC7" w:rsidRDefault="00F04BA9" w:rsidP="008B17D4">
            <w:pPr>
              <w:tabs>
                <w:tab w:val="left" w:pos="720"/>
              </w:tabs>
              <w:spacing w:after="160" w:line="276" w:lineRule="auto"/>
              <w:rPr>
                <w:sz w:val="26"/>
                <w:szCs w:val="26"/>
              </w:rPr>
            </w:pPr>
          </w:p>
        </w:tc>
      </w:tr>
      <w:tr w:rsidR="00F04BA9" w14:paraId="41798986" w14:textId="77777777" w:rsidTr="007A5A8F">
        <w:trPr>
          <w:trHeight w:val="480"/>
        </w:trPr>
        <w:tc>
          <w:tcPr>
            <w:tcW w:w="1508" w:type="dxa"/>
            <w:vMerge/>
            <w:vAlign w:val="center"/>
          </w:tcPr>
          <w:p w14:paraId="74D2D436" w14:textId="77777777" w:rsidR="00F04BA9" w:rsidRPr="00BC0CC7" w:rsidRDefault="00F04BA9" w:rsidP="008B17D4">
            <w:pPr>
              <w:widowControl w:val="0"/>
              <w:pBdr>
                <w:top w:val="nil"/>
                <w:left w:val="nil"/>
                <w:bottom w:val="nil"/>
                <w:right w:val="nil"/>
                <w:between w:val="nil"/>
              </w:pBdr>
              <w:spacing w:line="276" w:lineRule="auto"/>
              <w:rPr>
                <w:sz w:val="26"/>
                <w:szCs w:val="26"/>
              </w:rPr>
            </w:pPr>
          </w:p>
        </w:tc>
        <w:tc>
          <w:tcPr>
            <w:tcW w:w="3941" w:type="dxa"/>
          </w:tcPr>
          <w:p w14:paraId="57241B4B" w14:textId="77777777" w:rsidR="00F04BA9" w:rsidRPr="00BC0CC7" w:rsidRDefault="00F04BA9" w:rsidP="008B17D4">
            <w:pPr>
              <w:tabs>
                <w:tab w:val="left" w:pos="360"/>
              </w:tabs>
              <w:spacing w:line="276" w:lineRule="auto"/>
              <w:rPr>
                <w:sz w:val="26"/>
                <w:szCs w:val="26"/>
              </w:rPr>
            </w:pPr>
            <w:r w:rsidRPr="00BC0CC7">
              <w:rPr>
                <w:sz w:val="26"/>
                <w:szCs w:val="26"/>
              </w:rPr>
              <w:t>3. Người dùng nhấn nút “Xác nhận”.</w:t>
            </w:r>
          </w:p>
        </w:tc>
        <w:tc>
          <w:tcPr>
            <w:tcW w:w="3943" w:type="dxa"/>
          </w:tcPr>
          <w:p w14:paraId="1F37F9DE" w14:textId="77777777" w:rsidR="00F04BA9" w:rsidRPr="00BC0CC7" w:rsidRDefault="00F04BA9" w:rsidP="008B17D4">
            <w:pPr>
              <w:tabs>
                <w:tab w:val="left" w:pos="720"/>
              </w:tabs>
              <w:spacing w:after="160" w:line="276" w:lineRule="auto"/>
              <w:rPr>
                <w:sz w:val="26"/>
                <w:szCs w:val="26"/>
              </w:rPr>
            </w:pPr>
            <w:r w:rsidRPr="00BC0CC7">
              <w:rPr>
                <w:sz w:val="26"/>
                <w:szCs w:val="26"/>
              </w:rPr>
              <w:t>3.1. Mật khẩu mới được cập nhật thành công trên hệ thống.</w:t>
            </w:r>
          </w:p>
        </w:tc>
      </w:tr>
      <w:tr w:rsidR="00F04BA9" w14:paraId="01CAE2C3" w14:textId="77777777" w:rsidTr="00F22B97">
        <w:trPr>
          <w:trHeight w:val="248"/>
        </w:trPr>
        <w:tc>
          <w:tcPr>
            <w:tcW w:w="1508" w:type="dxa"/>
          </w:tcPr>
          <w:p w14:paraId="6E9DA548" w14:textId="77777777" w:rsidR="00F04BA9" w:rsidRPr="00BC0CC7" w:rsidRDefault="00F04BA9" w:rsidP="008B17D4">
            <w:pPr>
              <w:spacing w:after="160" w:line="276" w:lineRule="auto"/>
              <w:rPr>
                <w:b/>
                <w:sz w:val="26"/>
                <w:szCs w:val="26"/>
              </w:rPr>
            </w:pPr>
            <w:r w:rsidRPr="00BC0CC7">
              <w:rPr>
                <w:b/>
                <w:sz w:val="26"/>
                <w:szCs w:val="26"/>
              </w:rPr>
              <w:t>Ngoại lệ</w:t>
            </w:r>
          </w:p>
        </w:tc>
        <w:tc>
          <w:tcPr>
            <w:tcW w:w="7884" w:type="dxa"/>
            <w:gridSpan w:val="2"/>
          </w:tcPr>
          <w:p w14:paraId="30DA9F90" w14:textId="0ACF92DD" w:rsidR="00F04BA9" w:rsidRPr="00BC0CC7" w:rsidRDefault="00255511" w:rsidP="008B17D4">
            <w:pPr>
              <w:tabs>
                <w:tab w:val="left" w:pos="445"/>
              </w:tabs>
              <w:spacing w:line="276" w:lineRule="auto"/>
              <w:rPr>
                <w:sz w:val="26"/>
                <w:szCs w:val="26"/>
              </w:rPr>
            </w:pPr>
            <w:r w:rsidRPr="00BC0CC7">
              <w:rPr>
                <w:sz w:val="26"/>
                <w:szCs w:val="26"/>
              </w:rPr>
              <w:t>2.a</w:t>
            </w:r>
            <w:r w:rsidR="0008280E" w:rsidRPr="00BC0CC7">
              <w:rPr>
                <w:sz w:val="26"/>
                <w:szCs w:val="26"/>
              </w:rPr>
              <w:t>.</w:t>
            </w:r>
            <w:r w:rsidR="00F04BA9" w:rsidRPr="00BC0CC7">
              <w:rPr>
                <w:sz w:val="26"/>
                <w:szCs w:val="26"/>
              </w:rPr>
              <w:t xml:space="preserve"> Mật khẩu mới trùng với mật khẩu cũ.</w:t>
            </w:r>
          </w:p>
          <w:p w14:paraId="4E281A13" w14:textId="44E30D79" w:rsidR="00F04BA9" w:rsidRPr="00BC0CC7" w:rsidRDefault="00255511" w:rsidP="008B17D4">
            <w:pPr>
              <w:tabs>
                <w:tab w:val="left" w:pos="445"/>
              </w:tabs>
              <w:spacing w:line="276" w:lineRule="auto"/>
              <w:rPr>
                <w:sz w:val="26"/>
                <w:szCs w:val="26"/>
              </w:rPr>
            </w:pPr>
            <w:r w:rsidRPr="00BC0CC7">
              <w:rPr>
                <w:sz w:val="26"/>
                <w:szCs w:val="26"/>
              </w:rPr>
              <w:t>2.b</w:t>
            </w:r>
            <w:r w:rsidR="0008280E" w:rsidRPr="00BC0CC7">
              <w:rPr>
                <w:sz w:val="26"/>
                <w:szCs w:val="26"/>
              </w:rPr>
              <w:t>.</w:t>
            </w:r>
            <w:r w:rsidR="00F04BA9" w:rsidRPr="00BC0CC7">
              <w:rPr>
                <w:sz w:val="26"/>
                <w:szCs w:val="26"/>
              </w:rPr>
              <w:t xml:space="preserve"> Mật khẩu mới không đạt yêu cầu: không đủ 8 ký tự, không có ký tự viết hoa, không có ký tự đặc biệt.</w:t>
            </w:r>
          </w:p>
          <w:p w14:paraId="737D1EAB" w14:textId="44286AEB" w:rsidR="00F04BA9" w:rsidRPr="00BC0CC7" w:rsidRDefault="00255511" w:rsidP="008B17D4">
            <w:pPr>
              <w:tabs>
                <w:tab w:val="left" w:pos="445"/>
              </w:tabs>
              <w:spacing w:line="276" w:lineRule="auto"/>
              <w:rPr>
                <w:sz w:val="26"/>
                <w:szCs w:val="26"/>
              </w:rPr>
            </w:pPr>
            <w:r w:rsidRPr="00BC0CC7">
              <w:rPr>
                <w:sz w:val="26"/>
                <w:szCs w:val="26"/>
              </w:rPr>
              <w:t>2.c</w:t>
            </w:r>
            <w:r w:rsidR="0008280E" w:rsidRPr="00BC0CC7">
              <w:rPr>
                <w:sz w:val="26"/>
                <w:szCs w:val="26"/>
              </w:rPr>
              <w:t>.</w:t>
            </w:r>
            <w:r w:rsidR="00F04BA9" w:rsidRPr="00BC0CC7">
              <w:rPr>
                <w:sz w:val="26"/>
                <w:szCs w:val="26"/>
              </w:rPr>
              <w:t xml:space="preserve"> Nhập mật khẩu cũ không chính xác.</w:t>
            </w:r>
          </w:p>
          <w:p w14:paraId="220E892C" w14:textId="1589DBB3" w:rsidR="00F04BA9" w:rsidRPr="00BC0CC7" w:rsidRDefault="00255511" w:rsidP="008B17D4">
            <w:pPr>
              <w:tabs>
                <w:tab w:val="left" w:pos="445"/>
              </w:tabs>
              <w:spacing w:line="276" w:lineRule="auto"/>
              <w:rPr>
                <w:sz w:val="26"/>
                <w:szCs w:val="26"/>
              </w:rPr>
            </w:pPr>
            <w:r w:rsidRPr="00BC0CC7">
              <w:rPr>
                <w:sz w:val="26"/>
                <w:szCs w:val="26"/>
              </w:rPr>
              <w:t>2.d</w:t>
            </w:r>
            <w:r w:rsidR="0008280E" w:rsidRPr="00BC0CC7">
              <w:rPr>
                <w:sz w:val="26"/>
                <w:szCs w:val="26"/>
              </w:rPr>
              <w:t>.</w:t>
            </w:r>
            <w:r w:rsidRPr="00BC0CC7">
              <w:rPr>
                <w:sz w:val="26"/>
                <w:szCs w:val="26"/>
              </w:rPr>
              <w:t xml:space="preserve"> </w:t>
            </w:r>
            <w:r w:rsidR="00F04BA9" w:rsidRPr="00BC0CC7">
              <w:rPr>
                <w:sz w:val="26"/>
                <w:szCs w:val="26"/>
              </w:rPr>
              <w:t>Nhập khẩu mới và xác nhận mật khẩu mới không trùng khớp.</w:t>
            </w:r>
          </w:p>
          <w:p w14:paraId="22B12AFD" w14:textId="085AB233" w:rsidR="00F04BA9" w:rsidRPr="00BC0CC7" w:rsidRDefault="00F04BA9" w:rsidP="00FA033F">
            <w:pPr>
              <w:tabs>
                <w:tab w:val="left" w:pos="445"/>
              </w:tabs>
              <w:spacing w:line="276" w:lineRule="auto"/>
              <w:rPr>
                <w:sz w:val="26"/>
                <w:szCs w:val="26"/>
              </w:rPr>
            </w:pPr>
            <w:r w:rsidRPr="00BC0CC7">
              <w:rPr>
                <w:sz w:val="26"/>
                <w:szCs w:val="26"/>
              </w:rPr>
              <w:t xml:space="preserve">=&gt; Hệ </w:t>
            </w:r>
            <w:r w:rsidR="00B97933" w:rsidRPr="00BC0CC7">
              <w:rPr>
                <w:sz w:val="26"/>
                <w:szCs w:val="26"/>
              </w:rPr>
              <w:t xml:space="preserve">thống hiện lỗi và </w:t>
            </w:r>
            <w:r w:rsidRPr="00BC0CC7">
              <w:rPr>
                <w:sz w:val="26"/>
                <w:szCs w:val="26"/>
              </w:rPr>
              <w:t>yêu cầu nhập lại.</w:t>
            </w:r>
          </w:p>
        </w:tc>
      </w:tr>
    </w:tbl>
    <w:p w14:paraId="07DD29D2" w14:textId="6331AE0C" w:rsidR="00C64BA7" w:rsidRDefault="00C64BA7" w:rsidP="00F734CB">
      <w:pPr>
        <w:pStyle w:val="Tiumccp2"/>
        <w:tabs>
          <w:tab w:val="clear" w:pos="6379"/>
          <w:tab w:val="center" w:pos="1560"/>
        </w:tabs>
        <w:ind w:right="-93"/>
        <w:rPr>
          <w:b w:val="0"/>
          <w:i w:val="0"/>
          <w:sz w:val="24"/>
          <w:szCs w:val="24"/>
        </w:rPr>
      </w:pPr>
    </w:p>
    <w:p w14:paraId="3A71D84B" w14:textId="42AF5326" w:rsidR="0001493F" w:rsidRPr="0001493F" w:rsidRDefault="00193172" w:rsidP="00193172">
      <w:pPr>
        <w:pStyle w:val="Caption"/>
      </w:pPr>
      <w:bookmarkStart w:id="32" w:name="_Toc68121152"/>
      <w:r>
        <w:t xml:space="preserve">Bảng </w:t>
      </w:r>
      <w:fldSimple w:instr=" SEQ Bảng \* ARABIC ">
        <w:r w:rsidR="00B57B1F">
          <w:rPr>
            <w:noProof/>
          </w:rPr>
          <w:t>7</w:t>
        </w:r>
      </w:fldSimple>
      <w:r>
        <w:t xml:space="preserve">: </w:t>
      </w:r>
      <w:r w:rsidR="0001493F" w:rsidRPr="0001493F">
        <w:t>Đặc tả usecase thêm hàng</w:t>
      </w:r>
      <w:bookmarkEnd w:id="32"/>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1493F" w:rsidRPr="0001493F" w14:paraId="119FC3BE" w14:textId="77777777" w:rsidTr="000F5C14">
        <w:trPr>
          <w:trHeight w:val="480"/>
        </w:trPr>
        <w:tc>
          <w:tcPr>
            <w:tcW w:w="1508" w:type="dxa"/>
          </w:tcPr>
          <w:p w14:paraId="3C838BF0" w14:textId="77777777" w:rsidR="0001493F" w:rsidRPr="0001493F" w:rsidRDefault="0001493F" w:rsidP="000F5C14">
            <w:pPr>
              <w:spacing w:after="160" w:line="276" w:lineRule="auto"/>
              <w:rPr>
                <w:b/>
                <w:sz w:val="26"/>
                <w:szCs w:val="26"/>
              </w:rPr>
            </w:pPr>
            <w:r w:rsidRPr="0001493F">
              <w:rPr>
                <w:b/>
                <w:sz w:val="26"/>
                <w:szCs w:val="26"/>
              </w:rPr>
              <w:t>Mã use case</w:t>
            </w:r>
          </w:p>
        </w:tc>
        <w:tc>
          <w:tcPr>
            <w:tcW w:w="7884" w:type="dxa"/>
            <w:gridSpan w:val="2"/>
          </w:tcPr>
          <w:p w14:paraId="1D9C5619" w14:textId="4F19DBC4" w:rsidR="0001493F" w:rsidRPr="0001493F" w:rsidRDefault="003B2308" w:rsidP="000F5C14">
            <w:pPr>
              <w:spacing w:after="160" w:line="276" w:lineRule="auto"/>
              <w:rPr>
                <w:sz w:val="26"/>
                <w:szCs w:val="26"/>
              </w:rPr>
            </w:pPr>
            <w:r>
              <w:rPr>
                <w:sz w:val="26"/>
                <w:szCs w:val="26"/>
              </w:rPr>
              <w:t>UC04</w:t>
            </w:r>
            <w:r w:rsidR="0001493F" w:rsidRPr="0001493F">
              <w:rPr>
                <w:sz w:val="26"/>
                <w:szCs w:val="26"/>
              </w:rPr>
              <w:t>.</w:t>
            </w:r>
          </w:p>
        </w:tc>
      </w:tr>
      <w:tr w:rsidR="0001493F" w:rsidRPr="0001493F" w14:paraId="76689A4C" w14:textId="77777777" w:rsidTr="000F5C14">
        <w:trPr>
          <w:trHeight w:val="480"/>
        </w:trPr>
        <w:tc>
          <w:tcPr>
            <w:tcW w:w="1508" w:type="dxa"/>
          </w:tcPr>
          <w:p w14:paraId="39250E84" w14:textId="77777777" w:rsidR="0001493F" w:rsidRPr="0001493F" w:rsidRDefault="0001493F" w:rsidP="000F5C14">
            <w:pPr>
              <w:spacing w:after="160" w:line="276" w:lineRule="auto"/>
              <w:rPr>
                <w:b/>
                <w:sz w:val="26"/>
                <w:szCs w:val="26"/>
              </w:rPr>
            </w:pPr>
            <w:r w:rsidRPr="0001493F">
              <w:rPr>
                <w:b/>
                <w:sz w:val="26"/>
                <w:szCs w:val="26"/>
              </w:rPr>
              <w:t>Use Case</w:t>
            </w:r>
          </w:p>
        </w:tc>
        <w:tc>
          <w:tcPr>
            <w:tcW w:w="7884" w:type="dxa"/>
            <w:gridSpan w:val="2"/>
            <w:vAlign w:val="center"/>
          </w:tcPr>
          <w:p w14:paraId="5DAAA429" w14:textId="77777777" w:rsidR="0001493F" w:rsidRPr="0001493F" w:rsidRDefault="0001493F" w:rsidP="000F5C14">
            <w:pPr>
              <w:spacing w:after="160" w:line="276" w:lineRule="auto"/>
              <w:rPr>
                <w:sz w:val="26"/>
                <w:szCs w:val="26"/>
              </w:rPr>
            </w:pPr>
            <w:r w:rsidRPr="0001493F">
              <w:rPr>
                <w:color w:val="000000"/>
                <w:sz w:val="26"/>
                <w:szCs w:val="26"/>
                <w:shd w:val="clear" w:color="auto" w:fill="FFFFFF"/>
              </w:rPr>
              <w:t>Thêm hàng.</w:t>
            </w:r>
          </w:p>
        </w:tc>
      </w:tr>
      <w:tr w:rsidR="0001493F" w:rsidRPr="0001493F" w14:paraId="66ED7D9F" w14:textId="77777777" w:rsidTr="000F5C14">
        <w:trPr>
          <w:trHeight w:val="467"/>
        </w:trPr>
        <w:tc>
          <w:tcPr>
            <w:tcW w:w="1508" w:type="dxa"/>
          </w:tcPr>
          <w:p w14:paraId="25F45AE9" w14:textId="77777777" w:rsidR="0001493F" w:rsidRPr="0001493F" w:rsidRDefault="0001493F" w:rsidP="000F5C14">
            <w:pPr>
              <w:spacing w:after="160" w:line="276" w:lineRule="auto"/>
              <w:rPr>
                <w:b/>
                <w:sz w:val="26"/>
                <w:szCs w:val="26"/>
              </w:rPr>
            </w:pPr>
            <w:r w:rsidRPr="0001493F">
              <w:rPr>
                <w:b/>
                <w:sz w:val="26"/>
                <w:szCs w:val="26"/>
              </w:rPr>
              <w:t>Ngữ cảnh</w:t>
            </w:r>
          </w:p>
        </w:tc>
        <w:tc>
          <w:tcPr>
            <w:tcW w:w="7884" w:type="dxa"/>
            <w:gridSpan w:val="2"/>
            <w:vAlign w:val="center"/>
          </w:tcPr>
          <w:p w14:paraId="2A505584" w14:textId="77777777" w:rsidR="0001493F" w:rsidRPr="0001493F" w:rsidRDefault="0001493F" w:rsidP="000F5C14">
            <w:pPr>
              <w:spacing w:after="160" w:line="276" w:lineRule="auto"/>
              <w:rPr>
                <w:sz w:val="26"/>
                <w:szCs w:val="26"/>
              </w:rPr>
            </w:pPr>
            <w:r w:rsidRPr="0001493F">
              <w:rPr>
                <w:color w:val="000000"/>
                <w:sz w:val="26"/>
                <w:szCs w:val="26"/>
              </w:rPr>
              <w:t>Thủ kho thêm hàng vào hệ thống.</w:t>
            </w:r>
          </w:p>
        </w:tc>
      </w:tr>
      <w:tr w:rsidR="0001493F" w:rsidRPr="0001493F" w14:paraId="54BEC393" w14:textId="77777777" w:rsidTr="000F5C14">
        <w:trPr>
          <w:trHeight w:val="480"/>
        </w:trPr>
        <w:tc>
          <w:tcPr>
            <w:tcW w:w="1508" w:type="dxa"/>
          </w:tcPr>
          <w:p w14:paraId="3FF92057" w14:textId="77777777" w:rsidR="0001493F" w:rsidRPr="0001493F" w:rsidRDefault="0001493F" w:rsidP="000F5C14">
            <w:pPr>
              <w:spacing w:after="160" w:line="276" w:lineRule="auto"/>
              <w:rPr>
                <w:b/>
                <w:sz w:val="26"/>
                <w:szCs w:val="26"/>
              </w:rPr>
            </w:pPr>
            <w:r w:rsidRPr="0001493F">
              <w:rPr>
                <w:b/>
                <w:sz w:val="26"/>
                <w:szCs w:val="26"/>
              </w:rPr>
              <w:t>Mô tả</w:t>
            </w:r>
          </w:p>
        </w:tc>
        <w:tc>
          <w:tcPr>
            <w:tcW w:w="7884" w:type="dxa"/>
            <w:gridSpan w:val="2"/>
            <w:vAlign w:val="center"/>
          </w:tcPr>
          <w:p w14:paraId="535A92CE" w14:textId="77777777" w:rsidR="0001493F" w:rsidRPr="0001493F" w:rsidRDefault="0001493F" w:rsidP="000F5C14">
            <w:pPr>
              <w:spacing w:after="160" w:line="276" w:lineRule="auto"/>
              <w:rPr>
                <w:sz w:val="26"/>
                <w:szCs w:val="26"/>
              </w:rPr>
            </w:pPr>
            <w:r w:rsidRPr="0001493F">
              <w:rPr>
                <w:color w:val="000000"/>
                <w:sz w:val="26"/>
                <w:szCs w:val="26"/>
              </w:rPr>
              <w:t>Hệ thống cho phép thêm thông tin cho một mặt hàng mới.</w:t>
            </w:r>
          </w:p>
        </w:tc>
      </w:tr>
      <w:tr w:rsidR="0001493F" w:rsidRPr="0001493F" w14:paraId="3E28F36A" w14:textId="77777777" w:rsidTr="000F5C14">
        <w:trPr>
          <w:trHeight w:val="480"/>
        </w:trPr>
        <w:tc>
          <w:tcPr>
            <w:tcW w:w="1508" w:type="dxa"/>
          </w:tcPr>
          <w:p w14:paraId="3561B6F8" w14:textId="77777777" w:rsidR="0001493F" w:rsidRPr="0001493F" w:rsidRDefault="0001493F" w:rsidP="000F5C14">
            <w:pPr>
              <w:spacing w:after="160" w:line="276" w:lineRule="auto"/>
              <w:rPr>
                <w:b/>
                <w:sz w:val="26"/>
                <w:szCs w:val="26"/>
              </w:rPr>
            </w:pPr>
            <w:r w:rsidRPr="0001493F">
              <w:rPr>
                <w:b/>
                <w:sz w:val="26"/>
                <w:szCs w:val="26"/>
              </w:rPr>
              <w:t>Tác nhân</w:t>
            </w:r>
          </w:p>
        </w:tc>
        <w:tc>
          <w:tcPr>
            <w:tcW w:w="7884" w:type="dxa"/>
            <w:gridSpan w:val="2"/>
          </w:tcPr>
          <w:p w14:paraId="00B51666" w14:textId="6A4382ED" w:rsidR="0001493F" w:rsidRPr="0001493F" w:rsidRDefault="0001493F" w:rsidP="000F5C14">
            <w:pPr>
              <w:spacing w:after="160" w:line="276" w:lineRule="auto"/>
              <w:rPr>
                <w:sz w:val="26"/>
                <w:szCs w:val="26"/>
              </w:rPr>
            </w:pPr>
            <w:r w:rsidRPr="0001493F">
              <w:rPr>
                <w:sz w:val="26"/>
                <w:szCs w:val="26"/>
              </w:rPr>
              <w:t>Thủ kho</w:t>
            </w:r>
            <w:r w:rsidR="003B2308">
              <w:rPr>
                <w:sz w:val="26"/>
                <w:szCs w:val="26"/>
              </w:rPr>
              <w:t>.</w:t>
            </w:r>
          </w:p>
        </w:tc>
      </w:tr>
      <w:tr w:rsidR="0001493F" w:rsidRPr="0001493F" w14:paraId="37326935" w14:textId="77777777" w:rsidTr="000F5C14">
        <w:trPr>
          <w:trHeight w:val="795"/>
        </w:trPr>
        <w:tc>
          <w:tcPr>
            <w:tcW w:w="1508" w:type="dxa"/>
          </w:tcPr>
          <w:p w14:paraId="440EF15E" w14:textId="77777777" w:rsidR="0001493F" w:rsidRPr="0001493F" w:rsidRDefault="0001493F" w:rsidP="000F5C14">
            <w:pPr>
              <w:spacing w:after="160" w:line="276" w:lineRule="auto"/>
              <w:rPr>
                <w:b/>
                <w:sz w:val="26"/>
                <w:szCs w:val="26"/>
              </w:rPr>
            </w:pPr>
            <w:r w:rsidRPr="0001493F">
              <w:rPr>
                <w:b/>
                <w:sz w:val="26"/>
                <w:szCs w:val="26"/>
              </w:rPr>
              <w:t>Sự kiện kích hoạt</w:t>
            </w:r>
          </w:p>
        </w:tc>
        <w:tc>
          <w:tcPr>
            <w:tcW w:w="7884" w:type="dxa"/>
            <w:gridSpan w:val="2"/>
          </w:tcPr>
          <w:p w14:paraId="0C4E6982" w14:textId="77777777" w:rsidR="0001493F" w:rsidRPr="0001493F" w:rsidRDefault="0001493F" w:rsidP="000F5C14">
            <w:pPr>
              <w:spacing w:after="160" w:line="276" w:lineRule="auto"/>
              <w:rPr>
                <w:sz w:val="26"/>
                <w:szCs w:val="26"/>
              </w:rPr>
            </w:pPr>
            <w:r w:rsidRPr="0001493F">
              <w:rPr>
                <w:color w:val="000000"/>
                <w:sz w:val="26"/>
                <w:szCs w:val="26"/>
              </w:rPr>
              <w:t>Thủ kho chọn chức năng thêm hàng.</w:t>
            </w:r>
          </w:p>
        </w:tc>
      </w:tr>
      <w:tr w:rsidR="0001493F" w:rsidRPr="0001493F" w14:paraId="0EE983A2" w14:textId="77777777" w:rsidTr="000F5C14">
        <w:trPr>
          <w:trHeight w:val="805"/>
        </w:trPr>
        <w:tc>
          <w:tcPr>
            <w:tcW w:w="1508" w:type="dxa"/>
          </w:tcPr>
          <w:p w14:paraId="23FAECF3" w14:textId="77777777" w:rsidR="0001493F" w:rsidRPr="0001493F" w:rsidRDefault="0001493F" w:rsidP="000F5C14">
            <w:pPr>
              <w:spacing w:after="160" w:line="276" w:lineRule="auto"/>
              <w:rPr>
                <w:b/>
                <w:sz w:val="26"/>
                <w:szCs w:val="26"/>
              </w:rPr>
            </w:pPr>
            <w:r w:rsidRPr="0001493F">
              <w:rPr>
                <w:b/>
                <w:sz w:val="26"/>
                <w:szCs w:val="26"/>
              </w:rPr>
              <w:t>Điều kiện tiên quyết</w:t>
            </w:r>
          </w:p>
        </w:tc>
        <w:tc>
          <w:tcPr>
            <w:tcW w:w="7884" w:type="dxa"/>
            <w:gridSpan w:val="2"/>
          </w:tcPr>
          <w:p w14:paraId="6C60DFD2" w14:textId="77777777" w:rsidR="0001493F" w:rsidRPr="0001493F" w:rsidRDefault="0001493F" w:rsidP="000F5C14">
            <w:pPr>
              <w:spacing w:line="276" w:lineRule="auto"/>
              <w:rPr>
                <w:sz w:val="26"/>
                <w:szCs w:val="26"/>
              </w:rPr>
            </w:pPr>
            <w:r w:rsidRPr="0001493F">
              <w:rPr>
                <w:sz w:val="26"/>
                <w:szCs w:val="26"/>
              </w:rPr>
              <w:t>+ Người dùng đã đăng nhập vào hệ thống.</w:t>
            </w:r>
          </w:p>
          <w:p w14:paraId="5B77684F" w14:textId="77777777" w:rsidR="0001493F" w:rsidRPr="0001493F" w:rsidRDefault="0001493F" w:rsidP="000F5C14">
            <w:pPr>
              <w:spacing w:line="276" w:lineRule="auto"/>
              <w:rPr>
                <w:sz w:val="26"/>
                <w:szCs w:val="26"/>
              </w:rPr>
            </w:pPr>
          </w:p>
        </w:tc>
      </w:tr>
      <w:tr w:rsidR="0001493F" w:rsidRPr="0001493F" w14:paraId="40C4C44E" w14:textId="77777777" w:rsidTr="000F5C14">
        <w:trPr>
          <w:trHeight w:val="480"/>
        </w:trPr>
        <w:tc>
          <w:tcPr>
            <w:tcW w:w="1508" w:type="dxa"/>
          </w:tcPr>
          <w:p w14:paraId="2F6B84AA" w14:textId="77777777" w:rsidR="0001493F" w:rsidRPr="0001493F" w:rsidRDefault="0001493F" w:rsidP="000F5C14">
            <w:pPr>
              <w:spacing w:after="160" w:line="276" w:lineRule="auto"/>
              <w:rPr>
                <w:b/>
                <w:sz w:val="26"/>
                <w:szCs w:val="26"/>
              </w:rPr>
            </w:pPr>
            <w:r w:rsidRPr="0001493F">
              <w:rPr>
                <w:b/>
                <w:sz w:val="26"/>
                <w:szCs w:val="26"/>
              </w:rPr>
              <w:t>Kết quả</w:t>
            </w:r>
          </w:p>
        </w:tc>
        <w:tc>
          <w:tcPr>
            <w:tcW w:w="7884" w:type="dxa"/>
            <w:gridSpan w:val="2"/>
          </w:tcPr>
          <w:p w14:paraId="4ACD4B0B" w14:textId="77777777" w:rsidR="0001493F" w:rsidRPr="0001493F" w:rsidRDefault="0001493F" w:rsidP="000F5C14">
            <w:pPr>
              <w:spacing w:after="160" w:line="276" w:lineRule="auto"/>
              <w:rPr>
                <w:sz w:val="26"/>
                <w:szCs w:val="26"/>
              </w:rPr>
            </w:pPr>
            <w:r w:rsidRPr="0001493F">
              <w:rPr>
                <w:sz w:val="26"/>
                <w:szCs w:val="26"/>
              </w:rPr>
              <w:t>Một mặt hàng mới được thêm vào hệ thống.</w:t>
            </w:r>
          </w:p>
        </w:tc>
      </w:tr>
      <w:tr w:rsidR="0001493F" w:rsidRPr="0001493F" w14:paraId="63599F6B" w14:textId="77777777" w:rsidTr="000F5C14">
        <w:trPr>
          <w:trHeight w:val="480"/>
        </w:trPr>
        <w:tc>
          <w:tcPr>
            <w:tcW w:w="1508" w:type="dxa"/>
            <w:vMerge w:val="restart"/>
            <w:vAlign w:val="center"/>
          </w:tcPr>
          <w:p w14:paraId="57ABBFF9" w14:textId="77777777" w:rsidR="0001493F" w:rsidRPr="0001493F" w:rsidRDefault="0001493F" w:rsidP="000F5C14">
            <w:pPr>
              <w:spacing w:after="160" w:line="276" w:lineRule="auto"/>
              <w:rPr>
                <w:b/>
                <w:sz w:val="26"/>
                <w:szCs w:val="26"/>
              </w:rPr>
            </w:pPr>
            <w:r w:rsidRPr="0001493F">
              <w:rPr>
                <w:b/>
                <w:sz w:val="26"/>
                <w:szCs w:val="26"/>
              </w:rPr>
              <w:t>Luồng sự kiện</w:t>
            </w:r>
          </w:p>
        </w:tc>
        <w:tc>
          <w:tcPr>
            <w:tcW w:w="3941" w:type="dxa"/>
          </w:tcPr>
          <w:p w14:paraId="72F092EA" w14:textId="77777777" w:rsidR="0001493F" w:rsidRPr="0001493F" w:rsidRDefault="0001493F" w:rsidP="000F5C14">
            <w:pPr>
              <w:tabs>
                <w:tab w:val="left" w:pos="720"/>
              </w:tabs>
              <w:spacing w:after="160" w:line="276" w:lineRule="auto"/>
              <w:ind w:left="720"/>
              <w:rPr>
                <w:sz w:val="26"/>
                <w:szCs w:val="26"/>
              </w:rPr>
            </w:pPr>
            <w:r w:rsidRPr="0001493F">
              <w:rPr>
                <w:b/>
                <w:sz w:val="26"/>
                <w:szCs w:val="26"/>
              </w:rPr>
              <w:t xml:space="preserve">              Actor</w:t>
            </w:r>
          </w:p>
        </w:tc>
        <w:tc>
          <w:tcPr>
            <w:tcW w:w="3943" w:type="dxa"/>
          </w:tcPr>
          <w:p w14:paraId="12410496" w14:textId="77777777" w:rsidR="0001493F" w:rsidRPr="0001493F" w:rsidRDefault="0001493F" w:rsidP="000F5C14">
            <w:pPr>
              <w:tabs>
                <w:tab w:val="left" w:pos="720"/>
              </w:tabs>
              <w:spacing w:after="160" w:line="276" w:lineRule="auto"/>
              <w:jc w:val="center"/>
              <w:rPr>
                <w:sz w:val="26"/>
                <w:szCs w:val="26"/>
              </w:rPr>
            </w:pPr>
            <w:r w:rsidRPr="0001493F">
              <w:rPr>
                <w:b/>
                <w:sz w:val="26"/>
                <w:szCs w:val="26"/>
              </w:rPr>
              <w:t>System</w:t>
            </w:r>
          </w:p>
        </w:tc>
      </w:tr>
      <w:tr w:rsidR="0001493F" w:rsidRPr="0001493F" w14:paraId="664FC5FC" w14:textId="77777777" w:rsidTr="000F5C14">
        <w:trPr>
          <w:trHeight w:val="480"/>
        </w:trPr>
        <w:tc>
          <w:tcPr>
            <w:tcW w:w="1508" w:type="dxa"/>
            <w:vMerge/>
            <w:vAlign w:val="center"/>
          </w:tcPr>
          <w:p w14:paraId="0045BD2B"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0E76C050" w14:textId="77777777" w:rsidR="0001493F" w:rsidRPr="0001493F" w:rsidRDefault="0001493F" w:rsidP="000F5C14">
            <w:pPr>
              <w:tabs>
                <w:tab w:val="left" w:pos="360"/>
              </w:tabs>
              <w:spacing w:line="276" w:lineRule="auto"/>
              <w:rPr>
                <w:sz w:val="26"/>
                <w:szCs w:val="26"/>
              </w:rPr>
            </w:pPr>
            <w:r w:rsidRPr="0001493F">
              <w:rPr>
                <w:sz w:val="26"/>
                <w:szCs w:val="26"/>
              </w:rPr>
              <w:t>1. Thủ kho chọn chức năng thêm hàng.</w:t>
            </w:r>
          </w:p>
        </w:tc>
        <w:tc>
          <w:tcPr>
            <w:tcW w:w="3943" w:type="dxa"/>
          </w:tcPr>
          <w:p w14:paraId="7CBC7E8C" w14:textId="77777777" w:rsidR="0001493F" w:rsidRPr="0001493F" w:rsidRDefault="0001493F" w:rsidP="000F5C14">
            <w:pPr>
              <w:tabs>
                <w:tab w:val="left" w:pos="720"/>
              </w:tabs>
              <w:spacing w:after="160" w:line="276" w:lineRule="auto"/>
              <w:rPr>
                <w:sz w:val="26"/>
                <w:szCs w:val="26"/>
              </w:rPr>
            </w:pPr>
            <w:r w:rsidRPr="0001493F">
              <w:rPr>
                <w:sz w:val="26"/>
                <w:szCs w:val="26"/>
              </w:rPr>
              <w:t>1.1. Hệ thống hiện giao diện “thêm hàng”</w:t>
            </w:r>
          </w:p>
        </w:tc>
      </w:tr>
      <w:tr w:rsidR="0001493F" w:rsidRPr="0001493F" w14:paraId="7CC0C152" w14:textId="77777777" w:rsidTr="000F5C14">
        <w:trPr>
          <w:trHeight w:val="480"/>
        </w:trPr>
        <w:tc>
          <w:tcPr>
            <w:tcW w:w="1508" w:type="dxa"/>
            <w:vMerge/>
            <w:vAlign w:val="center"/>
          </w:tcPr>
          <w:p w14:paraId="1D6B5401"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39825CB7" w14:textId="77777777" w:rsidR="0001493F" w:rsidRPr="0001493F" w:rsidRDefault="0001493F" w:rsidP="000F5C14">
            <w:pPr>
              <w:tabs>
                <w:tab w:val="left" w:pos="360"/>
              </w:tabs>
              <w:spacing w:line="276" w:lineRule="auto"/>
              <w:rPr>
                <w:sz w:val="26"/>
                <w:szCs w:val="26"/>
              </w:rPr>
            </w:pPr>
            <w:r w:rsidRPr="0001493F">
              <w:rPr>
                <w:sz w:val="26"/>
                <w:szCs w:val="26"/>
              </w:rPr>
              <w:t>2. Thủ kho nhập thông tin mặt hàng.</w:t>
            </w:r>
          </w:p>
        </w:tc>
        <w:tc>
          <w:tcPr>
            <w:tcW w:w="3943" w:type="dxa"/>
          </w:tcPr>
          <w:p w14:paraId="592BB4B7" w14:textId="77777777" w:rsidR="0001493F" w:rsidRPr="0001493F" w:rsidRDefault="0001493F" w:rsidP="000F5C14">
            <w:pPr>
              <w:tabs>
                <w:tab w:val="left" w:pos="720"/>
              </w:tabs>
              <w:spacing w:after="160" w:line="276" w:lineRule="auto"/>
              <w:rPr>
                <w:sz w:val="26"/>
                <w:szCs w:val="26"/>
              </w:rPr>
            </w:pPr>
          </w:p>
        </w:tc>
      </w:tr>
      <w:tr w:rsidR="0001493F" w:rsidRPr="0001493F" w14:paraId="028F09D2" w14:textId="77777777" w:rsidTr="000F5C14">
        <w:trPr>
          <w:trHeight w:val="480"/>
        </w:trPr>
        <w:tc>
          <w:tcPr>
            <w:tcW w:w="1508" w:type="dxa"/>
            <w:vMerge/>
            <w:vAlign w:val="center"/>
          </w:tcPr>
          <w:p w14:paraId="09C555C3"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7277CDC3" w14:textId="77777777" w:rsidR="0001493F" w:rsidRPr="0001493F" w:rsidRDefault="0001493F" w:rsidP="000F5C14">
            <w:pPr>
              <w:tabs>
                <w:tab w:val="left" w:pos="360"/>
              </w:tabs>
              <w:spacing w:line="276" w:lineRule="auto"/>
              <w:rPr>
                <w:sz w:val="26"/>
                <w:szCs w:val="26"/>
              </w:rPr>
            </w:pPr>
            <w:r w:rsidRPr="0001493F">
              <w:rPr>
                <w:sz w:val="26"/>
                <w:szCs w:val="26"/>
              </w:rPr>
              <w:t>3. Thủ kho nhấn xác nhận.</w:t>
            </w:r>
          </w:p>
        </w:tc>
        <w:tc>
          <w:tcPr>
            <w:tcW w:w="3943" w:type="dxa"/>
          </w:tcPr>
          <w:p w14:paraId="791DAD52" w14:textId="77777777" w:rsidR="0001493F" w:rsidRPr="0001493F" w:rsidRDefault="0001493F" w:rsidP="000F5C14">
            <w:pPr>
              <w:tabs>
                <w:tab w:val="left" w:pos="720"/>
              </w:tabs>
              <w:spacing w:after="160" w:line="276" w:lineRule="auto"/>
              <w:rPr>
                <w:sz w:val="26"/>
                <w:szCs w:val="26"/>
              </w:rPr>
            </w:pPr>
            <w:r w:rsidRPr="0001493F">
              <w:rPr>
                <w:sz w:val="26"/>
                <w:szCs w:val="26"/>
              </w:rPr>
              <w:t>3.1. Hệ thống tạo và lưu hàng mới</w:t>
            </w:r>
          </w:p>
        </w:tc>
      </w:tr>
      <w:tr w:rsidR="0001493F" w:rsidRPr="0001493F" w14:paraId="7FE0104E" w14:textId="77777777" w:rsidTr="000F5C14">
        <w:trPr>
          <w:trHeight w:val="248"/>
        </w:trPr>
        <w:tc>
          <w:tcPr>
            <w:tcW w:w="1508" w:type="dxa"/>
          </w:tcPr>
          <w:p w14:paraId="44786779" w14:textId="77777777" w:rsidR="0001493F" w:rsidRPr="0001493F" w:rsidRDefault="0001493F" w:rsidP="000F5C14">
            <w:pPr>
              <w:spacing w:after="160" w:line="276" w:lineRule="auto"/>
              <w:rPr>
                <w:b/>
                <w:sz w:val="26"/>
                <w:szCs w:val="26"/>
              </w:rPr>
            </w:pPr>
            <w:r w:rsidRPr="0001493F">
              <w:rPr>
                <w:b/>
                <w:sz w:val="26"/>
                <w:szCs w:val="26"/>
              </w:rPr>
              <w:lastRenderedPageBreak/>
              <w:t>Ngoại lệ</w:t>
            </w:r>
          </w:p>
        </w:tc>
        <w:tc>
          <w:tcPr>
            <w:tcW w:w="7884" w:type="dxa"/>
            <w:gridSpan w:val="2"/>
          </w:tcPr>
          <w:p w14:paraId="5A2670EA" w14:textId="77777777" w:rsidR="0001493F" w:rsidRPr="0001493F" w:rsidRDefault="0001493F" w:rsidP="000F5C14">
            <w:pPr>
              <w:tabs>
                <w:tab w:val="left" w:pos="445"/>
              </w:tabs>
              <w:spacing w:line="276" w:lineRule="auto"/>
              <w:rPr>
                <w:sz w:val="26"/>
                <w:szCs w:val="26"/>
              </w:rPr>
            </w:pPr>
            <w:r w:rsidRPr="0001493F">
              <w:rPr>
                <w:sz w:val="26"/>
                <w:szCs w:val="26"/>
              </w:rPr>
              <w:t>2.a. Thủ kho nhập giá âm.</w:t>
            </w:r>
          </w:p>
          <w:p w14:paraId="0FC69754" w14:textId="5B59CF24" w:rsidR="0001493F" w:rsidRDefault="0001493F" w:rsidP="000F5C14">
            <w:pPr>
              <w:tabs>
                <w:tab w:val="left" w:pos="445"/>
              </w:tabs>
              <w:spacing w:line="276" w:lineRule="auto"/>
              <w:rPr>
                <w:sz w:val="26"/>
                <w:szCs w:val="26"/>
              </w:rPr>
            </w:pPr>
            <w:r w:rsidRPr="0001493F">
              <w:rPr>
                <w:sz w:val="26"/>
                <w:szCs w:val="26"/>
              </w:rPr>
              <w:t>2.b. Thủ kho nhập đơn vị không hợp lệ</w:t>
            </w:r>
            <w:r w:rsidR="00CF7396">
              <w:rPr>
                <w:sz w:val="26"/>
                <w:szCs w:val="26"/>
              </w:rPr>
              <w:t>.</w:t>
            </w:r>
          </w:p>
          <w:p w14:paraId="1F6C8088" w14:textId="518EB273" w:rsidR="00CF7396" w:rsidRPr="0001493F" w:rsidRDefault="00CF7396" w:rsidP="000F5C14">
            <w:pPr>
              <w:tabs>
                <w:tab w:val="left" w:pos="445"/>
              </w:tabs>
              <w:spacing w:line="276" w:lineRule="auto"/>
              <w:rPr>
                <w:sz w:val="26"/>
                <w:szCs w:val="26"/>
              </w:rPr>
            </w:pPr>
            <w:r>
              <w:rPr>
                <w:sz w:val="26"/>
                <w:szCs w:val="26"/>
              </w:rPr>
              <w:t xml:space="preserve">2.c. </w:t>
            </w:r>
            <w:r w:rsidR="003A4635">
              <w:rPr>
                <w:sz w:val="26"/>
                <w:szCs w:val="26"/>
              </w:rPr>
              <w:t>Thủ kho nhập tên mặt hàng đã tồn tại.</w:t>
            </w:r>
          </w:p>
          <w:p w14:paraId="50A82E95" w14:textId="1630722A" w:rsidR="0001493F" w:rsidRPr="0001493F" w:rsidRDefault="00CF7396" w:rsidP="000F5C14">
            <w:pPr>
              <w:tabs>
                <w:tab w:val="left" w:pos="445"/>
              </w:tabs>
              <w:spacing w:line="276" w:lineRule="auto"/>
              <w:rPr>
                <w:sz w:val="26"/>
                <w:szCs w:val="26"/>
              </w:rPr>
            </w:pPr>
            <w:r>
              <w:rPr>
                <w:sz w:val="26"/>
                <w:szCs w:val="26"/>
              </w:rPr>
              <w:t>2.d.</w:t>
            </w:r>
            <w:r w:rsidR="0001493F" w:rsidRPr="0001493F">
              <w:rPr>
                <w:sz w:val="26"/>
                <w:szCs w:val="26"/>
              </w:rPr>
              <w:t xml:space="preserve"> Thủ kho nhập thông tin hàng không hợp lệ</w:t>
            </w:r>
            <w:r>
              <w:rPr>
                <w:sz w:val="26"/>
                <w:szCs w:val="26"/>
              </w:rPr>
              <w:t>.</w:t>
            </w:r>
          </w:p>
          <w:p w14:paraId="5F0FE564" w14:textId="6B515B3F" w:rsidR="0001493F" w:rsidRPr="0001493F" w:rsidRDefault="0001493F" w:rsidP="00BF7C96">
            <w:pPr>
              <w:tabs>
                <w:tab w:val="left" w:pos="445"/>
              </w:tabs>
              <w:spacing w:line="276" w:lineRule="auto"/>
              <w:rPr>
                <w:sz w:val="26"/>
                <w:szCs w:val="26"/>
              </w:rPr>
            </w:pPr>
            <w:r w:rsidRPr="0001493F">
              <w:rPr>
                <w:sz w:val="26"/>
                <w:szCs w:val="26"/>
              </w:rPr>
              <w:t>=&gt; Hiện thông báo lỗi, yêu cầu nhập lại.</w:t>
            </w:r>
          </w:p>
        </w:tc>
      </w:tr>
    </w:tbl>
    <w:p w14:paraId="51DE7E84" w14:textId="77777777" w:rsidR="0001493F" w:rsidRPr="0001493F" w:rsidRDefault="0001493F" w:rsidP="0001493F">
      <w:pPr>
        <w:pStyle w:val="NormalWeb"/>
        <w:spacing w:before="0" w:beforeAutospacing="0" w:after="0" w:afterAutospacing="0" w:line="360" w:lineRule="auto"/>
        <w:ind w:left="64"/>
        <w:rPr>
          <w:sz w:val="26"/>
          <w:szCs w:val="26"/>
        </w:rPr>
      </w:pPr>
    </w:p>
    <w:p w14:paraId="5FA8634B" w14:textId="28637368" w:rsidR="0001493F" w:rsidRPr="0001493F" w:rsidRDefault="00193172" w:rsidP="00193172">
      <w:pPr>
        <w:pStyle w:val="Caption"/>
      </w:pPr>
      <w:bookmarkStart w:id="33" w:name="_Toc68121153"/>
      <w:r>
        <w:t xml:space="preserve">Bảng </w:t>
      </w:r>
      <w:fldSimple w:instr=" SEQ Bảng \* ARABIC ">
        <w:r w:rsidR="00B57B1F">
          <w:rPr>
            <w:noProof/>
          </w:rPr>
          <w:t>8</w:t>
        </w:r>
      </w:fldSimple>
      <w:r>
        <w:t xml:space="preserve">: </w:t>
      </w:r>
      <w:r w:rsidR="0001493F" w:rsidRPr="0001493F">
        <w:t>Đặc tả usecase xóa hàng</w:t>
      </w:r>
      <w:bookmarkEnd w:id="33"/>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1493F" w:rsidRPr="0001493F" w14:paraId="0FFC0E67" w14:textId="77777777" w:rsidTr="000F5C14">
        <w:trPr>
          <w:trHeight w:val="480"/>
        </w:trPr>
        <w:tc>
          <w:tcPr>
            <w:tcW w:w="1508" w:type="dxa"/>
          </w:tcPr>
          <w:p w14:paraId="59F6302D" w14:textId="77777777" w:rsidR="0001493F" w:rsidRPr="0001493F" w:rsidRDefault="0001493F" w:rsidP="000F5C14">
            <w:pPr>
              <w:spacing w:after="160" w:line="276" w:lineRule="auto"/>
              <w:rPr>
                <w:b/>
                <w:sz w:val="26"/>
                <w:szCs w:val="26"/>
              </w:rPr>
            </w:pPr>
            <w:r w:rsidRPr="0001493F">
              <w:rPr>
                <w:b/>
                <w:sz w:val="26"/>
                <w:szCs w:val="26"/>
              </w:rPr>
              <w:t>Mã use case</w:t>
            </w:r>
          </w:p>
        </w:tc>
        <w:tc>
          <w:tcPr>
            <w:tcW w:w="7884" w:type="dxa"/>
            <w:gridSpan w:val="2"/>
          </w:tcPr>
          <w:p w14:paraId="54A318D2" w14:textId="4C2FB4F2" w:rsidR="0001493F" w:rsidRPr="0001493F" w:rsidRDefault="003B2C15" w:rsidP="000F5C14">
            <w:pPr>
              <w:spacing w:after="160" w:line="276" w:lineRule="auto"/>
              <w:rPr>
                <w:sz w:val="26"/>
                <w:szCs w:val="26"/>
              </w:rPr>
            </w:pPr>
            <w:r>
              <w:rPr>
                <w:sz w:val="26"/>
                <w:szCs w:val="26"/>
              </w:rPr>
              <w:t>UC05</w:t>
            </w:r>
            <w:r w:rsidR="0001493F" w:rsidRPr="0001493F">
              <w:rPr>
                <w:sz w:val="26"/>
                <w:szCs w:val="26"/>
              </w:rPr>
              <w:t>.</w:t>
            </w:r>
          </w:p>
        </w:tc>
      </w:tr>
      <w:tr w:rsidR="0001493F" w:rsidRPr="0001493F" w14:paraId="2F3411CE" w14:textId="77777777" w:rsidTr="000F5C14">
        <w:trPr>
          <w:trHeight w:val="480"/>
        </w:trPr>
        <w:tc>
          <w:tcPr>
            <w:tcW w:w="1508" w:type="dxa"/>
          </w:tcPr>
          <w:p w14:paraId="53C13E4A" w14:textId="77777777" w:rsidR="0001493F" w:rsidRPr="0001493F" w:rsidRDefault="0001493F" w:rsidP="000F5C14">
            <w:pPr>
              <w:spacing w:after="160" w:line="276" w:lineRule="auto"/>
              <w:rPr>
                <w:b/>
                <w:sz w:val="26"/>
                <w:szCs w:val="26"/>
              </w:rPr>
            </w:pPr>
            <w:r w:rsidRPr="0001493F">
              <w:rPr>
                <w:b/>
                <w:sz w:val="26"/>
                <w:szCs w:val="26"/>
              </w:rPr>
              <w:t>Use Case</w:t>
            </w:r>
          </w:p>
        </w:tc>
        <w:tc>
          <w:tcPr>
            <w:tcW w:w="7884" w:type="dxa"/>
            <w:gridSpan w:val="2"/>
            <w:vAlign w:val="center"/>
          </w:tcPr>
          <w:p w14:paraId="377F718D" w14:textId="77777777" w:rsidR="0001493F" w:rsidRPr="0001493F" w:rsidRDefault="0001493F" w:rsidP="000F5C14">
            <w:pPr>
              <w:spacing w:after="160" w:line="276" w:lineRule="auto"/>
              <w:rPr>
                <w:sz w:val="26"/>
                <w:szCs w:val="26"/>
              </w:rPr>
            </w:pPr>
            <w:r w:rsidRPr="0001493F">
              <w:rPr>
                <w:color w:val="000000"/>
                <w:sz w:val="26"/>
                <w:szCs w:val="26"/>
                <w:shd w:val="clear" w:color="auto" w:fill="FFFFFF"/>
              </w:rPr>
              <w:t>Xóa hàng.</w:t>
            </w:r>
          </w:p>
        </w:tc>
      </w:tr>
      <w:tr w:rsidR="0001493F" w:rsidRPr="0001493F" w14:paraId="7A6E9E58" w14:textId="77777777" w:rsidTr="000F5C14">
        <w:trPr>
          <w:trHeight w:val="467"/>
        </w:trPr>
        <w:tc>
          <w:tcPr>
            <w:tcW w:w="1508" w:type="dxa"/>
          </w:tcPr>
          <w:p w14:paraId="7B9BCEAB" w14:textId="77777777" w:rsidR="0001493F" w:rsidRPr="0001493F" w:rsidRDefault="0001493F" w:rsidP="000F5C14">
            <w:pPr>
              <w:spacing w:after="160" w:line="276" w:lineRule="auto"/>
              <w:rPr>
                <w:b/>
                <w:sz w:val="26"/>
                <w:szCs w:val="26"/>
              </w:rPr>
            </w:pPr>
            <w:r w:rsidRPr="0001493F">
              <w:rPr>
                <w:b/>
                <w:sz w:val="26"/>
                <w:szCs w:val="26"/>
              </w:rPr>
              <w:t>Ngữ cảnh</w:t>
            </w:r>
          </w:p>
        </w:tc>
        <w:tc>
          <w:tcPr>
            <w:tcW w:w="7884" w:type="dxa"/>
            <w:gridSpan w:val="2"/>
            <w:vAlign w:val="center"/>
          </w:tcPr>
          <w:p w14:paraId="2354773A" w14:textId="77777777" w:rsidR="0001493F" w:rsidRPr="0001493F" w:rsidRDefault="0001493F" w:rsidP="000F5C14">
            <w:pPr>
              <w:spacing w:after="160" w:line="276" w:lineRule="auto"/>
              <w:rPr>
                <w:sz w:val="26"/>
                <w:szCs w:val="26"/>
              </w:rPr>
            </w:pPr>
            <w:r w:rsidRPr="0001493F">
              <w:rPr>
                <w:color w:val="000000"/>
                <w:sz w:val="26"/>
                <w:szCs w:val="26"/>
              </w:rPr>
              <w:t>Thủ kho xóa hàng khỏi hệ thống.</w:t>
            </w:r>
          </w:p>
        </w:tc>
      </w:tr>
      <w:tr w:rsidR="0001493F" w:rsidRPr="0001493F" w14:paraId="02A075D6" w14:textId="77777777" w:rsidTr="000F5C14">
        <w:trPr>
          <w:trHeight w:val="480"/>
        </w:trPr>
        <w:tc>
          <w:tcPr>
            <w:tcW w:w="1508" w:type="dxa"/>
          </w:tcPr>
          <w:p w14:paraId="00BD919B" w14:textId="77777777" w:rsidR="0001493F" w:rsidRPr="0001493F" w:rsidRDefault="0001493F" w:rsidP="000F5C14">
            <w:pPr>
              <w:spacing w:after="160" w:line="276" w:lineRule="auto"/>
              <w:rPr>
                <w:b/>
                <w:sz w:val="26"/>
                <w:szCs w:val="26"/>
              </w:rPr>
            </w:pPr>
            <w:r w:rsidRPr="0001493F">
              <w:rPr>
                <w:b/>
                <w:sz w:val="26"/>
                <w:szCs w:val="26"/>
              </w:rPr>
              <w:t>Mô tả</w:t>
            </w:r>
          </w:p>
        </w:tc>
        <w:tc>
          <w:tcPr>
            <w:tcW w:w="7884" w:type="dxa"/>
            <w:gridSpan w:val="2"/>
            <w:vAlign w:val="center"/>
          </w:tcPr>
          <w:p w14:paraId="03878FB3" w14:textId="77777777" w:rsidR="0001493F" w:rsidRPr="0001493F" w:rsidRDefault="0001493F" w:rsidP="000F5C14">
            <w:pPr>
              <w:spacing w:after="160" w:line="276" w:lineRule="auto"/>
              <w:rPr>
                <w:sz w:val="26"/>
                <w:szCs w:val="26"/>
              </w:rPr>
            </w:pPr>
            <w:r w:rsidRPr="0001493F">
              <w:rPr>
                <w:color w:val="000000"/>
                <w:sz w:val="26"/>
                <w:szCs w:val="26"/>
              </w:rPr>
              <w:t>Hệ thống cấp quyền cho phép xoá dữ liệu của một mặt hàng đã tồn tại trong hệ thống.</w:t>
            </w:r>
          </w:p>
        </w:tc>
      </w:tr>
      <w:tr w:rsidR="0001493F" w:rsidRPr="0001493F" w14:paraId="6A4837CA" w14:textId="77777777" w:rsidTr="000F5C14">
        <w:trPr>
          <w:trHeight w:val="480"/>
        </w:trPr>
        <w:tc>
          <w:tcPr>
            <w:tcW w:w="1508" w:type="dxa"/>
          </w:tcPr>
          <w:p w14:paraId="60D54D5E" w14:textId="77777777" w:rsidR="0001493F" w:rsidRPr="0001493F" w:rsidRDefault="0001493F" w:rsidP="000F5C14">
            <w:pPr>
              <w:spacing w:after="160" w:line="276" w:lineRule="auto"/>
              <w:rPr>
                <w:b/>
                <w:sz w:val="26"/>
                <w:szCs w:val="26"/>
              </w:rPr>
            </w:pPr>
            <w:r w:rsidRPr="0001493F">
              <w:rPr>
                <w:b/>
                <w:sz w:val="26"/>
                <w:szCs w:val="26"/>
              </w:rPr>
              <w:t>Tác nhân</w:t>
            </w:r>
          </w:p>
        </w:tc>
        <w:tc>
          <w:tcPr>
            <w:tcW w:w="7884" w:type="dxa"/>
            <w:gridSpan w:val="2"/>
          </w:tcPr>
          <w:p w14:paraId="7205F9AC" w14:textId="04A76756" w:rsidR="0001493F" w:rsidRPr="0001493F" w:rsidRDefault="0001493F" w:rsidP="000F5C14">
            <w:pPr>
              <w:spacing w:after="160" w:line="276" w:lineRule="auto"/>
              <w:rPr>
                <w:sz w:val="26"/>
                <w:szCs w:val="26"/>
              </w:rPr>
            </w:pPr>
            <w:r w:rsidRPr="0001493F">
              <w:rPr>
                <w:sz w:val="26"/>
                <w:szCs w:val="26"/>
              </w:rPr>
              <w:t>Thủ kho</w:t>
            </w:r>
            <w:r w:rsidR="00B03FE0">
              <w:rPr>
                <w:sz w:val="26"/>
                <w:szCs w:val="26"/>
              </w:rPr>
              <w:t>.</w:t>
            </w:r>
          </w:p>
        </w:tc>
      </w:tr>
      <w:tr w:rsidR="0001493F" w:rsidRPr="0001493F" w14:paraId="0D0E058A" w14:textId="77777777" w:rsidTr="000F5C14">
        <w:trPr>
          <w:trHeight w:val="795"/>
        </w:trPr>
        <w:tc>
          <w:tcPr>
            <w:tcW w:w="1508" w:type="dxa"/>
          </w:tcPr>
          <w:p w14:paraId="6F912768" w14:textId="77777777" w:rsidR="0001493F" w:rsidRPr="0001493F" w:rsidRDefault="0001493F" w:rsidP="000F5C14">
            <w:pPr>
              <w:spacing w:after="160" w:line="276" w:lineRule="auto"/>
              <w:rPr>
                <w:b/>
                <w:sz w:val="26"/>
                <w:szCs w:val="26"/>
              </w:rPr>
            </w:pPr>
            <w:r w:rsidRPr="0001493F">
              <w:rPr>
                <w:b/>
                <w:sz w:val="26"/>
                <w:szCs w:val="26"/>
              </w:rPr>
              <w:t>Sự kiện kích hoạt</w:t>
            </w:r>
          </w:p>
        </w:tc>
        <w:tc>
          <w:tcPr>
            <w:tcW w:w="7884" w:type="dxa"/>
            <w:gridSpan w:val="2"/>
          </w:tcPr>
          <w:p w14:paraId="2EA1B79E" w14:textId="77777777" w:rsidR="0001493F" w:rsidRPr="0001493F" w:rsidRDefault="0001493F" w:rsidP="000F5C14">
            <w:pPr>
              <w:spacing w:after="160" w:line="276" w:lineRule="auto"/>
              <w:rPr>
                <w:sz w:val="26"/>
                <w:szCs w:val="26"/>
              </w:rPr>
            </w:pPr>
            <w:r w:rsidRPr="0001493F">
              <w:rPr>
                <w:color w:val="000000"/>
                <w:sz w:val="26"/>
                <w:szCs w:val="26"/>
              </w:rPr>
              <w:t>Thủ kho chọn chức năng xóa hàng.</w:t>
            </w:r>
          </w:p>
        </w:tc>
      </w:tr>
      <w:tr w:rsidR="0001493F" w:rsidRPr="0001493F" w14:paraId="2D72919B" w14:textId="77777777" w:rsidTr="000F5C14">
        <w:trPr>
          <w:trHeight w:val="805"/>
        </w:trPr>
        <w:tc>
          <w:tcPr>
            <w:tcW w:w="1508" w:type="dxa"/>
          </w:tcPr>
          <w:p w14:paraId="6DF72A24" w14:textId="77777777" w:rsidR="0001493F" w:rsidRPr="0001493F" w:rsidRDefault="0001493F" w:rsidP="000F5C14">
            <w:pPr>
              <w:spacing w:after="160" w:line="276" w:lineRule="auto"/>
              <w:rPr>
                <w:b/>
                <w:sz w:val="26"/>
                <w:szCs w:val="26"/>
              </w:rPr>
            </w:pPr>
            <w:r w:rsidRPr="0001493F">
              <w:rPr>
                <w:b/>
                <w:sz w:val="26"/>
                <w:szCs w:val="26"/>
              </w:rPr>
              <w:t>Điều kiện tiên quyết</w:t>
            </w:r>
          </w:p>
        </w:tc>
        <w:tc>
          <w:tcPr>
            <w:tcW w:w="7884" w:type="dxa"/>
            <w:gridSpan w:val="2"/>
          </w:tcPr>
          <w:p w14:paraId="3E188AF5" w14:textId="77777777" w:rsidR="0001493F" w:rsidRPr="0001493F" w:rsidRDefault="0001493F" w:rsidP="000F5C14">
            <w:pPr>
              <w:spacing w:line="276" w:lineRule="auto"/>
              <w:rPr>
                <w:sz w:val="26"/>
                <w:szCs w:val="26"/>
              </w:rPr>
            </w:pPr>
            <w:r w:rsidRPr="0001493F">
              <w:rPr>
                <w:sz w:val="26"/>
                <w:szCs w:val="26"/>
              </w:rPr>
              <w:t>+ Người dùng đã đăng nhập vào hệ thống.</w:t>
            </w:r>
          </w:p>
          <w:p w14:paraId="4E97B7CA" w14:textId="72C37709" w:rsidR="0001493F" w:rsidRPr="0001493F" w:rsidRDefault="0001493F" w:rsidP="00B03FE0">
            <w:pPr>
              <w:spacing w:line="276" w:lineRule="auto"/>
              <w:rPr>
                <w:sz w:val="26"/>
                <w:szCs w:val="26"/>
              </w:rPr>
            </w:pPr>
            <w:r w:rsidRPr="0001493F">
              <w:rPr>
                <w:sz w:val="26"/>
                <w:szCs w:val="26"/>
              </w:rPr>
              <w:t>+ Mặt hàng có tồn tại.</w:t>
            </w:r>
          </w:p>
        </w:tc>
      </w:tr>
      <w:tr w:rsidR="0001493F" w:rsidRPr="0001493F" w14:paraId="0F99BF66" w14:textId="77777777" w:rsidTr="000F5C14">
        <w:trPr>
          <w:trHeight w:val="480"/>
        </w:trPr>
        <w:tc>
          <w:tcPr>
            <w:tcW w:w="1508" w:type="dxa"/>
          </w:tcPr>
          <w:p w14:paraId="1F48BD41" w14:textId="77777777" w:rsidR="0001493F" w:rsidRPr="0001493F" w:rsidRDefault="0001493F" w:rsidP="000F5C14">
            <w:pPr>
              <w:spacing w:after="160" w:line="276" w:lineRule="auto"/>
              <w:rPr>
                <w:b/>
                <w:sz w:val="26"/>
                <w:szCs w:val="26"/>
              </w:rPr>
            </w:pPr>
            <w:r w:rsidRPr="0001493F">
              <w:rPr>
                <w:b/>
                <w:sz w:val="26"/>
                <w:szCs w:val="26"/>
              </w:rPr>
              <w:t>Kết quả</w:t>
            </w:r>
          </w:p>
        </w:tc>
        <w:tc>
          <w:tcPr>
            <w:tcW w:w="7884" w:type="dxa"/>
            <w:gridSpan w:val="2"/>
          </w:tcPr>
          <w:p w14:paraId="44912734" w14:textId="59B6B10E" w:rsidR="0001493F" w:rsidRPr="0001493F" w:rsidRDefault="000F5C14" w:rsidP="000F5C14">
            <w:pPr>
              <w:spacing w:after="160" w:line="276" w:lineRule="auto"/>
              <w:rPr>
                <w:sz w:val="26"/>
                <w:szCs w:val="26"/>
              </w:rPr>
            </w:pPr>
            <w:r>
              <w:rPr>
                <w:sz w:val="26"/>
                <w:szCs w:val="26"/>
              </w:rPr>
              <w:t xml:space="preserve">Xóa mặt hàng </w:t>
            </w:r>
            <w:r w:rsidR="00D2630E">
              <w:rPr>
                <w:sz w:val="26"/>
                <w:szCs w:val="26"/>
              </w:rPr>
              <w:t>đó khỏi cơ sở dữ liệu.</w:t>
            </w:r>
          </w:p>
        </w:tc>
      </w:tr>
      <w:tr w:rsidR="0001493F" w:rsidRPr="0001493F" w14:paraId="7763BCEC" w14:textId="77777777" w:rsidTr="000F5C14">
        <w:trPr>
          <w:trHeight w:val="480"/>
        </w:trPr>
        <w:tc>
          <w:tcPr>
            <w:tcW w:w="1508" w:type="dxa"/>
            <w:vMerge w:val="restart"/>
            <w:vAlign w:val="center"/>
          </w:tcPr>
          <w:p w14:paraId="185066CD" w14:textId="77777777" w:rsidR="0001493F" w:rsidRPr="0001493F" w:rsidRDefault="0001493F" w:rsidP="000F5C14">
            <w:pPr>
              <w:spacing w:after="160" w:line="276" w:lineRule="auto"/>
              <w:rPr>
                <w:b/>
                <w:sz w:val="26"/>
                <w:szCs w:val="26"/>
              </w:rPr>
            </w:pPr>
            <w:r w:rsidRPr="0001493F">
              <w:rPr>
                <w:b/>
                <w:sz w:val="26"/>
                <w:szCs w:val="26"/>
              </w:rPr>
              <w:t>Luồng sự kiện</w:t>
            </w:r>
          </w:p>
        </w:tc>
        <w:tc>
          <w:tcPr>
            <w:tcW w:w="3941" w:type="dxa"/>
          </w:tcPr>
          <w:p w14:paraId="5F848988" w14:textId="77777777" w:rsidR="0001493F" w:rsidRPr="0001493F" w:rsidRDefault="0001493F" w:rsidP="000F5C14">
            <w:pPr>
              <w:tabs>
                <w:tab w:val="left" w:pos="720"/>
              </w:tabs>
              <w:spacing w:after="160" w:line="276" w:lineRule="auto"/>
              <w:ind w:left="720"/>
              <w:rPr>
                <w:sz w:val="26"/>
                <w:szCs w:val="26"/>
              </w:rPr>
            </w:pPr>
            <w:r w:rsidRPr="0001493F">
              <w:rPr>
                <w:b/>
                <w:sz w:val="26"/>
                <w:szCs w:val="26"/>
              </w:rPr>
              <w:t xml:space="preserve">              Actor</w:t>
            </w:r>
          </w:p>
        </w:tc>
        <w:tc>
          <w:tcPr>
            <w:tcW w:w="3943" w:type="dxa"/>
          </w:tcPr>
          <w:p w14:paraId="7A9D160C" w14:textId="77777777" w:rsidR="0001493F" w:rsidRPr="0001493F" w:rsidRDefault="0001493F" w:rsidP="000F5C14">
            <w:pPr>
              <w:tabs>
                <w:tab w:val="left" w:pos="720"/>
              </w:tabs>
              <w:spacing w:after="160" w:line="276" w:lineRule="auto"/>
              <w:jc w:val="center"/>
              <w:rPr>
                <w:sz w:val="26"/>
                <w:szCs w:val="26"/>
              </w:rPr>
            </w:pPr>
            <w:r w:rsidRPr="0001493F">
              <w:rPr>
                <w:b/>
                <w:sz w:val="26"/>
                <w:szCs w:val="26"/>
              </w:rPr>
              <w:t>System</w:t>
            </w:r>
          </w:p>
        </w:tc>
      </w:tr>
      <w:tr w:rsidR="0001493F" w:rsidRPr="0001493F" w14:paraId="14863B33" w14:textId="77777777" w:rsidTr="000F5C14">
        <w:trPr>
          <w:trHeight w:val="480"/>
        </w:trPr>
        <w:tc>
          <w:tcPr>
            <w:tcW w:w="1508" w:type="dxa"/>
            <w:vMerge/>
            <w:vAlign w:val="center"/>
          </w:tcPr>
          <w:p w14:paraId="48539F99"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4B1E7FC8" w14:textId="77777777" w:rsidR="0001493F" w:rsidRPr="0001493F" w:rsidRDefault="0001493F" w:rsidP="000F5C14">
            <w:pPr>
              <w:tabs>
                <w:tab w:val="left" w:pos="360"/>
              </w:tabs>
              <w:spacing w:line="276" w:lineRule="auto"/>
              <w:rPr>
                <w:sz w:val="26"/>
                <w:szCs w:val="26"/>
              </w:rPr>
            </w:pPr>
            <w:r w:rsidRPr="0001493F">
              <w:rPr>
                <w:sz w:val="26"/>
                <w:szCs w:val="26"/>
              </w:rPr>
              <w:t>1. Thủ kho chọn chức năng xóa hàng.</w:t>
            </w:r>
          </w:p>
        </w:tc>
        <w:tc>
          <w:tcPr>
            <w:tcW w:w="3943" w:type="dxa"/>
          </w:tcPr>
          <w:p w14:paraId="6C18F545" w14:textId="77777777" w:rsidR="0001493F" w:rsidRPr="0001493F" w:rsidRDefault="0001493F" w:rsidP="000F5C14">
            <w:pPr>
              <w:tabs>
                <w:tab w:val="left" w:pos="720"/>
              </w:tabs>
              <w:spacing w:after="160" w:line="276" w:lineRule="auto"/>
              <w:rPr>
                <w:sz w:val="26"/>
                <w:szCs w:val="26"/>
              </w:rPr>
            </w:pPr>
            <w:r w:rsidRPr="0001493F">
              <w:rPr>
                <w:sz w:val="26"/>
                <w:szCs w:val="26"/>
              </w:rPr>
              <w:t>1.1. Hệ thống hiện popup “Có chắc muốn xóa (tên mặt hàng)?”</w:t>
            </w:r>
          </w:p>
        </w:tc>
      </w:tr>
      <w:tr w:rsidR="0001493F" w:rsidRPr="0001493F" w14:paraId="0A31C6CF" w14:textId="77777777" w:rsidTr="000F5C14">
        <w:trPr>
          <w:trHeight w:val="480"/>
        </w:trPr>
        <w:tc>
          <w:tcPr>
            <w:tcW w:w="1508" w:type="dxa"/>
            <w:vMerge/>
            <w:vAlign w:val="center"/>
          </w:tcPr>
          <w:p w14:paraId="7C99D2FD"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34402E58" w14:textId="77777777" w:rsidR="0001493F" w:rsidRPr="0001493F" w:rsidRDefault="0001493F" w:rsidP="000F5C14">
            <w:pPr>
              <w:tabs>
                <w:tab w:val="left" w:pos="360"/>
              </w:tabs>
              <w:spacing w:line="276" w:lineRule="auto"/>
              <w:rPr>
                <w:sz w:val="26"/>
                <w:szCs w:val="26"/>
              </w:rPr>
            </w:pPr>
            <w:r w:rsidRPr="0001493F">
              <w:rPr>
                <w:sz w:val="26"/>
                <w:szCs w:val="26"/>
              </w:rPr>
              <w:t>2. Thủ kho chọn “Xác nhận”</w:t>
            </w:r>
          </w:p>
        </w:tc>
        <w:tc>
          <w:tcPr>
            <w:tcW w:w="3943" w:type="dxa"/>
          </w:tcPr>
          <w:p w14:paraId="1D3EB851" w14:textId="3776CFB6" w:rsidR="0001493F" w:rsidRPr="0001493F" w:rsidRDefault="0001493F" w:rsidP="0028076A">
            <w:pPr>
              <w:tabs>
                <w:tab w:val="left" w:pos="720"/>
              </w:tabs>
              <w:spacing w:after="160" w:line="276" w:lineRule="auto"/>
              <w:rPr>
                <w:sz w:val="26"/>
                <w:szCs w:val="26"/>
              </w:rPr>
            </w:pPr>
            <w:r w:rsidRPr="0001493F">
              <w:rPr>
                <w:sz w:val="26"/>
                <w:szCs w:val="26"/>
              </w:rPr>
              <w:t>2.1. Tắt popup.</w:t>
            </w:r>
            <w:r w:rsidR="0028076A">
              <w:rPr>
                <w:sz w:val="26"/>
                <w:szCs w:val="26"/>
              </w:rPr>
              <w:t xml:space="preserve"> Xóa măt hàng đó.</w:t>
            </w:r>
          </w:p>
        </w:tc>
      </w:tr>
      <w:tr w:rsidR="0001493F" w:rsidRPr="0001493F" w14:paraId="2B0F6913" w14:textId="77777777" w:rsidTr="000F5C14">
        <w:trPr>
          <w:trHeight w:val="248"/>
        </w:trPr>
        <w:tc>
          <w:tcPr>
            <w:tcW w:w="1508" w:type="dxa"/>
          </w:tcPr>
          <w:p w14:paraId="32A49C56" w14:textId="77777777" w:rsidR="0001493F" w:rsidRPr="0001493F" w:rsidRDefault="0001493F" w:rsidP="000F5C14">
            <w:pPr>
              <w:spacing w:after="160" w:line="276" w:lineRule="auto"/>
              <w:rPr>
                <w:b/>
                <w:sz w:val="26"/>
                <w:szCs w:val="26"/>
              </w:rPr>
            </w:pPr>
            <w:r w:rsidRPr="0001493F">
              <w:rPr>
                <w:b/>
                <w:sz w:val="26"/>
                <w:szCs w:val="26"/>
              </w:rPr>
              <w:t>Ngoại lệ</w:t>
            </w:r>
          </w:p>
        </w:tc>
        <w:tc>
          <w:tcPr>
            <w:tcW w:w="7884" w:type="dxa"/>
            <w:gridSpan w:val="2"/>
          </w:tcPr>
          <w:p w14:paraId="72470ECB" w14:textId="7B12934C" w:rsidR="0001493F" w:rsidRPr="0001493F" w:rsidRDefault="00403DFF" w:rsidP="000F5C14">
            <w:pPr>
              <w:tabs>
                <w:tab w:val="left" w:pos="445"/>
              </w:tabs>
              <w:spacing w:line="276" w:lineRule="auto"/>
              <w:rPr>
                <w:sz w:val="26"/>
                <w:szCs w:val="26"/>
              </w:rPr>
            </w:pPr>
            <w:r>
              <w:rPr>
                <w:sz w:val="26"/>
                <w:szCs w:val="26"/>
              </w:rPr>
              <w:t>Không</w:t>
            </w:r>
            <w:r w:rsidR="005C0990">
              <w:rPr>
                <w:sz w:val="26"/>
                <w:szCs w:val="26"/>
              </w:rPr>
              <w:t>.</w:t>
            </w:r>
          </w:p>
        </w:tc>
      </w:tr>
    </w:tbl>
    <w:p w14:paraId="093EC3F7" w14:textId="77777777" w:rsidR="0001493F" w:rsidRPr="0001493F" w:rsidRDefault="0001493F" w:rsidP="0001493F">
      <w:pPr>
        <w:pStyle w:val="NormalWeb"/>
        <w:spacing w:before="0" w:beforeAutospacing="0" w:after="0" w:afterAutospacing="0" w:line="360" w:lineRule="auto"/>
        <w:ind w:left="64"/>
        <w:rPr>
          <w:sz w:val="26"/>
          <w:szCs w:val="26"/>
        </w:rPr>
      </w:pPr>
    </w:p>
    <w:p w14:paraId="47F087D6" w14:textId="16A1712B" w:rsidR="0001493F" w:rsidRPr="0001493F" w:rsidRDefault="00523C61" w:rsidP="00523C61">
      <w:pPr>
        <w:pStyle w:val="Caption"/>
      </w:pPr>
      <w:bookmarkStart w:id="34" w:name="_Toc68121154"/>
      <w:r>
        <w:t xml:space="preserve">Bảng </w:t>
      </w:r>
      <w:fldSimple w:instr=" SEQ Bảng \* ARABIC ">
        <w:r w:rsidR="00B57B1F">
          <w:rPr>
            <w:noProof/>
          </w:rPr>
          <w:t>9</w:t>
        </w:r>
      </w:fldSimple>
      <w:r>
        <w:t xml:space="preserve">: </w:t>
      </w:r>
      <w:r w:rsidR="0001493F" w:rsidRPr="0001493F">
        <w:t>Đặc tả usecase sửa hàng</w:t>
      </w:r>
      <w:bookmarkEnd w:id="34"/>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1493F" w:rsidRPr="0001493F" w14:paraId="4651C966" w14:textId="77777777" w:rsidTr="000F5C14">
        <w:trPr>
          <w:trHeight w:val="480"/>
        </w:trPr>
        <w:tc>
          <w:tcPr>
            <w:tcW w:w="1508" w:type="dxa"/>
          </w:tcPr>
          <w:p w14:paraId="719803EA" w14:textId="77777777" w:rsidR="0001493F" w:rsidRPr="0001493F" w:rsidRDefault="0001493F" w:rsidP="000F5C14">
            <w:pPr>
              <w:spacing w:after="160" w:line="276" w:lineRule="auto"/>
              <w:rPr>
                <w:b/>
                <w:sz w:val="26"/>
                <w:szCs w:val="26"/>
              </w:rPr>
            </w:pPr>
            <w:r w:rsidRPr="0001493F">
              <w:rPr>
                <w:b/>
                <w:sz w:val="26"/>
                <w:szCs w:val="26"/>
              </w:rPr>
              <w:t>Mã use case</w:t>
            </w:r>
          </w:p>
        </w:tc>
        <w:tc>
          <w:tcPr>
            <w:tcW w:w="7884" w:type="dxa"/>
            <w:gridSpan w:val="2"/>
          </w:tcPr>
          <w:p w14:paraId="6FDB2CC7" w14:textId="293D8967" w:rsidR="0001493F" w:rsidRPr="0001493F" w:rsidRDefault="005267A8" w:rsidP="000F5C14">
            <w:pPr>
              <w:spacing w:after="160" w:line="276" w:lineRule="auto"/>
              <w:rPr>
                <w:sz w:val="26"/>
                <w:szCs w:val="26"/>
              </w:rPr>
            </w:pPr>
            <w:r>
              <w:rPr>
                <w:sz w:val="26"/>
                <w:szCs w:val="26"/>
              </w:rPr>
              <w:t>UC06</w:t>
            </w:r>
            <w:r w:rsidR="0001493F" w:rsidRPr="0001493F">
              <w:rPr>
                <w:sz w:val="26"/>
                <w:szCs w:val="26"/>
              </w:rPr>
              <w:t>.</w:t>
            </w:r>
          </w:p>
        </w:tc>
      </w:tr>
      <w:tr w:rsidR="0001493F" w:rsidRPr="0001493F" w14:paraId="53C7982F" w14:textId="77777777" w:rsidTr="000F5C14">
        <w:trPr>
          <w:trHeight w:val="480"/>
        </w:trPr>
        <w:tc>
          <w:tcPr>
            <w:tcW w:w="1508" w:type="dxa"/>
          </w:tcPr>
          <w:p w14:paraId="4AA838AD" w14:textId="77777777" w:rsidR="0001493F" w:rsidRPr="0001493F" w:rsidRDefault="0001493F" w:rsidP="000F5C14">
            <w:pPr>
              <w:spacing w:after="160" w:line="276" w:lineRule="auto"/>
              <w:rPr>
                <w:b/>
                <w:sz w:val="26"/>
                <w:szCs w:val="26"/>
              </w:rPr>
            </w:pPr>
            <w:r w:rsidRPr="0001493F">
              <w:rPr>
                <w:b/>
                <w:sz w:val="26"/>
                <w:szCs w:val="26"/>
              </w:rPr>
              <w:lastRenderedPageBreak/>
              <w:t>Use Case</w:t>
            </w:r>
          </w:p>
        </w:tc>
        <w:tc>
          <w:tcPr>
            <w:tcW w:w="7884" w:type="dxa"/>
            <w:gridSpan w:val="2"/>
            <w:vAlign w:val="center"/>
          </w:tcPr>
          <w:p w14:paraId="329330E5" w14:textId="77777777" w:rsidR="0001493F" w:rsidRPr="0001493F" w:rsidRDefault="0001493F" w:rsidP="000F5C14">
            <w:pPr>
              <w:spacing w:after="160" w:line="276" w:lineRule="auto"/>
              <w:rPr>
                <w:sz w:val="26"/>
                <w:szCs w:val="26"/>
              </w:rPr>
            </w:pPr>
            <w:r w:rsidRPr="0001493F">
              <w:rPr>
                <w:color w:val="000000"/>
                <w:sz w:val="26"/>
                <w:szCs w:val="26"/>
                <w:shd w:val="clear" w:color="auto" w:fill="FFFFFF"/>
              </w:rPr>
              <w:t>Sửa hàng.</w:t>
            </w:r>
          </w:p>
        </w:tc>
      </w:tr>
      <w:tr w:rsidR="0001493F" w:rsidRPr="0001493F" w14:paraId="14759B0E" w14:textId="77777777" w:rsidTr="000F5C14">
        <w:trPr>
          <w:trHeight w:val="467"/>
        </w:trPr>
        <w:tc>
          <w:tcPr>
            <w:tcW w:w="1508" w:type="dxa"/>
          </w:tcPr>
          <w:p w14:paraId="2B26187E" w14:textId="77777777" w:rsidR="0001493F" w:rsidRPr="0001493F" w:rsidRDefault="0001493F" w:rsidP="000F5C14">
            <w:pPr>
              <w:spacing w:after="160" w:line="276" w:lineRule="auto"/>
              <w:rPr>
                <w:b/>
                <w:sz w:val="26"/>
                <w:szCs w:val="26"/>
              </w:rPr>
            </w:pPr>
            <w:r w:rsidRPr="0001493F">
              <w:rPr>
                <w:b/>
                <w:sz w:val="26"/>
                <w:szCs w:val="26"/>
              </w:rPr>
              <w:t>Ngữ cảnh</w:t>
            </w:r>
          </w:p>
        </w:tc>
        <w:tc>
          <w:tcPr>
            <w:tcW w:w="7884" w:type="dxa"/>
            <w:gridSpan w:val="2"/>
            <w:vAlign w:val="center"/>
          </w:tcPr>
          <w:p w14:paraId="6F86764F" w14:textId="4498716F" w:rsidR="0001493F" w:rsidRPr="0001493F" w:rsidRDefault="0001493F" w:rsidP="004D3E20">
            <w:pPr>
              <w:spacing w:after="160" w:line="276" w:lineRule="auto"/>
              <w:rPr>
                <w:sz w:val="26"/>
                <w:szCs w:val="26"/>
              </w:rPr>
            </w:pPr>
            <w:r w:rsidRPr="0001493F">
              <w:rPr>
                <w:color w:val="000000"/>
                <w:sz w:val="26"/>
                <w:szCs w:val="26"/>
              </w:rPr>
              <w:t xml:space="preserve">Thủ kho </w:t>
            </w:r>
            <w:r w:rsidR="004D3E20">
              <w:rPr>
                <w:color w:val="000000"/>
                <w:sz w:val="26"/>
                <w:szCs w:val="26"/>
              </w:rPr>
              <w:t>cập nhật</w:t>
            </w:r>
            <w:r w:rsidRPr="0001493F">
              <w:rPr>
                <w:color w:val="000000"/>
                <w:sz w:val="26"/>
                <w:szCs w:val="26"/>
              </w:rPr>
              <w:t xml:space="preserve"> hàng của hệ thống.</w:t>
            </w:r>
          </w:p>
        </w:tc>
      </w:tr>
      <w:tr w:rsidR="0001493F" w:rsidRPr="0001493F" w14:paraId="0AE7FA18" w14:textId="77777777" w:rsidTr="000F5C14">
        <w:trPr>
          <w:trHeight w:val="480"/>
        </w:trPr>
        <w:tc>
          <w:tcPr>
            <w:tcW w:w="1508" w:type="dxa"/>
          </w:tcPr>
          <w:p w14:paraId="7ECA205B" w14:textId="77777777" w:rsidR="0001493F" w:rsidRPr="0001493F" w:rsidRDefault="0001493F" w:rsidP="000F5C14">
            <w:pPr>
              <w:spacing w:after="160" w:line="276" w:lineRule="auto"/>
              <w:rPr>
                <w:b/>
                <w:sz w:val="26"/>
                <w:szCs w:val="26"/>
              </w:rPr>
            </w:pPr>
            <w:r w:rsidRPr="0001493F">
              <w:rPr>
                <w:b/>
                <w:sz w:val="26"/>
                <w:szCs w:val="26"/>
              </w:rPr>
              <w:t>Mô tả</w:t>
            </w:r>
          </w:p>
        </w:tc>
        <w:tc>
          <w:tcPr>
            <w:tcW w:w="7884" w:type="dxa"/>
            <w:gridSpan w:val="2"/>
            <w:vAlign w:val="center"/>
          </w:tcPr>
          <w:p w14:paraId="2B482CB6" w14:textId="77777777" w:rsidR="0001493F" w:rsidRPr="0001493F" w:rsidRDefault="0001493F" w:rsidP="000F5C14">
            <w:pPr>
              <w:spacing w:after="160" w:line="276" w:lineRule="auto"/>
              <w:rPr>
                <w:sz w:val="26"/>
                <w:szCs w:val="26"/>
              </w:rPr>
            </w:pPr>
            <w:r w:rsidRPr="0001493F">
              <w:rPr>
                <w:color w:val="000000"/>
                <w:sz w:val="26"/>
                <w:szCs w:val="26"/>
              </w:rPr>
              <w:t>Hệ thống cho phép cập nhật thông tin cho một mặt hàng đã tồn tại trong hệ thống.</w:t>
            </w:r>
          </w:p>
        </w:tc>
      </w:tr>
      <w:tr w:rsidR="0001493F" w:rsidRPr="0001493F" w14:paraId="16BE93BD" w14:textId="77777777" w:rsidTr="000F5C14">
        <w:trPr>
          <w:trHeight w:val="480"/>
        </w:trPr>
        <w:tc>
          <w:tcPr>
            <w:tcW w:w="1508" w:type="dxa"/>
          </w:tcPr>
          <w:p w14:paraId="00721223" w14:textId="77777777" w:rsidR="0001493F" w:rsidRPr="0001493F" w:rsidRDefault="0001493F" w:rsidP="000F5C14">
            <w:pPr>
              <w:spacing w:after="160" w:line="276" w:lineRule="auto"/>
              <w:rPr>
                <w:b/>
                <w:sz w:val="26"/>
                <w:szCs w:val="26"/>
              </w:rPr>
            </w:pPr>
            <w:r w:rsidRPr="0001493F">
              <w:rPr>
                <w:b/>
                <w:sz w:val="26"/>
                <w:szCs w:val="26"/>
              </w:rPr>
              <w:t>Tác nhân</w:t>
            </w:r>
          </w:p>
        </w:tc>
        <w:tc>
          <w:tcPr>
            <w:tcW w:w="7884" w:type="dxa"/>
            <w:gridSpan w:val="2"/>
          </w:tcPr>
          <w:p w14:paraId="332E6AA9" w14:textId="77777777" w:rsidR="0001493F" w:rsidRPr="0001493F" w:rsidRDefault="0001493F" w:rsidP="000F5C14">
            <w:pPr>
              <w:spacing w:after="160" w:line="276" w:lineRule="auto"/>
              <w:rPr>
                <w:sz w:val="26"/>
                <w:szCs w:val="26"/>
              </w:rPr>
            </w:pPr>
            <w:r w:rsidRPr="0001493F">
              <w:rPr>
                <w:sz w:val="26"/>
                <w:szCs w:val="26"/>
              </w:rPr>
              <w:t>Thủ kho</w:t>
            </w:r>
          </w:p>
        </w:tc>
      </w:tr>
      <w:tr w:rsidR="0001493F" w:rsidRPr="0001493F" w14:paraId="64130B92" w14:textId="77777777" w:rsidTr="000F5C14">
        <w:trPr>
          <w:trHeight w:val="795"/>
        </w:trPr>
        <w:tc>
          <w:tcPr>
            <w:tcW w:w="1508" w:type="dxa"/>
          </w:tcPr>
          <w:p w14:paraId="28367D6F" w14:textId="77777777" w:rsidR="0001493F" w:rsidRPr="0001493F" w:rsidRDefault="0001493F" w:rsidP="000F5C14">
            <w:pPr>
              <w:spacing w:after="160" w:line="276" w:lineRule="auto"/>
              <w:rPr>
                <w:b/>
                <w:sz w:val="26"/>
                <w:szCs w:val="26"/>
              </w:rPr>
            </w:pPr>
            <w:r w:rsidRPr="0001493F">
              <w:rPr>
                <w:b/>
                <w:sz w:val="26"/>
                <w:szCs w:val="26"/>
              </w:rPr>
              <w:t>Sự kiện kích hoạt</w:t>
            </w:r>
          </w:p>
        </w:tc>
        <w:tc>
          <w:tcPr>
            <w:tcW w:w="7884" w:type="dxa"/>
            <w:gridSpan w:val="2"/>
          </w:tcPr>
          <w:p w14:paraId="4D76DD42" w14:textId="77777777" w:rsidR="0001493F" w:rsidRPr="0001493F" w:rsidRDefault="0001493F" w:rsidP="000F5C14">
            <w:pPr>
              <w:spacing w:after="160" w:line="276" w:lineRule="auto"/>
              <w:rPr>
                <w:sz w:val="26"/>
                <w:szCs w:val="26"/>
              </w:rPr>
            </w:pPr>
            <w:r w:rsidRPr="0001493F">
              <w:rPr>
                <w:color w:val="000000"/>
                <w:sz w:val="26"/>
                <w:szCs w:val="26"/>
              </w:rPr>
              <w:t>Thủ kho chọn chức năng sửa hàng.</w:t>
            </w:r>
          </w:p>
        </w:tc>
      </w:tr>
      <w:tr w:rsidR="0001493F" w:rsidRPr="0001493F" w14:paraId="3CC68A82" w14:textId="77777777" w:rsidTr="000F5C14">
        <w:trPr>
          <w:trHeight w:val="805"/>
        </w:trPr>
        <w:tc>
          <w:tcPr>
            <w:tcW w:w="1508" w:type="dxa"/>
          </w:tcPr>
          <w:p w14:paraId="49AFD96C" w14:textId="77777777" w:rsidR="0001493F" w:rsidRPr="0001493F" w:rsidRDefault="0001493F" w:rsidP="000F5C14">
            <w:pPr>
              <w:spacing w:after="160" w:line="276" w:lineRule="auto"/>
              <w:rPr>
                <w:b/>
                <w:sz w:val="26"/>
                <w:szCs w:val="26"/>
              </w:rPr>
            </w:pPr>
            <w:r w:rsidRPr="0001493F">
              <w:rPr>
                <w:b/>
                <w:sz w:val="26"/>
                <w:szCs w:val="26"/>
              </w:rPr>
              <w:t>Điều kiện tiên quyết</w:t>
            </w:r>
          </w:p>
        </w:tc>
        <w:tc>
          <w:tcPr>
            <w:tcW w:w="7884" w:type="dxa"/>
            <w:gridSpan w:val="2"/>
          </w:tcPr>
          <w:p w14:paraId="7A34E7F6" w14:textId="77777777" w:rsidR="0001493F" w:rsidRPr="0001493F" w:rsidRDefault="0001493F" w:rsidP="000F5C14">
            <w:pPr>
              <w:spacing w:line="276" w:lineRule="auto"/>
              <w:rPr>
                <w:sz w:val="26"/>
                <w:szCs w:val="26"/>
              </w:rPr>
            </w:pPr>
            <w:r w:rsidRPr="0001493F">
              <w:rPr>
                <w:sz w:val="26"/>
                <w:szCs w:val="26"/>
              </w:rPr>
              <w:t>+ Người dùng đã đăng nhập vào hệ thống.</w:t>
            </w:r>
          </w:p>
          <w:p w14:paraId="5AB3BF80" w14:textId="1C662829" w:rsidR="0001493F" w:rsidRPr="0001493F" w:rsidRDefault="009A577E" w:rsidP="000F5C14">
            <w:pPr>
              <w:spacing w:line="276" w:lineRule="auto"/>
              <w:rPr>
                <w:sz w:val="26"/>
                <w:szCs w:val="26"/>
              </w:rPr>
            </w:pPr>
            <w:r w:rsidRPr="009A577E">
              <w:rPr>
                <w:sz w:val="26"/>
                <w:szCs w:val="26"/>
              </w:rPr>
              <w:t>+ Mặt hàng có tồn tại.</w:t>
            </w:r>
          </w:p>
        </w:tc>
      </w:tr>
      <w:tr w:rsidR="0001493F" w:rsidRPr="0001493F" w14:paraId="72A0A0A6" w14:textId="77777777" w:rsidTr="000F5C14">
        <w:trPr>
          <w:trHeight w:val="480"/>
        </w:trPr>
        <w:tc>
          <w:tcPr>
            <w:tcW w:w="1508" w:type="dxa"/>
          </w:tcPr>
          <w:p w14:paraId="27BC847B" w14:textId="77777777" w:rsidR="0001493F" w:rsidRPr="0001493F" w:rsidRDefault="0001493F" w:rsidP="000F5C14">
            <w:pPr>
              <w:spacing w:after="160" w:line="276" w:lineRule="auto"/>
              <w:rPr>
                <w:b/>
                <w:sz w:val="26"/>
                <w:szCs w:val="26"/>
              </w:rPr>
            </w:pPr>
            <w:r w:rsidRPr="0001493F">
              <w:rPr>
                <w:b/>
                <w:sz w:val="26"/>
                <w:szCs w:val="26"/>
              </w:rPr>
              <w:t>Kết quả</w:t>
            </w:r>
          </w:p>
        </w:tc>
        <w:tc>
          <w:tcPr>
            <w:tcW w:w="7884" w:type="dxa"/>
            <w:gridSpan w:val="2"/>
          </w:tcPr>
          <w:p w14:paraId="063321B4" w14:textId="77777777" w:rsidR="0001493F" w:rsidRPr="0001493F" w:rsidRDefault="0001493F" w:rsidP="000F5C14">
            <w:pPr>
              <w:spacing w:after="160" w:line="276" w:lineRule="auto"/>
              <w:rPr>
                <w:sz w:val="26"/>
                <w:szCs w:val="26"/>
              </w:rPr>
            </w:pPr>
            <w:r w:rsidRPr="0001493F">
              <w:rPr>
                <w:sz w:val="26"/>
                <w:szCs w:val="26"/>
              </w:rPr>
              <w:t>Cập nhật mặt hàng.</w:t>
            </w:r>
          </w:p>
        </w:tc>
      </w:tr>
      <w:tr w:rsidR="0001493F" w:rsidRPr="0001493F" w14:paraId="13963E72" w14:textId="77777777" w:rsidTr="000F5C14">
        <w:trPr>
          <w:trHeight w:val="480"/>
        </w:trPr>
        <w:tc>
          <w:tcPr>
            <w:tcW w:w="1508" w:type="dxa"/>
            <w:vMerge w:val="restart"/>
            <w:vAlign w:val="center"/>
          </w:tcPr>
          <w:p w14:paraId="173FEB3B" w14:textId="77777777" w:rsidR="0001493F" w:rsidRPr="0001493F" w:rsidRDefault="0001493F" w:rsidP="000F5C14">
            <w:pPr>
              <w:spacing w:after="160" w:line="276" w:lineRule="auto"/>
              <w:rPr>
                <w:b/>
                <w:sz w:val="26"/>
                <w:szCs w:val="26"/>
              </w:rPr>
            </w:pPr>
            <w:r w:rsidRPr="0001493F">
              <w:rPr>
                <w:b/>
                <w:sz w:val="26"/>
                <w:szCs w:val="26"/>
              </w:rPr>
              <w:t>Luồng sự kiện</w:t>
            </w:r>
          </w:p>
        </w:tc>
        <w:tc>
          <w:tcPr>
            <w:tcW w:w="3941" w:type="dxa"/>
          </w:tcPr>
          <w:p w14:paraId="0A2FF1B5" w14:textId="77777777" w:rsidR="0001493F" w:rsidRPr="0001493F" w:rsidRDefault="0001493F" w:rsidP="000F5C14">
            <w:pPr>
              <w:tabs>
                <w:tab w:val="left" w:pos="720"/>
              </w:tabs>
              <w:spacing w:after="160" w:line="276" w:lineRule="auto"/>
              <w:ind w:left="720"/>
              <w:rPr>
                <w:sz w:val="26"/>
                <w:szCs w:val="26"/>
              </w:rPr>
            </w:pPr>
            <w:r w:rsidRPr="0001493F">
              <w:rPr>
                <w:b/>
                <w:sz w:val="26"/>
                <w:szCs w:val="26"/>
              </w:rPr>
              <w:t xml:space="preserve">              Actor</w:t>
            </w:r>
          </w:p>
        </w:tc>
        <w:tc>
          <w:tcPr>
            <w:tcW w:w="3943" w:type="dxa"/>
          </w:tcPr>
          <w:p w14:paraId="6C5853DD" w14:textId="77777777" w:rsidR="0001493F" w:rsidRPr="0001493F" w:rsidRDefault="0001493F" w:rsidP="000F5C14">
            <w:pPr>
              <w:tabs>
                <w:tab w:val="left" w:pos="720"/>
              </w:tabs>
              <w:spacing w:after="160" w:line="276" w:lineRule="auto"/>
              <w:jc w:val="center"/>
              <w:rPr>
                <w:sz w:val="26"/>
                <w:szCs w:val="26"/>
              </w:rPr>
            </w:pPr>
            <w:r w:rsidRPr="0001493F">
              <w:rPr>
                <w:b/>
                <w:sz w:val="26"/>
                <w:szCs w:val="26"/>
              </w:rPr>
              <w:t>System</w:t>
            </w:r>
          </w:p>
        </w:tc>
      </w:tr>
      <w:tr w:rsidR="0001493F" w:rsidRPr="0001493F" w14:paraId="4E559057" w14:textId="77777777" w:rsidTr="000F5C14">
        <w:trPr>
          <w:trHeight w:val="480"/>
        </w:trPr>
        <w:tc>
          <w:tcPr>
            <w:tcW w:w="1508" w:type="dxa"/>
            <w:vMerge/>
            <w:vAlign w:val="center"/>
          </w:tcPr>
          <w:p w14:paraId="05E66A51"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7389632A" w14:textId="77777777" w:rsidR="0001493F" w:rsidRPr="0001493F" w:rsidRDefault="0001493F" w:rsidP="000F5C14">
            <w:pPr>
              <w:tabs>
                <w:tab w:val="left" w:pos="360"/>
              </w:tabs>
              <w:spacing w:line="276" w:lineRule="auto"/>
              <w:rPr>
                <w:sz w:val="26"/>
                <w:szCs w:val="26"/>
              </w:rPr>
            </w:pPr>
            <w:r w:rsidRPr="0001493F">
              <w:rPr>
                <w:sz w:val="26"/>
                <w:szCs w:val="26"/>
              </w:rPr>
              <w:t>1. Thủ kho chọn chức năng sửa hàng.</w:t>
            </w:r>
          </w:p>
        </w:tc>
        <w:tc>
          <w:tcPr>
            <w:tcW w:w="3943" w:type="dxa"/>
          </w:tcPr>
          <w:p w14:paraId="78AE35DE" w14:textId="77777777" w:rsidR="0001493F" w:rsidRPr="0001493F" w:rsidRDefault="0001493F" w:rsidP="000F5C14">
            <w:pPr>
              <w:tabs>
                <w:tab w:val="left" w:pos="720"/>
              </w:tabs>
              <w:spacing w:after="160" w:line="276" w:lineRule="auto"/>
              <w:rPr>
                <w:sz w:val="26"/>
                <w:szCs w:val="26"/>
              </w:rPr>
            </w:pPr>
            <w:r w:rsidRPr="0001493F">
              <w:rPr>
                <w:sz w:val="26"/>
                <w:szCs w:val="26"/>
              </w:rPr>
              <w:t>1.1. Hệ thống hiện popup chứa các thông tin hiện tại của mặt hàng.</w:t>
            </w:r>
          </w:p>
        </w:tc>
      </w:tr>
      <w:tr w:rsidR="0001493F" w:rsidRPr="0001493F" w14:paraId="3883638A" w14:textId="77777777" w:rsidTr="000F5C14">
        <w:trPr>
          <w:trHeight w:val="480"/>
        </w:trPr>
        <w:tc>
          <w:tcPr>
            <w:tcW w:w="1508" w:type="dxa"/>
            <w:vMerge/>
            <w:vAlign w:val="center"/>
          </w:tcPr>
          <w:p w14:paraId="438F3BD6"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68F75F99" w14:textId="77777777" w:rsidR="0001493F" w:rsidRPr="0001493F" w:rsidRDefault="0001493F" w:rsidP="000F5C14">
            <w:pPr>
              <w:tabs>
                <w:tab w:val="left" w:pos="360"/>
              </w:tabs>
              <w:spacing w:line="276" w:lineRule="auto"/>
              <w:rPr>
                <w:sz w:val="26"/>
                <w:szCs w:val="26"/>
              </w:rPr>
            </w:pPr>
            <w:r w:rsidRPr="0001493F">
              <w:rPr>
                <w:sz w:val="26"/>
                <w:szCs w:val="26"/>
              </w:rPr>
              <w:t>2. Thủ kho sửa thông tin hàng</w:t>
            </w:r>
          </w:p>
        </w:tc>
        <w:tc>
          <w:tcPr>
            <w:tcW w:w="3943" w:type="dxa"/>
          </w:tcPr>
          <w:p w14:paraId="751B6F22" w14:textId="77777777" w:rsidR="0001493F" w:rsidRPr="0001493F" w:rsidRDefault="0001493F" w:rsidP="000F5C14">
            <w:pPr>
              <w:tabs>
                <w:tab w:val="left" w:pos="720"/>
              </w:tabs>
              <w:spacing w:after="160" w:line="276" w:lineRule="auto"/>
              <w:rPr>
                <w:sz w:val="26"/>
                <w:szCs w:val="26"/>
              </w:rPr>
            </w:pPr>
          </w:p>
        </w:tc>
      </w:tr>
      <w:tr w:rsidR="0001493F" w:rsidRPr="0001493F" w14:paraId="676B3B25" w14:textId="77777777" w:rsidTr="000F5C14">
        <w:trPr>
          <w:trHeight w:val="480"/>
        </w:trPr>
        <w:tc>
          <w:tcPr>
            <w:tcW w:w="1508" w:type="dxa"/>
            <w:vMerge/>
            <w:vAlign w:val="center"/>
          </w:tcPr>
          <w:p w14:paraId="238E6619" w14:textId="77777777" w:rsidR="0001493F" w:rsidRPr="0001493F" w:rsidRDefault="0001493F" w:rsidP="000F5C14">
            <w:pPr>
              <w:widowControl w:val="0"/>
              <w:pBdr>
                <w:top w:val="nil"/>
                <w:left w:val="nil"/>
                <w:bottom w:val="nil"/>
                <w:right w:val="nil"/>
                <w:between w:val="nil"/>
              </w:pBdr>
              <w:spacing w:line="276" w:lineRule="auto"/>
              <w:rPr>
                <w:sz w:val="26"/>
                <w:szCs w:val="26"/>
              </w:rPr>
            </w:pPr>
          </w:p>
        </w:tc>
        <w:tc>
          <w:tcPr>
            <w:tcW w:w="3941" w:type="dxa"/>
          </w:tcPr>
          <w:p w14:paraId="28EF9311" w14:textId="77777777" w:rsidR="0001493F" w:rsidRPr="0001493F" w:rsidRDefault="0001493F" w:rsidP="000F5C14">
            <w:pPr>
              <w:tabs>
                <w:tab w:val="left" w:pos="360"/>
              </w:tabs>
              <w:spacing w:line="276" w:lineRule="auto"/>
              <w:rPr>
                <w:sz w:val="26"/>
                <w:szCs w:val="26"/>
              </w:rPr>
            </w:pPr>
            <w:r w:rsidRPr="0001493F">
              <w:rPr>
                <w:sz w:val="26"/>
                <w:szCs w:val="26"/>
              </w:rPr>
              <w:t>3. Thủ kho chọn “Cập nhật”</w:t>
            </w:r>
          </w:p>
        </w:tc>
        <w:tc>
          <w:tcPr>
            <w:tcW w:w="3943" w:type="dxa"/>
          </w:tcPr>
          <w:p w14:paraId="09E9BFAE" w14:textId="77777777" w:rsidR="0001493F" w:rsidRPr="0001493F" w:rsidRDefault="0001493F" w:rsidP="000F5C14">
            <w:pPr>
              <w:tabs>
                <w:tab w:val="left" w:pos="720"/>
              </w:tabs>
              <w:spacing w:after="160" w:line="276" w:lineRule="auto"/>
              <w:rPr>
                <w:sz w:val="26"/>
                <w:szCs w:val="26"/>
              </w:rPr>
            </w:pPr>
            <w:r w:rsidRPr="0001493F">
              <w:rPr>
                <w:sz w:val="26"/>
                <w:szCs w:val="26"/>
              </w:rPr>
              <w:t>3.1. Tắt popup, cập nhật hàng.</w:t>
            </w:r>
          </w:p>
        </w:tc>
      </w:tr>
      <w:tr w:rsidR="0001493F" w:rsidRPr="0001493F" w14:paraId="42FB2C5D" w14:textId="77777777" w:rsidTr="000F5C14">
        <w:trPr>
          <w:trHeight w:val="248"/>
        </w:trPr>
        <w:tc>
          <w:tcPr>
            <w:tcW w:w="1508" w:type="dxa"/>
          </w:tcPr>
          <w:p w14:paraId="17C8D87B" w14:textId="77777777" w:rsidR="0001493F" w:rsidRPr="0001493F" w:rsidRDefault="0001493F" w:rsidP="000F5C14">
            <w:pPr>
              <w:spacing w:after="160" w:line="276" w:lineRule="auto"/>
              <w:rPr>
                <w:b/>
                <w:sz w:val="26"/>
                <w:szCs w:val="26"/>
              </w:rPr>
            </w:pPr>
            <w:r w:rsidRPr="0001493F">
              <w:rPr>
                <w:b/>
                <w:sz w:val="26"/>
                <w:szCs w:val="26"/>
              </w:rPr>
              <w:t>Ngoại lệ</w:t>
            </w:r>
          </w:p>
        </w:tc>
        <w:tc>
          <w:tcPr>
            <w:tcW w:w="7884" w:type="dxa"/>
            <w:gridSpan w:val="2"/>
          </w:tcPr>
          <w:p w14:paraId="7DBA349E" w14:textId="77777777" w:rsidR="00A8631B" w:rsidRPr="0001493F" w:rsidRDefault="00A8631B" w:rsidP="00A8631B">
            <w:pPr>
              <w:tabs>
                <w:tab w:val="left" w:pos="445"/>
              </w:tabs>
              <w:spacing w:line="276" w:lineRule="auto"/>
              <w:rPr>
                <w:sz w:val="26"/>
                <w:szCs w:val="26"/>
              </w:rPr>
            </w:pPr>
            <w:r w:rsidRPr="0001493F">
              <w:rPr>
                <w:sz w:val="26"/>
                <w:szCs w:val="26"/>
              </w:rPr>
              <w:t>2.a. Thủ kho nhập giá âm.</w:t>
            </w:r>
          </w:p>
          <w:p w14:paraId="6B819D4A" w14:textId="77777777" w:rsidR="00A8631B" w:rsidRDefault="00A8631B" w:rsidP="00A8631B">
            <w:pPr>
              <w:tabs>
                <w:tab w:val="left" w:pos="445"/>
              </w:tabs>
              <w:spacing w:line="276" w:lineRule="auto"/>
              <w:rPr>
                <w:sz w:val="26"/>
                <w:szCs w:val="26"/>
              </w:rPr>
            </w:pPr>
            <w:r w:rsidRPr="0001493F">
              <w:rPr>
                <w:sz w:val="26"/>
                <w:szCs w:val="26"/>
              </w:rPr>
              <w:t>2.b. Thủ kho nhập đơn vị không hợp lệ</w:t>
            </w:r>
            <w:r>
              <w:rPr>
                <w:sz w:val="26"/>
                <w:szCs w:val="26"/>
              </w:rPr>
              <w:t>.</w:t>
            </w:r>
          </w:p>
          <w:p w14:paraId="667BFE84" w14:textId="77777777" w:rsidR="00A8631B" w:rsidRPr="0001493F" w:rsidRDefault="00A8631B" w:rsidP="00A8631B">
            <w:pPr>
              <w:tabs>
                <w:tab w:val="left" w:pos="445"/>
              </w:tabs>
              <w:spacing w:line="276" w:lineRule="auto"/>
              <w:rPr>
                <w:sz w:val="26"/>
                <w:szCs w:val="26"/>
              </w:rPr>
            </w:pPr>
            <w:r>
              <w:rPr>
                <w:sz w:val="26"/>
                <w:szCs w:val="26"/>
              </w:rPr>
              <w:t>2.c. Thủ kho nhập tên mặt hàng đã tồn tại.</w:t>
            </w:r>
          </w:p>
          <w:p w14:paraId="3DDFF7AD" w14:textId="77777777" w:rsidR="00A8631B" w:rsidRPr="0001493F" w:rsidRDefault="00A8631B" w:rsidP="00A8631B">
            <w:pPr>
              <w:tabs>
                <w:tab w:val="left" w:pos="445"/>
              </w:tabs>
              <w:spacing w:line="276" w:lineRule="auto"/>
              <w:rPr>
                <w:sz w:val="26"/>
                <w:szCs w:val="26"/>
              </w:rPr>
            </w:pPr>
            <w:r>
              <w:rPr>
                <w:sz w:val="26"/>
                <w:szCs w:val="26"/>
              </w:rPr>
              <w:t>2.d.</w:t>
            </w:r>
            <w:r w:rsidRPr="0001493F">
              <w:rPr>
                <w:sz w:val="26"/>
                <w:szCs w:val="26"/>
              </w:rPr>
              <w:t xml:space="preserve"> Thủ kho nhập thông tin hàng không hợp lệ</w:t>
            </w:r>
            <w:r>
              <w:rPr>
                <w:sz w:val="26"/>
                <w:szCs w:val="26"/>
              </w:rPr>
              <w:t>.</w:t>
            </w:r>
          </w:p>
          <w:p w14:paraId="305B8B49" w14:textId="542D8D00" w:rsidR="0001493F" w:rsidRPr="0001493F" w:rsidRDefault="00A8631B" w:rsidP="00A8631B">
            <w:pPr>
              <w:tabs>
                <w:tab w:val="left" w:pos="445"/>
              </w:tabs>
              <w:spacing w:line="276" w:lineRule="auto"/>
              <w:rPr>
                <w:sz w:val="26"/>
                <w:szCs w:val="26"/>
              </w:rPr>
            </w:pPr>
            <w:r w:rsidRPr="0001493F">
              <w:rPr>
                <w:sz w:val="26"/>
                <w:szCs w:val="26"/>
              </w:rPr>
              <w:t>=&gt; Hiện thông báo lỗi, yêu cầu nhập lại.</w:t>
            </w:r>
          </w:p>
        </w:tc>
      </w:tr>
    </w:tbl>
    <w:p w14:paraId="65DD8949" w14:textId="3FC2F1D2" w:rsidR="00F8052F" w:rsidRDefault="00F8052F" w:rsidP="009E2C86">
      <w:pPr>
        <w:pStyle w:val="Tiumccp2"/>
        <w:tabs>
          <w:tab w:val="clear" w:pos="6379"/>
          <w:tab w:val="center" w:pos="1560"/>
        </w:tabs>
        <w:ind w:right="-93"/>
        <w:rPr>
          <w:b w:val="0"/>
          <w:i w:val="0"/>
          <w:sz w:val="24"/>
          <w:szCs w:val="24"/>
        </w:rPr>
      </w:pPr>
    </w:p>
    <w:p w14:paraId="6E8358A8" w14:textId="1D906D22" w:rsidR="00C60E55" w:rsidRPr="00C60E55" w:rsidRDefault="009F48A9" w:rsidP="009F48A9">
      <w:pPr>
        <w:pStyle w:val="Caption"/>
      </w:pPr>
      <w:bookmarkStart w:id="35" w:name="_Toc68121155"/>
      <w:r>
        <w:t xml:space="preserve">Bảng </w:t>
      </w:r>
      <w:fldSimple w:instr=" SEQ Bảng \* ARABIC ">
        <w:r w:rsidR="00B57B1F">
          <w:rPr>
            <w:noProof/>
          </w:rPr>
          <w:t>10</w:t>
        </w:r>
      </w:fldSimple>
      <w:r>
        <w:t xml:space="preserve">: </w:t>
      </w:r>
      <w:r w:rsidR="00C60E55" w:rsidRPr="00C60E55">
        <w:t>Đặc tả usecase thêm phiếu đặt hàng</w:t>
      </w:r>
      <w:bookmarkEnd w:id="35"/>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C60E55" w:rsidRPr="00C60E55" w14:paraId="396BB61F" w14:textId="77777777" w:rsidTr="00AD7AE5">
        <w:trPr>
          <w:trHeight w:val="480"/>
        </w:trPr>
        <w:tc>
          <w:tcPr>
            <w:tcW w:w="1508" w:type="dxa"/>
          </w:tcPr>
          <w:p w14:paraId="3FED0637" w14:textId="77777777" w:rsidR="00C60E55" w:rsidRPr="00C60E55" w:rsidRDefault="00C60E55" w:rsidP="00AD7AE5">
            <w:pPr>
              <w:spacing w:after="160" w:line="276" w:lineRule="auto"/>
              <w:rPr>
                <w:b/>
                <w:sz w:val="26"/>
                <w:szCs w:val="26"/>
              </w:rPr>
            </w:pPr>
            <w:r w:rsidRPr="00C60E55">
              <w:rPr>
                <w:b/>
                <w:sz w:val="26"/>
                <w:szCs w:val="26"/>
              </w:rPr>
              <w:t>Mã use case</w:t>
            </w:r>
          </w:p>
        </w:tc>
        <w:tc>
          <w:tcPr>
            <w:tcW w:w="7884" w:type="dxa"/>
            <w:gridSpan w:val="2"/>
          </w:tcPr>
          <w:p w14:paraId="03143617" w14:textId="579C29CF" w:rsidR="00C60E55" w:rsidRPr="00C60E55" w:rsidRDefault="00C60E55" w:rsidP="00C60E55">
            <w:pPr>
              <w:spacing w:after="160" w:line="276" w:lineRule="auto"/>
              <w:rPr>
                <w:sz w:val="26"/>
                <w:szCs w:val="26"/>
              </w:rPr>
            </w:pPr>
            <w:r w:rsidRPr="00C60E55">
              <w:rPr>
                <w:sz w:val="26"/>
                <w:szCs w:val="26"/>
              </w:rPr>
              <w:t>UC</w:t>
            </w:r>
            <w:r>
              <w:rPr>
                <w:sz w:val="26"/>
                <w:szCs w:val="26"/>
              </w:rPr>
              <w:t>07</w:t>
            </w:r>
            <w:r w:rsidRPr="00C60E55">
              <w:rPr>
                <w:sz w:val="26"/>
                <w:szCs w:val="26"/>
              </w:rPr>
              <w:t>.</w:t>
            </w:r>
          </w:p>
        </w:tc>
      </w:tr>
      <w:tr w:rsidR="00C60E55" w:rsidRPr="00C60E55" w14:paraId="32BA9A07" w14:textId="77777777" w:rsidTr="00AD7AE5">
        <w:trPr>
          <w:trHeight w:val="480"/>
        </w:trPr>
        <w:tc>
          <w:tcPr>
            <w:tcW w:w="1508" w:type="dxa"/>
          </w:tcPr>
          <w:p w14:paraId="74368BB8" w14:textId="77777777" w:rsidR="00C60E55" w:rsidRPr="00C60E55" w:rsidRDefault="00C60E55" w:rsidP="00AD7AE5">
            <w:pPr>
              <w:spacing w:after="160" w:line="276" w:lineRule="auto"/>
              <w:rPr>
                <w:b/>
                <w:sz w:val="26"/>
                <w:szCs w:val="26"/>
              </w:rPr>
            </w:pPr>
            <w:r w:rsidRPr="00C60E55">
              <w:rPr>
                <w:b/>
                <w:sz w:val="26"/>
                <w:szCs w:val="26"/>
              </w:rPr>
              <w:t>Use Case</w:t>
            </w:r>
          </w:p>
        </w:tc>
        <w:tc>
          <w:tcPr>
            <w:tcW w:w="7884" w:type="dxa"/>
            <w:gridSpan w:val="2"/>
            <w:vAlign w:val="center"/>
          </w:tcPr>
          <w:p w14:paraId="6B9AF51F" w14:textId="77777777" w:rsidR="00C60E55" w:rsidRPr="00C60E55" w:rsidRDefault="00C60E55" w:rsidP="00AD7AE5">
            <w:pPr>
              <w:spacing w:after="160" w:line="276" w:lineRule="auto"/>
              <w:rPr>
                <w:sz w:val="26"/>
                <w:szCs w:val="26"/>
              </w:rPr>
            </w:pPr>
            <w:r w:rsidRPr="00C60E55">
              <w:rPr>
                <w:color w:val="000000"/>
                <w:sz w:val="26"/>
                <w:szCs w:val="26"/>
                <w:shd w:val="clear" w:color="auto" w:fill="FFFFFF"/>
              </w:rPr>
              <w:t>Thêm phiếu đặt hàng</w:t>
            </w:r>
          </w:p>
        </w:tc>
      </w:tr>
      <w:tr w:rsidR="00C60E55" w:rsidRPr="00C60E55" w14:paraId="38BEDC28" w14:textId="77777777" w:rsidTr="00AD7AE5">
        <w:trPr>
          <w:trHeight w:val="467"/>
        </w:trPr>
        <w:tc>
          <w:tcPr>
            <w:tcW w:w="1508" w:type="dxa"/>
          </w:tcPr>
          <w:p w14:paraId="3BB3CA72" w14:textId="77777777" w:rsidR="00C60E55" w:rsidRPr="00C60E55" w:rsidRDefault="00C60E55" w:rsidP="00AD7AE5">
            <w:pPr>
              <w:spacing w:after="160" w:line="276" w:lineRule="auto"/>
              <w:rPr>
                <w:b/>
                <w:sz w:val="26"/>
                <w:szCs w:val="26"/>
              </w:rPr>
            </w:pPr>
            <w:r w:rsidRPr="00C60E55">
              <w:rPr>
                <w:b/>
                <w:sz w:val="26"/>
                <w:szCs w:val="26"/>
              </w:rPr>
              <w:t>Ngữ cảnh</w:t>
            </w:r>
          </w:p>
        </w:tc>
        <w:tc>
          <w:tcPr>
            <w:tcW w:w="7884" w:type="dxa"/>
            <w:gridSpan w:val="2"/>
            <w:vAlign w:val="center"/>
          </w:tcPr>
          <w:p w14:paraId="7B6A5153" w14:textId="77777777" w:rsidR="00C60E55" w:rsidRPr="00C60E55" w:rsidRDefault="00C60E55" w:rsidP="00AD7AE5">
            <w:pPr>
              <w:spacing w:after="160" w:line="276" w:lineRule="auto"/>
              <w:rPr>
                <w:sz w:val="26"/>
                <w:szCs w:val="26"/>
              </w:rPr>
            </w:pPr>
            <w:r w:rsidRPr="00C60E55">
              <w:rPr>
                <w:color w:val="000000"/>
                <w:sz w:val="26"/>
                <w:szCs w:val="26"/>
              </w:rPr>
              <w:t>Thủ kho thêm phiếu đặt hàng.</w:t>
            </w:r>
          </w:p>
        </w:tc>
      </w:tr>
      <w:tr w:rsidR="00C60E55" w:rsidRPr="00C60E55" w14:paraId="7E590D05" w14:textId="77777777" w:rsidTr="00AD7AE5">
        <w:trPr>
          <w:trHeight w:val="480"/>
        </w:trPr>
        <w:tc>
          <w:tcPr>
            <w:tcW w:w="1508" w:type="dxa"/>
          </w:tcPr>
          <w:p w14:paraId="0D10BFE1" w14:textId="77777777" w:rsidR="00C60E55" w:rsidRPr="00C60E55" w:rsidRDefault="00C60E55" w:rsidP="00AD7AE5">
            <w:pPr>
              <w:spacing w:after="160" w:line="276" w:lineRule="auto"/>
              <w:rPr>
                <w:b/>
                <w:sz w:val="26"/>
                <w:szCs w:val="26"/>
              </w:rPr>
            </w:pPr>
            <w:r w:rsidRPr="00C60E55">
              <w:rPr>
                <w:b/>
                <w:sz w:val="26"/>
                <w:szCs w:val="26"/>
              </w:rPr>
              <w:t>Mô tả</w:t>
            </w:r>
          </w:p>
        </w:tc>
        <w:tc>
          <w:tcPr>
            <w:tcW w:w="7884" w:type="dxa"/>
            <w:gridSpan w:val="2"/>
            <w:vAlign w:val="center"/>
          </w:tcPr>
          <w:p w14:paraId="569DC9F1" w14:textId="77777777" w:rsidR="00C60E55" w:rsidRPr="00C60E55" w:rsidRDefault="00C60E55" w:rsidP="00AD7AE5">
            <w:pPr>
              <w:spacing w:after="160" w:line="276" w:lineRule="auto"/>
              <w:rPr>
                <w:sz w:val="26"/>
                <w:szCs w:val="26"/>
              </w:rPr>
            </w:pPr>
            <w:r w:rsidRPr="00C60E55">
              <w:rPr>
                <w:color w:val="000000"/>
                <w:sz w:val="26"/>
                <w:szCs w:val="26"/>
              </w:rPr>
              <w:t>Hệ thống cho phép thêm phiếu đặt hàng.</w:t>
            </w:r>
          </w:p>
        </w:tc>
      </w:tr>
      <w:tr w:rsidR="00C60E55" w:rsidRPr="00C60E55" w14:paraId="65B1D691" w14:textId="77777777" w:rsidTr="00AD7AE5">
        <w:trPr>
          <w:trHeight w:val="480"/>
        </w:trPr>
        <w:tc>
          <w:tcPr>
            <w:tcW w:w="1508" w:type="dxa"/>
          </w:tcPr>
          <w:p w14:paraId="39557D4A" w14:textId="77777777" w:rsidR="00C60E55" w:rsidRPr="00C60E55" w:rsidRDefault="00C60E55" w:rsidP="00AD7AE5">
            <w:pPr>
              <w:spacing w:after="160" w:line="276" w:lineRule="auto"/>
              <w:rPr>
                <w:b/>
                <w:sz w:val="26"/>
                <w:szCs w:val="26"/>
              </w:rPr>
            </w:pPr>
            <w:r w:rsidRPr="00C60E55">
              <w:rPr>
                <w:b/>
                <w:sz w:val="26"/>
                <w:szCs w:val="26"/>
              </w:rPr>
              <w:t>Tác nhân</w:t>
            </w:r>
          </w:p>
        </w:tc>
        <w:tc>
          <w:tcPr>
            <w:tcW w:w="7884" w:type="dxa"/>
            <w:gridSpan w:val="2"/>
          </w:tcPr>
          <w:p w14:paraId="1FB45F1E" w14:textId="08FE8B55" w:rsidR="00C60E55" w:rsidRPr="00C60E55" w:rsidRDefault="00C60E55" w:rsidP="00AD7AE5">
            <w:pPr>
              <w:spacing w:after="160" w:line="276" w:lineRule="auto"/>
              <w:rPr>
                <w:sz w:val="26"/>
                <w:szCs w:val="26"/>
              </w:rPr>
            </w:pPr>
            <w:r w:rsidRPr="00C60E55">
              <w:rPr>
                <w:sz w:val="26"/>
                <w:szCs w:val="26"/>
              </w:rPr>
              <w:t>Thủ kho</w:t>
            </w:r>
            <w:r w:rsidR="00084C58">
              <w:rPr>
                <w:sz w:val="26"/>
                <w:szCs w:val="26"/>
              </w:rPr>
              <w:t>.</w:t>
            </w:r>
          </w:p>
        </w:tc>
      </w:tr>
      <w:tr w:rsidR="00C60E55" w:rsidRPr="00C60E55" w14:paraId="5B87904D" w14:textId="77777777" w:rsidTr="00AD7AE5">
        <w:trPr>
          <w:trHeight w:val="795"/>
        </w:trPr>
        <w:tc>
          <w:tcPr>
            <w:tcW w:w="1508" w:type="dxa"/>
          </w:tcPr>
          <w:p w14:paraId="72815C41" w14:textId="77777777" w:rsidR="00C60E55" w:rsidRPr="00C60E55" w:rsidRDefault="00C60E55" w:rsidP="00AD7AE5">
            <w:pPr>
              <w:spacing w:after="160" w:line="276" w:lineRule="auto"/>
              <w:rPr>
                <w:b/>
                <w:sz w:val="26"/>
                <w:szCs w:val="26"/>
              </w:rPr>
            </w:pPr>
            <w:r w:rsidRPr="00C60E55">
              <w:rPr>
                <w:b/>
                <w:sz w:val="26"/>
                <w:szCs w:val="26"/>
              </w:rPr>
              <w:lastRenderedPageBreak/>
              <w:t>Sự kiện kích hoạt</w:t>
            </w:r>
          </w:p>
        </w:tc>
        <w:tc>
          <w:tcPr>
            <w:tcW w:w="7884" w:type="dxa"/>
            <w:gridSpan w:val="2"/>
          </w:tcPr>
          <w:p w14:paraId="67BD12CF" w14:textId="4C43D87C" w:rsidR="00C60E55" w:rsidRPr="00C60E55" w:rsidRDefault="00C60E55" w:rsidP="00AD7AE5">
            <w:pPr>
              <w:spacing w:after="160" w:line="276" w:lineRule="auto"/>
              <w:rPr>
                <w:sz w:val="26"/>
                <w:szCs w:val="26"/>
              </w:rPr>
            </w:pPr>
            <w:r w:rsidRPr="00C60E55">
              <w:rPr>
                <w:color w:val="000000"/>
                <w:sz w:val="26"/>
                <w:szCs w:val="26"/>
              </w:rPr>
              <w:t>Thủ kho chọn chức năng thêm phiếu đặt hàng</w:t>
            </w:r>
            <w:r w:rsidR="00084C58">
              <w:rPr>
                <w:color w:val="000000"/>
                <w:sz w:val="26"/>
                <w:szCs w:val="26"/>
              </w:rPr>
              <w:t>.</w:t>
            </w:r>
          </w:p>
        </w:tc>
      </w:tr>
      <w:tr w:rsidR="00C60E55" w:rsidRPr="00C60E55" w14:paraId="3554431F" w14:textId="77777777" w:rsidTr="00AD7AE5">
        <w:trPr>
          <w:trHeight w:val="805"/>
        </w:trPr>
        <w:tc>
          <w:tcPr>
            <w:tcW w:w="1508" w:type="dxa"/>
          </w:tcPr>
          <w:p w14:paraId="7AB7B289" w14:textId="77777777" w:rsidR="00C60E55" w:rsidRPr="00C60E55" w:rsidRDefault="00C60E55" w:rsidP="00AD7AE5">
            <w:pPr>
              <w:spacing w:after="160" w:line="276" w:lineRule="auto"/>
              <w:rPr>
                <w:b/>
                <w:sz w:val="26"/>
                <w:szCs w:val="26"/>
              </w:rPr>
            </w:pPr>
            <w:r w:rsidRPr="00C60E55">
              <w:rPr>
                <w:b/>
                <w:sz w:val="26"/>
                <w:szCs w:val="26"/>
              </w:rPr>
              <w:t>Điều kiện tiên quyết</w:t>
            </w:r>
          </w:p>
        </w:tc>
        <w:tc>
          <w:tcPr>
            <w:tcW w:w="7884" w:type="dxa"/>
            <w:gridSpan w:val="2"/>
          </w:tcPr>
          <w:p w14:paraId="7449266E" w14:textId="77777777" w:rsidR="00C60E55" w:rsidRPr="00C60E55" w:rsidRDefault="00C60E55" w:rsidP="00AD7AE5">
            <w:pPr>
              <w:spacing w:line="276" w:lineRule="auto"/>
              <w:rPr>
                <w:sz w:val="26"/>
                <w:szCs w:val="26"/>
              </w:rPr>
            </w:pPr>
            <w:r w:rsidRPr="00C60E55">
              <w:rPr>
                <w:sz w:val="26"/>
                <w:szCs w:val="26"/>
              </w:rPr>
              <w:t>+ Người dùng đã đăng nhập vào hệ thống.</w:t>
            </w:r>
          </w:p>
        </w:tc>
      </w:tr>
      <w:tr w:rsidR="00C60E55" w:rsidRPr="00C60E55" w14:paraId="0BA27541" w14:textId="77777777" w:rsidTr="00AD7AE5">
        <w:trPr>
          <w:trHeight w:val="480"/>
        </w:trPr>
        <w:tc>
          <w:tcPr>
            <w:tcW w:w="1508" w:type="dxa"/>
          </w:tcPr>
          <w:p w14:paraId="7C9FCB28" w14:textId="77777777" w:rsidR="00C60E55" w:rsidRPr="00C60E55" w:rsidRDefault="00C60E55" w:rsidP="00AD7AE5">
            <w:pPr>
              <w:spacing w:after="160" w:line="276" w:lineRule="auto"/>
              <w:rPr>
                <w:b/>
                <w:sz w:val="26"/>
                <w:szCs w:val="26"/>
              </w:rPr>
            </w:pPr>
            <w:r w:rsidRPr="00C60E55">
              <w:rPr>
                <w:b/>
                <w:sz w:val="26"/>
                <w:szCs w:val="26"/>
              </w:rPr>
              <w:t>Kết quả</w:t>
            </w:r>
          </w:p>
        </w:tc>
        <w:tc>
          <w:tcPr>
            <w:tcW w:w="7884" w:type="dxa"/>
            <w:gridSpan w:val="2"/>
          </w:tcPr>
          <w:p w14:paraId="1941C800" w14:textId="6EEEFD91" w:rsidR="00C60E55" w:rsidRPr="00C60E55" w:rsidRDefault="00A95A03" w:rsidP="00A95A03">
            <w:pPr>
              <w:spacing w:after="160" w:line="276" w:lineRule="auto"/>
              <w:rPr>
                <w:sz w:val="26"/>
                <w:szCs w:val="26"/>
              </w:rPr>
            </w:pPr>
            <w:r>
              <w:rPr>
                <w:sz w:val="26"/>
                <w:szCs w:val="26"/>
              </w:rPr>
              <w:t>M</w:t>
            </w:r>
            <w:r w:rsidR="00C60E55" w:rsidRPr="00C60E55">
              <w:rPr>
                <w:sz w:val="26"/>
                <w:szCs w:val="26"/>
              </w:rPr>
              <w:t xml:space="preserve">ột phiếu đặt </w:t>
            </w:r>
            <w:r>
              <w:rPr>
                <w:sz w:val="26"/>
                <w:szCs w:val="26"/>
              </w:rPr>
              <w:t>hàng được tạo ra và lưu vào hệ thống</w:t>
            </w:r>
            <w:r w:rsidR="00174038">
              <w:rPr>
                <w:sz w:val="26"/>
                <w:szCs w:val="26"/>
              </w:rPr>
              <w:t>.</w:t>
            </w:r>
          </w:p>
        </w:tc>
      </w:tr>
      <w:tr w:rsidR="00C60E55" w:rsidRPr="00C60E55" w14:paraId="77135A1A" w14:textId="77777777" w:rsidTr="00AD7AE5">
        <w:trPr>
          <w:trHeight w:val="480"/>
        </w:trPr>
        <w:tc>
          <w:tcPr>
            <w:tcW w:w="1508" w:type="dxa"/>
            <w:vMerge w:val="restart"/>
            <w:vAlign w:val="center"/>
          </w:tcPr>
          <w:p w14:paraId="7278FC80" w14:textId="77777777" w:rsidR="00C60E55" w:rsidRPr="00C60E55" w:rsidRDefault="00C60E55" w:rsidP="00AD7AE5">
            <w:pPr>
              <w:spacing w:after="160" w:line="276" w:lineRule="auto"/>
              <w:rPr>
                <w:b/>
                <w:sz w:val="26"/>
                <w:szCs w:val="26"/>
              </w:rPr>
            </w:pPr>
            <w:r w:rsidRPr="00C60E55">
              <w:rPr>
                <w:b/>
                <w:sz w:val="26"/>
                <w:szCs w:val="26"/>
              </w:rPr>
              <w:t>Luồng sự kiện</w:t>
            </w:r>
          </w:p>
        </w:tc>
        <w:tc>
          <w:tcPr>
            <w:tcW w:w="3941" w:type="dxa"/>
          </w:tcPr>
          <w:p w14:paraId="267BBC0E" w14:textId="77777777" w:rsidR="00C60E55" w:rsidRPr="00C60E55" w:rsidRDefault="00C60E55" w:rsidP="00AD7AE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73EA1ACF" w14:textId="77777777" w:rsidR="00C60E55" w:rsidRPr="00C60E55" w:rsidRDefault="00C60E55" w:rsidP="00AD7AE5">
            <w:pPr>
              <w:tabs>
                <w:tab w:val="left" w:pos="720"/>
              </w:tabs>
              <w:spacing w:after="160" w:line="276" w:lineRule="auto"/>
              <w:jc w:val="center"/>
              <w:rPr>
                <w:sz w:val="26"/>
                <w:szCs w:val="26"/>
              </w:rPr>
            </w:pPr>
            <w:r w:rsidRPr="00C60E55">
              <w:rPr>
                <w:b/>
                <w:sz w:val="26"/>
                <w:szCs w:val="26"/>
              </w:rPr>
              <w:t>System</w:t>
            </w:r>
          </w:p>
        </w:tc>
      </w:tr>
      <w:tr w:rsidR="00C60E55" w:rsidRPr="00C60E55" w14:paraId="4340B367" w14:textId="77777777" w:rsidTr="00AD7AE5">
        <w:trPr>
          <w:trHeight w:val="480"/>
        </w:trPr>
        <w:tc>
          <w:tcPr>
            <w:tcW w:w="1508" w:type="dxa"/>
            <w:vMerge/>
            <w:vAlign w:val="center"/>
          </w:tcPr>
          <w:p w14:paraId="3C748EA8"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5E919C92" w14:textId="77777777" w:rsidR="00C60E55" w:rsidRPr="00C60E55" w:rsidRDefault="00C60E55" w:rsidP="00AD7AE5">
            <w:pPr>
              <w:tabs>
                <w:tab w:val="left" w:pos="360"/>
              </w:tabs>
              <w:spacing w:line="276" w:lineRule="auto"/>
              <w:rPr>
                <w:sz w:val="26"/>
                <w:szCs w:val="26"/>
              </w:rPr>
            </w:pPr>
            <w:r w:rsidRPr="00C60E55">
              <w:rPr>
                <w:sz w:val="26"/>
                <w:szCs w:val="26"/>
              </w:rPr>
              <w:t>1. Thủ kho chọn chức năng thêm phiếu đặt hàng</w:t>
            </w:r>
          </w:p>
        </w:tc>
        <w:tc>
          <w:tcPr>
            <w:tcW w:w="3943" w:type="dxa"/>
          </w:tcPr>
          <w:p w14:paraId="13306934" w14:textId="77777777" w:rsidR="00C60E55" w:rsidRPr="00C60E55" w:rsidRDefault="00C60E55" w:rsidP="00AD7AE5">
            <w:pPr>
              <w:tabs>
                <w:tab w:val="left" w:pos="720"/>
              </w:tabs>
              <w:spacing w:after="160" w:line="276" w:lineRule="auto"/>
              <w:rPr>
                <w:sz w:val="26"/>
                <w:szCs w:val="26"/>
              </w:rPr>
            </w:pPr>
            <w:r w:rsidRPr="00C60E55">
              <w:rPr>
                <w:sz w:val="26"/>
                <w:szCs w:val="26"/>
              </w:rPr>
              <w:t>1.1. Hệ thống hiện giao diện “thêm phiếu đặt hàng”</w:t>
            </w:r>
          </w:p>
        </w:tc>
      </w:tr>
      <w:tr w:rsidR="00C60E55" w:rsidRPr="00C60E55" w14:paraId="7F088967" w14:textId="77777777" w:rsidTr="00AD7AE5">
        <w:trPr>
          <w:trHeight w:val="480"/>
        </w:trPr>
        <w:tc>
          <w:tcPr>
            <w:tcW w:w="1508" w:type="dxa"/>
            <w:vMerge/>
            <w:vAlign w:val="center"/>
          </w:tcPr>
          <w:p w14:paraId="242F4326"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442FBC48" w14:textId="77777777" w:rsidR="00C60E55" w:rsidRPr="00C60E55" w:rsidRDefault="00C60E55" w:rsidP="00AD7AE5">
            <w:pPr>
              <w:tabs>
                <w:tab w:val="left" w:pos="360"/>
              </w:tabs>
              <w:spacing w:line="276" w:lineRule="auto"/>
              <w:rPr>
                <w:sz w:val="26"/>
                <w:szCs w:val="26"/>
              </w:rPr>
            </w:pPr>
            <w:r w:rsidRPr="00C60E55">
              <w:rPr>
                <w:sz w:val="26"/>
                <w:szCs w:val="26"/>
              </w:rPr>
              <w:t>2. Thủ kho nhập thông tin phiếu đặt hàng.</w:t>
            </w:r>
          </w:p>
        </w:tc>
        <w:tc>
          <w:tcPr>
            <w:tcW w:w="3943" w:type="dxa"/>
          </w:tcPr>
          <w:p w14:paraId="7656E7D3" w14:textId="77777777" w:rsidR="00C60E55" w:rsidRPr="00C60E55" w:rsidRDefault="00C60E55" w:rsidP="00AD7AE5">
            <w:pPr>
              <w:tabs>
                <w:tab w:val="left" w:pos="720"/>
              </w:tabs>
              <w:spacing w:after="160" w:line="276" w:lineRule="auto"/>
              <w:rPr>
                <w:sz w:val="26"/>
                <w:szCs w:val="26"/>
              </w:rPr>
            </w:pPr>
          </w:p>
        </w:tc>
      </w:tr>
      <w:tr w:rsidR="00C60E55" w:rsidRPr="00C60E55" w14:paraId="4071A55F" w14:textId="77777777" w:rsidTr="00AD7AE5">
        <w:trPr>
          <w:trHeight w:val="480"/>
        </w:trPr>
        <w:tc>
          <w:tcPr>
            <w:tcW w:w="1508" w:type="dxa"/>
            <w:vMerge/>
            <w:vAlign w:val="center"/>
          </w:tcPr>
          <w:p w14:paraId="058C2916"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6D10DD6C" w14:textId="77777777" w:rsidR="00C60E55" w:rsidRPr="00C60E55" w:rsidRDefault="00C60E55" w:rsidP="00AD7AE5">
            <w:pPr>
              <w:tabs>
                <w:tab w:val="left" w:pos="360"/>
              </w:tabs>
              <w:spacing w:line="276" w:lineRule="auto"/>
              <w:rPr>
                <w:sz w:val="26"/>
                <w:szCs w:val="26"/>
              </w:rPr>
            </w:pPr>
            <w:r w:rsidRPr="00C60E55">
              <w:rPr>
                <w:sz w:val="26"/>
                <w:szCs w:val="26"/>
              </w:rPr>
              <w:t>3. Thủ kho nhấn “Xác nhận”</w:t>
            </w:r>
          </w:p>
        </w:tc>
        <w:tc>
          <w:tcPr>
            <w:tcW w:w="3943" w:type="dxa"/>
          </w:tcPr>
          <w:p w14:paraId="3B0B6D6C" w14:textId="77777777" w:rsidR="00C60E55" w:rsidRPr="00C60E55" w:rsidRDefault="00C60E55" w:rsidP="00AD7AE5">
            <w:pPr>
              <w:tabs>
                <w:tab w:val="left" w:pos="720"/>
              </w:tabs>
              <w:spacing w:after="160" w:line="276" w:lineRule="auto"/>
              <w:rPr>
                <w:sz w:val="26"/>
                <w:szCs w:val="26"/>
              </w:rPr>
            </w:pPr>
            <w:r w:rsidRPr="00C60E55">
              <w:rPr>
                <w:sz w:val="26"/>
                <w:szCs w:val="26"/>
              </w:rPr>
              <w:t>3.1. Hệ thống lưu phiếu đặt hàng.</w:t>
            </w:r>
          </w:p>
        </w:tc>
      </w:tr>
      <w:tr w:rsidR="00C60E55" w:rsidRPr="00C60E55" w14:paraId="2CD44972" w14:textId="77777777" w:rsidTr="00AD7AE5">
        <w:trPr>
          <w:trHeight w:val="248"/>
        </w:trPr>
        <w:tc>
          <w:tcPr>
            <w:tcW w:w="1508" w:type="dxa"/>
          </w:tcPr>
          <w:p w14:paraId="62E1FEE2" w14:textId="77777777" w:rsidR="00C60E55" w:rsidRPr="00C60E55" w:rsidRDefault="00C60E55" w:rsidP="00AD7AE5">
            <w:pPr>
              <w:spacing w:after="160" w:line="276" w:lineRule="auto"/>
              <w:rPr>
                <w:b/>
                <w:sz w:val="26"/>
                <w:szCs w:val="26"/>
              </w:rPr>
            </w:pPr>
            <w:r w:rsidRPr="00C60E55">
              <w:rPr>
                <w:b/>
                <w:sz w:val="26"/>
                <w:szCs w:val="26"/>
              </w:rPr>
              <w:t>Ngoại lệ</w:t>
            </w:r>
          </w:p>
        </w:tc>
        <w:tc>
          <w:tcPr>
            <w:tcW w:w="7884" w:type="dxa"/>
            <w:gridSpan w:val="2"/>
          </w:tcPr>
          <w:p w14:paraId="12FC07FC" w14:textId="60211F83" w:rsidR="00C60E55" w:rsidRDefault="0011681E" w:rsidP="00AD7AE5">
            <w:pPr>
              <w:tabs>
                <w:tab w:val="left" w:pos="445"/>
              </w:tabs>
              <w:spacing w:line="276" w:lineRule="auto"/>
              <w:rPr>
                <w:sz w:val="26"/>
                <w:szCs w:val="26"/>
              </w:rPr>
            </w:pPr>
            <w:r>
              <w:rPr>
                <w:sz w:val="26"/>
                <w:szCs w:val="26"/>
              </w:rPr>
              <w:t>2.a.</w:t>
            </w:r>
            <w:r w:rsidR="00C60E55" w:rsidRPr="00C60E55">
              <w:rPr>
                <w:sz w:val="26"/>
                <w:szCs w:val="26"/>
              </w:rPr>
              <w:t xml:space="preserve"> </w:t>
            </w:r>
            <w:r>
              <w:rPr>
                <w:sz w:val="26"/>
                <w:szCs w:val="26"/>
              </w:rPr>
              <w:t>Nhập số lượng âm.</w:t>
            </w:r>
          </w:p>
          <w:p w14:paraId="265010F0" w14:textId="1D9935FB" w:rsidR="0011681E" w:rsidRPr="00C60E55" w:rsidRDefault="0011681E" w:rsidP="00AD7AE5">
            <w:pPr>
              <w:tabs>
                <w:tab w:val="left" w:pos="445"/>
              </w:tabs>
              <w:spacing w:line="276" w:lineRule="auto"/>
              <w:rPr>
                <w:sz w:val="26"/>
                <w:szCs w:val="26"/>
              </w:rPr>
            </w:pPr>
            <w:r w:rsidRPr="00C60E55">
              <w:rPr>
                <w:sz w:val="26"/>
                <w:szCs w:val="26"/>
              </w:rPr>
              <w:t>2.</w:t>
            </w:r>
            <w:r>
              <w:rPr>
                <w:sz w:val="26"/>
                <w:szCs w:val="26"/>
              </w:rPr>
              <w:t>b.</w:t>
            </w:r>
            <w:r w:rsidRPr="00C60E55">
              <w:rPr>
                <w:sz w:val="26"/>
                <w:szCs w:val="26"/>
              </w:rPr>
              <w:t xml:space="preserve"> Thông tin phiếu đặt hàng không hợp lệ.</w:t>
            </w:r>
          </w:p>
          <w:p w14:paraId="69CB06E4" w14:textId="38D2910D" w:rsidR="00C60E55" w:rsidRPr="00C60E55" w:rsidRDefault="00B22897" w:rsidP="00AD7AE5">
            <w:pPr>
              <w:tabs>
                <w:tab w:val="left" w:pos="445"/>
              </w:tabs>
              <w:spacing w:line="276" w:lineRule="auto"/>
              <w:rPr>
                <w:sz w:val="26"/>
                <w:szCs w:val="26"/>
              </w:rPr>
            </w:pPr>
            <w:r w:rsidRPr="0001493F">
              <w:rPr>
                <w:sz w:val="26"/>
                <w:szCs w:val="26"/>
              </w:rPr>
              <w:t>=&gt; Hiện thông báo lỗi, yêu cầu nhập lại.</w:t>
            </w:r>
          </w:p>
        </w:tc>
      </w:tr>
    </w:tbl>
    <w:p w14:paraId="6712747A" w14:textId="77777777" w:rsidR="00C60E55" w:rsidRPr="00C60E55" w:rsidRDefault="00C60E55" w:rsidP="00C60E55">
      <w:pPr>
        <w:pStyle w:val="NormalWeb"/>
        <w:spacing w:before="0" w:beforeAutospacing="0" w:after="0" w:afterAutospacing="0" w:line="360" w:lineRule="auto"/>
        <w:rPr>
          <w:sz w:val="26"/>
          <w:szCs w:val="26"/>
        </w:rPr>
      </w:pPr>
    </w:p>
    <w:p w14:paraId="4A0B52E6" w14:textId="4A89B69E" w:rsidR="00C60E55" w:rsidRPr="00C60E55" w:rsidRDefault="009F48A9" w:rsidP="009F48A9">
      <w:pPr>
        <w:pStyle w:val="Caption"/>
      </w:pPr>
      <w:bookmarkStart w:id="36" w:name="_Toc68121156"/>
      <w:r>
        <w:t xml:space="preserve">Bảng </w:t>
      </w:r>
      <w:fldSimple w:instr=" SEQ Bảng \* ARABIC ">
        <w:r w:rsidR="00B57B1F">
          <w:rPr>
            <w:noProof/>
          </w:rPr>
          <w:t>11</w:t>
        </w:r>
      </w:fldSimple>
      <w:r>
        <w:t xml:space="preserve">: </w:t>
      </w:r>
      <w:r w:rsidR="00C60E55" w:rsidRPr="00C60E55">
        <w:t>Đặc tả usecase thêm phiếu nhập hàng</w:t>
      </w:r>
      <w:bookmarkEnd w:id="36"/>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C60E55" w:rsidRPr="00C60E55" w14:paraId="07ADE4E0" w14:textId="77777777" w:rsidTr="00AD7AE5">
        <w:trPr>
          <w:trHeight w:val="480"/>
        </w:trPr>
        <w:tc>
          <w:tcPr>
            <w:tcW w:w="1508" w:type="dxa"/>
          </w:tcPr>
          <w:p w14:paraId="2F780E95" w14:textId="77777777" w:rsidR="00C60E55" w:rsidRPr="00C60E55" w:rsidRDefault="00C60E55" w:rsidP="00AD7AE5">
            <w:pPr>
              <w:spacing w:after="160" w:line="276" w:lineRule="auto"/>
              <w:rPr>
                <w:b/>
                <w:sz w:val="26"/>
                <w:szCs w:val="26"/>
              </w:rPr>
            </w:pPr>
            <w:r w:rsidRPr="00C60E55">
              <w:rPr>
                <w:b/>
                <w:sz w:val="26"/>
                <w:szCs w:val="26"/>
              </w:rPr>
              <w:t>Mã use case</w:t>
            </w:r>
          </w:p>
        </w:tc>
        <w:tc>
          <w:tcPr>
            <w:tcW w:w="7884" w:type="dxa"/>
            <w:gridSpan w:val="2"/>
          </w:tcPr>
          <w:p w14:paraId="2BD4397B" w14:textId="119C2CD1" w:rsidR="00C60E55" w:rsidRPr="00C60E55" w:rsidRDefault="00C60E55" w:rsidP="00BA19CB">
            <w:pPr>
              <w:spacing w:after="160" w:line="276" w:lineRule="auto"/>
              <w:rPr>
                <w:sz w:val="26"/>
                <w:szCs w:val="26"/>
              </w:rPr>
            </w:pPr>
            <w:r w:rsidRPr="00C60E55">
              <w:rPr>
                <w:sz w:val="26"/>
                <w:szCs w:val="26"/>
              </w:rPr>
              <w:t>UC</w:t>
            </w:r>
            <w:r w:rsidR="00BA19CB">
              <w:rPr>
                <w:sz w:val="26"/>
                <w:szCs w:val="26"/>
              </w:rPr>
              <w:t>08</w:t>
            </w:r>
            <w:r w:rsidRPr="00C60E55">
              <w:rPr>
                <w:sz w:val="26"/>
                <w:szCs w:val="26"/>
              </w:rPr>
              <w:t>.</w:t>
            </w:r>
          </w:p>
        </w:tc>
      </w:tr>
      <w:tr w:rsidR="00C60E55" w:rsidRPr="00C60E55" w14:paraId="6B02CC81" w14:textId="77777777" w:rsidTr="00AD7AE5">
        <w:trPr>
          <w:trHeight w:val="480"/>
        </w:trPr>
        <w:tc>
          <w:tcPr>
            <w:tcW w:w="1508" w:type="dxa"/>
          </w:tcPr>
          <w:p w14:paraId="353219E7" w14:textId="77777777" w:rsidR="00C60E55" w:rsidRPr="00C60E55" w:rsidRDefault="00C60E55" w:rsidP="00AD7AE5">
            <w:pPr>
              <w:spacing w:after="160" w:line="276" w:lineRule="auto"/>
              <w:rPr>
                <w:b/>
                <w:sz w:val="26"/>
                <w:szCs w:val="26"/>
              </w:rPr>
            </w:pPr>
            <w:r w:rsidRPr="00C60E55">
              <w:rPr>
                <w:b/>
                <w:sz w:val="26"/>
                <w:szCs w:val="26"/>
              </w:rPr>
              <w:t>Use Case</w:t>
            </w:r>
          </w:p>
        </w:tc>
        <w:tc>
          <w:tcPr>
            <w:tcW w:w="7884" w:type="dxa"/>
            <w:gridSpan w:val="2"/>
            <w:vAlign w:val="center"/>
          </w:tcPr>
          <w:p w14:paraId="5E18730E" w14:textId="77777777" w:rsidR="00C60E55" w:rsidRPr="00C60E55" w:rsidRDefault="00C60E55" w:rsidP="00AD7AE5">
            <w:pPr>
              <w:spacing w:after="160" w:line="276" w:lineRule="auto"/>
              <w:rPr>
                <w:sz w:val="26"/>
                <w:szCs w:val="26"/>
              </w:rPr>
            </w:pPr>
            <w:r w:rsidRPr="00C60E55">
              <w:rPr>
                <w:color w:val="000000"/>
                <w:sz w:val="26"/>
                <w:szCs w:val="26"/>
                <w:shd w:val="clear" w:color="auto" w:fill="FFFFFF"/>
              </w:rPr>
              <w:t>Thêm phiếu nhập hàng</w:t>
            </w:r>
          </w:p>
        </w:tc>
      </w:tr>
      <w:tr w:rsidR="00C60E55" w:rsidRPr="00C60E55" w14:paraId="1AC67742" w14:textId="77777777" w:rsidTr="00AD7AE5">
        <w:trPr>
          <w:trHeight w:val="467"/>
        </w:trPr>
        <w:tc>
          <w:tcPr>
            <w:tcW w:w="1508" w:type="dxa"/>
          </w:tcPr>
          <w:p w14:paraId="656C6AB2" w14:textId="77777777" w:rsidR="00C60E55" w:rsidRPr="00C60E55" w:rsidRDefault="00C60E55" w:rsidP="00AD7AE5">
            <w:pPr>
              <w:spacing w:after="160" w:line="276" w:lineRule="auto"/>
              <w:rPr>
                <w:b/>
                <w:sz w:val="26"/>
                <w:szCs w:val="26"/>
              </w:rPr>
            </w:pPr>
            <w:r w:rsidRPr="00C60E55">
              <w:rPr>
                <w:b/>
                <w:sz w:val="26"/>
                <w:szCs w:val="26"/>
              </w:rPr>
              <w:t>Ngữ cảnh</w:t>
            </w:r>
          </w:p>
        </w:tc>
        <w:tc>
          <w:tcPr>
            <w:tcW w:w="7884" w:type="dxa"/>
            <w:gridSpan w:val="2"/>
            <w:vAlign w:val="center"/>
          </w:tcPr>
          <w:p w14:paraId="0B4615FE" w14:textId="77777777" w:rsidR="00C60E55" w:rsidRPr="00C60E55" w:rsidRDefault="00C60E55" w:rsidP="00AD7AE5">
            <w:pPr>
              <w:spacing w:after="160" w:line="276" w:lineRule="auto"/>
              <w:rPr>
                <w:sz w:val="26"/>
                <w:szCs w:val="26"/>
              </w:rPr>
            </w:pPr>
            <w:r w:rsidRPr="00C60E55">
              <w:rPr>
                <w:color w:val="000000"/>
                <w:sz w:val="26"/>
                <w:szCs w:val="26"/>
              </w:rPr>
              <w:t>Thủ kho thêm phiếu nhập hàng.</w:t>
            </w:r>
          </w:p>
        </w:tc>
      </w:tr>
      <w:tr w:rsidR="00C60E55" w:rsidRPr="00C60E55" w14:paraId="13A49570" w14:textId="77777777" w:rsidTr="00AD7AE5">
        <w:trPr>
          <w:trHeight w:val="480"/>
        </w:trPr>
        <w:tc>
          <w:tcPr>
            <w:tcW w:w="1508" w:type="dxa"/>
          </w:tcPr>
          <w:p w14:paraId="4AD9EB7A" w14:textId="77777777" w:rsidR="00C60E55" w:rsidRPr="00C60E55" w:rsidRDefault="00C60E55" w:rsidP="00AD7AE5">
            <w:pPr>
              <w:spacing w:after="160" w:line="276" w:lineRule="auto"/>
              <w:rPr>
                <w:b/>
                <w:sz w:val="26"/>
                <w:szCs w:val="26"/>
              </w:rPr>
            </w:pPr>
            <w:r w:rsidRPr="00C60E55">
              <w:rPr>
                <w:b/>
                <w:sz w:val="26"/>
                <w:szCs w:val="26"/>
              </w:rPr>
              <w:t>Mô tả</w:t>
            </w:r>
          </w:p>
        </w:tc>
        <w:tc>
          <w:tcPr>
            <w:tcW w:w="7884" w:type="dxa"/>
            <w:gridSpan w:val="2"/>
            <w:vAlign w:val="center"/>
          </w:tcPr>
          <w:p w14:paraId="252B929F" w14:textId="77777777" w:rsidR="00C60E55" w:rsidRPr="00C60E55" w:rsidRDefault="00C60E55" w:rsidP="00AD7AE5">
            <w:pPr>
              <w:spacing w:after="160" w:line="276" w:lineRule="auto"/>
              <w:rPr>
                <w:sz w:val="26"/>
                <w:szCs w:val="26"/>
              </w:rPr>
            </w:pPr>
            <w:r w:rsidRPr="00C60E55">
              <w:rPr>
                <w:color w:val="000000"/>
                <w:sz w:val="26"/>
                <w:szCs w:val="26"/>
              </w:rPr>
              <w:t>Hệ thống cho phép thêm phiếu nhập hàng.</w:t>
            </w:r>
          </w:p>
        </w:tc>
      </w:tr>
      <w:tr w:rsidR="00C60E55" w:rsidRPr="00C60E55" w14:paraId="13D44526" w14:textId="77777777" w:rsidTr="00AD7AE5">
        <w:trPr>
          <w:trHeight w:val="480"/>
        </w:trPr>
        <w:tc>
          <w:tcPr>
            <w:tcW w:w="1508" w:type="dxa"/>
          </w:tcPr>
          <w:p w14:paraId="2C059B97" w14:textId="77777777" w:rsidR="00C60E55" w:rsidRPr="00C60E55" w:rsidRDefault="00C60E55" w:rsidP="00AD7AE5">
            <w:pPr>
              <w:spacing w:after="160" w:line="276" w:lineRule="auto"/>
              <w:rPr>
                <w:b/>
                <w:sz w:val="26"/>
                <w:szCs w:val="26"/>
              </w:rPr>
            </w:pPr>
            <w:r w:rsidRPr="00C60E55">
              <w:rPr>
                <w:b/>
                <w:sz w:val="26"/>
                <w:szCs w:val="26"/>
              </w:rPr>
              <w:t>Tác nhân</w:t>
            </w:r>
          </w:p>
        </w:tc>
        <w:tc>
          <w:tcPr>
            <w:tcW w:w="7884" w:type="dxa"/>
            <w:gridSpan w:val="2"/>
          </w:tcPr>
          <w:p w14:paraId="6E2EC8A5" w14:textId="77777777" w:rsidR="00C60E55" w:rsidRPr="00C60E55" w:rsidRDefault="00C60E55" w:rsidP="00AD7AE5">
            <w:pPr>
              <w:spacing w:after="160" w:line="276" w:lineRule="auto"/>
              <w:rPr>
                <w:sz w:val="26"/>
                <w:szCs w:val="26"/>
              </w:rPr>
            </w:pPr>
            <w:r w:rsidRPr="00C60E55">
              <w:rPr>
                <w:sz w:val="26"/>
                <w:szCs w:val="26"/>
              </w:rPr>
              <w:t>Thủ kho</w:t>
            </w:r>
          </w:p>
        </w:tc>
      </w:tr>
      <w:tr w:rsidR="00C60E55" w:rsidRPr="00C60E55" w14:paraId="4A21CFDA" w14:textId="77777777" w:rsidTr="00AD7AE5">
        <w:trPr>
          <w:trHeight w:val="795"/>
        </w:trPr>
        <w:tc>
          <w:tcPr>
            <w:tcW w:w="1508" w:type="dxa"/>
          </w:tcPr>
          <w:p w14:paraId="516D8929" w14:textId="77777777" w:rsidR="00C60E55" w:rsidRPr="00C60E55" w:rsidRDefault="00C60E55" w:rsidP="00AD7AE5">
            <w:pPr>
              <w:spacing w:after="160" w:line="276" w:lineRule="auto"/>
              <w:rPr>
                <w:b/>
                <w:sz w:val="26"/>
                <w:szCs w:val="26"/>
              </w:rPr>
            </w:pPr>
            <w:r w:rsidRPr="00C60E55">
              <w:rPr>
                <w:b/>
                <w:sz w:val="26"/>
                <w:szCs w:val="26"/>
              </w:rPr>
              <w:t>Sự kiện kích hoạt</w:t>
            </w:r>
          </w:p>
        </w:tc>
        <w:tc>
          <w:tcPr>
            <w:tcW w:w="7884" w:type="dxa"/>
            <w:gridSpan w:val="2"/>
          </w:tcPr>
          <w:p w14:paraId="7233D93C" w14:textId="77777777" w:rsidR="00C60E55" w:rsidRPr="00C60E55" w:rsidRDefault="00C60E55" w:rsidP="00AD7AE5">
            <w:pPr>
              <w:spacing w:after="160" w:line="276" w:lineRule="auto"/>
              <w:rPr>
                <w:sz w:val="26"/>
                <w:szCs w:val="26"/>
              </w:rPr>
            </w:pPr>
            <w:r w:rsidRPr="00C60E55">
              <w:rPr>
                <w:color w:val="000000"/>
                <w:sz w:val="26"/>
                <w:szCs w:val="26"/>
              </w:rPr>
              <w:t>Thủ kho chọn chức năng thêm phiếu nhập hàng</w:t>
            </w:r>
          </w:p>
        </w:tc>
      </w:tr>
      <w:tr w:rsidR="00C60E55" w:rsidRPr="00C60E55" w14:paraId="0EBF8C68" w14:textId="77777777" w:rsidTr="00AD7AE5">
        <w:trPr>
          <w:trHeight w:val="805"/>
        </w:trPr>
        <w:tc>
          <w:tcPr>
            <w:tcW w:w="1508" w:type="dxa"/>
          </w:tcPr>
          <w:p w14:paraId="0E2FBE2F" w14:textId="77777777" w:rsidR="00C60E55" w:rsidRPr="00C60E55" w:rsidRDefault="00C60E55" w:rsidP="00AD7AE5">
            <w:pPr>
              <w:spacing w:after="160" w:line="276" w:lineRule="auto"/>
              <w:rPr>
                <w:b/>
                <w:sz w:val="26"/>
                <w:szCs w:val="26"/>
              </w:rPr>
            </w:pPr>
            <w:r w:rsidRPr="00C60E55">
              <w:rPr>
                <w:b/>
                <w:sz w:val="26"/>
                <w:szCs w:val="26"/>
              </w:rPr>
              <w:t>Điều kiện tiên quyết</w:t>
            </w:r>
          </w:p>
        </w:tc>
        <w:tc>
          <w:tcPr>
            <w:tcW w:w="7884" w:type="dxa"/>
            <w:gridSpan w:val="2"/>
          </w:tcPr>
          <w:p w14:paraId="589FB856" w14:textId="77777777" w:rsidR="00C60E55" w:rsidRPr="00C60E55" w:rsidRDefault="00C60E55" w:rsidP="00AD7AE5">
            <w:pPr>
              <w:spacing w:line="276" w:lineRule="auto"/>
              <w:rPr>
                <w:sz w:val="26"/>
                <w:szCs w:val="26"/>
              </w:rPr>
            </w:pPr>
            <w:r w:rsidRPr="00C60E55">
              <w:rPr>
                <w:sz w:val="26"/>
                <w:szCs w:val="26"/>
              </w:rPr>
              <w:t>+ Người dùng đã đăng nhập vào hệ thống.</w:t>
            </w:r>
          </w:p>
          <w:p w14:paraId="026F9BFB" w14:textId="26BD975E" w:rsidR="00C60E55" w:rsidRPr="00C60E55" w:rsidRDefault="00C60E55" w:rsidP="00AD7AE5">
            <w:pPr>
              <w:spacing w:line="276" w:lineRule="auto"/>
              <w:rPr>
                <w:sz w:val="26"/>
                <w:szCs w:val="26"/>
              </w:rPr>
            </w:pPr>
            <w:r w:rsidRPr="00C60E55">
              <w:rPr>
                <w:sz w:val="26"/>
                <w:szCs w:val="26"/>
              </w:rPr>
              <w:t>+ Phiếu đặt hàng có tồn tại</w:t>
            </w:r>
            <w:r w:rsidR="00DC3DD9">
              <w:rPr>
                <w:sz w:val="26"/>
                <w:szCs w:val="26"/>
              </w:rPr>
              <w:t>.</w:t>
            </w:r>
          </w:p>
        </w:tc>
      </w:tr>
      <w:tr w:rsidR="00C60E55" w:rsidRPr="00C60E55" w14:paraId="0CC85617" w14:textId="77777777" w:rsidTr="00AD7AE5">
        <w:trPr>
          <w:trHeight w:val="480"/>
        </w:trPr>
        <w:tc>
          <w:tcPr>
            <w:tcW w:w="1508" w:type="dxa"/>
          </w:tcPr>
          <w:p w14:paraId="657A294E" w14:textId="77777777" w:rsidR="00C60E55" w:rsidRPr="00C60E55" w:rsidRDefault="00C60E55" w:rsidP="00AD7AE5">
            <w:pPr>
              <w:spacing w:after="160" w:line="276" w:lineRule="auto"/>
              <w:rPr>
                <w:b/>
                <w:sz w:val="26"/>
                <w:szCs w:val="26"/>
              </w:rPr>
            </w:pPr>
            <w:r w:rsidRPr="00C60E55">
              <w:rPr>
                <w:b/>
                <w:sz w:val="26"/>
                <w:szCs w:val="26"/>
              </w:rPr>
              <w:t>Kết quả</w:t>
            </w:r>
          </w:p>
        </w:tc>
        <w:tc>
          <w:tcPr>
            <w:tcW w:w="7884" w:type="dxa"/>
            <w:gridSpan w:val="2"/>
          </w:tcPr>
          <w:p w14:paraId="1A8F76AC" w14:textId="0F55A359" w:rsidR="00C60E55" w:rsidRPr="00C60E55" w:rsidRDefault="00C60E55" w:rsidP="001A633B">
            <w:pPr>
              <w:spacing w:after="160" w:line="276" w:lineRule="auto"/>
              <w:rPr>
                <w:sz w:val="26"/>
                <w:szCs w:val="26"/>
              </w:rPr>
            </w:pPr>
            <w:r w:rsidRPr="00C60E55">
              <w:rPr>
                <w:sz w:val="26"/>
                <w:szCs w:val="26"/>
              </w:rPr>
              <w:t xml:space="preserve">Thêm một phiếu nhập hàng và </w:t>
            </w:r>
            <w:r w:rsidR="001A633B">
              <w:rPr>
                <w:sz w:val="26"/>
                <w:szCs w:val="26"/>
              </w:rPr>
              <w:t xml:space="preserve">tự động </w:t>
            </w:r>
            <w:r w:rsidR="008D1661">
              <w:rPr>
                <w:sz w:val="26"/>
                <w:szCs w:val="26"/>
              </w:rPr>
              <w:t>cập nhật</w:t>
            </w:r>
            <w:r w:rsidRPr="00C60E55">
              <w:rPr>
                <w:sz w:val="26"/>
                <w:szCs w:val="26"/>
              </w:rPr>
              <w:t xml:space="preserve"> </w:t>
            </w:r>
            <w:r w:rsidR="001A633B">
              <w:rPr>
                <w:sz w:val="26"/>
                <w:szCs w:val="26"/>
              </w:rPr>
              <w:t>kho</w:t>
            </w:r>
            <w:r w:rsidRPr="00C60E55">
              <w:rPr>
                <w:sz w:val="26"/>
                <w:szCs w:val="26"/>
              </w:rPr>
              <w:t>.</w:t>
            </w:r>
          </w:p>
        </w:tc>
      </w:tr>
      <w:tr w:rsidR="00C60E55" w:rsidRPr="00C60E55" w14:paraId="0F531063" w14:textId="77777777" w:rsidTr="00AD7AE5">
        <w:trPr>
          <w:trHeight w:val="480"/>
        </w:trPr>
        <w:tc>
          <w:tcPr>
            <w:tcW w:w="1508" w:type="dxa"/>
            <w:vMerge w:val="restart"/>
            <w:vAlign w:val="center"/>
          </w:tcPr>
          <w:p w14:paraId="7C9B6D45" w14:textId="77777777" w:rsidR="00C60E55" w:rsidRPr="00C60E55" w:rsidRDefault="00C60E55" w:rsidP="00AD7AE5">
            <w:pPr>
              <w:spacing w:after="160" w:line="276" w:lineRule="auto"/>
              <w:rPr>
                <w:b/>
                <w:sz w:val="26"/>
                <w:szCs w:val="26"/>
              </w:rPr>
            </w:pPr>
            <w:r w:rsidRPr="00C60E55">
              <w:rPr>
                <w:b/>
                <w:sz w:val="26"/>
                <w:szCs w:val="26"/>
              </w:rPr>
              <w:t>Luồng sự kiện</w:t>
            </w:r>
          </w:p>
        </w:tc>
        <w:tc>
          <w:tcPr>
            <w:tcW w:w="3941" w:type="dxa"/>
          </w:tcPr>
          <w:p w14:paraId="71BBE3C1" w14:textId="77777777" w:rsidR="00C60E55" w:rsidRPr="00C60E55" w:rsidRDefault="00C60E55" w:rsidP="00AD7AE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501D4E56" w14:textId="77777777" w:rsidR="00C60E55" w:rsidRPr="00C60E55" w:rsidRDefault="00C60E55" w:rsidP="00AD7AE5">
            <w:pPr>
              <w:tabs>
                <w:tab w:val="left" w:pos="720"/>
              </w:tabs>
              <w:spacing w:after="160" w:line="276" w:lineRule="auto"/>
              <w:jc w:val="center"/>
              <w:rPr>
                <w:sz w:val="26"/>
                <w:szCs w:val="26"/>
              </w:rPr>
            </w:pPr>
            <w:r w:rsidRPr="00C60E55">
              <w:rPr>
                <w:b/>
                <w:sz w:val="26"/>
                <w:szCs w:val="26"/>
              </w:rPr>
              <w:t>System</w:t>
            </w:r>
          </w:p>
        </w:tc>
      </w:tr>
      <w:tr w:rsidR="00C60E55" w:rsidRPr="00C60E55" w14:paraId="06561807" w14:textId="77777777" w:rsidTr="00AD7AE5">
        <w:trPr>
          <w:trHeight w:val="480"/>
        </w:trPr>
        <w:tc>
          <w:tcPr>
            <w:tcW w:w="1508" w:type="dxa"/>
            <w:vMerge/>
            <w:vAlign w:val="center"/>
          </w:tcPr>
          <w:p w14:paraId="00A862F6"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56E9254C" w14:textId="77777777" w:rsidR="00C60E55" w:rsidRPr="00C60E55" w:rsidRDefault="00C60E55" w:rsidP="00AD7AE5">
            <w:pPr>
              <w:tabs>
                <w:tab w:val="left" w:pos="360"/>
              </w:tabs>
              <w:spacing w:line="276" w:lineRule="auto"/>
              <w:rPr>
                <w:sz w:val="26"/>
                <w:szCs w:val="26"/>
              </w:rPr>
            </w:pPr>
            <w:r w:rsidRPr="00C60E55">
              <w:rPr>
                <w:sz w:val="26"/>
                <w:szCs w:val="26"/>
              </w:rPr>
              <w:t>1. Thủ kho chọn chức năng thêm phiếu nhập hàng</w:t>
            </w:r>
          </w:p>
        </w:tc>
        <w:tc>
          <w:tcPr>
            <w:tcW w:w="3943" w:type="dxa"/>
          </w:tcPr>
          <w:p w14:paraId="4948BBB6" w14:textId="77777777" w:rsidR="00C60E55" w:rsidRPr="00C60E55" w:rsidRDefault="00C60E55" w:rsidP="00AD7AE5">
            <w:pPr>
              <w:tabs>
                <w:tab w:val="left" w:pos="720"/>
              </w:tabs>
              <w:spacing w:after="160" w:line="276" w:lineRule="auto"/>
              <w:rPr>
                <w:sz w:val="26"/>
                <w:szCs w:val="26"/>
              </w:rPr>
            </w:pPr>
            <w:r w:rsidRPr="00C60E55">
              <w:rPr>
                <w:sz w:val="26"/>
                <w:szCs w:val="26"/>
              </w:rPr>
              <w:t>1.1. Hệ thống hiện giao diện “thêm phiếu nhập hàng”</w:t>
            </w:r>
          </w:p>
        </w:tc>
      </w:tr>
      <w:tr w:rsidR="00C60E55" w:rsidRPr="00C60E55" w14:paraId="5FC0E35D" w14:textId="77777777" w:rsidTr="00AD7AE5">
        <w:trPr>
          <w:trHeight w:val="480"/>
        </w:trPr>
        <w:tc>
          <w:tcPr>
            <w:tcW w:w="1508" w:type="dxa"/>
            <w:vMerge/>
            <w:vAlign w:val="center"/>
          </w:tcPr>
          <w:p w14:paraId="2FE46F07"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69843901" w14:textId="77777777" w:rsidR="00C60E55" w:rsidRPr="00C60E55" w:rsidRDefault="00C60E55" w:rsidP="00AD7AE5">
            <w:pPr>
              <w:tabs>
                <w:tab w:val="left" w:pos="360"/>
              </w:tabs>
              <w:spacing w:line="276" w:lineRule="auto"/>
              <w:rPr>
                <w:sz w:val="26"/>
                <w:szCs w:val="26"/>
              </w:rPr>
            </w:pPr>
            <w:r w:rsidRPr="00C60E55">
              <w:rPr>
                <w:sz w:val="26"/>
                <w:szCs w:val="26"/>
              </w:rPr>
              <w:t>2. Thủ kho nhập ID phiếu đặt hàng</w:t>
            </w:r>
          </w:p>
        </w:tc>
        <w:tc>
          <w:tcPr>
            <w:tcW w:w="3943" w:type="dxa"/>
          </w:tcPr>
          <w:p w14:paraId="108BD6EC" w14:textId="60CC823C" w:rsidR="00C60E55" w:rsidRPr="00C60E55" w:rsidRDefault="00F73AE2" w:rsidP="00AD7AE5">
            <w:pPr>
              <w:tabs>
                <w:tab w:val="left" w:pos="720"/>
              </w:tabs>
              <w:spacing w:after="160" w:line="276" w:lineRule="auto"/>
              <w:rPr>
                <w:sz w:val="26"/>
                <w:szCs w:val="26"/>
              </w:rPr>
            </w:pPr>
            <w:r>
              <w:rPr>
                <w:sz w:val="26"/>
                <w:szCs w:val="26"/>
              </w:rPr>
              <w:t>1.2. Hệ thống hiện thông tin nhận diện phiếu đặt hàng.</w:t>
            </w:r>
          </w:p>
        </w:tc>
      </w:tr>
      <w:tr w:rsidR="00C60E55" w:rsidRPr="00C60E55" w14:paraId="68DE820B" w14:textId="77777777" w:rsidTr="00AD7AE5">
        <w:trPr>
          <w:trHeight w:val="480"/>
        </w:trPr>
        <w:tc>
          <w:tcPr>
            <w:tcW w:w="1508" w:type="dxa"/>
            <w:vMerge/>
            <w:vAlign w:val="center"/>
          </w:tcPr>
          <w:p w14:paraId="05DF5981"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647960DC" w14:textId="77777777" w:rsidR="00C60E55" w:rsidRPr="00C60E55" w:rsidRDefault="00C60E55" w:rsidP="00AD7AE5">
            <w:pPr>
              <w:tabs>
                <w:tab w:val="left" w:pos="360"/>
              </w:tabs>
              <w:spacing w:line="276" w:lineRule="auto"/>
              <w:rPr>
                <w:sz w:val="26"/>
                <w:szCs w:val="26"/>
              </w:rPr>
            </w:pPr>
            <w:r w:rsidRPr="00C60E55">
              <w:rPr>
                <w:sz w:val="26"/>
                <w:szCs w:val="26"/>
              </w:rPr>
              <w:t>3. Thủ kho nhập thông tin phiếu nhập hàng.</w:t>
            </w:r>
          </w:p>
        </w:tc>
        <w:tc>
          <w:tcPr>
            <w:tcW w:w="3943" w:type="dxa"/>
          </w:tcPr>
          <w:p w14:paraId="1F85BE34" w14:textId="77777777" w:rsidR="00C60E55" w:rsidRPr="00C60E55" w:rsidRDefault="00C60E55" w:rsidP="00AD7AE5">
            <w:pPr>
              <w:tabs>
                <w:tab w:val="left" w:pos="720"/>
              </w:tabs>
              <w:spacing w:after="160" w:line="276" w:lineRule="auto"/>
              <w:rPr>
                <w:sz w:val="26"/>
                <w:szCs w:val="26"/>
              </w:rPr>
            </w:pPr>
          </w:p>
        </w:tc>
      </w:tr>
      <w:tr w:rsidR="00C60E55" w:rsidRPr="00C60E55" w14:paraId="02861D01" w14:textId="77777777" w:rsidTr="00AD7AE5">
        <w:trPr>
          <w:trHeight w:val="480"/>
        </w:trPr>
        <w:tc>
          <w:tcPr>
            <w:tcW w:w="1508" w:type="dxa"/>
            <w:vMerge/>
            <w:vAlign w:val="center"/>
          </w:tcPr>
          <w:p w14:paraId="3B2FBFD4" w14:textId="77777777" w:rsidR="00C60E55" w:rsidRPr="00C60E55" w:rsidRDefault="00C60E55" w:rsidP="00AD7AE5">
            <w:pPr>
              <w:widowControl w:val="0"/>
              <w:pBdr>
                <w:top w:val="nil"/>
                <w:left w:val="nil"/>
                <w:bottom w:val="nil"/>
                <w:right w:val="nil"/>
                <w:between w:val="nil"/>
              </w:pBdr>
              <w:spacing w:line="276" w:lineRule="auto"/>
              <w:rPr>
                <w:sz w:val="26"/>
                <w:szCs w:val="26"/>
              </w:rPr>
            </w:pPr>
          </w:p>
        </w:tc>
        <w:tc>
          <w:tcPr>
            <w:tcW w:w="3941" w:type="dxa"/>
          </w:tcPr>
          <w:p w14:paraId="31DF0E12" w14:textId="77777777" w:rsidR="00C60E55" w:rsidRPr="00C60E55" w:rsidRDefault="00C60E55" w:rsidP="00AD7AE5">
            <w:pPr>
              <w:tabs>
                <w:tab w:val="left" w:pos="360"/>
              </w:tabs>
              <w:spacing w:line="276" w:lineRule="auto"/>
              <w:rPr>
                <w:sz w:val="26"/>
                <w:szCs w:val="26"/>
              </w:rPr>
            </w:pPr>
            <w:r w:rsidRPr="00C60E55">
              <w:rPr>
                <w:sz w:val="26"/>
                <w:szCs w:val="26"/>
              </w:rPr>
              <w:t>4. Thủ kho nhấn “Xác nhận”</w:t>
            </w:r>
          </w:p>
        </w:tc>
        <w:tc>
          <w:tcPr>
            <w:tcW w:w="3943" w:type="dxa"/>
          </w:tcPr>
          <w:p w14:paraId="552B8B26" w14:textId="283AAD07" w:rsidR="00C60E55" w:rsidRPr="00C60E55" w:rsidRDefault="00C60E55" w:rsidP="00AD7AE5">
            <w:pPr>
              <w:tabs>
                <w:tab w:val="left" w:pos="720"/>
              </w:tabs>
              <w:spacing w:after="160" w:line="276" w:lineRule="auto"/>
              <w:rPr>
                <w:sz w:val="26"/>
                <w:szCs w:val="26"/>
              </w:rPr>
            </w:pPr>
            <w:r w:rsidRPr="00C60E55">
              <w:rPr>
                <w:sz w:val="26"/>
                <w:szCs w:val="26"/>
              </w:rPr>
              <w:t xml:space="preserve">4.1. Hệ thống lưu phiếu nhập hàng và </w:t>
            </w:r>
            <w:r w:rsidR="00D60CD0">
              <w:rPr>
                <w:sz w:val="26"/>
                <w:szCs w:val="26"/>
              </w:rPr>
              <w:t>tự động cập nhật</w:t>
            </w:r>
            <w:r w:rsidR="00D60CD0" w:rsidRPr="00C60E55">
              <w:rPr>
                <w:sz w:val="26"/>
                <w:szCs w:val="26"/>
              </w:rPr>
              <w:t xml:space="preserve"> </w:t>
            </w:r>
            <w:r w:rsidR="00D60CD0">
              <w:rPr>
                <w:sz w:val="26"/>
                <w:szCs w:val="26"/>
              </w:rPr>
              <w:t>kho</w:t>
            </w:r>
            <w:r w:rsidRPr="00C60E55">
              <w:rPr>
                <w:sz w:val="26"/>
                <w:szCs w:val="26"/>
              </w:rPr>
              <w:t>.</w:t>
            </w:r>
          </w:p>
        </w:tc>
      </w:tr>
      <w:tr w:rsidR="00C60E55" w:rsidRPr="00C60E55" w14:paraId="3B034A08" w14:textId="77777777" w:rsidTr="00AD7AE5">
        <w:trPr>
          <w:trHeight w:val="248"/>
        </w:trPr>
        <w:tc>
          <w:tcPr>
            <w:tcW w:w="1508" w:type="dxa"/>
          </w:tcPr>
          <w:p w14:paraId="6E136DED" w14:textId="77777777" w:rsidR="00C60E55" w:rsidRPr="00C60E55" w:rsidRDefault="00C60E55" w:rsidP="00AD7AE5">
            <w:pPr>
              <w:spacing w:after="160" w:line="276" w:lineRule="auto"/>
              <w:rPr>
                <w:b/>
                <w:sz w:val="26"/>
                <w:szCs w:val="26"/>
              </w:rPr>
            </w:pPr>
            <w:r w:rsidRPr="00C60E55">
              <w:rPr>
                <w:b/>
                <w:sz w:val="26"/>
                <w:szCs w:val="26"/>
              </w:rPr>
              <w:t>Ngoại lệ</w:t>
            </w:r>
          </w:p>
        </w:tc>
        <w:tc>
          <w:tcPr>
            <w:tcW w:w="7884" w:type="dxa"/>
            <w:gridSpan w:val="2"/>
          </w:tcPr>
          <w:p w14:paraId="7A6D10A3" w14:textId="610F839D" w:rsidR="00C60E55" w:rsidRDefault="00C60E55" w:rsidP="00AD7AE5">
            <w:pPr>
              <w:tabs>
                <w:tab w:val="left" w:pos="445"/>
              </w:tabs>
              <w:spacing w:line="276" w:lineRule="auto"/>
              <w:rPr>
                <w:sz w:val="26"/>
                <w:szCs w:val="26"/>
              </w:rPr>
            </w:pPr>
            <w:r w:rsidRPr="00C60E55">
              <w:rPr>
                <w:sz w:val="26"/>
                <w:szCs w:val="26"/>
              </w:rPr>
              <w:t>2.a. ID phiếu đặt không tồn tại</w:t>
            </w:r>
          </w:p>
          <w:p w14:paraId="2B39025E" w14:textId="6E0E0946" w:rsidR="00644B10" w:rsidRPr="00C60E55" w:rsidRDefault="00644B10" w:rsidP="00AD7AE5">
            <w:pPr>
              <w:tabs>
                <w:tab w:val="left" w:pos="445"/>
              </w:tabs>
              <w:spacing w:line="276" w:lineRule="auto"/>
              <w:rPr>
                <w:sz w:val="26"/>
                <w:szCs w:val="26"/>
              </w:rPr>
            </w:pPr>
            <w:r>
              <w:rPr>
                <w:sz w:val="26"/>
                <w:szCs w:val="26"/>
              </w:rPr>
              <w:t>3.</w:t>
            </w:r>
            <w:r w:rsidR="009413FB">
              <w:rPr>
                <w:sz w:val="26"/>
                <w:szCs w:val="26"/>
              </w:rPr>
              <w:t>a.</w:t>
            </w:r>
            <w:r w:rsidRPr="00C60E55">
              <w:rPr>
                <w:sz w:val="26"/>
                <w:szCs w:val="26"/>
              </w:rPr>
              <w:t xml:space="preserve"> </w:t>
            </w:r>
            <w:r>
              <w:rPr>
                <w:sz w:val="26"/>
                <w:szCs w:val="26"/>
              </w:rPr>
              <w:t>Nhập số lượng âm.</w:t>
            </w:r>
          </w:p>
          <w:p w14:paraId="45243194" w14:textId="6D5EEE3C" w:rsidR="00C60E55" w:rsidRPr="00C60E55" w:rsidRDefault="00C60E55" w:rsidP="00AD7AE5">
            <w:pPr>
              <w:tabs>
                <w:tab w:val="left" w:pos="445"/>
              </w:tabs>
              <w:spacing w:line="276" w:lineRule="auto"/>
              <w:rPr>
                <w:sz w:val="26"/>
                <w:szCs w:val="26"/>
              </w:rPr>
            </w:pPr>
            <w:r w:rsidRPr="00C60E55">
              <w:rPr>
                <w:sz w:val="26"/>
                <w:szCs w:val="26"/>
              </w:rPr>
              <w:t>3.</w:t>
            </w:r>
            <w:r w:rsidR="00644B10">
              <w:rPr>
                <w:sz w:val="26"/>
                <w:szCs w:val="26"/>
              </w:rPr>
              <w:t>b</w:t>
            </w:r>
            <w:r w:rsidR="009413FB">
              <w:rPr>
                <w:sz w:val="26"/>
                <w:szCs w:val="26"/>
              </w:rPr>
              <w:t>.</w:t>
            </w:r>
            <w:r w:rsidRPr="00C60E55">
              <w:rPr>
                <w:sz w:val="26"/>
                <w:szCs w:val="26"/>
              </w:rPr>
              <w:t xml:space="preserve"> Thông tin phiếu nhập hàng không hợp lệ.</w:t>
            </w:r>
          </w:p>
          <w:p w14:paraId="188ED80E" w14:textId="724B9EFD" w:rsidR="00C60E55" w:rsidRPr="00C60E55" w:rsidRDefault="00B707A1" w:rsidP="00AD7AE5">
            <w:pPr>
              <w:tabs>
                <w:tab w:val="left" w:pos="445"/>
              </w:tabs>
              <w:spacing w:line="276" w:lineRule="auto"/>
              <w:rPr>
                <w:sz w:val="26"/>
                <w:szCs w:val="26"/>
              </w:rPr>
            </w:pPr>
            <w:r w:rsidRPr="0001493F">
              <w:rPr>
                <w:sz w:val="26"/>
                <w:szCs w:val="26"/>
              </w:rPr>
              <w:t>=&gt; Hiện thông báo lỗi, yêu cầu nhập lại.</w:t>
            </w:r>
          </w:p>
        </w:tc>
      </w:tr>
    </w:tbl>
    <w:p w14:paraId="34C3C9A0" w14:textId="40ED645F" w:rsidR="00C60E55" w:rsidRDefault="00C60E55" w:rsidP="00CF6911">
      <w:pPr>
        <w:pStyle w:val="Tiumccp2"/>
        <w:tabs>
          <w:tab w:val="clear" w:pos="6379"/>
          <w:tab w:val="center" w:pos="1560"/>
        </w:tabs>
        <w:ind w:right="-93"/>
        <w:rPr>
          <w:b w:val="0"/>
          <w:i w:val="0"/>
          <w:sz w:val="24"/>
          <w:szCs w:val="24"/>
        </w:rPr>
      </w:pPr>
    </w:p>
    <w:p w14:paraId="24D01452" w14:textId="35A10D92" w:rsidR="00CF6911" w:rsidRPr="00C60E55" w:rsidRDefault="009F48A9" w:rsidP="009F48A9">
      <w:pPr>
        <w:pStyle w:val="Caption"/>
      </w:pPr>
      <w:bookmarkStart w:id="37" w:name="_Toc68121157"/>
      <w:r>
        <w:t xml:space="preserve">Bảng </w:t>
      </w:r>
      <w:fldSimple w:instr=" SEQ Bảng \* ARABIC ">
        <w:r w:rsidR="00B57B1F">
          <w:rPr>
            <w:noProof/>
          </w:rPr>
          <w:t>12</w:t>
        </w:r>
      </w:fldSimple>
      <w:r>
        <w:t xml:space="preserve">: </w:t>
      </w:r>
      <w:r w:rsidR="00CF6911" w:rsidRPr="00C60E55">
        <w:t xml:space="preserve">Đặc tả usecase </w:t>
      </w:r>
      <w:r w:rsidR="00E3674E">
        <w:t>cập nhật số lượng hàng</w:t>
      </w:r>
      <w:r w:rsidR="00381971">
        <w:t>.</w:t>
      </w:r>
      <w:bookmarkEnd w:id="37"/>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CF6911" w:rsidRPr="00C60E55" w14:paraId="7742B4C4" w14:textId="77777777" w:rsidTr="00AD7AE5">
        <w:trPr>
          <w:trHeight w:val="480"/>
        </w:trPr>
        <w:tc>
          <w:tcPr>
            <w:tcW w:w="1508" w:type="dxa"/>
          </w:tcPr>
          <w:p w14:paraId="5DA84875" w14:textId="77777777" w:rsidR="00CF6911" w:rsidRPr="00C60E55" w:rsidRDefault="00CF6911" w:rsidP="00AD7AE5">
            <w:pPr>
              <w:spacing w:after="160" w:line="276" w:lineRule="auto"/>
              <w:rPr>
                <w:b/>
                <w:sz w:val="26"/>
                <w:szCs w:val="26"/>
              </w:rPr>
            </w:pPr>
            <w:r w:rsidRPr="00C60E55">
              <w:rPr>
                <w:b/>
                <w:sz w:val="26"/>
                <w:szCs w:val="26"/>
              </w:rPr>
              <w:t>Mã use case</w:t>
            </w:r>
          </w:p>
        </w:tc>
        <w:tc>
          <w:tcPr>
            <w:tcW w:w="7884" w:type="dxa"/>
            <w:gridSpan w:val="2"/>
          </w:tcPr>
          <w:p w14:paraId="1BF092F6" w14:textId="155D865A" w:rsidR="00CF6911" w:rsidRPr="00C60E55" w:rsidRDefault="00CF6911" w:rsidP="00AD7AE5">
            <w:pPr>
              <w:spacing w:after="160" w:line="276" w:lineRule="auto"/>
              <w:rPr>
                <w:sz w:val="26"/>
                <w:szCs w:val="26"/>
              </w:rPr>
            </w:pPr>
            <w:r w:rsidRPr="00C60E55">
              <w:rPr>
                <w:sz w:val="26"/>
                <w:szCs w:val="26"/>
              </w:rPr>
              <w:t>UC</w:t>
            </w:r>
            <w:r w:rsidR="00825239">
              <w:rPr>
                <w:sz w:val="26"/>
                <w:szCs w:val="26"/>
              </w:rPr>
              <w:t>09</w:t>
            </w:r>
            <w:r w:rsidRPr="00C60E55">
              <w:rPr>
                <w:sz w:val="26"/>
                <w:szCs w:val="26"/>
              </w:rPr>
              <w:t>.</w:t>
            </w:r>
          </w:p>
        </w:tc>
      </w:tr>
      <w:tr w:rsidR="00CF6911" w:rsidRPr="00C60E55" w14:paraId="689F67F9" w14:textId="77777777" w:rsidTr="00AD7AE5">
        <w:trPr>
          <w:trHeight w:val="480"/>
        </w:trPr>
        <w:tc>
          <w:tcPr>
            <w:tcW w:w="1508" w:type="dxa"/>
          </w:tcPr>
          <w:p w14:paraId="551DB565" w14:textId="77777777" w:rsidR="00CF6911" w:rsidRPr="00C60E55" w:rsidRDefault="00CF6911" w:rsidP="00AD7AE5">
            <w:pPr>
              <w:spacing w:after="160" w:line="276" w:lineRule="auto"/>
              <w:rPr>
                <w:b/>
                <w:sz w:val="26"/>
                <w:szCs w:val="26"/>
              </w:rPr>
            </w:pPr>
            <w:r w:rsidRPr="00C60E55">
              <w:rPr>
                <w:b/>
                <w:sz w:val="26"/>
                <w:szCs w:val="26"/>
              </w:rPr>
              <w:t>Use Case</w:t>
            </w:r>
          </w:p>
        </w:tc>
        <w:tc>
          <w:tcPr>
            <w:tcW w:w="7884" w:type="dxa"/>
            <w:gridSpan w:val="2"/>
            <w:vAlign w:val="center"/>
          </w:tcPr>
          <w:p w14:paraId="6FC4B6A2" w14:textId="49F29968" w:rsidR="00CF6911" w:rsidRPr="00C60E55" w:rsidRDefault="005D4B6D" w:rsidP="00AD7AE5">
            <w:pPr>
              <w:spacing w:after="160" w:line="276" w:lineRule="auto"/>
              <w:rPr>
                <w:sz w:val="26"/>
                <w:szCs w:val="26"/>
              </w:rPr>
            </w:pPr>
            <w:r w:rsidRPr="005D4B6D">
              <w:rPr>
                <w:color w:val="000000"/>
                <w:sz w:val="26"/>
                <w:szCs w:val="26"/>
                <w:shd w:val="clear" w:color="auto" w:fill="FFFFFF"/>
              </w:rPr>
              <w:t>Cập nhật số lượng hàng</w:t>
            </w:r>
          </w:p>
        </w:tc>
      </w:tr>
      <w:tr w:rsidR="00CF6911" w:rsidRPr="00C60E55" w14:paraId="37F43090" w14:textId="77777777" w:rsidTr="00AD7AE5">
        <w:trPr>
          <w:trHeight w:val="467"/>
        </w:trPr>
        <w:tc>
          <w:tcPr>
            <w:tcW w:w="1508" w:type="dxa"/>
          </w:tcPr>
          <w:p w14:paraId="4664B6DD" w14:textId="77777777" w:rsidR="00CF6911" w:rsidRPr="00C60E55" w:rsidRDefault="00CF6911" w:rsidP="00AD7AE5">
            <w:pPr>
              <w:spacing w:after="160" w:line="276" w:lineRule="auto"/>
              <w:rPr>
                <w:b/>
                <w:sz w:val="26"/>
                <w:szCs w:val="26"/>
              </w:rPr>
            </w:pPr>
            <w:r w:rsidRPr="00C60E55">
              <w:rPr>
                <w:b/>
                <w:sz w:val="26"/>
                <w:szCs w:val="26"/>
              </w:rPr>
              <w:t>Ngữ cảnh</w:t>
            </w:r>
          </w:p>
        </w:tc>
        <w:tc>
          <w:tcPr>
            <w:tcW w:w="7884" w:type="dxa"/>
            <w:gridSpan w:val="2"/>
            <w:vAlign w:val="center"/>
          </w:tcPr>
          <w:p w14:paraId="20C81C58" w14:textId="2F6B800D" w:rsidR="00CF6911" w:rsidRPr="00C60E55" w:rsidRDefault="00D46DF0" w:rsidP="00AD7AE5">
            <w:pPr>
              <w:spacing w:after="160" w:line="276" w:lineRule="auto"/>
              <w:rPr>
                <w:sz w:val="26"/>
                <w:szCs w:val="26"/>
              </w:rPr>
            </w:pPr>
            <w:r>
              <w:rPr>
                <w:color w:val="000000"/>
                <w:sz w:val="26"/>
                <w:szCs w:val="26"/>
              </w:rPr>
              <w:t>T</w:t>
            </w:r>
            <w:r w:rsidR="00E632AC">
              <w:rPr>
                <w:color w:val="000000"/>
                <w:sz w:val="26"/>
                <w:szCs w:val="26"/>
              </w:rPr>
              <w:t>hủ kho cập nhật số lượng hàng thủ công.</w:t>
            </w:r>
          </w:p>
        </w:tc>
      </w:tr>
      <w:tr w:rsidR="00CF6911" w:rsidRPr="00C60E55" w14:paraId="5EBB1273" w14:textId="77777777" w:rsidTr="00AD7AE5">
        <w:trPr>
          <w:trHeight w:val="480"/>
        </w:trPr>
        <w:tc>
          <w:tcPr>
            <w:tcW w:w="1508" w:type="dxa"/>
          </w:tcPr>
          <w:p w14:paraId="2DF7E0ED" w14:textId="77777777" w:rsidR="00CF6911" w:rsidRPr="00C60E55" w:rsidRDefault="00CF6911" w:rsidP="00AD7AE5">
            <w:pPr>
              <w:spacing w:after="160" w:line="276" w:lineRule="auto"/>
              <w:rPr>
                <w:b/>
                <w:sz w:val="26"/>
                <w:szCs w:val="26"/>
              </w:rPr>
            </w:pPr>
            <w:r w:rsidRPr="00C60E55">
              <w:rPr>
                <w:b/>
                <w:sz w:val="26"/>
                <w:szCs w:val="26"/>
              </w:rPr>
              <w:t>Mô tả</w:t>
            </w:r>
          </w:p>
        </w:tc>
        <w:tc>
          <w:tcPr>
            <w:tcW w:w="7884" w:type="dxa"/>
            <w:gridSpan w:val="2"/>
            <w:vAlign w:val="center"/>
          </w:tcPr>
          <w:p w14:paraId="197CAB0F" w14:textId="14530F71" w:rsidR="00CF6911" w:rsidRPr="00C60E55" w:rsidRDefault="005D4B6D" w:rsidP="00AD7AE5">
            <w:pPr>
              <w:spacing w:after="160" w:line="276" w:lineRule="auto"/>
              <w:rPr>
                <w:sz w:val="26"/>
                <w:szCs w:val="26"/>
              </w:rPr>
            </w:pPr>
            <w:r w:rsidRPr="005D4B6D">
              <w:rPr>
                <w:color w:val="000000"/>
                <w:sz w:val="26"/>
                <w:szCs w:val="26"/>
              </w:rPr>
              <w:t>Hệ thống cho phép cập nhật số lượng hàng thủ công hoặc tự động.</w:t>
            </w:r>
          </w:p>
        </w:tc>
      </w:tr>
      <w:tr w:rsidR="00CF6911" w:rsidRPr="00C60E55" w14:paraId="4F42EEA6" w14:textId="77777777" w:rsidTr="00AD7AE5">
        <w:trPr>
          <w:trHeight w:val="480"/>
        </w:trPr>
        <w:tc>
          <w:tcPr>
            <w:tcW w:w="1508" w:type="dxa"/>
          </w:tcPr>
          <w:p w14:paraId="49BFA1DD" w14:textId="77777777" w:rsidR="00CF6911" w:rsidRPr="00C60E55" w:rsidRDefault="00CF6911" w:rsidP="00AD7AE5">
            <w:pPr>
              <w:spacing w:after="160" w:line="276" w:lineRule="auto"/>
              <w:rPr>
                <w:b/>
                <w:sz w:val="26"/>
                <w:szCs w:val="26"/>
              </w:rPr>
            </w:pPr>
            <w:r w:rsidRPr="00C60E55">
              <w:rPr>
                <w:b/>
                <w:sz w:val="26"/>
                <w:szCs w:val="26"/>
              </w:rPr>
              <w:t>Tác nhân</w:t>
            </w:r>
          </w:p>
        </w:tc>
        <w:tc>
          <w:tcPr>
            <w:tcW w:w="7884" w:type="dxa"/>
            <w:gridSpan w:val="2"/>
          </w:tcPr>
          <w:p w14:paraId="57B17E30" w14:textId="77777777" w:rsidR="00CF6911" w:rsidRPr="00C60E55" w:rsidRDefault="00CF6911" w:rsidP="00AD7AE5">
            <w:pPr>
              <w:spacing w:after="160" w:line="276" w:lineRule="auto"/>
              <w:rPr>
                <w:sz w:val="26"/>
                <w:szCs w:val="26"/>
              </w:rPr>
            </w:pPr>
            <w:r w:rsidRPr="00C60E55">
              <w:rPr>
                <w:sz w:val="26"/>
                <w:szCs w:val="26"/>
              </w:rPr>
              <w:t>Thủ kho</w:t>
            </w:r>
          </w:p>
        </w:tc>
      </w:tr>
      <w:tr w:rsidR="00CF6911" w:rsidRPr="00C60E55" w14:paraId="745A9978" w14:textId="77777777" w:rsidTr="00AD7AE5">
        <w:trPr>
          <w:trHeight w:val="795"/>
        </w:trPr>
        <w:tc>
          <w:tcPr>
            <w:tcW w:w="1508" w:type="dxa"/>
          </w:tcPr>
          <w:p w14:paraId="55CA2FC5" w14:textId="77777777" w:rsidR="00CF6911" w:rsidRPr="00C60E55" w:rsidRDefault="00CF6911" w:rsidP="00AD7AE5">
            <w:pPr>
              <w:spacing w:after="160" w:line="276" w:lineRule="auto"/>
              <w:rPr>
                <w:b/>
                <w:sz w:val="26"/>
                <w:szCs w:val="26"/>
              </w:rPr>
            </w:pPr>
            <w:r w:rsidRPr="00C60E55">
              <w:rPr>
                <w:b/>
                <w:sz w:val="26"/>
                <w:szCs w:val="26"/>
              </w:rPr>
              <w:t>Sự kiện kích hoạt</w:t>
            </w:r>
          </w:p>
        </w:tc>
        <w:tc>
          <w:tcPr>
            <w:tcW w:w="7884" w:type="dxa"/>
            <w:gridSpan w:val="2"/>
          </w:tcPr>
          <w:p w14:paraId="48976DC2" w14:textId="0AE34845" w:rsidR="00CF6911" w:rsidRPr="00C60E55" w:rsidRDefault="00CF6911" w:rsidP="00A879F5">
            <w:pPr>
              <w:spacing w:after="160" w:line="276" w:lineRule="auto"/>
              <w:rPr>
                <w:sz w:val="26"/>
                <w:szCs w:val="26"/>
              </w:rPr>
            </w:pPr>
            <w:r w:rsidRPr="00C60E55">
              <w:rPr>
                <w:color w:val="000000"/>
                <w:sz w:val="26"/>
                <w:szCs w:val="26"/>
              </w:rPr>
              <w:t xml:space="preserve">Thủ kho chọn chức năng </w:t>
            </w:r>
            <w:r w:rsidR="00A879F5">
              <w:rPr>
                <w:color w:val="000000"/>
                <w:sz w:val="26"/>
                <w:szCs w:val="26"/>
              </w:rPr>
              <w:t>cập nhật số lượng hàng.</w:t>
            </w:r>
          </w:p>
        </w:tc>
      </w:tr>
      <w:tr w:rsidR="00CF6911" w:rsidRPr="00C60E55" w14:paraId="59C77520" w14:textId="77777777" w:rsidTr="00AD7AE5">
        <w:trPr>
          <w:trHeight w:val="805"/>
        </w:trPr>
        <w:tc>
          <w:tcPr>
            <w:tcW w:w="1508" w:type="dxa"/>
          </w:tcPr>
          <w:p w14:paraId="52BE834F" w14:textId="77777777" w:rsidR="00CF6911" w:rsidRPr="00C60E55" w:rsidRDefault="00CF6911" w:rsidP="00AD7AE5">
            <w:pPr>
              <w:spacing w:after="160" w:line="276" w:lineRule="auto"/>
              <w:rPr>
                <w:b/>
                <w:sz w:val="26"/>
                <w:szCs w:val="26"/>
              </w:rPr>
            </w:pPr>
            <w:r w:rsidRPr="00C60E55">
              <w:rPr>
                <w:b/>
                <w:sz w:val="26"/>
                <w:szCs w:val="26"/>
              </w:rPr>
              <w:t>Điều kiện tiên quyết</w:t>
            </w:r>
          </w:p>
        </w:tc>
        <w:tc>
          <w:tcPr>
            <w:tcW w:w="7884" w:type="dxa"/>
            <w:gridSpan w:val="2"/>
          </w:tcPr>
          <w:p w14:paraId="71C04B22" w14:textId="77777777" w:rsidR="00CF6911" w:rsidRPr="00C60E55" w:rsidRDefault="00CF6911" w:rsidP="00AD7AE5">
            <w:pPr>
              <w:spacing w:line="276" w:lineRule="auto"/>
              <w:rPr>
                <w:sz w:val="26"/>
                <w:szCs w:val="26"/>
              </w:rPr>
            </w:pPr>
            <w:r w:rsidRPr="00C60E55">
              <w:rPr>
                <w:sz w:val="26"/>
                <w:szCs w:val="26"/>
              </w:rPr>
              <w:t>+ Người dùng đã đăng nhập vào hệ thống.</w:t>
            </w:r>
          </w:p>
          <w:p w14:paraId="790F4498" w14:textId="4A5F90F5" w:rsidR="00CF6911" w:rsidRPr="00C60E55" w:rsidRDefault="00804E3E" w:rsidP="00AD7AE5">
            <w:pPr>
              <w:spacing w:line="276" w:lineRule="auto"/>
              <w:rPr>
                <w:sz w:val="26"/>
                <w:szCs w:val="26"/>
              </w:rPr>
            </w:pPr>
            <w:r w:rsidRPr="00804E3E">
              <w:rPr>
                <w:sz w:val="26"/>
                <w:szCs w:val="26"/>
              </w:rPr>
              <w:t>+ Mặt hàng có tồn tại.</w:t>
            </w:r>
          </w:p>
        </w:tc>
      </w:tr>
      <w:tr w:rsidR="00CF6911" w:rsidRPr="00C60E55" w14:paraId="12BF1D92" w14:textId="77777777" w:rsidTr="00AD7AE5">
        <w:trPr>
          <w:trHeight w:val="480"/>
        </w:trPr>
        <w:tc>
          <w:tcPr>
            <w:tcW w:w="1508" w:type="dxa"/>
          </w:tcPr>
          <w:p w14:paraId="53E53AD8" w14:textId="77777777" w:rsidR="00CF6911" w:rsidRPr="00C60E55" w:rsidRDefault="00CF6911" w:rsidP="00AD7AE5">
            <w:pPr>
              <w:spacing w:after="160" w:line="276" w:lineRule="auto"/>
              <w:rPr>
                <w:b/>
                <w:sz w:val="26"/>
                <w:szCs w:val="26"/>
              </w:rPr>
            </w:pPr>
            <w:r w:rsidRPr="00C60E55">
              <w:rPr>
                <w:b/>
                <w:sz w:val="26"/>
                <w:szCs w:val="26"/>
              </w:rPr>
              <w:t>Kết quả</w:t>
            </w:r>
          </w:p>
        </w:tc>
        <w:tc>
          <w:tcPr>
            <w:tcW w:w="7884" w:type="dxa"/>
            <w:gridSpan w:val="2"/>
          </w:tcPr>
          <w:p w14:paraId="1C0F51BA" w14:textId="6E01FE14" w:rsidR="00CF6911" w:rsidRPr="00C60E55" w:rsidRDefault="006D6832" w:rsidP="006D6832">
            <w:pPr>
              <w:spacing w:after="160" w:line="276" w:lineRule="auto"/>
              <w:rPr>
                <w:sz w:val="26"/>
                <w:szCs w:val="26"/>
              </w:rPr>
            </w:pPr>
            <w:r>
              <w:rPr>
                <w:sz w:val="26"/>
                <w:szCs w:val="26"/>
              </w:rPr>
              <w:t>C</w:t>
            </w:r>
            <w:r w:rsidR="00CF6911">
              <w:rPr>
                <w:sz w:val="26"/>
                <w:szCs w:val="26"/>
              </w:rPr>
              <w:t>ập nhật</w:t>
            </w:r>
            <w:r w:rsidR="00CF6911" w:rsidRPr="00C60E55">
              <w:rPr>
                <w:sz w:val="26"/>
                <w:szCs w:val="26"/>
              </w:rPr>
              <w:t xml:space="preserve"> </w:t>
            </w:r>
            <w:r>
              <w:rPr>
                <w:sz w:val="26"/>
                <w:szCs w:val="26"/>
              </w:rPr>
              <w:t>số lượng mặt hàng trong dữ liệu</w:t>
            </w:r>
            <w:r w:rsidR="00CF6911" w:rsidRPr="00C60E55">
              <w:rPr>
                <w:sz w:val="26"/>
                <w:szCs w:val="26"/>
              </w:rPr>
              <w:t>.</w:t>
            </w:r>
          </w:p>
        </w:tc>
      </w:tr>
      <w:tr w:rsidR="00CF6911" w:rsidRPr="00C60E55" w14:paraId="2253A3E2" w14:textId="77777777" w:rsidTr="00AD7AE5">
        <w:trPr>
          <w:trHeight w:val="480"/>
        </w:trPr>
        <w:tc>
          <w:tcPr>
            <w:tcW w:w="1508" w:type="dxa"/>
            <w:vMerge w:val="restart"/>
            <w:vAlign w:val="center"/>
          </w:tcPr>
          <w:p w14:paraId="48DE2B14" w14:textId="77777777" w:rsidR="00CF6911" w:rsidRPr="00C60E55" w:rsidRDefault="00CF6911" w:rsidP="00AD7AE5">
            <w:pPr>
              <w:spacing w:after="160" w:line="276" w:lineRule="auto"/>
              <w:rPr>
                <w:b/>
                <w:sz w:val="26"/>
                <w:szCs w:val="26"/>
              </w:rPr>
            </w:pPr>
            <w:r w:rsidRPr="00C60E55">
              <w:rPr>
                <w:b/>
                <w:sz w:val="26"/>
                <w:szCs w:val="26"/>
              </w:rPr>
              <w:t>Luồng sự kiện</w:t>
            </w:r>
          </w:p>
        </w:tc>
        <w:tc>
          <w:tcPr>
            <w:tcW w:w="3941" w:type="dxa"/>
          </w:tcPr>
          <w:p w14:paraId="0E276B38" w14:textId="77777777" w:rsidR="00CF6911" w:rsidRPr="00C60E55" w:rsidRDefault="00CF6911" w:rsidP="00AD7AE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19490BBA" w14:textId="77777777" w:rsidR="00CF6911" w:rsidRPr="00C60E55" w:rsidRDefault="00CF6911" w:rsidP="00AD7AE5">
            <w:pPr>
              <w:tabs>
                <w:tab w:val="left" w:pos="720"/>
              </w:tabs>
              <w:spacing w:after="160" w:line="276" w:lineRule="auto"/>
              <w:jc w:val="center"/>
              <w:rPr>
                <w:sz w:val="26"/>
                <w:szCs w:val="26"/>
              </w:rPr>
            </w:pPr>
            <w:r w:rsidRPr="00C60E55">
              <w:rPr>
                <w:b/>
                <w:sz w:val="26"/>
                <w:szCs w:val="26"/>
              </w:rPr>
              <w:t>System</w:t>
            </w:r>
          </w:p>
        </w:tc>
      </w:tr>
      <w:tr w:rsidR="00CF6911" w:rsidRPr="00C60E55" w14:paraId="575C782F" w14:textId="77777777" w:rsidTr="00AD7AE5">
        <w:trPr>
          <w:trHeight w:val="480"/>
        </w:trPr>
        <w:tc>
          <w:tcPr>
            <w:tcW w:w="1508" w:type="dxa"/>
            <w:vMerge/>
            <w:vAlign w:val="center"/>
          </w:tcPr>
          <w:p w14:paraId="7DC2C940" w14:textId="77777777" w:rsidR="00CF6911" w:rsidRPr="00C60E55" w:rsidRDefault="00CF6911" w:rsidP="00AD7AE5">
            <w:pPr>
              <w:widowControl w:val="0"/>
              <w:pBdr>
                <w:top w:val="nil"/>
                <w:left w:val="nil"/>
                <w:bottom w:val="nil"/>
                <w:right w:val="nil"/>
                <w:between w:val="nil"/>
              </w:pBdr>
              <w:spacing w:line="276" w:lineRule="auto"/>
              <w:rPr>
                <w:sz w:val="26"/>
                <w:szCs w:val="26"/>
              </w:rPr>
            </w:pPr>
          </w:p>
        </w:tc>
        <w:tc>
          <w:tcPr>
            <w:tcW w:w="3941" w:type="dxa"/>
          </w:tcPr>
          <w:p w14:paraId="34AF8646" w14:textId="16CAE417" w:rsidR="00CF6911" w:rsidRPr="00C60E55" w:rsidRDefault="00CF6911" w:rsidP="00072518">
            <w:pPr>
              <w:tabs>
                <w:tab w:val="left" w:pos="360"/>
              </w:tabs>
              <w:spacing w:line="276" w:lineRule="auto"/>
              <w:rPr>
                <w:sz w:val="26"/>
                <w:szCs w:val="26"/>
              </w:rPr>
            </w:pPr>
            <w:r w:rsidRPr="00C60E55">
              <w:rPr>
                <w:sz w:val="26"/>
                <w:szCs w:val="26"/>
              </w:rPr>
              <w:t xml:space="preserve">1. Thủ kho chọn chức năng </w:t>
            </w:r>
            <w:r w:rsidR="00072518">
              <w:rPr>
                <w:sz w:val="26"/>
                <w:szCs w:val="26"/>
              </w:rPr>
              <w:t>cập nhật số lượng hàng</w:t>
            </w:r>
          </w:p>
        </w:tc>
        <w:tc>
          <w:tcPr>
            <w:tcW w:w="3943" w:type="dxa"/>
          </w:tcPr>
          <w:p w14:paraId="4CBF062B" w14:textId="2735FF0B" w:rsidR="00CF6911" w:rsidRPr="00C60E55" w:rsidRDefault="00CF6911" w:rsidP="00AD7AE5">
            <w:pPr>
              <w:tabs>
                <w:tab w:val="left" w:pos="720"/>
              </w:tabs>
              <w:spacing w:after="160" w:line="276" w:lineRule="auto"/>
              <w:rPr>
                <w:sz w:val="26"/>
                <w:szCs w:val="26"/>
              </w:rPr>
            </w:pPr>
            <w:r w:rsidRPr="00C60E55">
              <w:rPr>
                <w:sz w:val="26"/>
                <w:szCs w:val="26"/>
              </w:rPr>
              <w:t>1.1. Hệ thống hiện giao diện “</w:t>
            </w:r>
            <w:r w:rsidR="00704069">
              <w:rPr>
                <w:sz w:val="26"/>
                <w:szCs w:val="26"/>
              </w:rPr>
              <w:t>cập nhật số lượng hàng</w:t>
            </w:r>
            <w:r w:rsidRPr="00C60E55">
              <w:rPr>
                <w:sz w:val="26"/>
                <w:szCs w:val="26"/>
              </w:rPr>
              <w:t>”</w:t>
            </w:r>
          </w:p>
        </w:tc>
      </w:tr>
      <w:tr w:rsidR="00CF6911" w:rsidRPr="00C60E55" w14:paraId="30C3A4C3" w14:textId="77777777" w:rsidTr="00AD7AE5">
        <w:trPr>
          <w:trHeight w:val="480"/>
        </w:trPr>
        <w:tc>
          <w:tcPr>
            <w:tcW w:w="1508" w:type="dxa"/>
            <w:vMerge/>
            <w:vAlign w:val="center"/>
          </w:tcPr>
          <w:p w14:paraId="117B97BE" w14:textId="77777777" w:rsidR="00CF6911" w:rsidRPr="00C60E55" w:rsidRDefault="00CF6911" w:rsidP="00AD7AE5">
            <w:pPr>
              <w:widowControl w:val="0"/>
              <w:pBdr>
                <w:top w:val="nil"/>
                <w:left w:val="nil"/>
                <w:bottom w:val="nil"/>
                <w:right w:val="nil"/>
                <w:between w:val="nil"/>
              </w:pBdr>
              <w:spacing w:line="276" w:lineRule="auto"/>
              <w:rPr>
                <w:sz w:val="26"/>
                <w:szCs w:val="26"/>
              </w:rPr>
            </w:pPr>
          </w:p>
        </w:tc>
        <w:tc>
          <w:tcPr>
            <w:tcW w:w="3941" w:type="dxa"/>
          </w:tcPr>
          <w:p w14:paraId="4D790061" w14:textId="50272408" w:rsidR="00CF6911" w:rsidRPr="00C60E55" w:rsidRDefault="00CF6911" w:rsidP="00411192">
            <w:pPr>
              <w:tabs>
                <w:tab w:val="left" w:pos="360"/>
              </w:tabs>
              <w:spacing w:line="276" w:lineRule="auto"/>
              <w:rPr>
                <w:sz w:val="26"/>
                <w:szCs w:val="26"/>
              </w:rPr>
            </w:pPr>
            <w:r w:rsidRPr="00C60E55">
              <w:rPr>
                <w:sz w:val="26"/>
                <w:szCs w:val="26"/>
              </w:rPr>
              <w:t xml:space="preserve">2. Thủ kho </w:t>
            </w:r>
            <w:r w:rsidR="00411192">
              <w:rPr>
                <w:sz w:val="26"/>
                <w:szCs w:val="26"/>
              </w:rPr>
              <w:t>nhập số lượng mới vào.</w:t>
            </w:r>
          </w:p>
        </w:tc>
        <w:tc>
          <w:tcPr>
            <w:tcW w:w="3943" w:type="dxa"/>
          </w:tcPr>
          <w:p w14:paraId="36107775" w14:textId="00D4F621" w:rsidR="00CF6911" w:rsidRPr="00C60E55" w:rsidRDefault="00CF6911" w:rsidP="00AD7AE5">
            <w:pPr>
              <w:tabs>
                <w:tab w:val="left" w:pos="720"/>
              </w:tabs>
              <w:spacing w:after="160" w:line="276" w:lineRule="auto"/>
              <w:rPr>
                <w:sz w:val="26"/>
                <w:szCs w:val="26"/>
              </w:rPr>
            </w:pPr>
          </w:p>
        </w:tc>
      </w:tr>
      <w:tr w:rsidR="00CF6911" w:rsidRPr="00C60E55" w14:paraId="4B897512" w14:textId="77777777" w:rsidTr="00AD7AE5">
        <w:trPr>
          <w:trHeight w:val="480"/>
        </w:trPr>
        <w:tc>
          <w:tcPr>
            <w:tcW w:w="1508" w:type="dxa"/>
            <w:vMerge/>
            <w:vAlign w:val="center"/>
          </w:tcPr>
          <w:p w14:paraId="5C949DD6" w14:textId="77777777" w:rsidR="00CF6911" w:rsidRPr="00C60E55" w:rsidRDefault="00CF6911" w:rsidP="00AD7AE5">
            <w:pPr>
              <w:widowControl w:val="0"/>
              <w:pBdr>
                <w:top w:val="nil"/>
                <w:left w:val="nil"/>
                <w:bottom w:val="nil"/>
                <w:right w:val="nil"/>
                <w:between w:val="nil"/>
              </w:pBdr>
              <w:spacing w:line="276" w:lineRule="auto"/>
              <w:rPr>
                <w:sz w:val="26"/>
                <w:szCs w:val="26"/>
              </w:rPr>
            </w:pPr>
          </w:p>
        </w:tc>
        <w:tc>
          <w:tcPr>
            <w:tcW w:w="3941" w:type="dxa"/>
          </w:tcPr>
          <w:p w14:paraId="4C780225" w14:textId="376E3441" w:rsidR="00CF6911" w:rsidRPr="00C60E55" w:rsidRDefault="00CF6911" w:rsidP="00AD7AE5">
            <w:pPr>
              <w:tabs>
                <w:tab w:val="left" w:pos="360"/>
              </w:tabs>
              <w:spacing w:line="276" w:lineRule="auto"/>
              <w:rPr>
                <w:sz w:val="26"/>
                <w:szCs w:val="26"/>
              </w:rPr>
            </w:pPr>
            <w:r w:rsidRPr="00C60E55">
              <w:rPr>
                <w:sz w:val="26"/>
                <w:szCs w:val="26"/>
              </w:rPr>
              <w:t xml:space="preserve">3. </w:t>
            </w:r>
            <w:r w:rsidR="002A4A60" w:rsidRPr="00C60E55">
              <w:rPr>
                <w:sz w:val="26"/>
                <w:szCs w:val="26"/>
              </w:rPr>
              <w:t>Thủ kho nhấn “Xác nhận”</w:t>
            </w:r>
            <w:r w:rsidR="002A4A60">
              <w:rPr>
                <w:sz w:val="26"/>
                <w:szCs w:val="26"/>
              </w:rPr>
              <w:t>.</w:t>
            </w:r>
          </w:p>
        </w:tc>
        <w:tc>
          <w:tcPr>
            <w:tcW w:w="3943" w:type="dxa"/>
          </w:tcPr>
          <w:p w14:paraId="32F71265" w14:textId="51186A3C" w:rsidR="00CF6911" w:rsidRPr="00C60E55" w:rsidRDefault="002A4A60" w:rsidP="002A4A60">
            <w:pPr>
              <w:tabs>
                <w:tab w:val="left" w:pos="720"/>
              </w:tabs>
              <w:spacing w:after="160" w:line="276" w:lineRule="auto"/>
              <w:rPr>
                <w:sz w:val="26"/>
                <w:szCs w:val="26"/>
              </w:rPr>
            </w:pPr>
            <w:r>
              <w:rPr>
                <w:sz w:val="26"/>
                <w:szCs w:val="26"/>
              </w:rPr>
              <w:t>3.1 Hệ thống hiện popup chứa các thay đổi.</w:t>
            </w:r>
          </w:p>
        </w:tc>
      </w:tr>
      <w:tr w:rsidR="00CF6911" w:rsidRPr="00C60E55" w14:paraId="6D57D6C0" w14:textId="77777777" w:rsidTr="00AD7AE5">
        <w:trPr>
          <w:trHeight w:val="480"/>
        </w:trPr>
        <w:tc>
          <w:tcPr>
            <w:tcW w:w="1508" w:type="dxa"/>
            <w:vMerge/>
            <w:vAlign w:val="center"/>
          </w:tcPr>
          <w:p w14:paraId="735D1F35" w14:textId="77777777" w:rsidR="00CF6911" w:rsidRPr="00C60E55" w:rsidRDefault="00CF6911" w:rsidP="00AD7AE5">
            <w:pPr>
              <w:widowControl w:val="0"/>
              <w:pBdr>
                <w:top w:val="nil"/>
                <w:left w:val="nil"/>
                <w:bottom w:val="nil"/>
                <w:right w:val="nil"/>
                <w:between w:val="nil"/>
              </w:pBdr>
              <w:spacing w:line="276" w:lineRule="auto"/>
              <w:rPr>
                <w:sz w:val="26"/>
                <w:szCs w:val="26"/>
              </w:rPr>
            </w:pPr>
          </w:p>
        </w:tc>
        <w:tc>
          <w:tcPr>
            <w:tcW w:w="3941" w:type="dxa"/>
          </w:tcPr>
          <w:p w14:paraId="56833521" w14:textId="4394B9B3" w:rsidR="00CF6911" w:rsidRPr="00C60E55" w:rsidRDefault="00CF6911" w:rsidP="002A4A60">
            <w:pPr>
              <w:tabs>
                <w:tab w:val="left" w:pos="360"/>
              </w:tabs>
              <w:spacing w:line="276" w:lineRule="auto"/>
              <w:rPr>
                <w:sz w:val="26"/>
                <w:szCs w:val="26"/>
              </w:rPr>
            </w:pPr>
            <w:r w:rsidRPr="00C60E55">
              <w:rPr>
                <w:sz w:val="26"/>
                <w:szCs w:val="26"/>
              </w:rPr>
              <w:t xml:space="preserve">4. </w:t>
            </w:r>
            <w:r w:rsidR="00213E5E" w:rsidRPr="00C60E55">
              <w:rPr>
                <w:sz w:val="26"/>
                <w:szCs w:val="26"/>
              </w:rPr>
              <w:t>Thủ kho nhấn “Xác nhận”</w:t>
            </w:r>
            <w:r w:rsidR="00213E5E">
              <w:rPr>
                <w:sz w:val="26"/>
                <w:szCs w:val="26"/>
              </w:rPr>
              <w:t>.</w:t>
            </w:r>
          </w:p>
        </w:tc>
        <w:tc>
          <w:tcPr>
            <w:tcW w:w="3943" w:type="dxa"/>
          </w:tcPr>
          <w:p w14:paraId="029A1D04" w14:textId="3A045059" w:rsidR="00CF6911" w:rsidRPr="00C60E55" w:rsidRDefault="00E214A9" w:rsidP="009C1F52">
            <w:pPr>
              <w:tabs>
                <w:tab w:val="left" w:pos="720"/>
              </w:tabs>
              <w:spacing w:after="160" w:line="276" w:lineRule="auto"/>
              <w:rPr>
                <w:sz w:val="26"/>
                <w:szCs w:val="26"/>
              </w:rPr>
            </w:pPr>
            <w:r>
              <w:rPr>
                <w:sz w:val="26"/>
                <w:szCs w:val="26"/>
              </w:rPr>
              <w:t>4.1. Hệ thống tắt popup</w:t>
            </w:r>
            <w:r w:rsidR="009C1F52">
              <w:rPr>
                <w:sz w:val="26"/>
                <w:szCs w:val="26"/>
              </w:rPr>
              <w:t xml:space="preserve"> rồi</w:t>
            </w:r>
            <w:r>
              <w:rPr>
                <w:sz w:val="26"/>
                <w:szCs w:val="26"/>
              </w:rPr>
              <w:t xml:space="preserve"> cập nhật dữ liệu và giao diện.</w:t>
            </w:r>
          </w:p>
        </w:tc>
      </w:tr>
      <w:tr w:rsidR="00CF6911" w:rsidRPr="00C60E55" w14:paraId="40A4D478" w14:textId="77777777" w:rsidTr="00AD7AE5">
        <w:trPr>
          <w:trHeight w:val="248"/>
        </w:trPr>
        <w:tc>
          <w:tcPr>
            <w:tcW w:w="1508" w:type="dxa"/>
          </w:tcPr>
          <w:p w14:paraId="5DD67BB6" w14:textId="77777777" w:rsidR="00CF6911" w:rsidRPr="00C60E55" w:rsidRDefault="00CF6911" w:rsidP="00AD7AE5">
            <w:pPr>
              <w:spacing w:after="160" w:line="276" w:lineRule="auto"/>
              <w:rPr>
                <w:b/>
                <w:sz w:val="26"/>
                <w:szCs w:val="26"/>
              </w:rPr>
            </w:pPr>
            <w:r w:rsidRPr="00C60E55">
              <w:rPr>
                <w:b/>
                <w:sz w:val="26"/>
                <w:szCs w:val="26"/>
              </w:rPr>
              <w:t>Ngoại lệ</w:t>
            </w:r>
          </w:p>
        </w:tc>
        <w:tc>
          <w:tcPr>
            <w:tcW w:w="7884" w:type="dxa"/>
            <w:gridSpan w:val="2"/>
          </w:tcPr>
          <w:p w14:paraId="1F6EDAC5" w14:textId="67D5E2F9" w:rsidR="00FA54B5" w:rsidRDefault="00FA54B5" w:rsidP="00FA54B5">
            <w:pPr>
              <w:tabs>
                <w:tab w:val="left" w:pos="445"/>
              </w:tabs>
              <w:spacing w:line="276" w:lineRule="auto"/>
              <w:rPr>
                <w:sz w:val="26"/>
                <w:szCs w:val="26"/>
              </w:rPr>
            </w:pPr>
            <w:r>
              <w:rPr>
                <w:sz w:val="26"/>
                <w:szCs w:val="26"/>
              </w:rPr>
              <w:t>2</w:t>
            </w:r>
            <w:r w:rsidR="00CF6911">
              <w:rPr>
                <w:sz w:val="26"/>
                <w:szCs w:val="26"/>
              </w:rPr>
              <w:t>.a.</w:t>
            </w:r>
            <w:r w:rsidR="00CF6911" w:rsidRPr="00C60E55">
              <w:rPr>
                <w:sz w:val="26"/>
                <w:szCs w:val="26"/>
              </w:rPr>
              <w:t xml:space="preserve"> </w:t>
            </w:r>
            <w:r w:rsidR="00CF6911">
              <w:rPr>
                <w:sz w:val="26"/>
                <w:szCs w:val="26"/>
              </w:rPr>
              <w:t>Nhập số lượng âm.</w:t>
            </w:r>
          </w:p>
          <w:p w14:paraId="7F74D88F" w14:textId="354AF61F" w:rsidR="00CF6911" w:rsidRPr="00C60E55" w:rsidRDefault="00B707A1" w:rsidP="00FA54B5">
            <w:pPr>
              <w:tabs>
                <w:tab w:val="left" w:pos="445"/>
              </w:tabs>
              <w:spacing w:line="276" w:lineRule="auto"/>
              <w:rPr>
                <w:sz w:val="26"/>
                <w:szCs w:val="26"/>
              </w:rPr>
            </w:pPr>
            <w:r w:rsidRPr="0001493F">
              <w:rPr>
                <w:sz w:val="26"/>
                <w:szCs w:val="26"/>
              </w:rPr>
              <w:t>=&gt; Hiện thông báo lỗi, yêu cầu nhập lại.</w:t>
            </w:r>
          </w:p>
        </w:tc>
      </w:tr>
    </w:tbl>
    <w:p w14:paraId="6E307031" w14:textId="085B90BF" w:rsidR="00CF6911" w:rsidRDefault="00CF6911" w:rsidP="00CF6911">
      <w:pPr>
        <w:pStyle w:val="Tiumccp2"/>
        <w:tabs>
          <w:tab w:val="clear" w:pos="6379"/>
          <w:tab w:val="center" w:pos="1560"/>
        </w:tabs>
        <w:ind w:right="-93"/>
        <w:rPr>
          <w:b w:val="0"/>
          <w:i w:val="0"/>
          <w:sz w:val="24"/>
          <w:szCs w:val="24"/>
        </w:rPr>
      </w:pPr>
    </w:p>
    <w:p w14:paraId="67DD9E16" w14:textId="2076444E" w:rsidR="00632BAE" w:rsidRPr="00C60E55" w:rsidRDefault="009F48A9" w:rsidP="009F48A9">
      <w:pPr>
        <w:pStyle w:val="Caption"/>
      </w:pPr>
      <w:bookmarkStart w:id="38" w:name="_Toc68121158"/>
      <w:r>
        <w:t xml:space="preserve">Bảng </w:t>
      </w:r>
      <w:fldSimple w:instr=" SEQ Bảng \* ARABIC ">
        <w:r w:rsidR="00B57B1F">
          <w:rPr>
            <w:noProof/>
          </w:rPr>
          <w:t>13</w:t>
        </w:r>
      </w:fldSimple>
      <w:r>
        <w:t xml:space="preserve">: </w:t>
      </w:r>
      <w:r w:rsidR="00632BAE" w:rsidRPr="00C60E55">
        <w:t xml:space="preserve">Đặc tả usecase </w:t>
      </w:r>
      <w:r w:rsidR="00632BAE">
        <w:t>xem đơn hàng.</w:t>
      </w:r>
      <w:bookmarkEnd w:id="38"/>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632BAE" w:rsidRPr="00C60E55" w14:paraId="6A8CC328" w14:textId="77777777" w:rsidTr="00AD7AE5">
        <w:trPr>
          <w:trHeight w:val="480"/>
        </w:trPr>
        <w:tc>
          <w:tcPr>
            <w:tcW w:w="1508" w:type="dxa"/>
          </w:tcPr>
          <w:p w14:paraId="3C068DDB" w14:textId="77777777" w:rsidR="00632BAE" w:rsidRPr="00C60E55" w:rsidRDefault="00632BAE" w:rsidP="00AD7AE5">
            <w:pPr>
              <w:spacing w:after="160" w:line="276" w:lineRule="auto"/>
              <w:rPr>
                <w:b/>
                <w:sz w:val="26"/>
                <w:szCs w:val="26"/>
              </w:rPr>
            </w:pPr>
            <w:r w:rsidRPr="00C60E55">
              <w:rPr>
                <w:b/>
                <w:sz w:val="26"/>
                <w:szCs w:val="26"/>
              </w:rPr>
              <w:t>Mã use case</w:t>
            </w:r>
          </w:p>
        </w:tc>
        <w:tc>
          <w:tcPr>
            <w:tcW w:w="7884" w:type="dxa"/>
            <w:gridSpan w:val="2"/>
          </w:tcPr>
          <w:p w14:paraId="627CD88F" w14:textId="5409B50B" w:rsidR="00632BAE" w:rsidRPr="00C60E55" w:rsidRDefault="00632BAE" w:rsidP="00632BAE">
            <w:pPr>
              <w:spacing w:after="160" w:line="276" w:lineRule="auto"/>
              <w:rPr>
                <w:sz w:val="26"/>
                <w:szCs w:val="26"/>
              </w:rPr>
            </w:pPr>
            <w:r w:rsidRPr="00C60E55">
              <w:rPr>
                <w:sz w:val="26"/>
                <w:szCs w:val="26"/>
              </w:rPr>
              <w:t>UC</w:t>
            </w:r>
            <w:r>
              <w:rPr>
                <w:sz w:val="26"/>
                <w:szCs w:val="26"/>
              </w:rPr>
              <w:t>10</w:t>
            </w:r>
            <w:r w:rsidRPr="00C60E55">
              <w:rPr>
                <w:sz w:val="26"/>
                <w:szCs w:val="26"/>
              </w:rPr>
              <w:t>.</w:t>
            </w:r>
          </w:p>
        </w:tc>
      </w:tr>
      <w:tr w:rsidR="00632BAE" w:rsidRPr="00C60E55" w14:paraId="00AAE3AD" w14:textId="77777777" w:rsidTr="00AD7AE5">
        <w:trPr>
          <w:trHeight w:val="480"/>
        </w:trPr>
        <w:tc>
          <w:tcPr>
            <w:tcW w:w="1508" w:type="dxa"/>
          </w:tcPr>
          <w:p w14:paraId="3527D43C" w14:textId="77777777" w:rsidR="00632BAE" w:rsidRPr="00C60E55" w:rsidRDefault="00632BAE" w:rsidP="00AD7AE5">
            <w:pPr>
              <w:spacing w:after="160" w:line="276" w:lineRule="auto"/>
              <w:rPr>
                <w:b/>
                <w:sz w:val="26"/>
                <w:szCs w:val="26"/>
              </w:rPr>
            </w:pPr>
            <w:r w:rsidRPr="00C60E55">
              <w:rPr>
                <w:b/>
                <w:sz w:val="26"/>
                <w:szCs w:val="26"/>
              </w:rPr>
              <w:t>Use Case</w:t>
            </w:r>
          </w:p>
        </w:tc>
        <w:tc>
          <w:tcPr>
            <w:tcW w:w="7884" w:type="dxa"/>
            <w:gridSpan w:val="2"/>
            <w:vAlign w:val="center"/>
          </w:tcPr>
          <w:p w14:paraId="5405E18E" w14:textId="6CB53B28" w:rsidR="00632BAE" w:rsidRPr="00C60E55" w:rsidRDefault="00605D71" w:rsidP="00AD7AE5">
            <w:pPr>
              <w:spacing w:after="160" w:line="276" w:lineRule="auto"/>
              <w:rPr>
                <w:sz w:val="26"/>
                <w:szCs w:val="26"/>
              </w:rPr>
            </w:pPr>
            <w:r>
              <w:rPr>
                <w:sz w:val="26"/>
                <w:szCs w:val="26"/>
              </w:rPr>
              <w:t>Xem đơn hàng.</w:t>
            </w:r>
          </w:p>
        </w:tc>
      </w:tr>
      <w:tr w:rsidR="00632BAE" w:rsidRPr="00C60E55" w14:paraId="2DFDB563" w14:textId="77777777" w:rsidTr="00AD7AE5">
        <w:trPr>
          <w:trHeight w:val="467"/>
        </w:trPr>
        <w:tc>
          <w:tcPr>
            <w:tcW w:w="1508" w:type="dxa"/>
          </w:tcPr>
          <w:p w14:paraId="36ED0438" w14:textId="77777777" w:rsidR="00632BAE" w:rsidRPr="00C60E55" w:rsidRDefault="00632BAE" w:rsidP="00AD7AE5">
            <w:pPr>
              <w:spacing w:after="160" w:line="276" w:lineRule="auto"/>
              <w:rPr>
                <w:b/>
                <w:sz w:val="26"/>
                <w:szCs w:val="26"/>
              </w:rPr>
            </w:pPr>
            <w:r w:rsidRPr="00C60E55">
              <w:rPr>
                <w:b/>
                <w:sz w:val="26"/>
                <w:szCs w:val="26"/>
              </w:rPr>
              <w:t>Ngữ cảnh</w:t>
            </w:r>
          </w:p>
        </w:tc>
        <w:tc>
          <w:tcPr>
            <w:tcW w:w="7884" w:type="dxa"/>
            <w:gridSpan w:val="2"/>
            <w:vAlign w:val="center"/>
          </w:tcPr>
          <w:p w14:paraId="3DC79DCE" w14:textId="6D9E5F1B" w:rsidR="00632BAE" w:rsidRPr="00C60E55" w:rsidRDefault="007D4EB4" w:rsidP="00AD7AE5">
            <w:pPr>
              <w:spacing w:after="160" w:line="276" w:lineRule="auto"/>
              <w:rPr>
                <w:sz w:val="26"/>
                <w:szCs w:val="26"/>
              </w:rPr>
            </w:pPr>
            <w:r>
              <w:rPr>
                <w:color w:val="000000"/>
                <w:sz w:val="26"/>
                <w:szCs w:val="26"/>
              </w:rPr>
              <w:t>Người dùng xem thông tin đơn hàng.</w:t>
            </w:r>
          </w:p>
        </w:tc>
      </w:tr>
      <w:tr w:rsidR="006D5765" w:rsidRPr="00C60E55" w14:paraId="1C24CACE" w14:textId="77777777" w:rsidTr="00AD7AE5">
        <w:trPr>
          <w:trHeight w:val="480"/>
        </w:trPr>
        <w:tc>
          <w:tcPr>
            <w:tcW w:w="1508" w:type="dxa"/>
          </w:tcPr>
          <w:p w14:paraId="792470BA" w14:textId="77777777" w:rsidR="006D5765" w:rsidRPr="00C60E55" w:rsidRDefault="006D5765" w:rsidP="006D5765">
            <w:pPr>
              <w:spacing w:after="160" w:line="276" w:lineRule="auto"/>
              <w:rPr>
                <w:b/>
                <w:sz w:val="26"/>
                <w:szCs w:val="26"/>
              </w:rPr>
            </w:pPr>
            <w:r w:rsidRPr="00C60E55">
              <w:rPr>
                <w:b/>
                <w:sz w:val="26"/>
                <w:szCs w:val="26"/>
              </w:rPr>
              <w:t>Mô tả</w:t>
            </w:r>
          </w:p>
        </w:tc>
        <w:tc>
          <w:tcPr>
            <w:tcW w:w="7884" w:type="dxa"/>
            <w:gridSpan w:val="2"/>
            <w:vAlign w:val="center"/>
          </w:tcPr>
          <w:p w14:paraId="060580A4" w14:textId="32392961" w:rsidR="006D5765" w:rsidRPr="00C60E55" w:rsidRDefault="006D5765" w:rsidP="006D5765">
            <w:pPr>
              <w:spacing w:after="160" w:line="276" w:lineRule="auto"/>
              <w:rPr>
                <w:sz w:val="26"/>
                <w:szCs w:val="26"/>
              </w:rPr>
            </w:pPr>
            <w:r>
              <w:rPr>
                <w:color w:val="000000"/>
                <w:sz w:val="26"/>
                <w:szCs w:val="26"/>
              </w:rPr>
              <w:t>Hệ thống cho phép khách hàng xem thông tin đơn hàng của mình và cho thu ngân xem thông tin đơn hàng của tất cả khách hàng.</w:t>
            </w:r>
          </w:p>
        </w:tc>
      </w:tr>
      <w:tr w:rsidR="006D5765" w:rsidRPr="00C60E55" w14:paraId="7BD9B902" w14:textId="77777777" w:rsidTr="00AD7AE5">
        <w:trPr>
          <w:trHeight w:val="480"/>
        </w:trPr>
        <w:tc>
          <w:tcPr>
            <w:tcW w:w="1508" w:type="dxa"/>
          </w:tcPr>
          <w:p w14:paraId="4A84EF4B" w14:textId="77777777" w:rsidR="006D5765" w:rsidRPr="00C60E55" w:rsidRDefault="006D5765" w:rsidP="006D5765">
            <w:pPr>
              <w:spacing w:after="160" w:line="276" w:lineRule="auto"/>
              <w:rPr>
                <w:b/>
                <w:sz w:val="26"/>
                <w:szCs w:val="26"/>
              </w:rPr>
            </w:pPr>
            <w:r w:rsidRPr="00C60E55">
              <w:rPr>
                <w:b/>
                <w:sz w:val="26"/>
                <w:szCs w:val="26"/>
              </w:rPr>
              <w:t>Tác nhân</w:t>
            </w:r>
          </w:p>
        </w:tc>
        <w:tc>
          <w:tcPr>
            <w:tcW w:w="7884" w:type="dxa"/>
            <w:gridSpan w:val="2"/>
          </w:tcPr>
          <w:p w14:paraId="68DCDB66" w14:textId="6159C155" w:rsidR="006D5765" w:rsidRPr="00C60E55" w:rsidRDefault="00065CA3" w:rsidP="006D5765">
            <w:pPr>
              <w:spacing w:after="160" w:line="276" w:lineRule="auto"/>
              <w:rPr>
                <w:sz w:val="26"/>
                <w:szCs w:val="26"/>
              </w:rPr>
            </w:pPr>
            <w:r>
              <w:rPr>
                <w:sz w:val="26"/>
                <w:szCs w:val="26"/>
              </w:rPr>
              <w:t>Khách hàng, thu ngân.</w:t>
            </w:r>
          </w:p>
        </w:tc>
      </w:tr>
      <w:tr w:rsidR="006D5765" w:rsidRPr="00C60E55" w14:paraId="697C4034" w14:textId="77777777" w:rsidTr="00AD7AE5">
        <w:trPr>
          <w:trHeight w:val="795"/>
        </w:trPr>
        <w:tc>
          <w:tcPr>
            <w:tcW w:w="1508" w:type="dxa"/>
          </w:tcPr>
          <w:p w14:paraId="6A9B8393" w14:textId="77777777" w:rsidR="006D5765" w:rsidRPr="00C60E55" w:rsidRDefault="006D5765" w:rsidP="006D5765">
            <w:pPr>
              <w:spacing w:after="160" w:line="276" w:lineRule="auto"/>
              <w:rPr>
                <w:b/>
                <w:sz w:val="26"/>
                <w:szCs w:val="26"/>
              </w:rPr>
            </w:pPr>
            <w:r w:rsidRPr="00C60E55">
              <w:rPr>
                <w:b/>
                <w:sz w:val="26"/>
                <w:szCs w:val="26"/>
              </w:rPr>
              <w:t>Sự kiện kích hoạt</w:t>
            </w:r>
          </w:p>
        </w:tc>
        <w:tc>
          <w:tcPr>
            <w:tcW w:w="7884" w:type="dxa"/>
            <w:gridSpan w:val="2"/>
          </w:tcPr>
          <w:p w14:paraId="6B13965C" w14:textId="419B5D14" w:rsidR="006D5765" w:rsidRPr="00C60E55" w:rsidRDefault="00A3117F" w:rsidP="00102CFF">
            <w:pPr>
              <w:spacing w:after="160" w:line="276" w:lineRule="auto"/>
              <w:rPr>
                <w:sz w:val="26"/>
                <w:szCs w:val="26"/>
              </w:rPr>
            </w:pPr>
            <w:r>
              <w:rPr>
                <w:color w:val="000000"/>
                <w:sz w:val="26"/>
                <w:szCs w:val="26"/>
              </w:rPr>
              <w:t>Người dùng</w:t>
            </w:r>
            <w:r w:rsidR="006D5765" w:rsidRPr="00C60E55">
              <w:rPr>
                <w:color w:val="000000"/>
                <w:sz w:val="26"/>
                <w:szCs w:val="26"/>
              </w:rPr>
              <w:t xml:space="preserve"> chọn chức năng </w:t>
            </w:r>
            <w:r w:rsidR="00102CFF">
              <w:rPr>
                <w:color w:val="000000"/>
                <w:sz w:val="26"/>
                <w:szCs w:val="26"/>
              </w:rPr>
              <w:t>xem thông tin đơn hàng</w:t>
            </w:r>
            <w:r w:rsidR="006D5765">
              <w:rPr>
                <w:color w:val="000000"/>
                <w:sz w:val="26"/>
                <w:szCs w:val="26"/>
              </w:rPr>
              <w:t>.</w:t>
            </w:r>
          </w:p>
        </w:tc>
      </w:tr>
      <w:tr w:rsidR="006D5765" w:rsidRPr="00C60E55" w14:paraId="7368DECA" w14:textId="77777777" w:rsidTr="00AD7AE5">
        <w:trPr>
          <w:trHeight w:val="805"/>
        </w:trPr>
        <w:tc>
          <w:tcPr>
            <w:tcW w:w="1508" w:type="dxa"/>
          </w:tcPr>
          <w:p w14:paraId="5EB80399" w14:textId="77777777" w:rsidR="006D5765" w:rsidRPr="00C60E55" w:rsidRDefault="006D5765" w:rsidP="006D5765">
            <w:pPr>
              <w:spacing w:after="160" w:line="276" w:lineRule="auto"/>
              <w:rPr>
                <w:b/>
                <w:sz w:val="26"/>
                <w:szCs w:val="26"/>
              </w:rPr>
            </w:pPr>
            <w:r w:rsidRPr="00C60E55">
              <w:rPr>
                <w:b/>
                <w:sz w:val="26"/>
                <w:szCs w:val="26"/>
              </w:rPr>
              <w:t>Điều kiện tiên quyết</w:t>
            </w:r>
          </w:p>
        </w:tc>
        <w:tc>
          <w:tcPr>
            <w:tcW w:w="7884" w:type="dxa"/>
            <w:gridSpan w:val="2"/>
          </w:tcPr>
          <w:p w14:paraId="546EF652" w14:textId="77777777" w:rsidR="006D5765" w:rsidRPr="00C60E55" w:rsidRDefault="006D5765" w:rsidP="006D5765">
            <w:pPr>
              <w:spacing w:line="276" w:lineRule="auto"/>
              <w:rPr>
                <w:sz w:val="26"/>
                <w:szCs w:val="26"/>
              </w:rPr>
            </w:pPr>
            <w:r w:rsidRPr="00C60E55">
              <w:rPr>
                <w:sz w:val="26"/>
                <w:szCs w:val="26"/>
              </w:rPr>
              <w:t>+ Người dùng đã đăng nhập vào hệ thống.</w:t>
            </w:r>
          </w:p>
          <w:p w14:paraId="3FEC9DA7" w14:textId="044297A1" w:rsidR="006D5765" w:rsidRPr="00C60E55" w:rsidRDefault="006D5765" w:rsidP="00AC0276">
            <w:pPr>
              <w:spacing w:line="276" w:lineRule="auto"/>
              <w:rPr>
                <w:sz w:val="26"/>
                <w:szCs w:val="26"/>
              </w:rPr>
            </w:pPr>
            <w:r w:rsidRPr="00804E3E">
              <w:rPr>
                <w:sz w:val="26"/>
                <w:szCs w:val="26"/>
              </w:rPr>
              <w:t xml:space="preserve">+ </w:t>
            </w:r>
            <w:r w:rsidR="00AC0276">
              <w:rPr>
                <w:sz w:val="26"/>
                <w:szCs w:val="26"/>
              </w:rPr>
              <w:t>Đơn hàng có tồn tại</w:t>
            </w:r>
            <w:r w:rsidRPr="00804E3E">
              <w:rPr>
                <w:sz w:val="26"/>
                <w:szCs w:val="26"/>
              </w:rPr>
              <w:t>.</w:t>
            </w:r>
          </w:p>
        </w:tc>
      </w:tr>
      <w:tr w:rsidR="006D5765" w:rsidRPr="00C60E55" w14:paraId="442F6E04" w14:textId="77777777" w:rsidTr="00AD7AE5">
        <w:trPr>
          <w:trHeight w:val="480"/>
        </w:trPr>
        <w:tc>
          <w:tcPr>
            <w:tcW w:w="1508" w:type="dxa"/>
          </w:tcPr>
          <w:p w14:paraId="1937E465" w14:textId="77777777" w:rsidR="006D5765" w:rsidRPr="00C60E55" w:rsidRDefault="006D5765" w:rsidP="006D5765">
            <w:pPr>
              <w:spacing w:after="160" w:line="276" w:lineRule="auto"/>
              <w:rPr>
                <w:b/>
                <w:sz w:val="26"/>
                <w:szCs w:val="26"/>
              </w:rPr>
            </w:pPr>
            <w:r w:rsidRPr="00C60E55">
              <w:rPr>
                <w:b/>
                <w:sz w:val="26"/>
                <w:szCs w:val="26"/>
              </w:rPr>
              <w:t>Kết quả</w:t>
            </w:r>
          </w:p>
        </w:tc>
        <w:tc>
          <w:tcPr>
            <w:tcW w:w="7884" w:type="dxa"/>
            <w:gridSpan w:val="2"/>
          </w:tcPr>
          <w:p w14:paraId="1041B7A8" w14:textId="3FAEC1FE" w:rsidR="006D5765" w:rsidRPr="00C60E55" w:rsidRDefault="00AC0276" w:rsidP="006D5765">
            <w:pPr>
              <w:spacing w:after="160" w:line="276" w:lineRule="auto"/>
              <w:rPr>
                <w:sz w:val="26"/>
                <w:szCs w:val="26"/>
              </w:rPr>
            </w:pPr>
            <w:r>
              <w:rPr>
                <w:sz w:val="26"/>
                <w:szCs w:val="26"/>
              </w:rPr>
              <w:t>Hiện được thông tin</w:t>
            </w:r>
            <w:r w:rsidR="0054121B">
              <w:rPr>
                <w:sz w:val="26"/>
                <w:szCs w:val="26"/>
              </w:rPr>
              <w:t xml:space="preserve"> chi tiết</w:t>
            </w:r>
            <w:r>
              <w:rPr>
                <w:sz w:val="26"/>
                <w:szCs w:val="26"/>
              </w:rPr>
              <w:t xml:space="preserve"> đơn hàng.</w:t>
            </w:r>
          </w:p>
        </w:tc>
      </w:tr>
      <w:tr w:rsidR="006D5765" w:rsidRPr="00C60E55" w14:paraId="1F3F1DFA" w14:textId="77777777" w:rsidTr="00AD7AE5">
        <w:trPr>
          <w:trHeight w:val="480"/>
        </w:trPr>
        <w:tc>
          <w:tcPr>
            <w:tcW w:w="1508" w:type="dxa"/>
            <w:vMerge w:val="restart"/>
            <w:vAlign w:val="center"/>
          </w:tcPr>
          <w:p w14:paraId="6A9C5BF4" w14:textId="77777777" w:rsidR="006D5765" w:rsidRPr="00C60E55" w:rsidRDefault="006D5765" w:rsidP="006D5765">
            <w:pPr>
              <w:spacing w:after="160" w:line="276" w:lineRule="auto"/>
              <w:rPr>
                <w:b/>
                <w:sz w:val="26"/>
                <w:szCs w:val="26"/>
              </w:rPr>
            </w:pPr>
            <w:r w:rsidRPr="00C60E55">
              <w:rPr>
                <w:b/>
                <w:sz w:val="26"/>
                <w:szCs w:val="26"/>
              </w:rPr>
              <w:t>Luồng sự kiện</w:t>
            </w:r>
          </w:p>
        </w:tc>
        <w:tc>
          <w:tcPr>
            <w:tcW w:w="3941" w:type="dxa"/>
          </w:tcPr>
          <w:p w14:paraId="0B808AF1" w14:textId="77777777" w:rsidR="006D5765" w:rsidRPr="00C60E55" w:rsidRDefault="006D5765" w:rsidP="006D576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5D5EF739" w14:textId="77777777" w:rsidR="006D5765" w:rsidRPr="00C60E55" w:rsidRDefault="006D5765" w:rsidP="006D5765">
            <w:pPr>
              <w:tabs>
                <w:tab w:val="left" w:pos="720"/>
              </w:tabs>
              <w:spacing w:after="160" w:line="276" w:lineRule="auto"/>
              <w:jc w:val="center"/>
              <w:rPr>
                <w:sz w:val="26"/>
                <w:szCs w:val="26"/>
              </w:rPr>
            </w:pPr>
            <w:r w:rsidRPr="00C60E55">
              <w:rPr>
                <w:b/>
                <w:sz w:val="26"/>
                <w:szCs w:val="26"/>
              </w:rPr>
              <w:t>System</w:t>
            </w:r>
          </w:p>
        </w:tc>
      </w:tr>
      <w:tr w:rsidR="006D5765" w:rsidRPr="00C60E55" w14:paraId="54DCB93F" w14:textId="77777777" w:rsidTr="00AD7AE5">
        <w:trPr>
          <w:trHeight w:val="480"/>
        </w:trPr>
        <w:tc>
          <w:tcPr>
            <w:tcW w:w="1508" w:type="dxa"/>
            <w:vMerge/>
            <w:vAlign w:val="center"/>
          </w:tcPr>
          <w:p w14:paraId="536DB23F" w14:textId="77777777" w:rsidR="006D5765" w:rsidRPr="00C60E55" w:rsidRDefault="006D5765" w:rsidP="006D5765">
            <w:pPr>
              <w:widowControl w:val="0"/>
              <w:pBdr>
                <w:top w:val="nil"/>
                <w:left w:val="nil"/>
                <w:bottom w:val="nil"/>
                <w:right w:val="nil"/>
                <w:between w:val="nil"/>
              </w:pBdr>
              <w:spacing w:line="276" w:lineRule="auto"/>
              <w:rPr>
                <w:sz w:val="26"/>
                <w:szCs w:val="26"/>
              </w:rPr>
            </w:pPr>
          </w:p>
        </w:tc>
        <w:tc>
          <w:tcPr>
            <w:tcW w:w="3941" w:type="dxa"/>
          </w:tcPr>
          <w:p w14:paraId="325BFE18" w14:textId="12D3761E" w:rsidR="006D5765" w:rsidRPr="00C60E55" w:rsidRDefault="006D5765" w:rsidP="005F7EC1">
            <w:pPr>
              <w:tabs>
                <w:tab w:val="left" w:pos="360"/>
              </w:tabs>
              <w:spacing w:line="276" w:lineRule="auto"/>
              <w:rPr>
                <w:sz w:val="26"/>
                <w:szCs w:val="26"/>
              </w:rPr>
            </w:pPr>
            <w:r w:rsidRPr="00C60E55">
              <w:rPr>
                <w:sz w:val="26"/>
                <w:szCs w:val="26"/>
              </w:rPr>
              <w:t xml:space="preserve">1. </w:t>
            </w:r>
            <w:r w:rsidR="005F7EC1">
              <w:rPr>
                <w:sz w:val="26"/>
                <w:szCs w:val="26"/>
              </w:rPr>
              <w:t>Người dùng chọn chức năng xem thông tin đơn hàng.</w:t>
            </w:r>
          </w:p>
        </w:tc>
        <w:tc>
          <w:tcPr>
            <w:tcW w:w="3943" w:type="dxa"/>
          </w:tcPr>
          <w:p w14:paraId="0E2FA514" w14:textId="7D188B6B" w:rsidR="006D5765" w:rsidRPr="00C60E55" w:rsidRDefault="006D5765" w:rsidP="002E4084">
            <w:pPr>
              <w:tabs>
                <w:tab w:val="left" w:pos="720"/>
              </w:tabs>
              <w:spacing w:after="160" w:line="276" w:lineRule="auto"/>
              <w:rPr>
                <w:sz w:val="26"/>
                <w:szCs w:val="26"/>
              </w:rPr>
            </w:pPr>
            <w:r w:rsidRPr="00C60E55">
              <w:rPr>
                <w:sz w:val="26"/>
                <w:szCs w:val="26"/>
              </w:rPr>
              <w:t xml:space="preserve">1.1. Hệ thống hiện giao diện </w:t>
            </w:r>
            <w:r w:rsidR="002E4084">
              <w:rPr>
                <w:sz w:val="26"/>
                <w:szCs w:val="26"/>
              </w:rPr>
              <w:t>đơn hàng chi tiết.</w:t>
            </w:r>
          </w:p>
        </w:tc>
      </w:tr>
      <w:tr w:rsidR="006D5765" w:rsidRPr="00C60E55" w14:paraId="61F20FF8" w14:textId="77777777" w:rsidTr="00AD7AE5">
        <w:trPr>
          <w:trHeight w:val="248"/>
        </w:trPr>
        <w:tc>
          <w:tcPr>
            <w:tcW w:w="1508" w:type="dxa"/>
          </w:tcPr>
          <w:p w14:paraId="7476400B" w14:textId="77777777" w:rsidR="006D5765" w:rsidRPr="00C60E55" w:rsidRDefault="006D5765" w:rsidP="006D5765">
            <w:pPr>
              <w:spacing w:after="160" w:line="276" w:lineRule="auto"/>
              <w:rPr>
                <w:b/>
                <w:sz w:val="26"/>
                <w:szCs w:val="26"/>
              </w:rPr>
            </w:pPr>
            <w:r w:rsidRPr="00C60E55">
              <w:rPr>
                <w:b/>
                <w:sz w:val="26"/>
                <w:szCs w:val="26"/>
              </w:rPr>
              <w:t>Ngoại lệ</w:t>
            </w:r>
          </w:p>
        </w:tc>
        <w:tc>
          <w:tcPr>
            <w:tcW w:w="7884" w:type="dxa"/>
            <w:gridSpan w:val="2"/>
          </w:tcPr>
          <w:p w14:paraId="1AEF1B2B" w14:textId="728722AB" w:rsidR="006D5765" w:rsidRPr="00C60E55" w:rsidRDefault="00E11AD4" w:rsidP="006D5765">
            <w:pPr>
              <w:tabs>
                <w:tab w:val="left" w:pos="445"/>
              </w:tabs>
              <w:spacing w:line="276" w:lineRule="auto"/>
              <w:rPr>
                <w:sz w:val="26"/>
                <w:szCs w:val="26"/>
              </w:rPr>
            </w:pPr>
            <w:r>
              <w:rPr>
                <w:sz w:val="26"/>
                <w:szCs w:val="26"/>
              </w:rPr>
              <w:t>Không.</w:t>
            </w:r>
          </w:p>
        </w:tc>
      </w:tr>
    </w:tbl>
    <w:p w14:paraId="1E5B84A6" w14:textId="77777777" w:rsidR="00632BAE" w:rsidRDefault="00632BAE" w:rsidP="00632BAE">
      <w:pPr>
        <w:pStyle w:val="Tiumccp2"/>
        <w:tabs>
          <w:tab w:val="clear" w:pos="6379"/>
          <w:tab w:val="center" w:pos="1560"/>
        </w:tabs>
        <w:ind w:right="-93"/>
        <w:rPr>
          <w:b w:val="0"/>
          <w:i w:val="0"/>
          <w:sz w:val="24"/>
          <w:szCs w:val="24"/>
        </w:rPr>
      </w:pPr>
    </w:p>
    <w:p w14:paraId="00DEFBBB" w14:textId="73468898" w:rsidR="00883A73" w:rsidRPr="00C60E55" w:rsidRDefault="009F48A9" w:rsidP="009F48A9">
      <w:pPr>
        <w:pStyle w:val="Caption"/>
      </w:pPr>
      <w:bookmarkStart w:id="39" w:name="_Toc68121159"/>
      <w:r>
        <w:t xml:space="preserve">Bảng </w:t>
      </w:r>
      <w:fldSimple w:instr=" SEQ Bảng \* ARABIC ">
        <w:r w:rsidR="00B57B1F">
          <w:rPr>
            <w:noProof/>
          </w:rPr>
          <w:t>14</w:t>
        </w:r>
      </w:fldSimple>
      <w:r>
        <w:t xml:space="preserve">: </w:t>
      </w:r>
      <w:r w:rsidR="00883A73" w:rsidRPr="00C60E55">
        <w:t xml:space="preserve">Đặc tả usecase </w:t>
      </w:r>
      <w:r w:rsidR="00FA2729">
        <w:t>thêm</w:t>
      </w:r>
      <w:r w:rsidR="00883A73">
        <w:t xml:space="preserve"> đơn hàng.</w:t>
      </w:r>
      <w:bookmarkEnd w:id="39"/>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883A73" w:rsidRPr="00C60E55" w14:paraId="2BB9E948" w14:textId="77777777" w:rsidTr="00AD7AE5">
        <w:trPr>
          <w:trHeight w:val="480"/>
        </w:trPr>
        <w:tc>
          <w:tcPr>
            <w:tcW w:w="1508" w:type="dxa"/>
          </w:tcPr>
          <w:p w14:paraId="056BE4AB" w14:textId="77777777" w:rsidR="00883A73" w:rsidRPr="00C60E55" w:rsidRDefault="00883A73" w:rsidP="00AD7AE5">
            <w:pPr>
              <w:spacing w:after="160" w:line="276" w:lineRule="auto"/>
              <w:rPr>
                <w:b/>
                <w:sz w:val="26"/>
                <w:szCs w:val="26"/>
              </w:rPr>
            </w:pPr>
            <w:r w:rsidRPr="00C60E55">
              <w:rPr>
                <w:b/>
                <w:sz w:val="26"/>
                <w:szCs w:val="26"/>
              </w:rPr>
              <w:t>Mã use case</w:t>
            </w:r>
          </w:p>
        </w:tc>
        <w:tc>
          <w:tcPr>
            <w:tcW w:w="7884" w:type="dxa"/>
            <w:gridSpan w:val="2"/>
          </w:tcPr>
          <w:p w14:paraId="17301C49" w14:textId="0E2B81D0" w:rsidR="00883A73" w:rsidRPr="00C60E55" w:rsidRDefault="00883A73" w:rsidP="00AD7AE5">
            <w:pPr>
              <w:spacing w:after="160" w:line="276" w:lineRule="auto"/>
              <w:rPr>
                <w:sz w:val="26"/>
                <w:szCs w:val="26"/>
              </w:rPr>
            </w:pPr>
            <w:r w:rsidRPr="00C60E55">
              <w:rPr>
                <w:sz w:val="26"/>
                <w:szCs w:val="26"/>
              </w:rPr>
              <w:t>UC</w:t>
            </w:r>
            <w:r>
              <w:rPr>
                <w:sz w:val="26"/>
                <w:szCs w:val="26"/>
              </w:rPr>
              <w:t>11</w:t>
            </w:r>
            <w:r w:rsidRPr="00C60E55">
              <w:rPr>
                <w:sz w:val="26"/>
                <w:szCs w:val="26"/>
              </w:rPr>
              <w:t>.</w:t>
            </w:r>
          </w:p>
        </w:tc>
      </w:tr>
      <w:tr w:rsidR="00883A73" w:rsidRPr="00C60E55" w14:paraId="76469996" w14:textId="77777777" w:rsidTr="00AD7AE5">
        <w:trPr>
          <w:trHeight w:val="480"/>
        </w:trPr>
        <w:tc>
          <w:tcPr>
            <w:tcW w:w="1508" w:type="dxa"/>
          </w:tcPr>
          <w:p w14:paraId="163731AD" w14:textId="77777777" w:rsidR="00883A73" w:rsidRPr="00C60E55" w:rsidRDefault="00883A73" w:rsidP="00AD7AE5">
            <w:pPr>
              <w:spacing w:after="160" w:line="276" w:lineRule="auto"/>
              <w:rPr>
                <w:b/>
                <w:sz w:val="26"/>
                <w:szCs w:val="26"/>
              </w:rPr>
            </w:pPr>
            <w:r w:rsidRPr="00C60E55">
              <w:rPr>
                <w:b/>
                <w:sz w:val="26"/>
                <w:szCs w:val="26"/>
              </w:rPr>
              <w:t>Use Case</w:t>
            </w:r>
          </w:p>
        </w:tc>
        <w:tc>
          <w:tcPr>
            <w:tcW w:w="7884" w:type="dxa"/>
            <w:gridSpan w:val="2"/>
            <w:vAlign w:val="center"/>
          </w:tcPr>
          <w:p w14:paraId="5E798094" w14:textId="74096D04" w:rsidR="00883A73" w:rsidRPr="00C60E55" w:rsidRDefault="004D0476" w:rsidP="00AD7AE5">
            <w:pPr>
              <w:spacing w:after="160" w:line="276" w:lineRule="auto"/>
              <w:rPr>
                <w:sz w:val="26"/>
                <w:szCs w:val="26"/>
              </w:rPr>
            </w:pPr>
            <w:r>
              <w:rPr>
                <w:sz w:val="26"/>
                <w:szCs w:val="26"/>
              </w:rPr>
              <w:t>Thêm</w:t>
            </w:r>
            <w:r w:rsidR="00883A73">
              <w:rPr>
                <w:sz w:val="26"/>
                <w:szCs w:val="26"/>
              </w:rPr>
              <w:t xml:space="preserve"> đơn hàng.</w:t>
            </w:r>
          </w:p>
        </w:tc>
      </w:tr>
      <w:tr w:rsidR="00883A73" w:rsidRPr="00C60E55" w14:paraId="5FD0EA08" w14:textId="77777777" w:rsidTr="00AD7AE5">
        <w:trPr>
          <w:trHeight w:val="467"/>
        </w:trPr>
        <w:tc>
          <w:tcPr>
            <w:tcW w:w="1508" w:type="dxa"/>
          </w:tcPr>
          <w:p w14:paraId="0D7EF7F2" w14:textId="77777777" w:rsidR="00883A73" w:rsidRPr="00C60E55" w:rsidRDefault="00883A73" w:rsidP="00AD7AE5">
            <w:pPr>
              <w:spacing w:after="160" w:line="276" w:lineRule="auto"/>
              <w:rPr>
                <w:b/>
                <w:sz w:val="26"/>
                <w:szCs w:val="26"/>
              </w:rPr>
            </w:pPr>
            <w:r w:rsidRPr="00C60E55">
              <w:rPr>
                <w:b/>
                <w:sz w:val="26"/>
                <w:szCs w:val="26"/>
              </w:rPr>
              <w:lastRenderedPageBreak/>
              <w:t>Ngữ cảnh</w:t>
            </w:r>
          </w:p>
        </w:tc>
        <w:tc>
          <w:tcPr>
            <w:tcW w:w="7884" w:type="dxa"/>
            <w:gridSpan w:val="2"/>
            <w:vAlign w:val="center"/>
          </w:tcPr>
          <w:p w14:paraId="5AFABA7B" w14:textId="7B6FFEC7" w:rsidR="00883A73" w:rsidRPr="00C60E55" w:rsidRDefault="00D01582" w:rsidP="0068553C">
            <w:pPr>
              <w:spacing w:after="160" w:line="276" w:lineRule="auto"/>
              <w:rPr>
                <w:sz w:val="26"/>
                <w:szCs w:val="26"/>
              </w:rPr>
            </w:pPr>
            <w:r>
              <w:rPr>
                <w:color w:val="000000"/>
                <w:sz w:val="26"/>
                <w:szCs w:val="26"/>
              </w:rPr>
              <w:t xml:space="preserve">Thu ngân </w:t>
            </w:r>
            <w:r w:rsidR="0068553C">
              <w:rPr>
                <w:color w:val="000000"/>
                <w:sz w:val="26"/>
                <w:szCs w:val="26"/>
              </w:rPr>
              <w:t>lập</w:t>
            </w:r>
            <w:r>
              <w:rPr>
                <w:color w:val="000000"/>
                <w:sz w:val="26"/>
                <w:szCs w:val="26"/>
              </w:rPr>
              <w:t xml:space="preserve"> đơn hàng.</w:t>
            </w:r>
          </w:p>
        </w:tc>
      </w:tr>
      <w:tr w:rsidR="00883A73" w:rsidRPr="00C60E55" w14:paraId="6F210A30" w14:textId="77777777" w:rsidTr="00AD7AE5">
        <w:trPr>
          <w:trHeight w:val="480"/>
        </w:trPr>
        <w:tc>
          <w:tcPr>
            <w:tcW w:w="1508" w:type="dxa"/>
          </w:tcPr>
          <w:p w14:paraId="6CAF1D94" w14:textId="77777777" w:rsidR="00883A73" w:rsidRPr="00C60E55" w:rsidRDefault="00883A73" w:rsidP="00AD7AE5">
            <w:pPr>
              <w:spacing w:after="160" w:line="276" w:lineRule="auto"/>
              <w:rPr>
                <w:b/>
                <w:sz w:val="26"/>
                <w:szCs w:val="26"/>
              </w:rPr>
            </w:pPr>
            <w:r w:rsidRPr="00C60E55">
              <w:rPr>
                <w:b/>
                <w:sz w:val="26"/>
                <w:szCs w:val="26"/>
              </w:rPr>
              <w:t>Mô tả</w:t>
            </w:r>
          </w:p>
        </w:tc>
        <w:tc>
          <w:tcPr>
            <w:tcW w:w="7884" w:type="dxa"/>
            <w:gridSpan w:val="2"/>
            <w:vAlign w:val="center"/>
          </w:tcPr>
          <w:p w14:paraId="150EAD74" w14:textId="54A0F698" w:rsidR="00883A73" w:rsidRPr="00C60E55" w:rsidRDefault="00D01582" w:rsidP="00AD7AE5">
            <w:pPr>
              <w:spacing w:after="160" w:line="276" w:lineRule="auto"/>
              <w:rPr>
                <w:sz w:val="26"/>
                <w:szCs w:val="26"/>
              </w:rPr>
            </w:pPr>
            <w:r w:rsidRPr="00D01582">
              <w:rPr>
                <w:color w:val="000000"/>
                <w:sz w:val="26"/>
                <w:szCs w:val="26"/>
              </w:rPr>
              <w:t>Hệ thống cho phép thu ngân lập đơn hàng ghi thông tin các mặt hàng mà khách hàng mua.</w:t>
            </w:r>
          </w:p>
        </w:tc>
      </w:tr>
      <w:tr w:rsidR="00883A73" w:rsidRPr="00C60E55" w14:paraId="0E305F0D" w14:textId="77777777" w:rsidTr="00AD7AE5">
        <w:trPr>
          <w:trHeight w:val="480"/>
        </w:trPr>
        <w:tc>
          <w:tcPr>
            <w:tcW w:w="1508" w:type="dxa"/>
          </w:tcPr>
          <w:p w14:paraId="6190C57A" w14:textId="77777777" w:rsidR="00883A73" w:rsidRPr="00C60E55" w:rsidRDefault="00883A73" w:rsidP="00AD7AE5">
            <w:pPr>
              <w:spacing w:after="160" w:line="276" w:lineRule="auto"/>
              <w:rPr>
                <w:b/>
                <w:sz w:val="26"/>
                <w:szCs w:val="26"/>
              </w:rPr>
            </w:pPr>
            <w:r w:rsidRPr="00C60E55">
              <w:rPr>
                <w:b/>
                <w:sz w:val="26"/>
                <w:szCs w:val="26"/>
              </w:rPr>
              <w:t>Tác nhân</w:t>
            </w:r>
          </w:p>
        </w:tc>
        <w:tc>
          <w:tcPr>
            <w:tcW w:w="7884" w:type="dxa"/>
            <w:gridSpan w:val="2"/>
          </w:tcPr>
          <w:p w14:paraId="09F4C4D9" w14:textId="20E6C979" w:rsidR="00883A73" w:rsidRPr="00C60E55" w:rsidRDefault="00C643BD" w:rsidP="00AD7AE5">
            <w:pPr>
              <w:spacing w:after="160" w:line="276" w:lineRule="auto"/>
              <w:rPr>
                <w:sz w:val="26"/>
                <w:szCs w:val="26"/>
              </w:rPr>
            </w:pPr>
            <w:r>
              <w:rPr>
                <w:sz w:val="26"/>
                <w:szCs w:val="26"/>
              </w:rPr>
              <w:t>T</w:t>
            </w:r>
            <w:r w:rsidR="00883A73">
              <w:rPr>
                <w:sz w:val="26"/>
                <w:szCs w:val="26"/>
              </w:rPr>
              <w:t>hu ngân.</w:t>
            </w:r>
          </w:p>
        </w:tc>
      </w:tr>
      <w:tr w:rsidR="00883A73" w:rsidRPr="00C60E55" w14:paraId="23169D41" w14:textId="77777777" w:rsidTr="00AD7AE5">
        <w:trPr>
          <w:trHeight w:val="795"/>
        </w:trPr>
        <w:tc>
          <w:tcPr>
            <w:tcW w:w="1508" w:type="dxa"/>
          </w:tcPr>
          <w:p w14:paraId="70BB1B42" w14:textId="77777777" w:rsidR="00883A73" w:rsidRPr="00C60E55" w:rsidRDefault="00883A73" w:rsidP="00AD7AE5">
            <w:pPr>
              <w:spacing w:after="160" w:line="276" w:lineRule="auto"/>
              <w:rPr>
                <w:b/>
                <w:sz w:val="26"/>
                <w:szCs w:val="26"/>
              </w:rPr>
            </w:pPr>
            <w:r w:rsidRPr="00C60E55">
              <w:rPr>
                <w:b/>
                <w:sz w:val="26"/>
                <w:szCs w:val="26"/>
              </w:rPr>
              <w:t>Sự kiện kích hoạt</w:t>
            </w:r>
          </w:p>
        </w:tc>
        <w:tc>
          <w:tcPr>
            <w:tcW w:w="7884" w:type="dxa"/>
            <w:gridSpan w:val="2"/>
          </w:tcPr>
          <w:p w14:paraId="5511B341" w14:textId="64F941BF" w:rsidR="00883A73" w:rsidRPr="00C60E55" w:rsidRDefault="00883A73" w:rsidP="000838CB">
            <w:pPr>
              <w:spacing w:after="160" w:line="276" w:lineRule="auto"/>
              <w:rPr>
                <w:sz w:val="26"/>
                <w:szCs w:val="26"/>
              </w:rPr>
            </w:pPr>
            <w:r>
              <w:rPr>
                <w:color w:val="000000"/>
                <w:sz w:val="26"/>
                <w:szCs w:val="26"/>
              </w:rPr>
              <w:t>Người dùng</w:t>
            </w:r>
            <w:r w:rsidRPr="00C60E55">
              <w:rPr>
                <w:color w:val="000000"/>
                <w:sz w:val="26"/>
                <w:szCs w:val="26"/>
              </w:rPr>
              <w:t xml:space="preserve"> chọn chức năng </w:t>
            </w:r>
            <w:r w:rsidR="000838CB">
              <w:rPr>
                <w:color w:val="000000"/>
                <w:sz w:val="26"/>
                <w:szCs w:val="26"/>
              </w:rPr>
              <w:t>thêm đơn hàng</w:t>
            </w:r>
            <w:r w:rsidR="00E505DB">
              <w:rPr>
                <w:color w:val="000000"/>
                <w:sz w:val="26"/>
                <w:szCs w:val="26"/>
              </w:rPr>
              <w:t>.</w:t>
            </w:r>
          </w:p>
        </w:tc>
      </w:tr>
      <w:tr w:rsidR="00883A73" w:rsidRPr="00C60E55" w14:paraId="5DFEE17F" w14:textId="77777777" w:rsidTr="00AD7AE5">
        <w:trPr>
          <w:trHeight w:val="805"/>
        </w:trPr>
        <w:tc>
          <w:tcPr>
            <w:tcW w:w="1508" w:type="dxa"/>
          </w:tcPr>
          <w:p w14:paraId="359B9BE2" w14:textId="77777777" w:rsidR="00883A73" w:rsidRPr="00C60E55" w:rsidRDefault="00883A73" w:rsidP="00AD7AE5">
            <w:pPr>
              <w:spacing w:after="160" w:line="276" w:lineRule="auto"/>
              <w:rPr>
                <w:b/>
                <w:sz w:val="26"/>
                <w:szCs w:val="26"/>
              </w:rPr>
            </w:pPr>
            <w:r w:rsidRPr="00C60E55">
              <w:rPr>
                <w:b/>
                <w:sz w:val="26"/>
                <w:szCs w:val="26"/>
              </w:rPr>
              <w:t>Điều kiện tiên quyết</w:t>
            </w:r>
          </w:p>
        </w:tc>
        <w:tc>
          <w:tcPr>
            <w:tcW w:w="7884" w:type="dxa"/>
            <w:gridSpan w:val="2"/>
          </w:tcPr>
          <w:p w14:paraId="2DB7FBB4" w14:textId="77777777" w:rsidR="00883A73" w:rsidRPr="00C60E55" w:rsidRDefault="00883A73" w:rsidP="00AD7AE5">
            <w:pPr>
              <w:spacing w:line="276" w:lineRule="auto"/>
              <w:rPr>
                <w:sz w:val="26"/>
                <w:szCs w:val="26"/>
              </w:rPr>
            </w:pPr>
            <w:r w:rsidRPr="00C60E55">
              <w:rPr>
                <w:sz w:val="26"/>
                <w:szCs w:val="26"/>
              </w:rPr>
              <w:t>+ Người dùng đã đăng nhập vào hệ thống.</w:t>
            </w:r>
          </w:p>
          <w:p w14:paraId="4AAF80C7" w14:textId="77777777" w:rsidR="00883A73" w:rsidRDefault="00883A73" w:rsidP="00177CCC">
            <w:pPr>
              <w:spacing w:line="276" w:lineRule="auto"/>
              <w:rPr>
                <w:sz w:val="26"/>
                <w:szCs w:val="26"/>
              </w:rPr>
            </w:pPr>
            <w:r w:rsidRPr="00804E3E">
              <w:rPr>
                <w:sz w:val="26"/>
                <w:szCs w:val="26"/>
              </w:rPr>
              <w:t xml:space="preserve">+ </w:t>
            </w:r>
            <w:r w:rsidR="00177CCC">
              <w:rPr>
                <w:sz w:val="26"/>
                <w:szCs w:val="26"/>
              </w:rPr>
              <w:t>Khách hàng có tồn tại</w:t>
            </w:r>
            <w:r w:rsidR="00B256EF">
              <w:rPr>
                <w:sz w:val="26"/>
                <w:szCs w:val="26"/>
              </w:rPr>
              <w:t>.</w:t>
            </w:r>
          </w:p>
          <w:p w14:paraId="177DD9AA" w14:textId="77777777" w:rsidR="00B256EF" w:rsidRDefault="00B256EF" w:rsidP="00B256EF">
            <w:pPr>
              <w:spacing w:line="276" w:lineRule="auto"/>
              <w:rPr>
                <w:sz w:val="26"/>
                <w:szCs w:val="26"/>
              </w:rPr>
            </w:pPr>
            <w:r>
              <w:rPr>
                <w:sz w:val="26"/>
                <w:szCs w:val="26"/>
              </w:rPr>
              <w:t>+ Các hóa đơn trước đó của khách hàng đã thanh toán hết.</w:t>
            </w:r>
          </w:p>
          <w:p w14:paraId="063FF0A0" w14:textId="64824CCE" w:rsidR="00B256EF" w:rsidRPr="00C60E55" w:rsidRDefault="00B256EF" w:rsidP="00177CCC">
            <w:pPr>
              <w:spacing w:line="276" w:lineRule="auto"/>
              <w:rPr>
                <w:sz w:val="26"/>
                <w:szCs w:val="26"/>
              </w:rPr>
            </w:pPr>
            <w:r>
              <w:rPr>
                <w:sz w:val="26"/>
                <w:szCs w:val="26"/>
              </w:rPr>
              <w:t>+ Các mặt hàng tồn tại trong hệ thống.</w:t>
            </w:r>
          </w:p>
        </w:tc>
      </w:tr>
      <w:tr w:rsidR="00883A73" w:rsidRPr="00C60E55" w14:paraId="52B62A27" w14:textId="77777777" w:rsidTr="00AD7AE5">
        <w:trPr>
          <w:trHeight w:val="480"/>
        </w:trPr>
        <w:tc>
          <w:tcPr>
            <w:tcW w:w="1508" w:type="dxa"/>
          </w:tcPr>
          <w:p w14:paraId="161DA7E5" w14:textId="77777777" w:rsidR="00883A73" w:rsidRPr="00C60E55" w:rsidRDefault="00883A73" w:rsidP="00AD7AE5">
            <w:pPr>
              <w:spacing w:after="160" w:line="276" w:lineRule="auto"/>
              <w:rPr>
                <w:b/>
                <w:sz w:val="26"/>
                <w:szCs w:val="26"/>
              </w:rPr>
            </w:pPr>
            <w:r w:rsidRPr="00C60E55">
              <w:rPr>
                <w:b/>
                <w:sz w:val="26"/>
                <w:szCs w:val="26"/>
              </w:rPr>
              <w:t>Kết quả</w:t>
            </w:r>
          </w:p>
        </w:tc>
        <w:tc>
          <w:tcPr>
            <w:tcW w:w="7884" w:type="dxa"/>
            <w:gridSpan w:val="2"/>
          </w:tcPr>
          <w:p w14:paraId="0ABEBF1B" w14:textId="058ACB02" w:rsidR="00883A73" w:rsidRPr="00C60E55" w:rsidRDefault="005E5974" w:rsidP="00AD7AE5">
            <w:pPr>
              <w:spacing w:after="160" w:line="276" w:lineRule="auto"/>
              <w:rPr>
                <w:sz w:val="26"/>
                <w:szCs w:val="26"/>
              </w:rPr>
            </w:pPr>
            <w:r>
              <w:rPr>
                <w:sz w:val="26"/>
                <w:szCs w:val="26"/>
              </w:rPr>
              <w:t>Một đơn hàng được tạo ra và lưu vào hệ thống.</w:t>
            </w:r>
            <w:r w:rsidR="009E0A22">
              <w:rPr>
                <w:sz w:val="26"/>
                <w:szCs w:val="26"/>
              </w:rPr>
              <w:t xml:space="preserve"> Đồng thời </w:t>
            </w:r>
            <w:r w:rsidR="00AA0398">
              <w:rPr>
                <w:sz w:val="26"/>
                <w:szCs w:val="26"/>
              </w:rPr>
              <w:t>tự động</w:t>
            </w:r>
            <w:r w:rsidR="00DF6334">
              <w:rPr>
                <w:sz w:val="26"/>
                <w:szCs w:val="26"/>
              </w:rPr>
              <w:t xml:space="preserve"> </w:t>
            </w:r>
            <w:r w:rsidR="009E0A22">
              <w:rPr>
                <w:sz w:val="26"/>
                <w:szCs w:val="26"/>
              </w:rPr>
              <w:t>cập nhật số lượng hàng trong kho.</w:t>
            </w:r>
          </w:p>
        </w:tc>
      </w:tr>
      <w:tr w:rsidR="00A21559" w:rsidRPr="00C60E55" w14:paraId="6C6A011D" w14:textId="77777777" w:rsidTr="00AD7AE5">
        <w:trPr>
          <w:trHeight w:val="480"/>
        </w:trPr>
        <w:tc>
          <w:tcPr>
            <w:tcW w:w="1508" w:type="dxa"/>
            <w:vMerge w:val="restart"/>
            <w:vAlign w:val="center"/>
          </w:tcPr>
          <w:p w14:paraId="317BEE9D" w14:textId="77777777" w:rsidR="00A21559" w:rsidRPr="00C60E55" w:rsidRDefault="00A21559" w:rsidP="00AD7AE5">
            <w:pPr>
              <w:spacing w:after="160" w:line="276" w:lineRule="auto"/>
              <w:rPr>
                <w:b/>
                <w:sz w:val="26"/>
                <w:szCs w:val="26"/>
              </w:rPr>
            </w:pPr>
            <w:r w:rsidRPr="00C60E55">
              <w:rPr>
                <w:b/>
                <w:sz w:val="26"/>
                <w:szCs w:val="26"/>
              </w:rPr>
              <w:t>Luồng sự kiện</w:t>
            </w:r>
          </w:p>
        </w:tc>
        <w:tc>
          <w:tcPr>
            <w:tcW w:w="3941" w:type="dxa"/>
          </w:tcPr>
          <w:p w14:paraId="7A7DCBB5" w14:textId="77777777" w:rsidR="00A21559" w:rsidRPr="00C60E55" w:rsidRDefault="00A21559" w:rsidP="00AD7AE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46FCD451" w14:textId="77777777" w:rsidR="00A21559" w:rsidRPr="00C60E55" w:rsidRDefault="00A21559" w:rsidP="00AD7AE5">
            <w:pPr>
              <w:tabs>
                <w:tab w:val="left" w:pos="720"/>
              </w:tabs>
              <w:spacing w:after="160" w:line="276" w:lineRule="auto"/>
              <w:jc w:val="center"/>
              <w:rPr>
                <w:sz w:val="26"/>
                <w:szCs w:val="26"/>
              </w:rPr>
            </w:pPr>
            <w:r w:rsidRPr="00C60E55">
              <w:rPr>
                <w:b/>
                <w:sz w:val="26"/>
                <w:szCs w:val="26"/>
              </w:rPr>
              <w:t>System</w:t>
            </w:r>
          </w:p>
        </w:tc>
      </w:tr>
      <w:tr w:rsidR="00A21559" w:rsidRPr="00C60E55" w14:paraId="66A00479" w14:textId="77777777" w:rsidTr="00AD7AE5">
        <w:trPr>
          <w:trHeight w:val="480"/>
        </w:trPr>
        <w:tc>
          <w:tcPr>
            <w:tcW w:w="1508" w:type="dxa"/>
            <w:vMerge/>
            <w:vAlign w:val="center"/>
          </w:tcPr>
          <w:p w14:paraId="39B99FA2"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212DEB7C" w14:textId="6C6C0AC2" w:rsidR="00A21559" w:rsidRPr="00C60E55" w:rsidRDefault="00A21559" w:rsidP="00A914B2">
            <w:pPr>
              <w:tabs>
                <w:tab w:val="left" w:pos="360"/>
              </w:tabs>
              <w:spacing w:line="276" w:lineRule="auto"/>
              <w:rPr>
                <w:sz w:val="26"/>
                <w:szCs w:val="26"/>
              </w:rPr>
            </w:pPr>
            <w:r w:rsidRPr="00C60E55">
              <w:rPr>
                <w:sz w:val="26"/>
                <w:szCs w:val="26"/>
              </w:rPr>
              <w:t xml:space="preserve">1. </w:t>
            </w:r>
            <w:r>
              <w:rPr>
                <w:sz w:val="26"/>
                <w:szCs w:val="26"/>
              </w:rPr>
              <w:t>Người dùng chọn thêm đơn hàng</w:t>
            </w:r>
          </w:p>
        </w:tc>
        <w:tc>
          <w:tcPr>
            <w:tcW w:w="3943" w:type="dxa"/>
          </w:tcPr>
          <w:p w14:paraId="79AFC185" w14:textId="393BD349" w:rsidR="00A21559" w:rsidRPr="00C60E55" w:rsidRDefault="00A21559" w:rsidP="00A914B2">
            <w:pPr>
              <w:tabs>
                <w:tab w:val="left" w:pos="720"/>
              </w:tabs>
              <w:spacing w:after="160" w:line="276" w:lineRule="auto"/>
              <w:rPr>
                <w:sz w:val="26"/>
                <w:szCs w:val="26"/>
              </w:rPr>
            </w:pPr>
            <w:r w:rsidRPr="00C60E55">
              <w:rPr>
                <w:sz w:val="26"/>
                <w:szCs w:val="26"/>
              </w:rPr>
              <w:t xml:space="preserve">1.1. Hệ thống hiện giao diện </w:t>
            </w:r>
            <w:r>
              <w:rPr>
                <w:sz w:val="26"/>
                <w:szCs w:val="26"/>
              </w:rPr>
              <w:t>thêm đơn hàng.</w:t>
            </w:r>
          </w:p>
        </w:tc>
      </w:tr>
      <w:tr w:rsidR="00A21559" w:rsidRPr="00C60E55" w14:paraId="09AEE5E7" w14:textId="77777777" w:rsidTr="00AD7AE5">
        <w:trPr>
          <w:trHeight w:val="480"/>
        </w:trPr>
        <w:tc>
          <w:tcPr>
            <w:tcW w:w="1508" w:type="dxa"/>
            <w:vMerge/>
            <w:vAlign w:val="center"/>
          </w:tcPr>
          <w:p w14:paraId="26E23CD9"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50451B9C" w14:textId="51D49638" w:rsidR="00A21559" w:rsidRPr="00C60E55" w:rsidRDefault="00A21559" w:rsidP="00A914B2">
            <w:pPr>
              <w:tabs>
                <w:tab w:val="left" w:pos="360"/>
              </w:tabs>
              <w:spacing w:line="276" w:lineRule="auto"/>
              <w:rPr>
                <w:sz w:val="26"/>
                <w:szCs w:val="26"/>
              </w:rPr>
            </w:pPr>
            <w:r>
              <w:rPr>
                <w:sz w:val="26"/>
                <w:szCs w:val="26"/>
              </w:rPr>
              <w:t>2. Người dùng nhập ID khách hàng</w:t>
            </w:r>
          </w:p>
        </w:tc>
        <w:tc>
          <w:tcPr>
            <w:tcW w:w="3943" w:type="dxa"/>
          </w:tcPr>
          <w:p w14:paraId="06411428" w14:textId="14938132" w:rsidR="00A21559" w:rsidRPr="00C60E55" w:rsidRDefault="00A21559" w:rsidP="00903DE8">
            <w:pPr>
              <w:tabs>
                <w:tab w:val="left" w:pos="720"/>
              </w:tabs>
              <w:spacing w:after="160" w:line="276" w:lineRule="auto"/>
              <w:rPr>
                <w:sz w:val="26"/>
                <w:szCs w:val="26"/>
              </w:rPr>
            </w:pPr>
            <w:r>
              <w:rPr>
                <w:sz w:val="26"/>
                <w:szCs w:val="26"/>
              </w:rPr>
              <w:t>2.1. Hệ thống hiện thông tin nhận diện khách hàng.</w:t>
            </w:r>
          </w:p>
        </w:tc>
      </w:tr>
      <w:tr w:rsidR="00A21559" w:rsidRPr="00C60E55" w14:paraId="0A75F987" w14:textId="77777777" w:rsidTr="00AD7AE5">
        <w:trPr>
          <w:trHeight w:val="480"/>
        </w:trPr>
        <w:tc>
          <w:tcPr>
            <w:tcW w:w="1508" w:type="dxa"/>
            <w:vMerge/>
            <w:vAlign w:val="center"/>
          </w:tcPr>
          <w:p w14:paraId="027C0D33"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6C131F89" w14:textId="578F6094" w:rsidR="00A21559" w:rsidRPr="00C60E55" w:rsidRDefault="00A21559" w:rsidP="001C7AE1">
            <w:pPr>
              <w:tabs>
                <w:tab w:val="left" w:pos="360"/>
              </w:tabs>
              <w:spacing w:line="276" w:lineRule="auto"/>
              <w:rPr>
                <w:sz w:val="26"/>
                <w:szCs w:val="26"/>
              </w:rPr>
            </w:pPr>
            <w:r>
              <w:rPr>
                <w:sz w:val="26"/>
                <w:szCs w:val="26"/>
              </w:rPr>
              <w:t>3. Người dùng nhập ID các mặt hàng mà khách hàng mua.</w:t>
            </w:r>
          </w:p>
        </w:tc>
        <w:tc>
          <w:tcPr>
            <w:tcW w:w="3943" w:type="dxa"/>
          </w:tcPr>
          <w:p w14:paraId="34ADCBF3" w14:textId="41F1C824" w:rsidR="00A21559" w:rsidRPr="00C60E55" w:rsidRDefault="00A21559" w:rsidP="00A914B2">
            <w:pPr>
              <w:tabs>
                <w:tab w:val="left" w:pos="720"/>
              </w:tabs>
              <w:spacing w:after="160" w:line="276" w:lineRule="auto"/>
              <w:rPr>
                <w:sz w:val="26"/>
                <w:szCs w:val="26"/>
              </w:rPr>
            </w:pPr>
            <w:r>
              <w:rPr>
                <w:sz w:val="26"/>
                <w:szCs w:val="26"/>
              </w:rPr>
              <w:t>3.1. Hệ thống hiện thông tin nhận diện mặt hàng.</w:t>
            </w:r>
          </w:p>
        </w:tc>
      </w:tr>
      <w:tr w:rsidR="00A21559" w:rsidRPr="00C60E55" w14:paraId="18191E05" w14:textId="77777777" w:rsidTr="00AD7AE5">
        <w:trPr>
          <w:trHeight w:val="480"/>
        </w:trPr>
        <w:tc>
          <w:tcPr>
            <w:tcW w:w="1508" w:type="dxa"/>
            <w:vMerge/>
            <w:vAlign w:val="center"/>
          </w:tcPr>
          <w:p w14:paraId="462682F0"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4E7A137E" w14:textId="4EAA653E" w:rsidR="00A21559" w:rsidRPr="00C60E55" w:rsidRDefault="00A21559" w:rsidP="001C7AE1">
            <w:pPr>
              <w:tabs>
                <w:tab w:val="left" w:pos="360"/>
              </w:tabs>
              <w:spacing w:line="276" w:lineRule="auto"/>
              <w:rPr>
                <w:sz w:val="26"/>
                <w:szCs w:val="26"/>
              </w:rPr>
            </w:pPr>
            <w:r>
              <w:rPr>
                <w:sz w:val="26"/>
                <w:szCs w:val="26"/>
              </w:rPr>
              <w:t>4. Người dùng nhập số lượng các mặt hàng mà khách hàng mua.</w:t>
            </w:r>
          </w:p>
        </w:tc>
        <w:tc>
          <w:tcPr>
            <w:tcW w:w="3943" w:type="dxa"/>
          </w:tcPr>
          <w:p w14:paraId="3C4AAE9A" w14:textId="77777777" w:rsidR="00A21559" w:rsidRPr="00C60E55" w:rsidRDefault="00A21559" w:rsidP="00A914B2">
            <w:pPr>
              <w:tabs>
                <w:tab w:val="left" w:pos="720"/>
              </w:tabs>
              <w:spacing w:after="160" w:line="276" w:lineRule="auto"/>
              <w:rPr>
                <w:sz w:val="26"/>
                <w:szCs w:val="26"/>
              </w:rPr>
            </w:pPr>
          </w:p>
        </w:tc>
      </w:tr>
      <w:tr w:rsidR="00A21559" w:rsidRPr="00C60E55" w14:paraId="6FEF42CE" w14:textId="77777777" w:rsidTr="00AD7AE5">
        <w:trPr>
          <w:trHeight w:val="480"/>
        </w:trPr>
        <w:tc>
          <w:tcPr>
            <w:tcW w:w="1508" w:type="dxa"/>
            <w:vMerge/>
            <w:vAlign w:val="center"/>
          </w:tcPr>
          <w:p w14:paraId="2137EEFF"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79D87CE2" w14:textId="2D2EC4EF" w:rsidR="00A21559" w:rsidRDefault="00A21559" w:rsidP="001C7AE1">
            <w:pPr>
              <w:tabs>
                <w:tab w:val="left" w:pos="360"/>
              </w:tabs>
              <w:spacing w:line="276" w:lineRule="auto"/>
              <w:rPr>
                <w:sz w:val="26"/>
                <w:szCs w:val="26"/>
              </w:rPr>
            </w:pPr>
            <w:r>
              <w:rPr>
                <w:sz w:val="26"/>
                <w:szCs w:val="26"/>
              </w:rPr>
              <w:t>5. Người dùng chọn xác nhận.</w:t>
            </w:r>
          </w:p>
        </w:tc>
        <w:tc>
          <w:tcPr>
            <w:tcW w:w="3943" w:type="dxa"/>
          </w:tcPr>
          <w:p w14:paraId="013BD88D" w14:textId="3A181D0A" w:rsidR="00A21559" w:rsidRPr="00C60E55" w:rsidRDefault="00A21559" w:rsidP="00A914B2">
            <w:pPr>
              <w:tabs>
                <w:tab w:val="left" w:pos="720"/>
              </w:tabs>
              <w:spacing w:after="160" w:line="276" w:lineRule="auto"/>
              <w:rPr>
                <w:sz w:val="26"/>
                <w:szCs w:val="26"/>
              </w:rPr>
            </w:pPr>
            <w:r>
              <w:rPr>
                <w:sz w:val="26"/>
                <w:szCs w:val="26"/>
              </w:rPr>
              <w:t>5.1. Hệ thống hiện popup chứa các thông tin của đơn hàng.</w:t>
            </w:r>
          </w:p>
        </w:tc>
      </w:tr>
      <w:tr w:rsidR="00A21559" w:rsidRPr="00C60E55" w14:paraId="4974C0E3" w14:textId="77777777" w:rsidTr="00AD7AE5">
        <w:trPr>
          <w:trHeight w:val="480"/>
        </w:trPr>
        <w:tc>
          <w:tcPr>
            <w:tcW w:w="1508" w:type="dxa"/>
            <w:vMerge/>
            <w:vAlign w:val="center"/>
          </w:tcPr>
          <w:p w14:paraId="5E7EE204"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44B1AEC9" w14:textId="229ABC66" w:rsidR="00A21559" w:rsidRDefault="00A21559" w:rsidP="001C7AE1">
            <w:pPr>
              <w:tabs>
                <w:tab w:val="left" w:pos="360"/>
              </w:tabs>
              <w:spacing w:line="276" w:lineRule="auto"/>
              <w:rPr>
                <w:sz w:val="26"/>
                <w:szCs w:val="26"/>
              </w:rPr>
            </w:pPr>
            <w:r>
              <w:rPr>
                <w:sz w:val="26"/>
                <w:szCs w:val="26"/>
              </w:rPr>
              <w:t>6. Người dùng chọn xác nhận.</w:t>
            </w:r>
          </w:p>
        </w:tc>
        <w:tc>
          <w:tcPr>
            <w:tcW w:w="3943" w:type="dxa"/>
          </w:tcPr>
          <w:p w14:paraId="6F8B2E1B" w14:textId="54DDD05A" w:rsidR="00A21559" w:rsidRPr="00C60E55" w:rsidRDefault="00A21559" w:rsidP="00447930">
            <w:pPr>
              <w:tabs>
                <w:tab w:val="left" w:pos="720"/>
              </w:tabs>
              <w:spacing w:after="160" w:line="276" w:lineRule="auto"/>
              <w:rPr>
                <w:sz w:val="26"/>
                <w:szCs w:val="26"/>
              </w:rPr>
            </w:pPr>
            <w:r>
              <w:rPr>
                <w:sz w:val="26"/>
                <w:szCs w:val="26"/>
              </w:rPr>
              <w:t>6.1. Hệ thống tắt popup và lưu đơn hàng vào dữ liệu.</w:t>
            </w:r>
          </w:p>
        </w:tc>
      </w:tr>
      <w:tr w:rsidR="00A21559" w:rsidRPr="00C60E55" w14:paraId="27662D45" w14:textId="77777777" w:rsidTr="00AD7AE5">
        <w:trPr>
          <w:trHeight w:val="480"/>
        </w:trPr>
        <w:tc>
          <w:tcPr>
            <w:tcW w:w="1508" w:type="dxa"/>
            <w:vMerge/>
            <w:vAlign w:val="center"/>
          </w:tcPr>
          <w:p w14:paraId="24F6A245" w14:textId="77777777" w:rsidR="00A21559" w:rsidRPr="00C60E55" w:rsidRDefault="00A21559" w:rsidP="00AD7AE5">
            <w:pPr>
              <w:widowControl w:val="0"/>
              <w:pBdr>
                <w:top w:val="nil"/>
                <w:left w:val="nil"/>
                <w:bottom w:val="nil"/>
                <w:right w:val="nil"/>
                <w:between w:val="nil"/>
              </w:pBdr>
              <w:spacing w:line="276" w:lineRule="auto"/>
              <w:rPr>
                <w:sz w:val="26"/>
                <w:szCs w:val="26"/>
              </w:rPr>
            </w:pPr>
          </w:p>
        </w:tc>
        <w:tc>
          <w:tcPr>
            <w:tcW w:w="3941" w:type="dxa"/>
          </w:tcPr>
          <w:p w14:paraId="24BBEF55" w14:textId="77777777" w:rsidR="00A21559" w:rsidRDefault="00A21559" w:rsidP="001C7AE1">
            <w:pPr>
              <w:tabs>
                <w:tab w:val="left" w:pos="360"/>
              </w:tabs>
              <w:spacing w:line="276" w:lineRule="auto"/>
              <w:rPr>
                <w:sz w:val="26"/>
                <w:szCs w:val="26"/>
              </w:rPr>
            </w:pPr>
          </w:p>
        </w:tc>
        <w:tc>
          <w:tcPr>
            <w:tcW w:w="3943" w:type="dxa"/>
          </w:tcPr>
          <w:p w14:paraId="58D9678B" w14:textId="209D88E2" w:rsidR="00A21559" w:rsidRDefault="00A21559" w:rsidP="00447930">
            <w:pPr>
              <w:tabs>
                <w:tab w:val="left" w:pos="720"/>
              </w:tabs>
              <w:spacing w:after="160" w:line="276" w:lineRule="auto"/>
              <w:rPr>
                <w:sz w:val="26"/>
                <w:szCs w:val="26"/>
              </w:rPr>
            </w:pPr>
            <w:r>
              <w:rPr>
                <w:sz w:val="26"/>
                <w:szCs w:val="26"/>
              </w:rPr>
              <w:t xml:space="preserve">6.2. </w:t>
            </w:r>
            <w:r w:rsidR="001302A4">
              <w:rPr>
                <w:sz w:val="26"/>
                <w:szCs w:val="26"/>
              </w:rPr>
              <w:t>Hệ thống tự động cập nhật số lượng hàng trong kho.</w:t>
            </w:r>
          </w:p>
        </w:tc>
      </w:tr>
      <w:tr w:rsidR="00883A73" w:rsidRPr="00C60E55" w14:paraId="532D5407" w14:textId="77777777" w:rsidTr="00AD7AE5">
        <w:trPr>
          <w:trHeight w:val="248"/>
        </w:trPr>
        <w:tc>
          <w:tcPr>
            <w:tcW w:w="1508" w:type="dxa"/>
          </w:tcPr>
          <w:p w14:paraId="23D88B39" w14:textId="77777777" w:rsidR="00883A73" w:rsidRPr="00C60E55" w:rsidRDefault="00883A73" w:rsidP="00AD7AE5">
            <w:pPr>
              <w:spacing w:after="160" w:line="276" w:lineRule="auto"/>
              <w:rPr>
                <w:b/>
                <w:sz w:val="26"/>
                <w:szCs w:val="26"/>
              </w:rPr>
            </w:pPr>
            <w:r w:rsidRPr="00C60E55">
              <w:rPr>
                <w:b/>
                <w:sz w:val="26"/>
                <w:szCs w:val="26"/>
              </w:rPr>
              <w:t>Ngoại lệ</w:t>
            </w:r>
          </w:p>
        </w:tc>
        <w:tc>
          <w:tcPr>
            <w:tcW w:w="7884" w:type="dxa"/>
            <w:gridSpan w:val="2"/>
          </w:tcPr>
          <w:p w14:paraId="7F796EB9" w14:textId="77777777" w:rsidR="00883A73" w:rsidRDefault="00A85F70" w:rsidP="00AD7AE5">
            <w:pPr>
              <w:tabs>
                <w:tab w:val="left" w:pos="445"/>
              </w:tabs>
              <w:spacing w:line="276" w:lineRule="auto"/>
              <w:rPr>
                <w:sz w:val="26"/>
                <w:szCs w:val="26"/>
              </w:rPr>
            </w:pPr>
            <w:r>
              <w:rPr>
                <w:sz w:val="26"/>
                <w:szCs w:val="26"/>
              </w:rPr>
              <w:t>2.a. ID khách hàng không tồn tại.</w:t>
            </w:r>
          </w:p>
          <w:p w14:paraId="798E3513" w14:textId="77777777" w:rsidR="00A85F70" w:rsidRDefault="00A85F70" w:rsidP="00A85F70">
            <w:pPr>
              <w:tabs>
                <w:tab w:val="left" w:pos="445"/>
              </w:tabs>
              <w:spacing w:line="276" w:lineRule="auto"/>
              <w:rPr>
                <w:sz w:val="26"/>
                <w:szCs w:val="26"/>
              </w:rPr>
            </w:pPr>
            <w:r>
              <w:rPr>
                <w:sz w:val="26"/>
                <w:szCs w:val="26"/>
              </w:rPr>
              <w:t>3.a. ID mặt hàng không tồn tại.</w:t>
            </w:r>
          </w:p>
          <w:p w14:paraId="60E10095" w14:textId="55094D86" w:rsidR="00A85F70" w:rsidRDefault="00A85F70" w:rsidP="00A85F70">
            <w:pPr>
              <w:tabs>
                <w:tab w:val="left" w:pos="445"/>
              </w:tabs>
              <w:spacing w:line="276" w:lineRule="auto"/>
              <w:rPr>
                <w:sz w:val="26"/>
                <w:szCs w:val="26"/>
              </w:rPr>
            </w:pPr>
            <w:r>
              <w:rPr>
                <w:sz w:val="26"/>
                <w:szCs w:val="26"/>
              </w:rPr>
              <w:t>4.a. Nhập số lượng âm.</w:t>
            </w:r>
          </w:p>
          <w:p w14:paraId="60EFE08C" w14:textId="51D2A315" w:rsidR="00203B21" w:rsidRDefault="00203B21" w:rsidP="00A85F70">
            <w:pPr>
              <w:tabs>
                <w:tab w:val="left" w:pos="445"/>
              </w:tabs>
              <w:spacing w:line="276" w:lineRule="auto"/>
              <w:rPr>
                <w:sz w:val="26"/>
                <w:szCs w:val="26"/>
              </w:rPr>
            </w:pPr>
            <w:r>
              <w:rPr>
                <w:sz w:val="26"/>
                <w:szCs w:val="26"/>
              </w:rPr>
              <w:t>4.b. Nhập số lượng lớn hơn số lượng trong kho.</w:t>
            </w:r>
          </w:p>
          <w:p w14:paraId="4561C773" w14:textId="69A34C3D" w:rsidR="000A25D3" w:rsidRPr="00C60E55" w:rsidRDefault="000A25D3" w:rsidP="00A85F70">
            <w:pPr>
              <w:tabs>
                <w:tab w:val="left" w:pos="445"/>
              </w:tabs>
              <w:spacing w:line="276" w:lineRule="auto"/>
              <w:rPr>
                <w:sz w:val="26"/>
                <w:szCs w:val="26"/>
              </w:rPr>
            </w:pPr>
            <w:r w:rsidRPr="0001493F">
              <w:rPr>
                <w:sz w:val="26"/>
                <w:szCs w:val="26"/>
              </w:rPr>
              <w:t>=&gt; Hiện thông báo lỗi, yêu cầu nhập lại.</w:t>
            </w:r>
          </w:p>
        </w:tc>
      </w:tr>
    </w:tbl>
    <w:p w14:paraId="312F2D8D" w14:textId="0A082CC5" w:rsidR="00883A73" w:rsidRDefault="00883A73" w:rsidP="00CF6911">
      <w:pPr>
        <w:pStyle w:val="Tiumccp2"/>
        <w:tabs>
          <w:tab w:val="clear" w:pos="6379"/>
          <w:tab w:val="center" w:pos="1560"/>
        </w:tabs>
        <w:ind w:right="-93"/>
        <w:rPr>
          <w:b w:val="0"/>
          <w:i w:val="0"/>
          <w:sz w:val="24"/>
          <w:szCs w:val="24"/>
        </w:rPr>
      </w:pPr>
    </w:p>
    <w:p w14:paraId="0062DC24" w14:textId="161148C7" w:rsidR="00873EC0" w:rsidRPr="00C60E55" w:rsidRDefault="009F48A9" w:rsidP="009F48A9">
      <w:pPr>
        <w:pStyle w:val="Caption"/>
      </w:pPr>
      <w:bookmarkStart w:id="40" w:name="_Toc68121160"/>
      <w:r>
        <w:t xml:space="preserve">Bảng </w:t>
      </w:r>
      <w:fldSimple w:instr=" SEQ Bảng \* ARABIC ">
        <w:r w:rsidR="00B57B1F">
          <w:rPr>
            <w:noProof/>
          </w:rPr>
          <w:t>15</w:t>
        </w:r>
      </w:fldSimple>
      <w:r>
        <w:t xml:space="preserve">: </w:t>
      </w:r>
      <w:r w:rsidR="00873EC0" w:rsidRPr="00C60E55">
        <w:t xml:space="preserve">Đặc tả usecase </w:t>
      </w:r>
      <w:r w:rsidR="00873EC0">
        <w:t>xóa đơn hàng.</w:t>
      </w:r>
      <w:bookmarkEnd w:id="40"/>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873EC0" w:rsidRPr="00C60E55" w14:paraId="38C2A0B7" w14:textId="77777777" w:rsidTr="00AD7AE5">
        <w:trPr>
          <w:trHeight w:val="480"/>
        </w:trPr>
        <w:tc>
          <w:tcPr>
            <w:tcW w:w="1508" w:type="dxa"/>
          </w:tcPr>
          <w:p w14:paraId="6BA3F99D" w14:textId="77777777" w:rsidR="00873EC0" w:rsidRPr="00C60E55" w:rsidRDefault="00873EC0" w:rsidP="00AD7AE5">
            <w:pPr>
              <w:spacing w:after="160" w:line="276" w:lineRule="auto"/>
              <w:rPr>
                <w:b/>
                <w:sz w:val="26"/>
                <w:szCs w:val="26"/>
              </w:rPr>
            </w:pPr>
            <w:r w:rsidRPr="00C60E55">
              <w:rPr>
                <w:b/>
                <w:sz w:val="26"/>
                <w:szCs w:val="26"/>
              </w:rPr>
              <w:t>Mã use case</w:t>
            </w:r>
          </w:p>
        </w:tc>
        <w:tc>
          <w:tcPr>
            <w:tcW w:w="7884" w:type="dxa"/>
            <w:gridSpan w:val="2"/>
          </w:tcPr>
          <w:p w14:paraId="0CABE025" w14:textId="77777777" w:rsidR="00873EC0" w:rsidRPr="00C60E55" w:rsidRDefault="00873EC0" w:rsidP="00AD7AE5">
            <w:pPr>
              <w:spacing w:after="160" w:line="276" w:lineRule="auto"/>
              <w:rPr>
                <w:sz w:val="26"/>
                <w:szCs w:val="26"/>
              </w:rPr>
            </w:pPr>
            <w:r w:rsidRPr="00C60E55">
              <w:rPr>
                <w:sz w:val="26"/>
                <w:szCs w:val="26"/>
              </w:rPr>
              <w:t>UC</w:t>
            </w:r>
            <w:r>
              <w:rPr>
                <w:sz w:val="26"/>
                <w:szCs w:val="26"/>
              </w:rPr>
              <w:t>12</w:t>
            </w:r>
            <w:r w:rsidRPr="00C60E55">
              <w:rPr>
                <w:sz w:val="26"/>
                <w:szCs w:val="26"/>
              </w:rPr>
              <w:t>.</w:t>
            </w:r>
          </w:p>
        </w:tc>
      </w:tr>
      <w:tr w:rsidR="00873EC0" w:rsidRPr="00C60E55" w14:paraId="4CFA730E" w14:textId="77777777" w:rsidTr="00AD7AE5">
        <w:trPr>
          <w:trHeight w:val="480"/>
        </w:trPr>
        <w:tc>
          <w:tcPr>
            <w:tcW w:w="1508" w:type="dxa"/>
          </w:tcPr>
          <w:p w14:paraId="1D9C6BF1" w14:textId="77777777" w:rsidR="00873EC0" w:rsidRPr="00C60E55" w:rsidRDefault="00873EC0" w:rsidP="00AD7AE5">
            <w:pPr>
              <w:spacing w:after="160" w:line="276" w:lineRule="auto"/>
              <w:rPr>
                <w:b/>
                <w:sz w:val="26"/>
                <w:szCs w:val="26"/>
              </w:rPr>
            </w:pPr>
            <w:r w:rsidRPr="00C60E55">
              <w:rPr>
                <w:b/>
                <w:sz w:val="26"/>
                <w:szCs w:val="26"/>
              </w:rPr>
              <w:t>Use Case</w:t>
            </w:r>
          </w:p>
        </w:tc>
        <w:tc>
          <w:tcPr>
            <w:tcW w:w="7884" w:type="dxa"/>
            <w:gridSpan w:val="2"/>
            <w:vAlign w:val="center"/>
          </w:tcPr>
          <w:p w14:paraId="14E5BFC4" w14:textId="77777777" w:rsidR="00873EC0" w:rsidRPr="00C60E55" w:rsidRDefault="00873EC0" w:rsidP="00AD7AE5">
            <w:pPr>
              <w:spacing w:after="160" w:line="276" w:lineRule="auto"/>
              <w:rPr>
                <w:sz w:val="26"/>
                <w:szCs w:val="26"/>
              </w:rPr>
            </w:pPr>
            <w:r>
              <w:rPr>
                <w:sz w:val="26"/>
                <w:szCs w:val="26"/>
              </w:rPr>
              <w:t>Xóa đơn hàng.</w:t>
            </w:r>
          </w:p>
        </w:tc>
      </w:tr>
      <w:tr w:rsidR="00873EC0" w:rsidRPr="00C60E55" w14:paraId="35FC80E7" w14:textId="77777777" w:rsidTr="00AD7AE5">
        <w:trPr>
          <w:trHeight w:val="467"/>
        </w:trPr>
        <w:tc>
          <w:tcPr>
            <w:tcW w:w="1508" w:type="dxa"/>
          </w:tcPr>
          <w:p w14:paraId="3F1CCA69" w14:textId="77777777" w:rsidR="00873EC0" w:rsidRPr="00C60E55" w:rsidRDefault="00873EC0" w:rsidP="00AD7AE5">
            <w:pPr>
              <w:spacing w:after="160" w:line="276" w:lineRule="auto"/>
              <w:rPr>
                <w:b/>
                <w:sz w:val="26"/>
                <w:szCs w:val="26"/>
              </w:rPr>
            </w:pPr>
            <w:r w:rsidRPr="00C60E55">
              <w:rPr>
                <w:b/>
                <w:sz w:val="26"/>
                <w:szCs w:val="26"/>
              </w:rPr>
              <w:t>Ngữ cảnh</w:t>
            </w:r>
          </w:p>
        </w:tc>
        <w:tc>
          <w:tcPr>
            <w:tcW w:w="7884" w:type="dxa"/>
            <w:gridSpan w:val="2"/>
            <w:vAlign w:val="center"/>
          </w:tcPr>
          <w:p w14:paraId="4E8DEE51" w14:textId="77777777" w:rsidR="00873EC0" w:rsidRPr="00C60E55" w:rsidRDefault="00873EC0" w:rsidP="00AD7AE5">
            <w:pPr>
              <w:spacing w:after="160" w:line="276" w:lineRule="auto"/>
              <w:rPr>
                <w:sz w:val="26"/>
                <w:szCs w:val="26"/>
              </w:rPr>
            </w:pPr>
            <w:r>
              <w:rPr>
                <w:color w:val="000000"/>
                <w:sz w:val="26"/>
                <w:szCs w:val="26"/>
              </w:rPr>
              <w:t>Thu ngân xóa đơn hàng.</w:t>
            </w:r>
          </w:p>
        </w:tc>
      </w:tr>
      <w:tr w:rsidR="00873EC0" w:rsidRPr="00C60E55" w14:paraId="2775A0D5" w14:textId="77777777" w:rsidTr="00AD7AE5">
        <w:trPr>
          <w:trHeight w:val="480"/>
        </w:trPr>
        <w:tc>
          <w:tcPr>
            <w:tcW w:w="1508" w:type="dxa"/>
          </w:tcPr>
          <w:p w14:paraId="32E9F1D7" w14:textId="77777777" w:rsidR="00873EC0" w:rsidRPr="00C60E55" w:rsidRDefault="00873EC0" w:rsidP="00AD7AE5">
            <w:pPr>
              <w:spacing w:after="160" w:line="276" w:lineRule="auto"/>
              <w:rPr>
                <w:b/>
                <w:sz w:val="26"/>
                <w:szCs w:val="26"/>
              </w:rPr>
            </w:pPr>
            <w:r w:rsidRPr="00C60E55">
              <w:rPr>
                <w:b/>
                <w:sz w:val="26"/>
                <w:szCs w:val="26"/>
              </w:rPr>
              <w:t>Mô tả</w:t>
            </w:r>
          </w:p>
        </w:tc>
        <w:tc>
          <w:tcPr>
            <w:tcW w:w="7884" w:type="dxa"/>
            <w:gridSpan w:val="2"/>
            <w:vAlign w:val="center"/>
          </w:tcPr>
          <w:p w14:paraId="53EF895D" w14:textId="77777777" w:rsidR="00873EC0" w:rsidRPr="00C60E55" w:rsidRDefault="00873EC0" w:rsidP="00AD7AE5">
            <w:pPr>
              <w:spacing w:after="160" w:line="276" w:lineRule="auto"/>
              <w:rPr>
                <w:sz w:val="26"/>
                <w:szCs w:val="26"/>
              </w:rPr>
            </w:pPr>
            <w:r w:rsidRPr="0022696D">
              <w:rPr>
                <w:color w:val="000000"/>
                <w:sz w:val="26"/>
                <w:szCs w:val="26"/>
              </w:rPr>
              <w:t>Hệ thống cho phép thu ngân xóa đơn hàng đã tồn tại trong hệ thống.</w:t>
            </w:r>
          </w:p>
        </w:tc>
      </w:tr>
      <w:tr w:rsidR="00873EC0" w:rsidRPr="00C60E55" w14:paraId="22362600" w14:textId="77777777" w:rsidTr="00AD7AE5">
        <w:trPr>
          <w:trHeight w:val="480"/>
        </w:trPr>
        <w:tc>
          <w:tcPr>
            <w:tcW w:w="1508" w:type="dxa"/>
          </w:tcPr>
          <w:p w14:paraId="66A7E25E" w14:textId="77777777" w:rsidR="00873EC0" w:rsidRPr="00C60E55" w:rsidRDefault="00873EC0" w:rsidP="00AD7AE5">
            <w:pPr>
              <w:spacing w:after="160" w:line="276" w:lineRule="auto"/>
              <w:rPr>
                <w:b/>
                <w:sz w:val="26"/>
                <w:szCs w:val="26"/>
              </w:rPr>
            </w:pPr>
            <w:r w:rsidRPr="00C60E55">
              <w:rPr>
                <w:b/>
                <w:sz w:val="26"/>
                <w:szCs w:val="26"/>
              </w:rPr>
              <w:t>Tác nhân</w:t>
            </w:r>
          </w:p>
        </w:tc>
        <w:tc>
          <w:tcPr>
            <w:tcW w:w="7884" w:type="dxa"/>
            <w:gridSpan w:val="2"/>
          </w:tcPr>
          <w:p w14:paraId="51A42BEE" w14:textId="77777777" w:rsidR="00873EC0" w:rsidRPr="00C60E55" w:rsidRDefault="00873EC0" w:rsidP="00AD7AE5">
            <w:pPr>
              <w:spacing w:after="160" w:line="276" w:lineRule="auto"/>
              <w:rPr>
                <w:sz w:val="26"/>
                <w:szCs w:val="26"/>
              </w:rPr>
            </w:pPr>
            <w:r>
              <w:rPr>
                <w:sz w:val="26"/>
                <w:szCs w:val="26"/>
              </w:rPr>
              <w:t>Thu ngân.</w:t>
            </w:r>
          </w:p>
        </w:tc>
      </w:tr>
      <w:tr w:rsidR="00873EC0" w:rsidRPr="00C60E55" w14:paraId="78025B67" w14:textId="77777777" w:rsidTr="00AD7AE5">
        <w:trPr>
          <w:trHeight w:val="795"/>
        </w:trPr>
        <w:tc>
          <w:tcPr>
            <w:tcW w:w="1508" w:type="dxa"/>
          </w:tcPr>
          <w:p w14:paraId="125C8DFE" w14:textId="77777777" w:rsidR="00873EC0" w:rsidRPr="00C60E55" w:rsidRDefault="00873EC0" w:rsidP="00AD7AE5">
            <w:pPr>
              <w:spacing w:after="160" w:line="276" w:lineRule="auto"/>
              <w:rPr>
                <w:b/>
                <w:sz w:val="26"/>
                <w:szCs w:val="26"/>
              </w:rPr>
            </w:pPr>
            <w:r w:rsidRPr="00C60E55">
              <w:rPr>
                <w:b/>
                <w:sz w:val="26"/>
                <w:szCs w:val="26"/>
              </w:rPr>
              <w:t>Sự kiện kích hoạt</w:t>
            </w:r>
          </w:p>
        </w:tc>
        <w:tc>
          <w:tcPr>
            <w:tcW w:w="7884" w:type="dxa"/>
            <w:gridSpan w:val="2"/>
          </w:tcPr>
          <w:p w14:paraId="03C00166" w14:textId="77777777" w:rsidR="00873EC0" w:rsidRPr="00C60E55" w:rsidRDefault="00873EC0" w:rsidP="00AD7AE5">
            <w:pPr>
              <w:spacing w:after="160" w:line="276" w:lineRule="auto"/>
              <w:rPr>
                <w:sz w:val="26"/>
                <w:szCs w:val="26"/>
              </w:rPr>
            </w:pPr>
            <w:r>
              <w:rPr>
                <w:color w:val="000000"/>
                <w:sz w:val="26"/>
                <w:szCs w:val="26"/>
              </w:rPr>
              <w:t>Người dùng</w:t>
            </w:r>
            <w:r w:rsidRPr="00C60E55">
              <w:rPr>
                <w:color w:val="000000"/>
                <w:sz w:val="26"/>
                <w:szCs w:val="26"/>
              </w:rPr>
              <w:t xml:space="preserve"> chọn chức năng </w:t>
            </w:r>
            <w:r>
              <w:rPr>
                <w:color w:val="000000"/>
                <w:sz w:val="26"/>
                <w:szCs w:val="26"/>
              </w:rPr>
              <w:t>xóa đơn hàng.</w:t>
            </w:r>
          </w:p>
        </w:tc>
      </w:tr>
      <w:tr w:rsidR="00873EC0" w:rsidRPr="00C60E55" w14:paraId="554090D8" w14:textId="77777777" w:rsidTr="00AD7AE5">
        <w:trPr>
          <w:trHeight w:val="805"/>
        </w:trPr>
        <w:tc>
          <w:tcPr>
            <w:tcW w:w="1508" w:type="dxa"/>
          </w:tcPr>
          <w:p w14:paraId="0D7964D9" w14:textId="77777777" w:rsidR="00873EC0" w:rsidRPr="00C60E55" w:rsidRDefault="00873EC0" w:rsidP="00AD7AE5">
            <w:pPr>
              <w:spacing w:after="160" w:line="276" w:lineRule="auto"/>
              <w:rPr>
                <w:b/>
                <w:sz w:val="26"/>
                <w:szCs w:val="26"/>
              </w:rPr>
            </w:pPr>
            <w:r w:rsidRPr="00C60E55">
              <w:rPr>
                <w:b/>
                <w:sz w:val="26"/>
                <w:szCs w:val="26"/>
              </w:rPr>
              <w:t>Điều kiện tiên quyết</w:t>
            </w:r>
          </w:p>
        </w:tc>
        <w:tc>
          <w:tcPr>
            <w:tcW w:w="7884" w:type="dxa"/>
            <w:gridSpan w:val="2"/>
          </w:tcPr>
          <w:p w14:paraId="051E9800" w14:textId="77777777" w:rsidR="00873EC0" w:rsidRPr="00C60E55" w:rsidRDefault="00873EC0" w:rsidP="00AD7AE5">
            <w:pPr>
              <w:spacing w:line="276" w:lineRule="auto"/>
              <w:rPr>
                <w:sz w:val="26"/>
                <w:szCs w:val="26"/>
              </w:rPr>
            </w:pPr>
            <w:r w:rsidRPr="00C60E55">
              <w:rPr>
                <w:sz w:val="26"/>
                <w:szCs w:val="26"/>
              </w:rPr>
              <w:t>+ Người dùng đã đăng nhập vào hệ thống.</w:t>
            </w:r>
          </w:p>
          <w:p w14:paraId="01B9F033" w14:textId="77777777" w:rsidR="00873EC0" w:rsidRPr="00C60E55" w:rsidRDefault="00873EC0" w:rsidP="00AD7AE5">
            <w:pPr>
              <w:spacing w:line="276" w:lineRule="auto"/>
              <w:rPr>
                <w:sz w:val="26"/>
                <w:szCs w:val="26"/>
              </w:rPr>
            </w:pPr>
            <w:r w:rsidRPr="001A22E7">
              <w:rPr>
                <w:sz w:val="26"/>
                <w:szCs w:val="26"/>
              </w:rPr>
              <w:t>+ Đơn hàng có tồn tại.</w:t>
            </w:r>
          </w:p>
        </w:tc>
      </w:tr>
      <w:tr w:rsidR="00873EC0" w:rsidRPr="00C60E55" w14:paraId="18231BD9" w14:textId="77777777" w:rsidTr="00AD7AE5">
        <w:trPr>
          <w:trHeight w:val="480"/>
        </w:trPr>
        <w:tc>
          <w:tcPr>
            <w:tcW w:w="1508" w:type="dxa"/>
          </w:tcPr>
          <w:p w14:paraId="290190C7" w14:textId="77777777" w:rsidR="00873EC0" w:rsidRPr="00C60E55" w:rsidRDefault="00873EC0" w:rsidP="00AD7AE5">
            <w:pPr>
              <w:spacing w:after="160" w:line="276" w:lineRule="auto"/>
              <w:rPr>
                <w:b/>
                <w:sz w:val="26"/>
                <w:szCs w:val="26"/>
              </w:rPr>
            </w:pPr>
            <w:r w:rsidRPr="00C60E55">
              <w:rPr>
                <w:b/>
                <w:sz w:val="26"/>
                <w:szCs w:val="26"/>
              </w:rPr>
              <w:t>Kết quả</w:t>
            </w:r>
          </w:p>
        </w:tc>
        <w:tc>
          <w:tcPr>
            <w:tcW w:w="7884" w:type="dxa"/>
            <w:gridSpan w:val="2"/>
          </w:tcPr>
          <w:p w14:paraId="3C1BF8C3" w14:textId="77777777" w:rsidR="00873EC0" w:rsidRPr="00C60E55" w:rsidRDefault="00873EC0" w:rsidP="00AD7AE5">
            <w:pPr>
              <w:spacing w:after="160" w:line="276" w:lineRule="auto"/>
              <w:rPr>
                <w:sz w:val="26"/>
                <w:szCs w:val="26"/>
              </w:rPr>
            </w:pPr>
            <w:r>
              <w:rPr>
                <w:sz w:val="26"/>
                <w:szCs w:val="26"/>
              </w:rPr>
              <w:t>Xóa được đơn hàng và các hóa đơn của nó. Đồng thời tự động cập nhật số lượng hàng trong kho.</w:t>
            </w:r>
          </w:p>
        </w:tc>
      </w:tr>
      <w:tr w:rsidR="00873EC0" w:rsidRPr="00C60E55" w14:paraId="578F95B1" w14:textId="77777777" w:rsidTr="00AD7AE5">
        <w:trPr>
          <w:trHeight w:val="480"/>
        </w:trPr>
        <w:tc>
          <w:tcPr>
            <w:tcW w:w="1508" w:type="dxa"/>
            <w:vMerge w:val="restart"/>
            <w:vAlign w:val="center"/>
          </w:tcPr>
          <w:p w14:paraId="15F0007E" w14:textId="77777777" w:rsidR="00873EC0" w:rsidRPr="00C60E55" w:rsidRDefault="00873EC0" w:rsidP="00AD7AE5">
            <w:pPr>
              <w:spacing w:after="160" w:line="276" w:lineRule="auto"/>
              <w:rPr>
                <w:b/>
                <w:sz w:val="26"/>
                <w:szCs w:val="26"/>
              </w:rPr>
            </w:pPr>
            <w:r w:rsidRPr="00C60E55">
              <w:rPr>
                <w:b/>
                <w:sz w:val="26"/>
                <w:szCs w:val="26"/>
              </w:rPr>
              <w:t>Luồng sự kiện</w:t>
            </w:r>
          </w:p>
        </w:tc>
        <w:tc>
          <w:tcPr>
            <w:tcW w:w="3941" w:type="dxa"/>
          </w:tcPr>
          <w:p w14:paraId="334F9F24" w14:textId="77777777" w:rsidR="00873EC0" w:rsidRPr="00C60E55" w:rsidRDefault="00873EC0" w:rsidP="00AD7AE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1098F8DB" w14:textId="77777777" w:rsidR="00873EC0" w:rsidRPr="00C60E55" w:rsidRDefault="00873EC0" w:rsidP="00AD7AE5">
            <w:pPr>
              <w:tabs>
                <w:tab w:val="left" w:pos="720"/>
              </w:tabs>
              <w:spacing w:after="160" w:line="276" w:lineRule="auto"/>
              <w:jc w:val="center"/>
              <w:rPr>
                <w:sz w:val="26"/>
                <w:szCs w:val="26"/>
              </w:rPr>
            </w:pPr>
            <w:r w:rsidRPr="00C60E55">
              <w:rPr>
                <w:b/>
                <w:sz w:val="26"/>
                <w:szCs w:val="26"/>
              </w:rPr>
              <w:t>System</w:t>
            </w:r>
          </w:p>
        </w:tc>
      </w:tr>
      <w:tr w:rsidR="00873EC0" w:rsidRPr="00C60E55" w14:paraId="58CFAFE2" w14:textId="77777777" w:rsidTr="00AD7AE5">
        <w:trPr>
          <w:trHeight w:val="480"/>
        </w:trPr>
        <w:tc>
          <w:tcPr>
            <w:tcW w:w="1508" w:type="dxa"/>
            <w:vMerge/>
            <w:vAlign w:val="center"/>
          </w:tcPr>
          <w:p w14:paraId="3A6E809E" w14:textId="77777777" w:rsidR="00873EC0" w:rsidRPr="00C60E55" w:rsidRDefault="00873EC0" w:rsidP="00AD7AE5">
            <w:pPr>
              <w:widowControl w:val="0"/>
              <w:pBdr>
                <w:top w:val="nil"/>
                <w:left w:val="nil"/>
                <w:bottom w:val="nil"/>
                <w:right w:val="nil"/>
                <w:between w:val="nil"/>
              </w:pBdr>
              <w:spacing w:line="276" w:lineRule="auto"/>
              <w:rPr>
                <w:sz w:val="26"/>
                <w:szCs w:val="26"/>
              </w:rPr>
            </w:pPr>
          </w:p>
        </w:tc>
        <w:tc>
          <w:tcPr>
            <w:tcW w:w="3941" w:type="dxa"/>
          </w:tcPr>
          <w:p w14:paraId="3C48F4A8" w14:textId="77777777" w:rsidR="00873EC0" w:rsidRPr="00C60E55" w:rsidRDefault="00873EC0" w:rsidP="00AD7AE5">
            <w:pPr>
              <w:tabs>
                <w:tab w:val="left" w:pos="360"/>
              </w:tabs>
              <w:spacing w:line="276" w:lineRule="auto"/>
              <w:rPr>
                <w:sz w:val="26"/>
                <w:szCs w:val="26"/>
              </w:rPr>
            </w:pPr>
            <w:r w:rsidRPr="00C60E55">
              <w:rPr>
                <w:sz w:val="26"/>
                <w:szCs w:val="26"/>
              </w:rPr>
              <w:t xml:space="preserve">1. </w:t>
            </w:r>
            <w:r>
              <w:rPr>
                <w:sz w:val="26"/>
                <w:szCs w:val="26"/>
              </w:rPr>
              <w:t>Người dùng chọn xóa đơn hàng</w:t>
            </w:r>
          </w:p>
        </w:tc>
        <w:tc>
          <w:tcPr>
            <w:tcW w:w="3943" w:type="dxa"/>
          </w:tcPr>
          <w:p w14:paraId="55DEA0E7" w14:textId="77777777" w:rsidR="00873EC0" w:rsidRPr="00C60E55" w:rsidRDefault="00873EC0" w:rsidP="00AD7AE5">
            <w:pPr>
              <w:tabs>
                <w:tab w:val="left" w:pos="720"/>
              </w:tabs>
              <w:spacing w:after="160" w:line="276" w:lineRule="auto"/>
              <w:rPr>
                <w:sz w:val="26"/>
                <w:szCs w:val="26"/>
              </w:rPr>
            </w:pPr>
            <w:r w:rsidRPr="00C60E55">
              <w:rPr>
                <w:sz w:val="26"/>
                <w:szCs w:val="26"/>
              </w:rPr>
              <w:t xml:space="preserve">1.1. Hệ thống hiện </w:t>
            </w:r>
            <w:r>
              <w:rPr>
                <w:sz w:val="26"/>
                <w:szCs w:val="26"/>
              </w:rPr>
              <w:t>popup hỏi có chắc muốn xóa đơn hàng này.</w:t>
            </w:r>
          </w:p>
        </w:tc>
      </w:tr>
      <w:tr w:rsidR="00873EC0" w:rsidRPr="00C60E55" w14:paraId="076D26E7" w14:textId="77777777" w:rsidTr="00AD7AE5">
        <w:trPr>
          <w:trHeight w:val="480"/>
        </w:trPr>
        <w:tc>
          <w:tcPr>
            <w:tcW w:w="1508" w:type="dxa"/>
            <w:vMerge/>
            <w:vAlign w:val="center"/>
          </w:tcPr>
          <w:p w14:paraId="329B5582" w14:textId="77777777" w:rsidR="00873EC0" w:rsidRPr="00C60E55" w:rsidRDefault="00873EC0" w:rsidP="00AD7AE5">
            <w:pPr>
              <w:widowControl w:val="0"/>
              <w:pBdr>
                <w:top w:val="nil"/>
                <w:left w:val="nil"/>
                <w:bottom w:val="nil"/>
                <w:right w:val="nil"/>
                <w:between w:val="nil"/>
              </w:pBdr>
              <w:spacing w:line="276" w:lineRule="auto"/>
              <w:rPr>
                <w:sz w:val="26"/>
                <w:szCs w:val="26"/>
              </w:rPr>
            </w:pPr>
          </w:p>
        </w:tc>
        <w:tc>
          <w:tcPr>
            <w:tcW w:w="3941" w:type="dxa"/>
          </w:tcPr>
          <w:p w14:paraId="0C2C1EFE" w14:textId="77777777" w:rsidR="00873EC0" w:rsidRPr="00C60E55" w:rsidRDefault="00873EC0" w:rsidP="00AD7AE5">
            <w:pPr>
              <w:tabs>
                <w:tab w:val="left" w:pos="360"/>
              </w:tabs>
              <w:spacing w:line="276" w:lineRule="auto"/>
              <w:rPr>
                <w:sz w:val="26"/>
                <w:szCs w:val="26"/>
              </w:rPr>
            </w:pPr>
            <w:r>
              <w:rPr>
                <w:sz w:val="26"/>
                <w:szCs w:val="26"/>
              </w:rPr>
              <w:t>2. Người dùng chọn xác nhận.</w:t>
            </w:r>
          </w:p>
        </w:tc>
        <w:tc>
          <w:tcPr>
            <w:tcW w:w="3943" w:type="dxa"/>
          </w:tcPr>
          <w:p w14:paraId="13ADA3AF" w14:textId="3BDC66D8" w:rsidR="00873EC0" w:rsidRPr="00C60E55" w:rsidRDefault="00873EC0" w:rsidP="00AD7AE5">
            <w:pPr>
              <w:tabs>
                <w:tab w:val="left" w:pos="720"/>
              </w:tabs>
              <w:spacing w:after="160" w:line="276" w:lineRule="auto"/>
              <w:rPr>
                <w:sz w:val="26"/>
                <w:szCs w:val="26"/>
              </w:rPr>
            </w:pPr>
            <w:r>
              <w:rPr>
                <w:sz w:val="26"/>
                <w:szCs w:val="26"/>
              </w:rPr>
              <w:t xml:space="preserve">2.1. Hệ thống </w:t>
            </w:r>
            <w:r w:rsidR="002142E8">
              <w:rPr>
                <w:sz w:val="26"/>
                <w:szCs w:val="26"/>
              </w:rPr>
              <w:t xml:space="preserve">tắt popup, </w:t>
            </w:r>
            <w:r>
              <w:rPr>
                <w:sz w:val="26"/>
                <w:szCs w:val="26"/>
              </w:rPr>
              <w:t>xóa đơn hàng và các hóa đơn của nó.</w:t>
            </w:r>
          </w:p>
        </w:tc>
      </w:tr>
      <w:tr w:rsidR="00873EC0" w:rsidRPr="00C60E55" w14:paraId="55EFFBCC" w14:textId="77777777" w:rsidTr="00AD7AE5">
        <w:trPr>
          <w:trHeight w:val="480"/>
        </w:trPr>
        <w:tc>
          <w:tcPr>
            <w:tcW w:w="1508" w:type="dxa"/>
            <w:vMerge/>
            <w:vAlign w:val="center"/>
          </w:tcPr>
          <w:p w14:paraId="017A137C" w14:textId="77777777" w:rsidR="00873EC0" w:rsidRPr="00C60E55" w:rsidRDefault="00873EC0" w:rsidP="00AD7AE5">
            <w:pPr>
              <w:widowControl w:val="0"/>
              <w:pBdr>
                <w:top w:val="nil"/>
                <w:left w:val="nil"/>
                <w:bottom w:val="nil"/>
                <w:right w:val="nil"/>
                <w:between w:val="nil"/>
              </w:pBdr>
              <w:spacing w:line="276" w:lineRule="auto"/>
              <w:rPr>
                <w:sz w:val="26"/>
                <w:szCs w:val="26"/>
              </w:rPr>
            </w:pPr>
          </w:p>
        </w:tc>
        <w:tc>
          <w:tcPr>
            <w:tcW w:w="3941" w:type="dxa"/>
          </w:tcPr>
          <w:p w14:paraId="434A2BED" w14:textId="77777777" w:rsidR="00873EC0" w:rsidRPr="00C60E55" w:rsidRDefault="00873EC0" w:rsidP="00AD7AE5">
            <w:pPr>
              <w:tabs>
                <w:tab w:val="left" w:pos="360"/>
              </w:tabs>
              <w:spacing w:line="276" w:lineRule="auto"/>
              <w:rPr>
                <w:sz w:val="26"/>
                <w:szCs w:val="26"/>
              </w:rPr>
            </w:pPr>
          </w:p>
        </w:tc>
        <w:tc>
          <w:tcPr>
            <w:tcW w:w="3943" w:type="dxa"/>
          </w:tcPr>
          <w:p w14:paraId="0F83FF90" w14:textId="77777777" w:rsidR="00873EC0" w:rsidRPr="00C60E55" w:rsidRDefault="00873EC0" w:rsidP="00AD7AE5">
            <w:pPr>
              <w:tabs>
                <w:tab w:val="left" w:pos="720"/>
              </w:tabs>
              <w:spacing w:after="160" w:line="276" w:lineRule="auto"/>
              <w:rPr>
                <w:sz w:val="26"/>
                <w:szCs w:val="26"/>
              </w:rPr>
            </w:pPr>
            <w:r>
              <w:rPr>
                <w:sz w:val="26"/>
                <w:szCs w:val="26"/>
              </w:rPr>
              <w:t>2.2. Hệ thống tự động cập nhật số lượng hàng trong kho.</w:t>
            </w:r>
          </w:p>
        </w:tc>
      </w:tr>
      <w:tr w:rsidR="00873EC0" w:rsidRPr="00C60E55" w14:paraId="5C73BF92" w14:textId="77777777" w:rsidTr="00AD7AE5">
        <w:trPr>
          <w:trHeight w:val="248"/>
        </w:trPr>
        <w:tc>
          <w:tcPr>
            <w:tcW w:w="1508" w:type="dxa"/>
          </w:tcPr>
          <w:p w14:paraId="729B9BB2" w14:textId="77777777" w:rsidR="00873EC0" w:rsidRPr="00C60E55" w:rsidRDefault="00873EC0" w:rsidP="00AD7AE5">
            <w:pPr>
              <w:spacing w:after="160" w:line="276" w:lineRule="auto"/>
              <w:rPr>
                <w:b/>
                <w:sz w:val="26"/>
                <w:szCs w:val="26"/>
              </w:rPr>
            </w:pPr>
            <w:r w:rsidRPr="00C60E55">
              <w:rPr>
                <w:b/>
                <w:sz w:val="26"/>
                <w:szCs w:val="26"/>
              </w:rPr>
              <w:t>Ngoại lệ</w:t>
            </w:r>
          </w:p>
        </w:tc>
        <w:tc>
          <w:tcPr>
            <w:tcW w:w="7884" w:type="dxa"/>
            <w:gridSpan w:val="2"/>
          </w:tcPr>
          <w:p w14:paraId="56B0ECA8" w14:textId="77777777" w:rsidR="00873EC0" w:rsidRPr="00C60E55" w:rsidRDefault="00873EC0" w:rsidP="00AD7AE5">
            <w:pPr>
              <w:tabs>
                <w:tab w:val="left" w:pos="445"/>
              </w:tabs>
              <w:spacing w:line="276" w:lineRule="auto"/>
              <w:rPr>
                <w:sz w:val="26"/>
                <w:szCs w:val="26"/>
              </w:rPr>
            </w:pPr>
            <w:r>
              <w:rPr>
                <w:sz w:val="26"/>
                <w:szCs w:val="26"/>
              </w:rPr>
              <w:t>Không.</w:t>
            </w:r>
          </w:p>
        </w:tc>
      </w:tr>
    </w:tbl>
    <w:p w14:paraId="5F893C5F" w14:textId="78ED6C4D" w:rsidR="00873EC0" w:rsidRDefault="00873EC0" w:rsidP="00873EC0">
      <w:pPr>
        <w:pStyle w:val="Tiumccp2"/>
        <w:tabs>
          <w:tab w:val="clear" w:pos="6379"/>
          <w:tab w:val="center" w:pos="1560"/>
        </w:tabs>
        <w:ind w:right="-93"/>
        <w:rPr>
          <w:b w:val="0"/>
          <w:i w:val="0"/>
          <w:sz w:val="24"/>
          <w:szCs w:val="24"/>
        </w:rPr>
      </w:pPr>
    </w:p>
    <w:p w14:paraId="0C897769" w14:textId="6EBCB5DD" w:rsidR="00873EC0" w:rsidRPr="00C60E55" w:rsidRDefault="009F48A9" w:rsidP="009F48A9">
      <w:pPr>
        <w:pStyle w:val="Caption"/>
      </w:pPr>
      <w:bookmarkStart w:id="41" w:name="_Toc68121161"/>
      <w:r>
        <w:t xml:space="preserve">Bảng </w:t>
      </w:r>
      <w:fldSimple w:instr=" SEQ Bảng \* ARABIC ">
        <w:r w:rsidR="00B57B1F">
          <w:rPr>
            <w:noProof/>
          </w:rPr>
          <w:t>16</w:t>
        </w:r>
      </w:fldSimple>
      <w:r>
        <w:t xml:space="preserve">: </w:t>
      </w:r>
      <w:r w:rsidR="00873EC0" w:rsidRPr="00C60E55">
        <w:t xml:space="preserve">Đặc tả usecase </w:t>
      </w:r>
      <w:r w:rsidR="00EA47F7">
        <w:t>sửa</w:t>
      </w:r>
      <w:r w:rsidR="00873EC0">
        <w:t xml:space="preserve"> đơn hàng.</w:t>
      </w:r>
      <w:bookmarkEnd w:id="41"/>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873EC0" w:rsidRPr="00C60E55" w14:paraId="3B1D2219" w14:textId="77777777" w:rsidTr="00AD7AE5">
        <w:trPr>
          <w:trHeight w:val="480"/>
        </w:trPr>
        <w:tc>
          <w:tcPr>
            <w:tcW w:w="1508" w:type="dxa"/>
          </w:tcPr>
          <w:p w14:paraId="10B69EB6" w14:textId="77777777" w:rsidR="00873EC0" w:rsidRPr="00C60E55" w:rsidRDefault="00873EC0" w:rsidP="00AD7AE5">
            <w:pPr>
              <w:spacing w:after="160" w:line="276" w:lineRule="auto"/>
              <w:rPr>
                <w:b/>
                <w:sz w:val="26"/>
                <w:szCs w:val="26"/>
              </w:rPr>
            </w:pPr>
            <w:r w:rsidRPr="00C60E55">
              <w:rPr>
                <w:b/>
                <w:sz w:val="26"/>
                <w:szCs w:val="26"/>
              </w:rPr>
              <w:t>Mã use case</w:t>
            </w:r>
          </w:p>
        </w:tc>
        <w:tc>
          <w:tcPr>
            <w:tcW w:w="7884" w:type="dxa"/>
            <w:gridSpan w:val="2"/>
          </w:tcPr>
          <w:p w14:paraId="48F35BFF" w14:textId="47603C83" w:rsidR="00873EC0" w:rsidRPr="00C60E55" w:rsidRDefault="00873EC0" w:rsidP="00AD7AE5">
            <w:pPr>
              <w:spacing w:after="160" w:line="276" w:lineRule="auto"/>
              <w:rPr>
                <w:sz w:val="26"/>
                <w:szCs w:val="26"/>
              </w:rPr>
            </w:pPr>
            <w:r w:rsidRPr="00C60E55">
              <w:rPr>
                <w:sz w:val="26"/>
                <w:szCs w:val="26"/>
              </w:rPr>
              <w:t>UC</w:t>
            </w:r>
            <w:r w:rsidR="00411FA4">
              <w:rPr>
                <w:sz w:val="26"/>
                <w:szCs w:val="26"/>
              </w:rPr>
              <w:t>13</w:t>
            </w:r>
            <w:r w:rsidRPr="00C60E55">
              <w:rPr>
                <w:sz w:val="26"/>
                <w:szCs w:val="26"/>
              </w:rPr>
              <w:t>.</w:t>
            </w:r>
          </w:p>
        </w:tc>
      </w:tr>
      <w:tr w:rsidR="00873EC0" w:rsidRPr="00C60E55" w14:paraId="5B532014" w14:textId="77777777" w:rsidTr="00AD7AE5">
        <w:trPr>
          <w:trHeight w:val="480"/>
        </w:trPr>
        <w:tc>
          <w:tcPr>
            <w:tcW w:w="1508" w:type="dxa"/>
          </w:tcPr>
          <w:p w14:paraId="67B1F877" w14:textId="77777777" w:rsidR="00873EC0" w:rsidRPr="00C60E55" w:rsidRDefault="00873EC0" w:rsidP="00AD7AE5">
            <w:pPr>
              <w:spacing w:after="160" w:line="276" w:lineRule="auto"/>
              <w:rPr>
                <w:b/>
                <w:sz w:val="26"/>
                <w:szCs w:val="26"/>
              </w:rPr>
            </w:pPr>
            <w:r w:rsidRPr="00C60E55">
              <w:rPr>
                <w:b/>
                <w:sz w:val="26"/>
                <w:szCs w:val="26"/>
              </w:rPr>
              <w:t>Use Case</w:t>
            </w:r>
          </w:p>
        </w:tc>
        <w:tc>
          <w:tcPr>
            <w:tcW w:w="7884" w:type="dxa"/>
            <w:gridSpan w:val="2"/>
            <w:vAlign w:val="center"/>
          </w:tcPr>
          <w:p w14:paraId="3195CFD6" w14:textId="53C6C62A" w:rsidR="00873EC0" w:rsidRPr="00C60E55" w:rsidRDefault="00DC1A96" w:rsidP="00AD7AE5">
            <w:pPr>
              <w:spacing w:after="160" w:line="276" w:lineRule="auto"/>
              <w:rPr>
                <w:sz w:val="26"/>
                <w:szCs w:val="26"/>
              </w:rPr>
            </w:pPr>
            <w:r>
              <w:rPr>
                <w:sz w:val="26"/>
                <w:szCs w:val="26"/>
              </w:rPr>
              <w:t>Sửa</w:t>
            </w:r>
            <w:r w:rsidR="00873EC0">
              <w:rPr>
                <w:sz w:val="26"/>
                <w:szCs w:val="26"/>
              </w:rPr>
              <w:t xml:space="preserve"> đơn hàng.</w:t>
            </w:r>
          </w:p>
        </w:tc>
      </w:tr>
      <w:tr w:rsidR="00873EC0" w:rsidRPr="00C60E55" w14:paraId="01768092" w14:textId="77777777" w:rsidTr="00AD7AE5">
        <w:trPr>
          <w:trHeight w:val="467"/>
        </w:trPr>
        <w:tc>
          <w:tcPr>
            <w:tcW w:w="1508" w:type="dxa"/>
          </w:tcPr>
          <w:p w14:paraId="1F028937" w14:textId="77777777" w:rsidR="00873EC0" w:rsidRPr="00C60E55" w:rsidRDefault="00873EC0" w:rsidP="00AD7AE5">
            <w:pPr>
              <w:spacing w:after="160" w:line="276" w:lineRule="auto"/>
              <w:rPr>
                <w:b/>
                <w:sz w:val="26"/>
                <w:szCs w:val="26"/>
              </w:rPr>
            </w:pPr>
            <w:r w:rsidRPr="00C60E55">
              <w:rPr>
                <w:b/>
                <w:sz w:val="26"/>
                <w:szCs w:val="26"/>
              </w:rPr>
              <w:t>Ngữ cảnh</w:t>
            </w:r>
          </w:p>
        </w:tc>
        <w:tc>
          <w:tcPr>
            <w:tcW w:w="7884" w:type="dxa"/>
            <w:gridSpan w:val="2"/>
            <w:vAlign w:val="center"/>
          </w:tcPr>
          <w:p w14:paraId="3F56D6AD" w14:textId="7717F0C2" w:rsidR="00873EC0" w:rsidRPr="00544AF1" w:rsidRDefault="00873EC0" w:rsidP="0000554D">
            <w:pPr>
              <w:spacing w:after="160" w:line="276" w:lineRule="auto"/>
              <w:rPr>
                <w:sz w:val="26"/>
                <w:szCs w:val="26"/>
              </w:rPr>
            </w:pPr>
            <w:r w:rsidRPr="00544AF1">
              <w:rPr>
                <w:color w:val="000000"/>
                <w:sz w:val="26"/>
                <w:szCs w:val="26"/>
              </w:rPr>
              <w:t xml:space="preserve">Thu ngân </w:t>
            </w:r>
            <w:r w:rsidR="0000554D" w:rsidRPr="00544AF1">
              <w:rPr>
                <w:color w:val="000000"/>
                <w:sz w:val="26"/>
                <w:szCs w:val="26"/>
              </w:rPr>
              <w:t>cập nhật</w:t>
            </w:r>
            <w:r w:rsidRPr="00544AF1">
              <w:rPr>
                <w:color w:val="000000"/>
                <w:sz w:val="26"/>
                <w:szCs w:val="26"/>
              </w:rPr>
              <w:t xml:space="preserve"> đơn hàng.</w:t>
            </w:r>
          </w:p>
        </w:tc>
      </w:tr>
      <w:tr w:rsidR="00873EC0" w:rsidRPr="00C60E55" w14:paraId="5CD22359" w14:textId="77777777" w:rsidTr="00AD7AE5">
        <w:trPr>
          <w:trHeight w:val="480"/>
        </w:trPr>
        <w:tc>
          <w:tcPr>
            <w:tcW w:w="1508" w:type="dxa"/>
          </w:tcPr>
          <w:p w14:paraId="3A2F0CB9" w14:textId="77777777" w:rsidR="00873EC0" w:rsidRPr="00C60E55" w:rsidRDefault="00873EC0" w:rsidP="00AD7AE5">
            <w:pPr>
              <w:spacing w:after="160" w:line="276" w:lineRule="auto"/>
              <w:rPr>
                <w:b/>
                <w:sz w:val="26"/>
                <w:szCs w:val="26"/>
              </w:rPr>
            </w:pPr>
            <w:r w:rsidRPr="00C60E55">
              <w:rPr>
                <w:b/>
                <w:sz w:val="26"/>
                <w:szCs w:val="26"/>
              </w:rPr>
              <w:lastRenderedPageBreak/>
              <w:t>Mô tả</w:t>
            </w:r>
          </w:p>
        </w:tc>
        <w:tc>
          <w:tcPr>
            <w:tcW w:w="7884" w:type="dxa"/>
            <w:gridSpan w:val="2"/>
            <w:vAlign w:val="center"/>
          </w:tcPr>
          <w:p w14:paraId="3A07EB14" w14:textId="3FD49605" w:rsidR="00873EC0" w:rsidRPr="00544AF1" w:rsidRDefault="00873EC0" w:rsidP="0000554D">
            <w:pPr>
              <w:spacing w:after="160" w:line="276" w:lineRule="auto"/>
              <w:rPr>
                <w:sz w:val="26"/>
                <w:szCs w:val="26"/>
              </w:rPr>
            </w:pPr>
            <w:r w:rsidRPr="00544AF1">
              <w:rPr>
                <w:color w:val="000000"/>
                <w:sz w:val="26"/>
                <w:szCs w:val="26"/>
              </w:rPr>
              <w:t xml:space="preserve">Hệ thống cho phép thu ngân </w:t>
            </w:r>
            <w:r w:rsidR="0000554D" w:rsidRPr="00544AF1">
              <w:rPr>
                <w:color w:val="000000"/>
                <w:sz w:val="26"/>
                <w:szCs w:val="26"/>
              </w:rPr>
              <w:t>sửa</w:t>
            </w:r>
            <w:r w:rsidRPr="00544AF1">
              <w:rPr>
                <w:color w:val="000000"/>
                <w:sz w:val="26"/>
                <w:szCs w:val="26"/>
              </w:rPr>
              <w:t xml:space="preserve"> đơn hàng đã tồn tại trong hệ thống.</w:t>
            </w:r>
          </w:p>
        </w:tc>
      </w:tr>
      <w:tr w:rsidR="00873EC0" w:rsidRPr="00C60E55" w14:paraId="52CBA3F6" w14:textId="77777777" w:rsidTr="00AD7AE5">
        <w:trPr>
          <w:trHeight w:val="480"/>
        </w:trPr>
        <w:tc>
          <w:tcPr>
            <w:tcW w:w="1508" w:type="dxa"/>
          </w:tcPr>
          <w:p w14:paraId="04A2F94F" w14:textId="77777777" w:rsidR="00873EC0" w:rsidRPr="00C60E55" w:rsidRDefault="00873EC0" w:rsidP="00AD7AE5">
            <w:pPr>
              <w:spacing w:after="160" w:line="276" w:lineRule="auto"/>
              <w:rPr>
                <w:b/>
                <w:sz w:val="26"/>
                <w:szCs w:val="26"/>
              </w:rPr>
            </w:pPr>
            <w:r w:rsidRPr="00C60E55">
              <w:rPr>
                <w:b/>
                <w:sz w:val="26"/>
                <w:szCs w:val="26"/>
              </w:rPr>
              <w:t>Tác nhân</w:t>
            </w:r>
          </w:p>
        </w:tc>
        <w:tc>
          <w:tcPr>
            <w:tcW w:w="7884" w:type="dxa"/>
            <w:gridSpan w:val="2"/>
          </w:tcPr>
          <w:p w14:paraId="7B42F55B" w14:textId="77777777" w:rsidR="00873EC0" w:rsidRPr="00544AF1" w:rsidRDefault="00873EC0" w:rsidP="00AD7AE5">
            <w:pPr>
              <w:spacing w:after="160" w:line="276" w:lineRule="auto"/>
              <w:rPr>
                <w:sz w:val="26"/>
                <w:szCs w:val="26"/>
              </w:rPr>
            </w:pPr>
            <w:r w:rsidRPr="00544AF1">
              <w:rPr>
                <w:sz w:val="26"/>
                <w:szCs w:val="26"/>
              </w:rPr>
              <w:t>Thu ngân.</w:t>
            </w:r>
          </w:p>
        </w:tc>
      </w:tr>
      <w:tr w:rsidR="00873EC0" w:rsidRPr="00C60E55" w14:paraId="74C9F1FC" w14:textId="77777777" w:rsidTr="00AD7AE5">
        <w:trPr>
          <w:trHeight w:val="795"/>
        </w:trPr>
        <w:tc>
          <w:tcPr>
            <w:tcW w:w="1508" w:type="dxa"/>
          </w:tcPr>
          <w:p w14:paraId="695DF09A" w14:textId="77777777" w:rsidR="00873EC0" w:rsidRPr="00C60E55" w:rsidRDefault="00873EC0" w:rsidP="00AD7AE5">
            <w:pPr>
              <w:spacing w:after="160" w:line="276" w:lineRule="auto"/>
              <w:rPr>
                <w:b/>
                <w:sz w:val="26"/>
                <w:szCs w:val="26"/>
              </w:rPr>
            </w:pPr>
            <w:r w:rsidRPr="00C60E55">
              <w:rPr>
                <w:b/>
                <w:sz w:val="26"/>
                <w:szCs w:val="26"/>
              </w:rPr>
              <w:t>Sự kiện kích hoạt</w:t>
            </w:r>
          </w:p>
        </w:tc>
        <w:tc>
          <w:tcPr>
            <w:tcW w:w="7884" w:type="dxa"/>
            <w:gridSpan w:val="2"/>
          </w:tcPr>
          <w:p w14:paraId="53E434C9" w14:textId="77777777" w:rsidR="00873EC0" w:rsidRPr="00544AF1" w:rsidRDefault="00873EC0" w:rsidP="00AD7AE5">
            <w:pPr>
              <w:spacing w:after="160" w:line="276" w:lineRule="auto"/>
              <w:rPr>
                <w:sz w:val="26"/>
                <w:szCs w:val="26"/>
              </w:rPr>
            </w:pPr>
            <w:r w:rsidRPr="00544AF1">
              <w:rPr>
                <w:color w:val="000000"/>
                <w:sz w:val="26"/>
                <w:szCs w:val="26"/>
              </w:rPr>
              <w:t>Người dùng chọn chức năng xóa đơn hàng.</w:t>
            </w:r>
          </w:p>
        </w:tc>
      </w:tr>
      <w:tr w:rsidR="00873EC0" w:rsidRPr="00C60E55" w14:paraId="27AB775E" w14:textId="77777777" w:rsidTr="00AD7AE5">
        <w:trPr>
          <w:trHeight w:val="805"/>
        </w:trPr>
        <w:tc>
          <w:tcPr>
            <w:tcW w:w="1508" w:type="dxa"/>
          </w:tcPr>
          <w:p w14:paraId="02555121" w14:textId="77777777" w:rsidR="00873EC0" w:rsidRPr="00C60E55" w:rsidRDefault="00873EC0" w:rsidP="00AD7AE5">
            <w:pPr>
              <w:spacing w:after="160" w:line="276" w:lineRule="auto"/>
              <w:rPr>
                <w:b/>
                <w:sz w:val="26"/>
                <w:szCs w:val="26"/>
              </w:rPr>
            </w:pPr>
            <w:r w:rsidRPr="00C60E55">
              <w:rPr>
                <w:b/>
                <w:sz w:val="26"/>
                <w:szCs w:val="26"/>
              </w:rPr>
              <w:t>Điều kiện tiên quyết</w:t>
            </w:r>
          </w:p>
        </w:tc>
        <w:tc>
          <w:tcPr>
            <w:tcW w:w="7884" w:type="dxa"/>
            <w:gridSpan w:val="2"/>
          </w:tcPr>
          <w:p w14:paraId="1E1606C7" w14:textId="77777777" w:rsidR="00873EC0" w:rsidRPr="00544AF1" w:rsidRDefault="00873EC0" w:rsidP="00AD7AE5">
            <w:pPr>
              <w:spacing w:line="276" w:lineRule="auto"/>
              <w:rPr>
                <w:sz w:val="26"/>
                <w:szCs w:val="26"/>
              </w:rPr>
            </w:pPr>
            <w:r w:rsidRPr="00544AF1">
              <w:rPr>
                <w:sz w:val="26"/>
                <w:szCs w:val="26"/>
              </w:rPr>
              <w:t>+ Người dùng đã đăng nhập vào hệ thống.</w:t>
            </w:r>
          </w:p>
          <w:p w14:paraId="59FB06A8" w14:textId="77777777" w:rsidR="00873EC0" w:rsidRPr="00544AF1" w:rsidRDefault="00873EC0" w:rsidP="00AD7AE5">
            <w:pPr>
              <w:spacing w:line="276" w:lineRule="auto"/>
              <w:rPr>
                <w:sz w:val="26"/>
                <w:szCs w:val="26"/>
              </w:rPr>
            </w:pPr>
            <w:r w:rsidRPr="00544AF1">
              <w:rPr>
                <w:sz w:val="26"/>
                <w:szCs w:val="26"/>
              </w:rPr>
              <w:t>+ Đơn hàng có tồn tại.</w:t>
            </w:r>
          </w:p>
          <w:p w14:paraId="78729152" w14:textId="3F62F222" w:rsidR="00EA47F7" w:rsidRPr="00544AF1" w:rsidRDefault="00EA47F7" w:rsidP="00AD7AE5">
            <w:pPr>
              <w:spacing w:line="276" w:lineRule="auto"/>
              <w:rPr>
                <w:sz w:val="26"/>
                <w:szCs w:val="26"/>
              </w:rPr>
            </w:pPr>
            <w:r w:rsidRPr="00544AF1">
              <w:rPr>
                <w:sz w:val="26"/>
                <w:szCs w:val="26"/>
              </w:rPr>
              <w:t>+ ID khách hàng mới có tồn tại</w:t>
            </w:r>
            <w:r w:rsidR="00F75BD5" w:rsidRPr="00544AF1">
              <w:rPr>
                <w:sz w:val="26"/>
                <w:szCs w:val="26"/>
              </w:rPr>
              <w:t>.</w:t>
            </w:r>
          </w:p>
          <w:p w14:paraId="4E0EC514" w14:textId="1D005D25" w:rsidR="00F75BD5" w:rsidRPr="00544AF1" w:rsidRDefault="00F75BD5" w:rsidP="00544AF1">
            <w:pPr>
              <w:spacing w:line="276" w:lineRule="auto"/>
              <w:rPr>
                <w:sz w:val="26"/>
                <w:szCs w:val="26"/>
              </w:rPr>
            </w:pPr>
            <w:r w:rsidRPr="00544AF1">
              <w:rPr>
                <w:sz w:val="26"/>
                <w:szCs w:val="26"/>
              </w:rPr>
              <w:t xml:space="preserve">+ </w:t>
            </w:r>
            <w:r w:rsidR="00014D9B" w:rsidRPr="00544AF1">
              <w:rPr>
                <w:sz w:val="26"/>
                <w:szCs w:val="26"/>
              </w:rPr>
              <w:t>Các đơn hàng t</w:t>
            </w:r>
            <w:r w:rsidRPr="00544AF1">
              <w:rPr>
                <w:sz w:val="26"/>
                <w:szCs w:val="26"/>
              </w:rPr>
              <w:t>rước đó của khách hàng mới đã thanh toán hết.</w:t>
            </w:r>
          </w:p>
        </w:tc>
      </w:tr>
      <w:tr w:rsidR="00873EC0" w:rsidRPr="00C60E55" w14:paraId="076FDA2C" w14:textId="77777777" w:rsidTr="00AD7AE5">
        <w:trPr>
          <w:trHeight w:val="480"/>
        </w:trPr>
        <w:tc>
          <w:tcPr>
            <w:tcW w:w="1508" w:type="dxa"/>
          </w:tcPr>
          <w:p w14:paraId="780F2896" w14:textId="77777777" w:rsidR="00873EC0" w:rsidRPr="00C60E55" w:rsidRDefault="00873EC0" w:rsidP="00AD7AE5">
            <w:pPr>
              <w:spacing w:after="160" w:line="276" w:lineRule="auto"/>
              <w:rPr>
                <w:b/>
                <w:sz w:val="26"/>
                <w:szCs w:val="26"/>
              </w:rPr>
            </w:pPr>
            <w:r w:rsidRPr="00C60E55">
              <w:rPr>
                <w:b/>
                <w:sz w:val="26"/>
                <w:szCs w:val="26"/>
              </w:rPr>
              <w:t>Kết quả</w:t>
            </w:r>
          </w:p>
        </w:tc>
        <w:tc>
          <w:tcPr>
            <w:tcW w:w="7884" w:type="dxa"/>
            <w:gridSpan w:val="2"/>
          </w:tcPr>
          <w:p w14:paraId="789501B8" w14:textId="1F4F684A" w:rsidR="00873EC0" w:rsidRPr="00C60E55" w:rsidRDefault="00FB6663" w:rsidP="00AD7AE5">
            <w:pPr>
              <w:spacing w:after="160" w:line="276" w:lineRule="auto"/>
              <w:rPr>
                <w:sz w:val="26"/>
                <w:szCs w:val="26"/>
              </w:rPr>
            </w:pPr>
            <w:r>
              <w:rPr>
                <w:sz w:val="26"/>
                <w:szCs w:val="26"/>
              </w:rPr>
              <w:t>Cập nhật được đơn hàng. Đồng thời tự động cập nhật số lượng hàng trong kho.</w:t>
            </w:r>
          </w:p>
        </w:tc>
      </w:tr>
      <w:tr w:rsidR="002142E8" w:rsidRPr="00C60E55" w14:paraId="57A2C4F3" w14:textId="77777777" w:rsidTr="00AD7AE5">
        <w:trPr>
          <w:trHeight w:val="480"/>
        </w:trPr>
        <w:tc>
          <w:tcPr>
            <w:tcW w:w="1508" w:type="dxa"/>
            <w:vMerge w:val="restart"/>
            <w:vAlign w:val="center"/>
          </w:tcPr>
          <w:p w14:paraId="691173DE" w14:textId="77777777" w:rsidR="002142E8" w:rsidRPr="00C60E55" w:rsidRDefault="002142E8" w:rsidP="00AD7AE5">
            <w:pPr>
              <w:spacing w:after="160" w:line="276" w:lineRule="auto"/>
              <w:rPr>
                <w:b/>
                <w:sz w:val="26"/>
                <w:szCs w:val="26"/>
              </w:rPr>
            </w:pPr>
            <w:r w:rsidRPr="00C60E55">
              <w:rPr>
                <w:b/>
                <w:sz w:val="26"/>
                <w:szCs w:val="26"/>
              </w:rPr>
              <w:t>Luồng sự kiện</w:t>
            </w:r>
          </w:p>
        </w:tc>
        <w:tc>
          <w:tcPr>
            <w:tcW w:w="3941" w:type="dxa"/>
          </w:tcPr>
          <w:p w14:paraId="5D96FA17" w14:textId="77777777" w:rsidR="002142E8" w:rsidRPr="00C60E55" w:rsidRDefault="002142E8" w:rsidP="00AD7AE5">
            <w:pPr>
              <w:tabs>
                <w:tab w:val="left" w:pos="720"/>
              </w:tabs>
              <w:spacing w:after="160" w:line="276" w:lineRule="auto"/>
              <w:ind w:left="720"/>
              <w:rPr>
                <w:sz w:val="26"/>
                <w:szCs w:val="26"/>
              </w:rPr>
            </w:pPr>
            <w:r w:rsidRPr="00C60E55">
              <w:rPr>
                <w:b/>
                <w:sz w:val="26"/>
                <w:szCs w:val="26"/>
              </w:rPr>
              <w:t xml:space="preserve">              Actor</w:t>
            </w:r>
          </w:p>
        </w:tc>
        <w:tc>
          <w:tcPr>
            <w:tcW w:w="3943" w:type="dxa"/>
          </w:tcPr>
          <w:p w14:paraId="04053A85" w14:textId="77777777" w:rsidR="002142E8" w:rsidRPr="00C60E55" w:rsidRDefault="002142E8" w:rsidP="00AD7AE5">
            <w:pPr>
              <w:tabs>
                <w:tab w:val="left" w:pos="720"/>
              </w:tabs>
              <w:spacing w:after="160" w:line="276" w:lineRule="auto"/>
              <w:jc w:val="center"/>
              <w:rPr>
                <w:sz w:val="26"/>
                <w:szCs w:val="26"/>
              </w:rPr>
            </w:pPr>
            <w:r w:rsidRPr="00C60E55">
              <w:rPr>
                <w:b/>
                <w:sz w:val="26"/>
                <w:szCs w:val="26"/>
              </w:rPr>
              <w:t>System</w:t>
            </w:r>
          </w:p>
        </w:tc>
      </w:tr>
      <w:tr w:rsidR="002142E8" w:rsidRPr="00C60E55" w14:paraId="77406BED" w14:textId="77777777" w:rsidTr="00AD7AE5">
        <w:trPr>
          <w:trHeight w:val="480"/>
        </w:trPr>
        <w:tc>
          <w:tcPr>
            <w:tcW w:w="1508" w:type="dxa"/>
            <w:vMerge/>
            <w:vAlign w:val="center"/>
          </w:tcPr>
          <w:p w14:paraId="1A6A86CE" w14:textId="77777777" w:rsidR="002142E8" w:rsidRPr="00C60E55" w:rsidRDefault="002142E8" w:rsidP="00AD7AE5">
            <w:pPr>
              <w:widowControl w:val="0"/>
              <w:pBdr>
                <w:top w:val="nil"/>
                <w:left w:val="nil"/>
                <w:bottom w:val="nil"/>
                <w:right w:val="nil"/>
                <w:between w:val="nil"/>
              </w:pBdr>
              <w:spacing w:line="276" w:lineRule="auto"/>
              <w:rPr>
                <w:sz w:val="26"/>
                <w:szCs w:val="26"/>
              </w:rPr>
            </w:pPr>
          </w:p>
        </w:tc>
        <w:tc>
          <w:tcPr>
            <w:tcW w:w="3941" w:type="dxa"/>
          </w:tcPr>
          <w:p w14:paraId="03C24F3A" w14:textId="228CE261" w:rsidR="002142E8" w:rsidRPr="00C60E55" w:rsidRDefault="002142E8" w:rsidP="00274899">
            <w:pPr>
              <w:tabs>
                <w:tab w:val="left" w:pos="360"/>
              </w:tabs>
              <w:spacing w:line="276" w:lineRule="auto"/>
              <w:rPr>
                <w:sz w:val="26"/>
                <w:szCs w:val="26"/>
              </w:rPr>
            </w:pPr>
            <w:r w:rsidRPr="00C60E55">
              <w:rPr>
                <w:sz w:val="26"/>
                <w:szCs w:val="26"/>
              </w:rPr>
              <w:t xml:space="preserve">1. </w:t>
            </w:r>
            <w:r>
              <w:rPr>
                <w:sz w:val="26"/>
                <w:szCs w:val="26"/>
              </w:rPr>
              <w:t>Người dùng chọn chức năng cập nhật đơn hàng.</w:t>
            </w:r>
          </w:p>
        </w:tc>
        <w:tc>
          <w:tcPr>
            <w:tcW w:w="3943" w:type="dxa"/>
          </w:tcPr>
          <w:p w14:paraId="506614FF" w14:textId="293D5610" w:rsidR="002142E8" w:rsidRPr="00C60E55" w:rsidRDefault="002142E8" w:rsidP="00274899">
            <w:pPr>
              <w:tabs>
                <w:tab w:val="left" w:pos="720"/>
              </w:tabs>
              <w:spacing w:after="160" w:line="276" w:lineRule="auto"/>
              <w:rPr>
                <w:sz w:val="26"/>
                <w:szCs w:val="26"/>
              </w:rPr>
            </w:pPr>
            <w:r w:rsidRPr="00C60E55">
              <w:rPr>
                <w:sz w:val="26"/>
                <w:szCs w:val="26"/>
              </w:rPr>
              <w:t xml:space="preserve">1.1. Hệ thống hiện </w:t>
            </w:r>
            <w:r>
              <w:rPr>
                <w:sz w:val="26"/>
                <w:szCs w:val="26"/>
              </w:rPr>
              <w:t>giao diện cập nhật đơn hàng.</w:t>
            </w:r>
          </w:p>
        </w:tc>
      </w:tr>
      <w:tr w:rsidR="002142E8" w:rsidRPr="00C60E55" w14:paraId="2306F88F" w14:textId="77777777" w:rsidTr="00AD7AE5">
        <w:trPr>
          <w:trHeight w:val="480"/>
        </w:trPr>
        <w:tc>
          <w:tcPr>
            <w:tcW w:w="1508" w:type="dxa"/>
            <w:vMerge/>
            <w:vAlign w:val="center"/>
          </w:tcPr>
          <w:p w14:paraId="7D795582" w14:textId="77777777" w:rsidR="002142E8" w:rsidRPr="00C60E55" w:rsidRDefault="002142E8" w:rsidP="00AD7AE5">
            <w:pPr>
              <w:widowControl w:val="0"/>
              <w:pBdr>
                <w:top w:val="nil"/>
                <w:left w:val="nil"/>
                <w:bottom w:val="nil"/>
                <w:right w:val="nil"/>
                <w:between w:val="nil"/>
              </w:pBdr>
              <w:spacing w:line="276" w:lineRule="auto"/>
              <w:rPr>
                <w:sz w:val="26"/>
                <w:szCs w:val="26"/>
              </w:rPr>
            </w:pPr>
          </w:p>
        </w:tc>
        <w:tc>
          <w:tcPr>
            <w:tcW w:w="3941" w:type="dxa"/>
          </w:tcPr>
          <w:p w14:paraId="32D26A84" w14:textId="245CB9E1" w:rsidR="002142E8" w:rsidRPr="00C60E55" w:rsidRDefault="002142E8" w:rsidP="00BA0621">
            <w:pPr>
              <w:tabs>
                <w:tab w:val="left" w:pos="360"/>
              </w:tabs>
              <w:spacing w:line="276" w:lineRule="auto"/>
              <w:rPr>
                <w:sz w:val="26"/>
                <w:szCs w:val="26"/>
              </w:rPr>
            </w:pPr>
            <w:r>
              <w:rPr>
                <w:sz w:val="26"/>
                <w:szCs w:val="26"/>
              </w:rPr>
              <w:t>2. Người dùng cập nhật thông tin mới cho đơn hàng.</w:t>
            </w:r>
          </w:p>
        </w:tc>
        <w:tc>
          <w:tcPr>
            <w:tcW w:w="3943" w:type="dxa"/>
          </w:tcPr>
          <w:p w14:paraId="4D4D2165" w14:textId="4565CAD5" w:rsidR="002142E8" w:rsidRPr="00C60E55" w:rsidRDefault="002142E8" w:rsidP="00CA5413">
            <w:pPr>
              <w:tabs>
                <w:tab w:val="left" w:pos="720"/>
              </w:tabs>
              <w:spacing w:after="160" w:line="276" w:lineRule="auto"/>
              <w:rPr>
                <w:sz w:val="26"/>
                <w:szCs w:val="26"/>
              </w:rPr>
            </w:pPr>
            <w:r>
              <w:rPr>
                <w:sz w:val="26"/>
                <w:szCs w:val="26"/>
              </w:rPr>
              <w:t>2.1. Hệ thống hiện popup ghi các thây đổi.</w:t>
            </w:r>
          </w:p>
        </w:tc>
      </w:tr>
      <w:tr w:rsidR="002142E8" w:rsidRPr="00C60E55" w14:paraId="6640CEEE" w14:textId="77777777" w:rsidTr="00AD7AE5">
        <w:trPr>
          <w:trHeight w:val="480"/>
        </w:trPr>
        <w:tc>
          <w:tcPr>
            <w:tcW w:w="1508" w:type="dxa"/>
            <w:vMerge/>
            <w:vAlign w:val="center"/>
          </w:tcPr>
          <w:p w14:paraId="5D7A49C2" w14:textId="77777777" w:rsidR="002142E8" w:rsidRPr="00C60E55" w:rsidRDefault="002142E8" w:rsidP="00AD7AE5">
            <w:pPr>
              <w:widowControl w:val="0"/>
              <w:pBdr>
                <w:top w:val="nil"/>
                <w:left w:val="nil"/>
                <w:bottom w:val="nil"/>
                <w:right w:val="nil"/>
                <w:between w:val="nil"/>
              </w:pBdr>
              <w:spacing w:line="276" w:lineRule="auto"/>
              <w:rPr>
                <w:sz w:val="26"/>
                <w:szCs w:val="26"/>
              </w:rPr>
            </w:pPr>
          </w:p>
        </w:tc>
        <w:tc>
          <w:tcPr>
            <w:tcW w:w="3941" w:type="dxa"/>
          </w:tcPr>
          <w:p w14:paraId="376C8014" w14:textId="31C4856F" w:rsidR="002142E8" w:rsidRPr="00C60E55" w:rsidRDefault="002142E8" w:rsidP="00AD7AE5">
            <w:pPr>
              <w:tabs>
                <w:tab w:val="left" w:pos="360"/>
              </w:tabs>
              <w:spacing w:line="276" w:lineRule="auto"/>
              <w:rPr>
                <w:sz w:val="26"/>
                <w:szCs w:val="26"/>
              </w:rPr>
            </w:pPr>
            <w:r>
              <w:rPr>
                <w:sz w:val="26"/>
                <w:szCs w:val="26"/>
              </w:rPr>
              <w:t>3. Người dùng chọn xác nhận.</w:t>
            </w:r>
          </w:p>
        </w:tc>
        <w:tc>
          <w:tcPr>
            <w:tcW w:w="3943" w:type="dxa"/>
          </w:tcPr>
          <w:p w14:paraId="587A489F" w14:textId="414D11DD" w:rsidR="002142E8" w:rsidRPr="00C60E55" w:rsidRDefault="002142E8" w:rsidP="00AD7AE5">
            <w:pPr>
              <w:tabs>
                <w:tab w:val="left" w:pos="720"/>
              </w:tabs>
              <w:spacing w:after="160" w:line="276" w:lineRule="auto"/>
              <w:rPr>
                <w:sz w:val="26"/>
                <w:szCs w:val="26"/>
              </w:rPr>
            </w:pPr>
            <w:r>
              <w:rPr>
                <w:sz w:val="26"/>
                <w:szCs w:val="26"/>
              </w:rPr>
              <w:t xml:space="preserve">3.1. Hệ thống tắt </w:t>
            </w:r>
            <w:r w:rsidR="007370B3">
              <w:rPr>
                <w:sz w:val="26"/>
                <w:szCs w:val="26"/>
              </w:rPr>
              <w:t>popup, cập nhật đơn hàng vào hệ thống.</w:t>
            </w:r>
          </w:p>
        </w:tc>
      </w:tr>
      <w:tr w:rsidR="002142E8" w:rsidRPr="00C60E55" w14:paraId="0EF92AEA" w14:textId="77777777" w:rsidTr="00AD7AE5">
        <w:trPr>
          <w:trHeight w:val="480"/>
        </w:trPr>
        <w:tc>
          <w:tcPr>
            <w:tcW w:w="1508" w:type="dxa"/>
            <w:vMerge/>
            <w:vAlign w:val="center"/>
          </w:tcPr>
          <w:p w14:paraId="536B25BB" w14:textId="77777777" w:rsidR="002142E8" w:rsidRPr="00C60E55" w:rsidRDefault="002142E8" w:rsidP="00AD7AE5">
            <w:pPr>
              <w:widowControl w:val="0"/>
              <w:pBdr>
                <w:top w:val="nil"/>
                <w:left w:val="nil"/>
                <w:bottom w:val="nil"/>
                <w:right w:val="nil"/>
                <w:between w:val="nil"/>
              </w:pBdr>
              <w:spacing w:line="276" w:lineRule="auto"/>
              <w:rPr>
                <w:sz w:val="26"/>
                <w:szCs w:val="26"/>
              </w:rPr>
            </w:pPr>
          </w:p>
        </w:tc>
        <w:tc>
          <w:tcPr>
            <w:tcW w:w="3941" w:type="dxa"/>
          </w:tcPr>
          <w:p w14:paraId="5093690C" w14:textId="77777777" w:rsidR="002142E8" w:rsidRPr="00C60E55" w:rsidRDefault="002142E8" w:rsidP="00AD7AE5">
            <w:pPr>
              <w:tabs>
                <w:tab w:val="left" w:pos="360"/>
              </w:tabs>
              <w:spacing w:line="276" w:lineRule="auto"/>
              <w:rPr>
                <w:sz w:val="26"/>
                <w:szCs w:val="26"/>
              </w:rPr>
            </w:pPr>
          </w:p>
        </w:tc>
        <w:tc>
          <w:tcPr>
            <w:tcW w:w="3943" w:type="dxa"/>
          </w:tcPr>
          <w:p w14:paraId="4231E3B3" w14:textId="1CB72A03" w:rsidR="002142E8" w:rsidRDefault="00A6469D" w:rsidP="00AD7AE5">
            <w:pPr>
              <w:tabs>
                <w:tab w:val="left" w:pos="720"/>
              </w:tabs>
              <w:spacing w:after="160" w:line="276" w:lineRule="auto"/>
              <w:rPr>
                <w:sz w:val="26"/>
                <w:szCs w:val="26"/>
              </w:rPr>
            </w:pPr>
            <w:r>
              <w:rPr>
                <w:sz w:val="26"/>
                <w:szCs w:val="26"/>
              </w:rPr>
              <w:t>3.2. Hệ thống tự động cập nhật số lượng hàng trong kho.</w:t>
            </w:r>
          </w:p>
        </w:tc>
      </w:tr>
      <w:tr w:rsidR="00873EC0" w:rsidRPr="00C60E55" w14:paraId="1CB7D590" w14:textId="77777777" w:rsidTr="00AD7AE5">
        <w:trPr>
          <w:trHeight w:val="248"/>
        </w:trPr>
        <w:tc>
          <w:tcPr>
            <w:tcW w:w="1508" w:type="dxa"/>
          </w:tcPr>
          <w:p w14:paraId="5F4F7220" w14:textId="77777777" w:rsidR="00873EC0" w:rsidRPr="00C60E55" w:rsidRDefault="00873EC0" w:rsidP="00AD7AE5">
            <w:pPr>
              <w:spacing w:after="160" w:line="276" w:lineRule="auto"/>
              <w:rPr>
                <w:b/>
                <w:sz w:val="26"/>
                <w:szCs w:val="26"/>
              </w:rPr>
            </w:pPr>
            <w:r w:rsidRPr="00C60E55">
              <w:rPr>
                <w:b/>
                <w:sz w:val="26"/>
                <w:szCs w:val="26"/>
              </w:rPr>
              <w:t>Ngoại lệ</w:t>
            </w:r>
          </w:p>
        </w:tc>
        <w:tc>
          <w:tcPr>
            <w:tcW w:w="7884" w:type="dxa"/>
            <w:gridSpan w:val="2"/>
          </w:tcPr>
          <w:p w14:paraId="42501ED5" w14:textId="153A27DF" w:rsidR="00673F06" w:rsidRDefault="00673F06" w:rsidP="00673F06">
            <w:pPr>
              <w:tabs>
                <w:tab w:val="left" w:pos="445"/>
              </w:tabs>
              <w:spacing w:line="276" w:lineRule="auto"/>
              <w:rPr>
                <w:sz w:val="26"/>
                <w:szCs w:val="26"/>
              </w:rPr>
            </w:pPr>
            <w:r>
              <w:rPr>
                <w:sz w:val="26"/>
                <w:szCs w:val="26"/>
              </w:rPr>
              <w:t>2.a. ID khách hàng</w:t>
            </w:r>
            <w:r w:rsidR="00464A1E">
              <w:rPr>
                <w:sz w:val="26"/>
                <w:szCs w:val="26"/>
              </w:rPr>
              <w:t xml:space="preserve"> mới</w:t>
            </w:r>
            <w:r>
              <w:rPr>
                <w:sz w:val="26"/>
                <w:szCs w:val="26"/>
              </w:rPr>
              <w:t xml:space="preserve"> không tồn tại.</w:t>
            </w:r>
          </w:p>
          <w:p w14:paraId="16BB9B90" w14:textId="4200A77C" w:rsidR="00673F06" w:rsidRDefault="003112C9" w:rsidP="00673F06">
            <w:pPr>
              <w:tabs>
                <w:tab w:val="left" w:pos="445"/>
              </w:tabs>
              <w:spacing w:line="276" w:lineRule="auto"/>
              <w:rPr>
                <w:sz w:val="26"/>
                <w:szCs w:val="26"/>
              </w:rPr>
            </w:pPr>
            <w:r>
              <w:rPr>
                <w:sz w:val="26"/>
                <w:szCs w:val="26"/>
              </w:rPr>
              <w:t>2.b</w:t>
            </w:r>
            <w:r w:rsidR="00673F06">
              <w:rPr>
                <w:sz w:val="26"/>
                <w:szCs w:val="26"/>
              </w:rPr>
              <w:t xml:space="preserve">. ID mặt hàng </w:t>
            </w:r>
            <w:r w:rsidR="00464A1E">
              <w:rPr>
                <w:sz w:val="26"/>
                <w:szCs w:val="26"/>
              </w:rPr>
              <w:t xml:space="preserve">mới </w:t>
            </w:r>
            <w:r w:rsidR="00673F06">
              <w:rPr>
                <w:sz w:val="26"/>
                <w:szCs w:val="26"/>
              </w:rPr>
              <w:t>không tồn tại.</w:t>
            </w:r>
          </w:p>
          <w:p w14:paraId="364B900C" w14:textId="1E273650" w:rsidR="00673F06" w:rsidRDefault="003112C9" w:rsidP="00673F06">
            <w:pPr>
              <w:tabs>
                <w:tab w:val="left" w:pos="445"/>
              </w:tabs>
              <w:spacing w:line="276" w:lineRule="auto"/>
              <w:rPr>
                <w:sz w:val="26"/>
                <w:szCs w:val="26"/>
              </w:rPr>
            </w:pPr>
            <w:r>
              <w:rPr>
                <w:sz w:val="26"/>
                <w:szCs w:val="26"/>
              </w:rPr>
              <w:t>2.c</w:t>
            </w:r>
            <w:r w:rsidR="00673F06">
              <w:rPr>
                <w:sz w:val="26"/>
                <w:szCs w:val="26"/>
              </w:rPr>
              <w:t>. Nhập số lượng âm.</w:t>
            </w:r>
          </w:p>
          <w:p w14:paraId="0BE1E0B3" w14:textId="77935908" w:rsidR="00673F06" w:rsidRDefault="003112C9" w:rsidP="00673F06">
            <w:pPr>
              <w:tabs>
                <w:tab w:val="left" w:pos="445"/>
              </w:tabs>
              <w:spacing w:line="276" w:lineRule="auto"/>
              <w:rPr>
                <w:sz w:val="26"/>
                <w:szCs w:val="26"/>
              </w:rPr>
            </w:pPr>
            <w:r>
              <w:rPr>
                <w:sz w:val="26"/>
                <w:szCs w:val="26"/>
              </w:rPr>
              <w:t>2.d</w:t>
            </w:r>
            <w:r w:rsidR="00673F06">
              <w:rPr>
                <w:sz w:val="26"/>
                <w:szCs w:val="26"/>
              </w:rPr>
              <w:t>. Nhập số lượng lớn hơn số lượng trong kho.</w:t>
            </w:r>
          </w:p>
          <w:p w14:paraId="05DA2486" w14:textId="7375D950" w:rsidR="00873EC0" w:rsidRPr="00C60E55" w:rsidRDefault="00673F06" w:rsidP="00673F06">
            <w:pPr>
              <w:tabs>
                <w:tab w:val="left" w:pos="445"/>
              </w:tabs>
              <w:spacing w:line="276" w:lineRule="auto"/>
              <w:rPr>
                <w:sz w:val="26"/>
                <w:szCs w:val="26"/>
              </w:rPr>
            </w:pPr>
            <w:r w:rsidRPr="0001493F">
              <w:rPr>
                <w:sz w:val="26"/>
                <w:szCs w:val="26"/>
              </w:rPr>
              <w:t>=&gt; Hiện thông báo lỗi, yêu cầu nhập lại.</w:t>
            </w:r>
          </w:p>
        </w:tc>
      </w:tr>
    </w:tbl>
    <w:p w14:paraId="4760CEA4" w14:textId="77777777" w:rsidR="00873EC0" w:rsidRDefault="00873EC0" w:rsidP="00873EC0">
      <w:pPr>
        <w:pStyle w:val="Tiumccp2"/>
        <w:tabs>
          <w:tab w:val="clear" w:pos="6379"/>
          <w:tab w:val="center" w:pos="1560"/>
        </w:tabs>
        <w:ind w:right="-93"/>
        <w:rPr>
          <w:b w:val="0"/>
          <w:i w:val="0"/>
          <w:sz w:val="24"/>
          <w:szCs w:val="24"/>
        </w:rPr>
      </w:pPr>
    </w:p>
    <w:p w14:paraId="7D430DC5" w14:textId="3CD0F23B" w:rsidR="00314A33" w:rsidRPr="00F0226D" w:rsidRDefault="009F48A9" w:rsidP="009F48A9">
      <w:pPr>
        <w:pStyle w:val="Caption"/>
      </w:pPr>
      <w:bookmarkStart w:id="42" w:name="_Toc68121162"/>
      <w:r>
        <w:t xml:space="preserve">Bảng </w:t>
      </w:r>
      <w:fldSimple w:instr=" SEQ Bảng \* ARABIC ">
        <w:r w:rsidR="00B57B1F">
          <w:rPr>
            <w:noProof/>
          </w:rPr>
          <w:t>17</w:t>
        </w:r>
      </w:fldSimple>
      <w:r>
        <w:t xml:space="preserve">: </w:t>
      </w:r>
      <w:r w:rsidR="00314A33" w:rsidRPr="00F0226D">
        <w:t>Đặc tả usecase</w:t>
      </w:r>
      <w:r w:rsidR="00C02A53">
        <w:t xml:space="preserve"> thanh toán</w:t>
      </w:r>
      <w:r w:rsidR="00314A33" w:rsidRPr="00F0226D">
        <w:t>.</w:t>
      </w:r>
      <w:bookmarkEnd w:id="42"/>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314A33" w:rsidRPr="00F0226D" w14:paraId="0C2346FD" w14:textId="77777777" w:rsidTr="00AD7AE5">
        <w:trPr>
          <w:trHeight w:val="480"/>
        </w:trPr>
        <w:tc>
          <w:tcPr>
            <w:tcW w:w="1508" w:type="dxa"/>
          </w:tcPr>
          <w:p w14:paraId="107443DE" w14:textId="77777777" w:rsidR="00314A33" w:rsidRPr="00F0226D" w:rsidRDefault="00314A33" w:rsidP="00AD7AE5">
            <w:pPr>
              <w:spacing w:after="160" w:line="276" w:lineRule="auto"/>
              <w:rPr>
                <w:b/>
                <w:sz w:val="26"/>
                <w:szCs w:val="26"/>
              </w:rPr>
            </w:pPr>
            <w:r w:rsidRPr="00F0226D">
              <w:rPr>
                <w:b/>
                <w:sz w:val="26"/>
                <w:szCs w:val="26"/>
              </w:rPr>
              <w:t>Mã use case</w:t>
            </w:r>
          </w:p>
        </w:tc>
        <w:tc>
          <w:tcPr>
            <w:tcW w:w="7884" w:type="dxa"/>
            <w:gridSpan w:val="2"/>
          </w:tcPr>
          <w:p w14:paraId="575C5485" w14:textId="39C2BCA5" w:rsidR="00314A33" w:rsidRPr="00F0226D" w:rsidRDefault="00314A33" w:rsidP="00314A33">
            <w:pPr>
              <w:spacing w:after="160" w:line="276" w:lineRule="auto"/>
              <w:rPr>
                <w:sz w:val="26"/>
                <w:szCs w:val="26"/>
              </w:rPr>
            </w:pPr>
            <w:r w:rsidRPr="00F0226D">
              <w:rPr>
                <w:sz w:val="26"/>
                <w:szCs w:val="26"/>
              </w:rPr>
              <w:t>UC1</w:t>
            </w:r>
            <w:r w:rsidR="00F0226D">
              <w:rPr>
                <w:sz w:val="26"/>
                <w:szCs w:val="26"/>
              </w:rPr>
              <w:t>4</w:t>
            </w:r>
            <w:r w:rsidRPr="00F0226D">
              <w:rPr>
                <w:sz w:val="26"/>
                <w:szCs w:val="26"/>
              </w:rPr>
              <w:t>.</w:t>
            </w:r>
          </w:p>
        </w:tc>
      </w:tr>
      <w:tr w:rsidR="00314A33" w:rsidRPr="00F0226D" w14:paraId="67C35A63" w14:textId="77777777" w:rsidTr="00AD7AE5">
        <w:trPr>
          <w:trHeight w:val="480"/>
        </w:trPr>
        <w:tc>
          <w:tcPr>
            <w:tcW w:w="1508" w:type="dxa"/>
          </w:tcPr>
          <w:p w14:paraId="40671520" w14:textId="77777777" w:rsidR="00314A33" w:rsidRPr="00F0226D" w:rsidRDefault="00314A33" w:rsidP="00AD7AE5">
            <w:pPr>
              <w:spacing w:after="160" w:line="276" w:lineRule="auto"/>
              <w:rPr>
                <w:b/>
                <w:sz w:val="26"/>
                <w:szCs w:val="26"/>
              </w:rPr>
            </w:pPr>
            <w:r w:rsidRPr="00F0226D">
              <w:rPr>
                <w:b/>
                <w:sz w:val="26"/>
                <w:szCs w:val="26"/>
              </w:rPr>
              <w:t>Use Case</w:t>
            </w:r>
          </w:p>
        </w:tc>
        <w:tc>
          <w:tcPr>
            <w:tcW w:w="7884" w:type="dxa"/>
            <w:gridSpan w:val="2"/>
            <w:vAlign w:val="center"/>
          </w:tcPr>
          <w:p w14:paraId="4DA255D3" w14:textId="40CF5280" w:rsidR="00314A33" w:rsidRPr="00F0226D" w:rsidRDefault="00486668" w:rsidP="00AD7AE5">
            <w:pPr>
              <w:spacing w:after="160" w:line="276" w:lineRule="auto"/>
              <w:rPr>
                <w:sz w:val="26"/>
                <w:szCs w:val="26"/>
              </w:rPr>
            </w:pPr>
            <w:r>
              <w:rPr>
                <w:sz w:val="26"/>
                <w:szCs w:val="26"/>
              </w:rPr>
              <w:t>Thanh toán</w:t>
            </w:r>
            <w:r w:rsidR="00314A33" w:rsidRPr="00F0226D">
              <w:rPr>
                <w:sz w:val="26"/>
                <w:szCs w:val="26"/>
              </w:rPr>
              <w:t>.</w:t>
            </w:r>
          </w:p>
        </w:tc>
      </w:tr>
      <w:tr w:rsidR="00314A33" w:rsidRPr="00F0226D" w14:paraId="4D562D7E" w14:textId="77777777" w:rsidTr="00AD7AE5">
        <w:trPr>
          <w:trHeight w:val="467"/>
        </w:trPr>
        <w:tc>
          <w:tcPr>
            <w:tcW w:w="1508" w:type="dxa"/>
          </w:tcPr>
          <w:p w14:paraId="4C6F86E5" w14:textId="77777777" w:rsidR="00314A33" w:rsidRPr="00F0226D" w:rsidRDefault="00314A33" w:rsidP="00AD7AE5">
            <w:pPr>
              <w:spacing w:after="160" w:line="276" w:lineRule="auto"/>
              <w:rPr>
                <w:b/>
                <w:sz w:val="26"/>
                <w:szCs w:val="26"/>
              </w:rPr>
            </w:pPr>
            <w:r w:rsidRPr="00F0226D">
              <w:rPr>
                <w:b/>
                <w:sz w:val="26"/>
                <w:szCs w:val="26"/>
              </w:rPr>
              <w:t>Ngữ cảnh</w:t>
            </w:r>
          </w:p>
        </w:tc>
        <w:tc>
          <w:tcPr>
            <w:tcW w:w="7884" w:type="dxa"/>
            <w:gridSpan w:val="2"/>
            <w:vAlign w:val="center"/>
          </w:tcPr>
          <w:p w14:paraId="6D96CD7D" w14:textId="7B5CB5BB" w:rsidR="00314A33" w:rsidRPr="00F0226D" w:rsidRDefault="00723A7F" w:rsidP="007B6E13">
            <w:pPr>
              <w:spacing w:after="160" w:line="276" w:lineRule="auto"/>
              <w:rPr>
                <w:sz w:val="26"/>
                <w:szCs w:val="26"/>
              </w:rPr>
            </w:pPr>
            <w:r>
              <w:rPr>
                <w:color w:val="000000"/>
                <w:sz w:val="26"/>
                <w:szCs w:val="26"/>
              </w:rPr>
              <w:t>Khách hàng thanh toán qua mạng.</w:t>
            </w:r>
          </w:p>
        </w:tc>
      </w:tr>
      <w:tr w:rsidR="00314A33" w:rsidRPr="00F0226D" w14:paraId="320C278E" w14:textId="77777777" w:rsidTr="00AD7AE5">
        <w:trPr>
          <w:trHeight w:val="480"/>
        </w:trPr>
        <w:tc>
          <w:tcPr>
            <w:tcW w:w="1508" w:type="dxa"/>
          </w:tcPr>
          <w:p w14:paraId="7E1C28FD" w14:textId="77777777" w:rsidR="00314A33" w:rsidRPr="00F0226D" w:rsidRDefault="00314A33" w:rsidP="00AD7AE5">
            <w:pPr>
              <w:spacing w:after="160" w:line="276" w:lineRule="auto"/>
              <w:rPr>
                <w:b/>
                <w:sz w:val="26"/>
                <w:szCs w:val="26"/>
              </w:rPr>
            </w:pPr>
            <w:r w:rsidRPr="00F0226D">
              <w:rPr>
                <w:b/>
                <w:sz w:val="26"/>
                <w:szCs w:val="26"/>
              </w:rPr>
              <w:t>Mô tả</w:t>
            </w:r>
          </w:p>
        </w:tc>
        <w:tc>
          <w:tcPr>
            <w:tcW w:w="7884" w:type="dxa"/>
            <w:gridSpan w:val="2"/>
            <w:vAlign w:val="center"/>
          </w:tcPr>
          <w:p w14:paraId="195D7988" w14:textId="72B59B05" w:rsidR="00314A33" w:rsidRPr="00F0226D" w:rsidRDefault="00723A7F" w:rsidP="007B6E13">
            <w:pPr>
              <w:spacing w:after="160" w:line="276" w:lineRule="auto"/>
              <w:rPr>
                <w:sz w:val="26"/>
                <w:szCs w:val="26"/>
              </w:rPr>
            </w:pPr>
            <w:r w:rsidRPr="00723A7F">
              <w:rPr>
                <w:color w:val="000000"/>
                <w:sz w:val="26"/>
                <w:szCs w:val="26"/>
              </w:rPr>
              <w:t>Hệ thống cho phép khách hàng thanh toán qua mạng.</w:t>
            </w:r>
          </w:p>
        </w:tc>
      </w:tr>
      <w:tr w:rsidR="00314A33" w:rsidRPr="00F0226D" w14:paraId="0F740D50" w14:textId="77777777" w:rsidTr="00AD7AE5">
        <w:trPr>
          <w:trHeight w:val="480"/>
        </w:trPr>
        <w:tc>
          <w:tcPr>
            <w:tcW w:w="1508" w:type="dxa"/>
          </w:tcPr>
          <w:p w14:paraId="17564190" w14:textId="77777777" w:rsidR="00314A33" w:rsidRPr="00F0226D" w:rsidRDefault="00314A33" w:rsidP="00AD7AE5">
            <w:pPr>
              <w:spacing w:after="160" w:line="276" w:lineRule="auto"/>
              <w:rPr>
                <w:b/>
                <w:sz w:val="26"/>
                <w:szCs w:val="26"/>
              </w:rPr>
            </w:pPr>
            <w:r w:rsidRPr="00F0226D">
              <w:rPr>
                <w:b/>
                <w:sz w:val="26"/>
                <w:szCs w:val="26"/>
              </w:rPr>
              <w:lastRenderedPageBreak/>
              <w:t>Tác nhân</w:t>
            </w:r>
          </w:p>
        </w:tc>
        <w:tc>
          <w:tcPr>
            <w:tcW w:w="7884" w:type="dxa"/>
            <w:gridSpan w:val="2"/>
          </w:tcPr>
          <w:p w14:paraId="631DF605" w14:textId="54DACC43" w:rsidR="00314A33" w:rsidRPr="00F0226D" w:rsidRDefault="00A43612" w:rsidP="00AD7AE5">
            <w:pPr>
              <w:spacing w:after="160" w:line="276" w:lineRule="auto"/>
              <w:rPr>
                <w:sz w:val="26"/>
                <w:szCs w:val="26"/>
              </w:rPr>
            </w:pPr>
            <w:r>
              <w:rPr>
                <w:sz w:val="26"/>
                <w:szCs w:val="26"/>
              </w:rPr>
              <w:t>Khách hàng.</w:t>
            </w:r>
          </w:p>
        </w:tc>
      </w:tr>
      <w:tr w:rsidR="00314A33" w:rsidRPr="00F0226D" w14:paraId="758ADCA1" w14:textId="77777777" w:rsidTr="00AD7AE5">
        <w:trPr>
          <w:trHeight w:val="795"/>
        </w:trPr>
        <w:tc>
          <w:tcPr>
            <w:tcW w:w="1508" w:type="dxa"/>
          </w:tcPr>
          <w:p w14:paraId="722F7453" w14:textId="77777777" w:rsidR="00314A33" w:rsidRPr="00F0226D" w:rsidRDefault="00314A33" w:rsidP="00AD7AE5">
            <w:pPr>
              <w:spacing w:after="160" w:line="276" w:lineRule="auto"/>
              <w:rPr>
                <w:b/>
                <w:sz w:val="26"/>
                <w:szCs w:val="26"/>
              </w:rPr>
            </w:pPr>
            <w:r w:rsidRPr="00F0226D">
              <w:rPr>
                <w:b/>
                <w:sz w:val="26"/>
                <w:szCs w:val="26"/>
              </w:rPr>
              <w:t>Sự kiện kích hoạt</w:t>
            </w:r>
          </w:p>
        </w:tc>
        <w:tc>
          <w:tcPr>
            <w:tcW w:w="7884" w:type="dxa"/>
            <w:gridSpan w:val="2"/>
          </w:tcPr>
          <w:p w14:paraId="218E922F" w14:textId="559BAEE5" w:rsidR="00314A33" w:rsidRPr="00F0226D" w:rsidRDefault="00314A33" w:rsidP="00AF25D2">
            <w:pPr>
              <w:spacing w:after="160" w:line="276" w:lineRule="auto"/>
              <w:rPr>
                <w:sz w:val="26"/>
                <w:szCs w:val="26"/>
              </w:rPr>
            </w:pPr>
            <w:r w:rsidRPr="00F0226D">
              <w:rPr>
                <w:color w:val="000000"/>
                <w:sz w:val="26"/>
                <w:szCs w:val="26"/>
              </w:rPr>
              <w:t xml:space="preserve">Người dùng chọn chức năng </w:t>
            </w:r>
            <w:r w:rsidR="00AF25D2">
              <w:rPr>
                <w:color w:val="000000"/>
                <w:sz w:val="26"/>
                <w:szCs w:val="26"/>
              </w:rPr>
              <w:t>thanh toán.</w:t>
            </w:r>
          </w:p>
        </w:tc>
      </w:tr>
      <w:tr w:rsidR="00314A33" w:rsidRPr="00F0226D" w14:paraId="4A63EF5B" w14:textId="77777777" w:rsidTr="00AD7AE5">
        <w:trPr>
          <w:trHeight w:val="805"/>
        </w:trPr>
        <w:tc>
          <w:tcPr>
            <w:tcW w:w="1508" w:type="dxa"/>
          </w:tcPr>
          <w:p w14:paraId="6B3EF83C" w14:textId="77777777" w:rsidR="00314A33" w:rsidRPr="00F0226D" w:rsidRDefault="00314A33" w:rsidP="00AD7AE5">
            <w:pPr>
              <w:spacing w:after="160" w:line="276" w:lineRule="auto"/>
              <w:rPr>
                <w:b/>
                <w:sz w:val="26"/>
                <w:szCs w:val="26"/>
              </w:rPr>
            </w:pPr>
            <w:r w:rsidRPr="00F0226D">
              <w:rPr>
                <w:b/>
                <w:sz w:val="26"/>
                <w:szCs w:val="26"/>
              </w:rPr>
              <w:t>Điều kiện tiên quyết</w:t>
            </w:r>
          </w:p>
        </w:tc>
        <w:tc>
          <w:tcPr>
            <w:tcW w:w="7884" w:type="dxa"/>
            <w:gridSpan w:val="2"/>
          </w:tcPr>
          <w:p w14:paraId="69C5F76D" w14:textId="77777777" w:rsidR="00314A33" w:rsidRPr="00F0226D" w:rsidRDefault="00314A33" w:rsidP="00AD7AE5">
            <w:pPr>
              <w:spacing w:line="276" w:lineRule="auto"/>
              <w:rPr>
                <w:sz w:val="26"/>
                <w:szCs w:val="26"/>
              </w:rPr>
            </w:pPr>
            <w:r w:rsidRPr="00F0226D">
              <w:rPr>
                <w:sz w:val="26"/>
                <w:szCs w:val="26"/>
              </w:rPr>
              <w:t>+ Người dùng đã đăng nhập vào hệ thống.</w:t>
            </w:r>
          </w:p>
          <w:p w14:paraId="49527ACC" w14:textId="77777777" w:rsidR="0033477F" w:rsidRDefault="00314A33" w:rsidP="000E0170">
            <w:pPr>
              <w:spacing w:line="276" w:lineRule="auto"/>
              <w:rPr>
                <w:sz w:val="26"/>
                <w:szCs w:val="26"/>
              </w:rPr>
            </w:pPr>
            <w:r w:rsidRPr="00F0226D">
              <w:rPr>
                <w:sz w:val="26"/>
                <w:szCs w:val="26"/>
              </w:rPr>
              <w:t>+ Đơn hàng có tồn tại.</w:t>
            </w:r>
          </w:p>
          <w:p w14:paraId="6AB20482" w14:textId="4BCB42E6" w:rsidR="00532847" w:rsidRPr="00F0226D" w:rsidRDefault="00532847" w:rsidP="000E0170">
            <w:pPr>
              <w:spacing w:line="276" w:lineRule="auto"/>
              <w:rPr>
                <w:sz w:val="26"/>
                <w:szCs w:val="26"/>
              </w:rPr>
            </w:pPr>
            <w:r>
              <w:rPr>
                <w:sz w:val="26"/>
                <w:szCs w:val="26"/>
              </w:rPr>
              <w:t>+ Khách hàng có tài khoàn ngân hàng.</w:t>
            </w:r>
          </w:p>
        </w:tc>
      </w:tr>
      <w:tr w:rsidR="00314A33" w:rsidRPr="00F0226D" w14:paraId="598C888B" w14:textId="77777777" w:rsidTr="00AD7AE5">
        <w:trPr>
          <w:trHeight w:val="480"/>
        </w:trPr>
        <w:tc>
          <w:tcPr>
            <w:tcW w:w="1508" w:type="dxa"/>
          </w:tcPr>
          <w:p w14:paraId="76E240C2" w14:textId="77777777" w:rsidR="00314A33" w:rsidRPr="00F0226D" w:rsidRDefault="00314A33" w:rsidP="00AD7AE5">
            <w:pPr>
              <w:spacing w:after="160" w:line="276" w:lineRule="auto"/>
              <w:rPr>
                <w:b/>
                <w:sz w:val="26"/>
                <w:szCs w:val="26"/>
              </w:rPr>
            </w:pPr>
            <w:r w:rsidRPr="00F0226D">
              <w:rPr>
                <w:b/>
                <w:sz w:val="26"/>
                <w:szCs w:val="26"/>
              </w:rPr>
              <w:t>Kết quả</w:t>
            </w:r>
          </w:p>
        </w:tc>
        <w:tc>
          <w:tcPr>
            <w:tcW w:w="7884" w:type="dxa"/>
            <w:gridSpan w:val="2"/>
          </w:tcPr>
          <w:p w14:paraId="60DB5659" w14:textId="5BC3F552" w:rsidR="00314A33" w:rsidRPr="00F0226D" w:rsidRDefault="00C779D9" w:rsidP="006D2F6A">
            <w:pPr>
              <w:spacing w:after="160" w:line="276" w:lineRule="auto"/>
              <w:rPr>
                <w:sz w:val="26"/>
                <w:szCs w:val="26"/>
              </w:rPr>
            </w:pPr>
            <w:r>
              <w:rPr>
                <w:sz w:val="26"/>
                <w:szCs w:val="26"/>
              </w:rPr>
              <w:t>Tiền</w:t>
            </w:r>
            <w:r w:rsidR="00584619">
              <w:rPr>
                <w:sz w:val="26"/>
                <w:szCs w:val="26"/>
              </w:rPr>
              <w:t xml:space="preserve"> thanh toán</w:t>
            </w:r>
            <w:r>
              <w:rPr>
                <w:sz w:val="26"/>
                <w:szCs w:val="26"/>
              </w:rPr>
              <w:t xml:space="preserve"> được gửi vào tài khoản của admin. Đồng thời tự động tạo một hóa đơn lưu vào hệ thống.</w:t>
            </w:r>
          </w:p>
        </w:tc>
      </w:tr>
      <w:tr w:rsidR="002F4361" w:rsidRPr="00F0226D" w14:paraId="54F8F661" w14:textId="77777777" w:rsidTr="00AD7AE5">
        <w:trPr>
          <w:trHeight w:val="480"/>
        </w:trPr>
        <w:tc>
          <w:tcPr>
            <w:tcW w:w="1508" w:type="dxa"/>
            <w:vMerge w:val="restart"/>
            <w:vAlign w:val="center"/>
          </w:tcPr>
          <w:p w14:paraId="7F5F3221" w14:textId="77777777" w:rsidR="002F4361" w:rsidRPr="00F0226D" w:rsidRDefault="002F4361" w:rsidP="00AD7AE5">
            <w:pPr>
              <w:spacing w:after="160" w:line="276" w:lineRule="auto"/>
              <w:rPr>
                <w:b/>
                <w:sz w:val="26"/>
                <w:szCs w:val="26"/>
              </w:rPr>
            </w:pPr>
            <w:r w:rsidRPr="00F0226D">
              <w:rPr>
                <w:b/>
                <w:sz w:val="26"/>
                <w:szCs w:val="26"/>
              </w:rPr>
              <w:t>Luồng sự kiện</w:t>
            </w:r>
          </w:p>
        </w:tc>
        <w:tc>
          <w:tcPr>
            <w:tcW w:w="3941" w:type="dxa"/>
          </w:tcPr>
          <w:p w14:paraId="021322F0" w14:textId="77777777" w:rsidR="002F4361" w:rsidRPr="00F0226D" w:rsidRDefault="002F4361"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333009E9" w14:textId="77777777" w:rsidR="002F4361" w:rsidRPr="00F0226D" w:rsidRDefault="002F4361" w:rsidP="00AD7AE5">
            <w:pPr>
              <w:tabs>
                <w:tab w:val="left" w:pos="720"/>
              </w:tabs>
              <w:spacing w:after="160" w:line="276" w:lineRule="auto"/>
              <w:jc w:val="center"/>
              <w:rPr>
                <w:sz w:val="26"/>
                <w:szCs w:val="26"/>
              </w:rPr>
            </w:pPr>
            <w:r w:rsidRPr="00F0226D">
              <w:rPr>
                <w:b/>
                <w:sz w:val="26"/>
                <w:szCs w:val="26"/>
              </w:rPr>
              <w:t>System</w:t>
            </w:r>
          </w:p>
        </w:tc>
      </w:tr>
      <w:tr w:rsidR="002F4361" w:rsidRPr="00F0226D" w14:paraId="1A4677F6" w14:textId="77777777" w:rsidTr="00AD7AE5">
        <w:trPr>
          <w:trHeight w:val="480"/>
        </w:trPr>
        <w:tc>
          <w:tcPr>
            <w:tcW w:w="1508" w:type="dxa"/>
            <w:vMerge/>
            <w:vAlign w:val="center"/>
          </w:tcPr>
          <w:p w14:paraId="6E10C3B3" w14:textId="77777777" w:rsidR="002F4361" w:rsidRPr="00F0226D" w:rsidRDefault="002F4361" w:rsidP="00AD7AE5">
            <w:pPr>
              <w:widowControl w:val="0"/>
              <w:pBdr>
                <w:top w:val="nil"/>
                <w:left w:val="nil"/>
                <w:bottom w:val="nil"/>
                <w:right w:val="nil"/>
                <w:between w:val="nil"/>
              </w:pBdr>
              <w:spacing w:line="276" w:lineRule="auto"/>
              <w:rPr>
                <w:sz w:val="26"/>
                <w:szCs w:val="26"/>
              </w:rPr>
            </w:pPr>
          </w:p>
        </w:tc>
        <w:tc>
          <w:tcPr>
            <w:tcW w:w="3941" w:type="dxa"/>
          </w:tcPr>
          <w:p w14:paraId="1430896A" w14:textId="2F275B5B" w:rsidR="002F4361" w:rsidRPr="00F0226D" w:rsidRDefault="002F4361" w:rsidP="00F24A55">
            <w:pPr>
              <w:tabs>
                <w:tab w:val="left" w:pos="360"/>
              </w:tabs>
              <w:spacing w:line="276" w:lineRule="auto"/>
              <w:rPr>
                <w:sz w:val="26"/>
                <w:szCs w:val="26"/>
              </w:rPr>
            </w:pPr>
            <w:r w:rsidRPr="00F0226D">
              <w:rPr>
                <w:sz w:val="26"/>
                <w:szCs w:val="26"/>
              </w:rPr>
              <w:t xml:space="preserve">1. </w:t>
            </w:r>
            <w:r>
              <w:rPr>
                <w:sz w:val="26"/>
                <w:szCs w:val="26"/>
              </w:rPr>
              <w:t>Khách hàng chọn chức năng thanh toán.</w:t>
            </w:r>
          </w:p>
        </w:tc>
        <w:tc>
          <w:tcPr>
            <w:tcW w:w="3943" w:type="dxa"/>
          </w:tcPr>
          <w:p w14:paraId="251463D4" w14:textId="3A39ACFC" w:rsidR="002F4361" w:rsidRPr="00F0226D" w:rsidRDefault="002F4361" w:rsidP="00F64B5D">
            <w:pPr>
              <w:tabs>
                <w:tab w:val="left" w:pos="720"/>
              </w:tabs>
              <w:spacing w:after="160" w:line="276" w:lineRule="auto"/>
              <w:rPr>
                <w:sz w:val="26"/>
                <w:szCs w:val="26"/>
              </w:rPr>
            </w:pPr>
            <w:r w:rsidRPr="00F0226D">
              <w:rPr>
                <w:sz w:val="26"/>
                <w:szCs w:val="26"/>
              </w:rPr>
              <w:t xml:space="preserve">1.1. </w:t>
            </w:r>
            <w:r>
              <w:rPr>
                <w:sz w:val="26"/>
                <w:szCs w:val="26"/>
              </w:rPr>
              <w:t>Hệ thống hiện giao diện thanh toán.</w:t>
            </w:r>
          </w:p>
        </w:tc>
      </w:tr>
      <w:tr w:rsidR="002F4361" w:rsidRPr="00F0226D" w14:paraId="56701743" w14:textId="77777777" w:rsidTr="00AD7AE5">
        <w:trPr>
          <w:trHeight w:val="480"/>
        </w:trPr>
        <w:tc>
          <w:tcPr>
            <w:tcW w:w="1508" w:type="dxa"/>
            <w:vMerge/>
            <w:vAlign w:val="center"/>
          </w:tcPr>
          <w:p w14:paraId="1C74D7D5" w14:textId="77777777" w:rsidR="002F4361" w:rsidRPr="00F0226D" w:rsidRDefault="002F4361" w:rsidP="00AD7AE5">
            <w:pPr>
              <w:widowControl w:val="0"/>
              <w:pBdr>
                <w:top w:val="nil"/>
                <w:left w:val="nil"/>
                <w:bottom w:val="nil"/>
                <w:right w:val="nil"/>
                <w:between w:val="nil"/>
              </w:pBdr>
              <w:spacing w:line="276" w:lineRule="auto"/>
              <w:rPr>
                <w:sz w:val="26"/>
                <w:szCs w:val="26"/>
              </w:rPr>
            </w:pPr>
          </w:p>
        </w:tc>
        <w:tc>
          <w:tcPr>
            <w:tcW w:w="3941" w:type="dxa"/>
          </w:tcPr>
          <w:p w14:paraId="4988DA73" w14:textId="26A4B6B8" w:rsidR="002F4361" w:rsidRDefault="002F4361" w:rsidP="00CD62F9">
            <w:pPr>
              <w:tabs>
                <w:tab w:val="left" w:pos="360"/>
              </w:tabs>
              <w:spacing w:line="276" w:lineRule="auto"/>
              <w:rPr>
                <w:sz w:val="26"/>
                <w:szCs w:val="26"/>
              </w:rPr>
            </w:pPr>
            <w:r>
              <w:rPr>
                <w:sz w:val="26"/>
                <w:szCs w:val="26"/>
              </w:rPr>
              <w:t>2. Khách hàng nhập số tiền.</w:t>
            </w:r>
          </w:p>
          <w:p w14:paraId="489E9DAC" w14:textId="33BF99A2" w:rsidR="002F4361" w:rsidRPr="000455D2" w:rsidRDefault="002F4361" w:rsidP="000455D2">
            <w:pPr>
              <w:tabs>
                <w:tab w:val="left" w:pos="2579"/>
              </w:tabs>
              <w:rPr>
                <w:sz w:val="26"/>
                <w:szCs w:val="26"/>
              </w:rPr>
            </w:pPr>
            <w:r>
              <w:rPr>
                <w:sz w:val="26"/>
                <w:szCs w:val="26"/>
              </w:rPr>
              <w:tab/>
            </w:r>
          </w:p>
        </w:tc>
        <w:tc>
          <w:tcPr>
            <w:tcW w:w="3943" w:type="dxa"/>
          </w:tcPr>
          <w:p w14:paraId="22313FFA" w14:textId="697C490B" w:rsidR="002F4361" w:rsidRPr="00F0226D" w:rsidRDefault="002F4361" w:rsidP="00AD7AE5">
            <w:pPr>
              <w:tabs>
                <w:tab w:val="left" w:pos="720"/>
              </w:tabs>
              <w:spacing w:after="160" w:line="276" w:lineRule="auto"/>
              <w:rPr>
                <w:sz w:val="26"/>
                <w:szCs w:val="26"/>
              </w:rPr>
            </w:pPr>
          </w:p>
        </w:tc>
      </w:tr>
      <w:tr w:rsidR="002F4361" w:rsidRPr="00F0226D" w14:paraId="2838A1D3" w14:textId="77777777" w:rsidTr="00AD7AE5">
        <w:trPr>
          <w:trHeight w:val="480"/>
        </w:trPr>
        <w:tc>
          <w:tcPr>
            <w:tcW w:w="1508" w:type="dxa"/>
            <w:vMerge/>
            <w:vAlign w:val="center"/>
          </w:tcPr>
          <w:p w14:paraId="25393D15" w14:textId="77777777" w:rsidR="002F4361" w:rsidRPr="00F0226D" w:rsidRDefault="002F4361" w:rsidP="00AD7AE5">
            <w:pPr>
              <w:widowControl w:val="0"/>
              <w:pBdr>
                <w:top w:val="nil"/>
                <w:left w:val="nil"/>
                <w:bottom w:val="nil"/>
                <w:right w:val="nil"/>
                <w:between w:val="nil"/>
              </w:pBdr>
              <w:spacing w:line="276" w:lineRule="auto"/>
              <w:rPr>
                <w:sz w:val="26"/>
                <w:szCs w:val="26"/>
              </w:rPr>
            </w:pPr>
          </w:p>
        </w:tc>
        <w:tc>
          <w:tcPr>
            <w:tcW w:w="3941" w:type="dxa"/>
          </w:tcPr>
          <w:p w14:paraId="1FE91D02" w14:textId="66DE555E" w:rsidR="002F4361" w:rsidRPr="00F0226D" w:rsidRDefault="002F4361" w:rsidP="00AD7AE5">
            <w:pPr>
              <w:tabs>
                <w:tab w:val="left" w:pos="360"/>
              </w:tabs>
              <w:spacing w:line="276" w:lineRule="auto"/>
              <w:rPr>
                <w:sz w:val="26"/>
                <w:szCs w:val="26"/>
              </w:rPr>
            </w:pPr>
            <w:r>
              <w:rPr>
                <w:sz w:val="26"/>
                <w:szCs w:val="26"/>
              </w:rPr>
              <w:t>3. Khách hàng nhấn xác nhận.</w:t>
            </w:r>
          </w:p>
        </w:tc>
        <w:tc>
          <w:tcPr>
            <w:tcW w:w="3943" w:type="dxa"/>
          </w:tcPr>
          <w:p w14:paraId="4D0A890D" w14:textId="134163BF" w:rsidR="002F4361" w:rsidRPr="00F0226D" w:rsidRDefault="002F4361" w:rsidP="00AD7AE5">
            <w:pPr>
              <w:tabs>
                <w:tab w:val="left" w:pos="720"/>
              </w:tabs>
              <w:spacing w:after="160" w:line="276" w:lineRule="auto"/>
              <w:rPr>
                <w:sz w:val="26"/>
                <w:szCs w:val="26"/>
              </w:rPr>
            </w:pPr>
            <w:r>
              <w:rPr>
                <w:sz w:val="26"/>
                <w:szCs w:val="26"/>
              </w:rPr>
              <w:t>3.1. Hệ thống hiện popup yêu cầu xác nhận tài khoản ngân hàng.</w:t>
            </w:r>
          </w:p>
        </w:tc>
      </w:tr>
      <w:tr w:rsidR="002F4361" w:rsidRPr="00F0226D" w14:paraId="516AA455" w14:textId="77777777" w:rsidTr="00AD7AE5">
        <w:trPr>
          <w:trHeight w:val="480"/>
        </w:trPr>
        <w:tc>
          <w:tcPr>
            <w:tcW w:w="1508" w:type="dxa"/>
            <w:vMerge/>
            <w:vAlign w:val="center"/>
          </w:tcPr>
          <w:p w14:paraId="1FA4D6EC" w14:textId="77777777" w:rsidR="002F4361" w:rsidRPr="00F0226D" w:rsidRDefault="002F4361" w:rsidP="00AD7AE5">
            <w:pPr>
              <w:widowControl w:val="0"/>
              <w:pBdr>
                <w:top w:val="nil"/>
                <w:left w:val="nil"/>
                <w:bottom w:val="nil"/>
                <w:right w:val="nil"/>
                <w:between w:val="nil"/>
              </w:pBdr>
              <w:spacing w:line="276" w:lineRule="auto"/>
              <w:rPr>
                <w:sz w:val="26"/>
                <w:szCs w:val="26"/>
              </w:rPr>
            </w:pPr>
          </w:p>
        </w:tc>
        <w:tc>
          <w:tcPr>
            <w:tcW w:w="3941" w:type="dxa"/>
          </w:tcPr>
          <w:p w14:paraId="11D5E937" w14:textId="100ECC3D" w:rsidR="002F4361" w:rsidRPr="00F0226D" w:rsidRDefault="002F4361" w:rsidP="00AD7AE5">
            <w:pPr>
              <w:tabs>
                <w:tab w:val="left" w:pos="360"/>
              </w:tabs>
              <w:spacing w:line="276" w:lineRule="auto"/>
              <w:rPr>
                <w:sz w:val="26"/>
                <w:szCs w:val="26"/>
              </w:rPr>
            </w:pPr>
            <w:r>
              <w:rPr>
                <w:sz w:val="26"/>
                <w:szCs w:val="26"/>
              </w:rPr>
              <w:t>4. Khách hàng nhập thông tin tài khoản ngân hàng.</w:t>
            </w:r>
          </w:p>
        </w:tc>
        <w:tc>
          <w:tcPr>
            <w:tcW w:w="3943" w:type="dxa"/>
          </w:tcPr>
          <w:p w14:paraId="56608F69" w14:textId="22FBC973" w:rsidR="002F4361" w:rsidRPr="00F0226D" w:rsidRDefault="002F4361" w:rsidP="009D6811">
            <w:pPr>
              <w:tabs>
                <w:tab w:val="left" w:pos="720"/>
              </w:tabs>
              <w:spacing w:after="160" w:line="276" w:lineRule="auto"/>
              <w:rPr>
                <w:sz w:val="26"/>
                <w:szCs w:val="26"/>
              </w:rPr>
            </w:pPr>
          </w:p>
        </w:tc>
      </w:tr>
      <w:tr w:rsidR="002F4361" w:rsidRPr="00F0226D" w14:paraId="7702893D" w14:textId="77777777" w:rsidTr="00AD7AE5">
        <w:trPr>
          <w:trHeight w:val="480"/>
        </w:trPr>
        <w:tc>
          <w:tcPr>
            <w:tcW w:w="1508" w:type="dxa"/>
            <w:vMerge/>
            <w:vAlign w:val="center"/>
          </w:tcPr>
          <w:p w14:paraId="12D792DC" w14:textId="77777777" w:rsidR="002F4361" w:rsidRPr="00F0226D" w:rsidRDefault="002F4361" w:rsidP="00AD7AE5">
            <w:pPr>
              <w:widowControl w:val="0"/>
              <w:pBdr>
                <w:top w:val="nil"/>
                <w:left w:val="nil"/>
                <w:bottom w:val="nil"/>
                <w:right w:val="nil"/>
                <w:between w:val="nil"/>
              </w:pBdr>
              <w:spacing w:line="276" w:lineRule="auto"/>
              <w:rPr>
                <w:sz w:val="26"/>
                <w:szCs w:val="26"/>
              </w:rPr>
            </w:pPr>
          </w:p>
        </w:tc>
        <w:tc>
          <w:tcPr>
            <w:tcW w:w="3941" w:type="dxa"/>
          </w:tcPr>
          <w:p w14:paraId="7329BF96" w14:textId="04768194" w:rsidR="002F4361" w:rsidRPr="00F0226D" w:rsidRDefault="002F4361" w:rsidP="00AD7AE5">
            <w:pPr>
              <w:tabs>
                <w:tab w:val="left" w:pos="360"/>
              </w:tabs>
              <w:spacing w:line="276" w:lineRule="auto"/>
              <w:rPr>
                <w:sz w:val="26"/>
                <w:szCs w:val="26"/>
              </w:rPr>
            </w:pPr>
            <w:r>
              <w:rPr>
                <w:sz w:val="26"/>
                <w:szCs w:val="26"/>
              </w:rPr>
              <w:t>5. Khách hàng nhấn xác nhận.</w:t>
            </w:r>
          </w:p>
        </w:tc>
        <w:tc>
          <w:tcPr>
            <w:tcW w:w="3943" w:type="dxa"/>
          </w:tcPr>
          <w:p w14:paraId="23A7CA24" w14:textId="4A04533E" w:rsidR="002F4361" w:rsidRPr="00F0226D" w:rsidRDefault="002F4361" w:rsidP="003B6612">
            <w:pPr>
              <w:tabs>
                <w:tab w:val="left" w:pos="720"/>
              </w:tabs>
              <w:spacing w:after="160" w:line="276" w:lineRule="auto"/>
              <w:rPr>
                <w:sz w:val="26"/>
                <w:szCs w:val="26"/>
              </w:rPr>
            </w:pPr>
            <w:r>
              <w:rPr>
                <w:sz w:val="26"/>
                <w:szCs w:val="26"/>
              </w:rPr>
              <w:t>5.1. Tắt popup, hiện giao diện lịch sử thanh toán.</w:t>
            </w:r>
          </w:p>
        </w:tc>
      </w:tr>
      <w:tr w:rsidR="002F4361" w:rsidRPr="00F0226D" w14:paraId="2EFBB369" w14:textId="77777777" w:rsidTr="00AD7AE5">
        <w:trPr>
          <w:trHeight w:val="480"/>
        </w:trPr>
        <w:tc>
          <w:tcPr>
            <w:tcW w:w="1508" w:type="dxa"/>
            <w:vMerge/>
            <w:vAlign w:val="center"/>
          </w:tcPr>
          <w:p w14:paraId="0AF8C858" w14:textId="77777777" w:rsidR="002F4361" w:rsidRPr="00F0226D" w:rsidRDefault="002F4361" w:rsidP="00AD7AE5">
            <w:pPr>
              <w:widowControl w:val="0"/>
              <w:pBdr>
                <w:top w:val="nil"/>
                <w:left w:val="nil"/>
                <w:bottom w:val="nil"/>
                <w:right w:val="nil"/>
                <w:between w:val="nil"/>
              </w:pBdr>
              <w:spacing w:line="276" w:lineRule="auto"/>
              <w:rPr>
                <w:sz w:val="26"/>
                <w:szCs w:val="26"/>
              </w:rPr>
            </w:pPr>
          </w:p>
        </w:tc>
        <w:tc>
          <w:tcPr>
            <w:tcW w:w="3941" w:type="dxa"/>
          </w:tcPr>
          <w:p w14:paraId="052A8335" w14:textId="77777777" w:rsidR="002F4361" w:rsidRPr="00F0226D" w:rsidRDefault="002F4361" w:rsidP="00AD7AE5">
            <w:pPr>
              <w:tabs>
                <w:tab w:val="left" w:pos="360"/>
              </w:tabs>
              <w:spacing w:line="276" w:lineRule="auto"/>
              <w:rPr>
                <w:sz w:val="26"/>
                <w:szCs w:val="26"/>
              </w:rPr>
            </w:pPr>
          </w:p>
        </w:tc>
        <w:tc>
          <w:tcPr>
            <w:tcW w:w="3943" w:type="dxa"/>
          </w:tcPr>
          <w:p w14:paraId="4AF83450" w14:textId="75C5390C" w:rsidR="002F4361" w:rsidRPr="00F0226D" w:rsidRDefault="00E10D77" w:rsidP="003B6612">
            <w:pPr>
              <w:tabs>
                <w:tab w:val="left" w:pos="720"/>
              </w:tabs>
              <w:spacing w:after="160" w:line="276" w:lineRule="auto"/>
              <w:rPr>
                <w:sz w:val="26"/>
                <w:szCs w:val="26"/>
              </w:rPr>
            </w:pPr>
            <w:r>
              <w:rPr>
                <w:sz w:val="26"/>
                <w:szCs w:val="26"/>
              </w:rPr>
              <w:t>5.2. Hệ thống t</w:t>
            </w:r>
            <w:r w:rsidR="002F4361">
              <w:rPr>
                <w:sz w:val="26"/>
                <w:szCs w:val="26"/>
              </w:rPr>
              <w:t>ạo hóa đơn rồi lưu vào dữ liệu.</w:t>
            </w:r>
          </w:p>
        </w:tc>
      </w:tr>
      <w:tr w:rsidR="00CD62F9" w:rsidRPr="00F0226D" w14:paraId="13C9228A" w14:textId="77777777" w:rsidTr="00AD7AE5">
        <w:trPr>
          <w:trHeight w:val="248"/>
        </w:trPr>
        <w:tc>
          <w:tcPr>
            <w:tcW w:w="1508" w:type="dxa"/>
          </w:tcPr>
          <w:p w14:paraId="032F2E05" w14:textId="77777777" w:rsidR="00CD62F9" w:rsidRPr="00F0226D" w:rsidRDefault="00CD62F9" w:rsidP="00CD62F9">
            <w:pPr>
              <w:spacing w:after="160" w:line="276" w:lineRule="auto"/>
              <w:rPr>
                <w:b/>
                <w:sz w:val="26"/>
                <w:szCs w:val="26"/>
              </w:rPr>
            </w:pPr>
            <w:r w:rsidRPr="00F0226D">
              <w:rPr>
                <w:b/>
                <w:sz w:val="26"/>
                <w:szCs w:val="26"/>
              </w:rPr>
              <w:t>Ngoại lệ</w:t>
            </w:r>
          </w:p>
        </w:tc>
        <w:tc>
          <w:tcPr>
            <w:tcW w:w="7884" w:type="dxa"/>
            <w:gridSpan w:val="2"/>
          </w:tcPr>
          <w:p w14:paraId="7D241985" w14:textId="65591701" w:rsidR="002F4361" w:rsidRDefault="00C426F3" w:rsidP="002F4361">
            <w:pPr>
              <w:tabs>
                <w:tab w:val="left" w:pos="445"/>
              </w:tabs>
              <w:spacing w:line="276" w:lineRule="auto"/>
              <w:rPr>
                <w:sz w:val="26"/>
                <w:szCs w:val="26"/>
              </w:rPr>
            </w:pPr>
            <w:r>
              <w:rPr>
                <w:sz w:val="26"/>
                <w:szCs w:val="26"/>
              </w:rPr>
              <w:t>2</w:t>
            </w:r>
            <w:r w:rsidR="002F4361">
              <w:rPr>
                <w:sz w:val="26"/>
                <w:szCs w:val="26"/>
              </w:rPr>
              <w:t xml:space="preserve">.a Số tiền thanh toán không đủ 20% tổng số tiền trên hóa đơn. </w:t>
            </w:r>
          </w:p>
          <w:p w14:paraId="6CF3FE59" w14:textId="023AAEEA" w:rsidR="002F4361" w:rsidRDefault="002F4361" w:rsidP="002F4361">
            <w:pPr>
              <w:tabs>
                <w:tab w:val="left" w:pos="445"/>
              </w:tabs>
              <w:spacing w:line="276" w:lineRule="auto"/>
              <w:rPr>
                <w:sz w:val="26"/>
                <w:szCs w:val="26"/>
              </w:rPr>
            </w:pPr>
            <w:r>
              <w:rPr>
                <w:sz w:val="26"/>
                <w:szCs w:val="26"/>
              </w:rPr>
              <w:t xml:space="preserve">4.a Khách hàng nhập </w:t>
            </w:r>
            <w:r w:rsidR="000D23EC">
              <w:rPr>
                <w:sz w:val="26"/>
                <w:szCs w:val="26"/>
              </w:rPr>
              <w:t>sai thông tin tài khoản ngân hàng</w:t>
            </w:r>
            <w:r>
              <w:rPr>
                <w:sz w:val="26"/>
                <w:szCs w:val="26"/>
              </w:rPr>
              <w:t>.</w:t>
            </w:r>
          </w:p>
          <w:p w14:paraId="440520D3" w14:textId="36320120" w:rsidR="00CD62F9" w:rsidRPr="00F0226D" w:rsidRDefault="002F4361" w:rsidP="009A6FDC">
            <w:pPr>
              <w:tabs>
                <w:tab w:val="left" w:pos="445"/>
              </w:tabs>
              <w:spacing w:line="276" w:lineRule="auto"/>
              <w:rPr>
                <w:sz w:val="26"/>
                <w:szCs w:val="26"/>
              </w:rPr>
            </w:pPr>
            <w:r>
              <w:rPr>
                <w:sz w:val="26"/>
                <w:szCs w:val="26"/>
              </w:rPr>
              <w:t xml:space="preserve">=&gt; Hiện </w:t>
            </w:r>
            <w:r w:rsidR="009A6FDC">
              <w:rPr>
                <w:sz w:val="26"/>
                <w:szCs w:val="26"/>
              </w:rPr>
              <w:t>thông báo lỗi, yêu cầu nhập lại.</w:t>
            </w:r>
          </w:p>
        </w:tc>
      </w:tr>
    </w:tbl>
    <w:p w14:paraId="76AA24EE" w14:textId="421AF85A" w:rsidR="009F2B2D" w:rsidRDefault="009F2B2D" w:rsidP="00CF6911">
      <w:pPr>
        <w:pStyle w:val="Tiumccp2"/>
        <w:tabs>
          <w:tab w:val="clear" w:pos="6379"/>
          <w:tab w:val="center" w:pos="1560"/>
        </w:tabs>
        <w:ind w:right="-93"/>
        <w:rPr>
          <w:b w:val="0"/>
          <w:i w:val="0"/>
          <w:sz w:val="26"/>
        </w:rPr>
      </w:pPr>
    </w:p>
    <w:p w14:paraId="744B5D7D" w14:textId="6750270B" w:rsidR="00422F4F" w:rsidRPr="00F0226D" w:rsidRDefault="005B4BC5" w:rsidP="005B4BC5">
      <w:pPr>
        <w:pStyle w:val="Caption"/>
      </w:pPr>
      <w:bookmarkStart w:id="43" w:name="_Toc68121163"/>
      <w:r>
        <w:t xml:space="preserve">Bảng </w:t>
      </w:r>
      <w:fldSimple w:instr=" SEQ Bảng \* ARABIC ">
        <w:r w:rsidR="00B57B1F">
          <w:rPr>
            <w:noProof/>
          </w:rPr>
          <w:t>18</w:t>
        </w:r>
      </w:fldSimple>
      <w:r>
        <w:t xml:space="preserve">: </w:t>
      </w:r>
      <w:r w:rsidR="00422F4F" w:rsidRPr="00F0226D">
        <w:t xml:space="preserve">Đặc tả usecase </w:t>
      </w:r>
      <w:r w:rsidR="00093E40">
        <w:t>thêm hóa đơn</w:t>
      </w:r>
      <w:bookmarkEnd w:id="43"/>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422F4F" w:rsidRPr="00F0226D" w14:paraId="0B39DB73" w14:textId="77777777" w:rsidTr="00AD7AE5">
        <w:trPr>
          <w:trHeight w:val="480"/>
        </w:trPr>
        <w:tc>
          <w:tcPr>
            <w:tcW w:w="1508" w:type="dxa"/>
          </w:tcPr>
          <w:p w14:paraId="0A4E7ABA" w14:textId="77777777" w:rsidR="00422F4F" w:rsidRPr="00F0226D" w:rsidRDefault="00422F4F" w:rsidP="00AD7AE5">
            <w:pPr>
              <w:spacing w:after="160" w:line="276" w:lineRule="auto"/>
              <w:rPr>
                <w:b/>
                <w:sz w:val="26"/>
                <w:szCs w:val="26"/>
              </w:rPr>
            </w:pPr>
            <w:r w:rsidRPr="00F0226D">
              <w:rPr>
                <w:b/>
                <w:sz w:val="26"/>
                <w:szCs w:val="26"/>
              </w:rPr>
              <w:t>Mã use case</w:t>
            </w:r>
          </w:p>
        </w:tc>
        <w:tc>
          <w:tcPr>
            <w:tcW w:w="7884" w:type="dxa"/>
            <w:gridSpan w:val="2"/>
          </w:tcPr>
          <w:p w14:paraId="7FC6DDD9" w14:textId="5D0D1853" w:rsidR="00422F4F" w:rsidRPr="00F0226D" w:rsidRDefault="00422F4F" w:rsidP="00972C46">
            <w:pPr>
              <w:spacing w:after="160" w:line="276" w:lineRule="auto"/>
              <w:rPr>
                <w:sz w:val="26"/>
                <w:szCs w:val="26"/>
              </w:rPr>
            </w:pPr>
            <w:r w:rsidRPr="00F0226D">
              <w:rPr>
                <w:sz w:val="26"/>
                <w:szCs w:val="26"/>
              </w:rPr>
              <w:t>UC1</w:t>
            </w:r>
            <w:r w:rsidR="00972C46">
              <w:rPr>
                <w:sz w:val="26"/>
                <w:szCs w:val="26"/>
              </w:rPr>
              <w:t>5</w:t>
            </w:r>
            <w:r w:rsidRPr="00F0226D">
              <w:rPr>
                <w:sz w:val="26"/>
                <w:szCs w:val="26"/>
              </w:rPr>
              <w:t>.</w:t>
            </w:r>
          </w:p>
        </w:tc>
      </w:tr>
      <w:tr w:rsidR="00422F4F" w:rsidRPr="00F0226D" w14:paraId="1F9931DB" w14:textId="77777777" w:rsidTr="00AD7AE5">
        <w:trPr>
          <w:trHeight w:val="480"/>
        </w:trPr>
        <w:tc>
          <w:tcPr>
            <w:tcW w:w="1508" w:type="dxa"/>
          </w:tcPr>
          <w:p w14:paraId="45A489F1" w14:textId="77777777" w:rsidR="00422F4F" w:rsidRPr="00F0226D" w:rsidRDefault="00422F4F" w:rsidP="00AD7AE5">
            <w:pPr>
              <w:spacing w:after="160" w:line="276" w:lineRule="auto"/>
              <w:rPr>
                <w:b/>
                <w:sz w:val="26"/>
                <w:szCs w:val="26"/>
              </w:rPr>
            </w:pPr>
            <w:r w:rsidRPr="00F0226D">
              <w:rPr>
                <w:b/>
                <w:sz w:val="26"/>
                <w:szCs w:val="26"/>
              </w:rPr>
              <w:t>Use Case</w:t>
            </w:r>
          </w:p>
        </w:tc>
        <w:tc>
          <w:tcPr>
            <w:tcW w:w="7884" w:type="dxa"/>
            <w:gridSpan w:val="2"/>
            <w:vAlign w:val="center"/>
          </w:tcPr>
          <w:p w14:paraId="544CC11C" w14:textId="1D45C446" w:rsidR="00422F4F" w:rsidRPr="00F0226D" w:rsidRDefault="00EC14A0" w:rsidP="00AD7AE5">
            <w:pPr>
              <w:spacing w:after="160" w:line="276" w:lineRule="auto"/>
              <w:rPr>
                <w:sz w:val="26"/>
                <w:szCs w:val="26"/>
              </w:rPr>
            </w:pPr>
            <w:r>
              <w:rPr>
                <w:sz w:val="26"/>
                <w:szCs w:val="26"/>
              </w:rPr>
              <w:t>Thêm hóa đơn</w:t>
            </w:r>
          </w:p>
        </w:tc>
      </w:tr>
      <w:tr w:rsidR="00422F4F" w:rsidRPr="00F0226D" w14:paraId="12DB5897" w14:textId="77777777" w:rsidTr="00AD7AE5">
        <w:trPr>
          <w:trHeight w:val="467"/>
        </w:trPr>
        <w:tc>
          <w:tcPr>
            <w:tcW w:w="1508" w:type="dxa"/>
          </w:tcPr>
          <w:p w14:paraId="531A5A80" w14:textId="77777777" w:rsidR="00422F4F" w:rsidRPr="00F0226D" w:rsidRDefault="00422F4F" w:rsidP="00AD7AE5">
            <w:pPr>
              <w:spacing w:after="160" w:line="276" w:lineRule="auto"/>
              <w:rPr>
                <w:b/>
                <w:sz w:val="26"/>
                <w:szCs w:val="26"/>
              </w:rPr>
            </w:pPr>
            <w:r w:rsidRPr="00F0226D">
              <w:rPr>
                <w:b/>
                <w:sz w:val="26"/>
                <w:szCs w:val="26"/>
              </w:rPr>
              <w:t>Ngữ cảnh</w:t>
            </w:r>
          </w:p>
        </w:tc>
        <w:tc>
          <w:tcPr>
            <w:tcW w:w="7884" w:type="dxa"/>
            <w:gridSpan w:val="2"/>
            <w:vAlign w:val="center"/>
          </w:tcPr>
          <w:p w14:paraId="350EC654" w14:textId="76C0B162" w:rsidR="00C231C8" w:rsidRPr="00C231C8" w:rsidRDefault="00EC14A0" w:rsidP="00AD7AE5">
            <w:pPr>
              <w:spacing w:after="160" w:line="276" w:lineRule="auto"/>
              <w:rPr>
                <w:color w:val="000000"/>
                <w:sz w:val="26"/>
                <w:szCs w:val="26"/>
              </w:rPr>
            </w:pPr>
            <w:r>
              <w:rPr>
                <w:color w:val="000000"/>
                <w:sz w:val="26"/>
                <w:szCs w:val="26"/>
              </w:rPr>
              <w:t>T</w:t>
            </w:r>
            <w:r w:rsidR="00C231C8">
              <w:rPr>
                <w:color w:val="000000"/>
                <w:sz w:val="26"/>
                <w:szCs w:val="26"/>
              </w:rPr>
              <w:t xml:space="preserve">hu ngân thêm hóa đơn khi </w:t>
            </w:r>
            <w:r w:rsidR="00C231C8" w:rsidRPr="00EC14A0">
              <w:rPr>
                <w:color w:val="000000"/>
                <w:sz w:val="26"/>
                <w:szCs w:val="26"/>
              </w:rPr>
              <w:t>khách hàng đến thanh toán tại quầy.</w:t>
            </w:r>
          </w:p>
        </w:tc>
      </w:tr>
      <w:tr w:rsidR="00422F4F" w:rsidRPr="00F0226D" w14:paraId="213A0BC4" w14:textId="77777777" w:rsidTr="00AD7AE5">
        <w:trPr>
          <w:trHeight w:val="480"/>
        </w:trPr>
        <w:tc>
          <w:tcPr>
            <w:tcW w:w="1508" w:type="dxa"/>
          </w:tcPr>
          <w:p w14:paraId="03E244B1" w14:textId="77777777" w:rsidR="00422F4F" w:rsidRPr="00F0226D" w:rsidRDefault="00422F4F" w:rsidP="00AD7AE5">
            <w:pPr>
              <w:spacing w:after="160" w:line="276" w:lineRule="auto"/>
              <w:rPr>
                <w:b/>
                <w:sz w:val="26"/>
                <w:szCs w:val="26"/>
              </w:rPr>
            </w:pPr>
            <w:r w:rsidRPr="00F0226D">
              <w:rPr>
                <w:b/>
                <w:sz w:val="26"/>
                <w:szCs w:val="26"/>
              </w:rPr>
              <w:lastRenderedPageBreak/>
              <w:t>Mô tả</w:t>
            </w:r>
          </w:p>
        </w:tc>
        <w:tc>
          <w:tcPr>
            <w:tcW w:w="7884" w:type="dxa"/>
            <w:gridSpan w:val="2"/>
            <w:vAlign w:val="center"/>
          </w:tcPr>
          <w:p w14:paraId="1A71F7BF" w14:textId="0BB01C41" w:rsidR="00422F4F" w:rsidRPr="00F0226D" w:rsidRDefault="00EC14A0" w:rsidP="00AD7AE5">
            <w:pPr>
              <w:spacing w:after="160" w:line="276" w:lineRule="auto"/>
              <w:rPr>
                <w:sz w:val="26"/>
                <w:szCs w:val="26"/>
              </w:rPr>
            </w:pPr>
            <w:r w:rsidRPr="00EC14A0">
              <w:rPr>
                <w:color w:val="000000"/>
                <w:sz w:val="26"/>
                <w:szCs w:val="26"/>
              </w:rPr>
              <w:t>Hệ thống cho phép thu ngân thêm hóa đơn mỗi lần khách hàng đến thanh toán tại quầy.</w:t>
            </w:r>
          </w:p>
        </w:tc>
      </w:tr>
      <w:tr w:rsidR="00422F4F" w:rsidRPr="00F0226D" w14:paraId="43F2633D" w14:textId="77777777" w:rsidTr="00AD7AE5">
        <w:trPr>
          <w:trHeight w:val="480"/>
        </w:trPr>
        <w:tc>
          <w:tcPr>
            <w:tcW w:w="1508" w:type="dxa"/>
          </w:tcPr>
          <w:p w14:paraId="4AE22C94" w14:textId="77777777" w:rsidR="00422F4F" w:rsidRPr="00F0226D" w:rsidRDefault="00422F4F" w:rsidP="00AD7AE5">
            <w:pPr>
              <w:spacing w:after="160" w:line="276" w:lineRule="auto"/>
              <w:rPr>
                <w:b/>
                <w:sz w:val="26"/>
                <w:szCs w:val="26"/>
              </w:rPr>
            </w:pPr>
            <w:r w:rsidRPr="00F0226D">
              <w:rPr>
                <w:b/>
                <w:sz w:val="26"/>
                <w:szCs w:val="26"/>
              </w:rPr>
              <w:t>Tác nhân</w:t>
            </w:r>
          </w:p>
        </w:tc>
        <w:tc>
          <w:tcPr>
            <w:tcW w:w="7884" w:type="dxa"/>
            <w:gridSpan w:val="2"/>
          </w:tcPr>
          <w:p w14:paraId="61D50374" w14:textId="12E6B1D0" w:rsidR="00422F4F" w:rsidRPr="00F0226D" w:rsidRDefault="00C063BB" w:rsidP="00AD7AE5">
            <w:pPr>
              <w:spacing w:after="160" w:line="276" w:lineRule="auto"/>
              <w:rPr>
                <w:sz w:val="26"/>
                <w:szCs w:val="26"/>
              </w:rPr>
            </w:pPr>
            <w:r>
              <w:rPr>
                <w:sz w:val="26"/>
                <w:szCs w:val="26"/>
              </w:rPr>
              <w:t>Thu ngân.</w:t>
            </w:r>
          </w:p>
        </w:tc>
      </w:tr>
      <w:tr w:rsidR="00422F4F" w:rsidRPr="00F0226D" w14:paraId="6F4DEE80" w14:textId="77777777" w:rsidTr="00AD7AE5">
        <w:trPr>
          <w:trHeight w:val="795"/>
        </w:trPr>
        <w:tc>
          <w:tcPr>
            <w:tcW w:w="1508" w:type="dxa"/>
          </w:tcPr>
          <w:p w14:paraId="44D5FCCB" w14:textId="77777777" w:rsidR="00422F4F" w:rsidRPr="00F0226D" w:rsidRDefault="00422F4F" w:rsidP="00AD7AE5">
            <w:pPr>
              <w:spacing w:after="160" w:line="276" w:lineRule="auto"/>
              <w:rPr>
                <w:b/>
                <w:sz w:val="26"/>
                <w:szCs w:val="26"/>
              </w:rPr>
            </w:pPr>
            <w:r w:rsidRPr="00F0226D">
              <w:rPr>
                <w:b/>
                <w:sz w:val="26"/>
                <w:szCs w:val="26"/>
              </w:rPr>
              <w:t>Sự kiện kích hoạt</w:t>
            </w:r>
          </w:p>
        </w:tc>
        <w:tc>
          <w:tcPr>
            <w:tcW w:w="7884" w:type="dxa"/>
            <w:gridSpan w:val="2"/>
          </w:tcPr>
          <w:p w14:paraId="604FC538" w14:textId="6AB4BBA5" w:rsidR="00422F4F" w:rsidRPr="00F0226D" w:rsidRDefault="00422F4F" w:rsidP="00C063BB">
            <w:pPr>
              <w:spacing w:after="160" w:line="276" w:lineRule="auto"/>
              <w:rPr>
                <w:sz w:val="26"/>
                <w:szCs w:val="26"/>
              </w:rPr>
            </w:pPr>
            <w:r w:rsidRPr="00F0226D">
              <w:rPr>
                <w:color w:val="000000"/>
                <w:sz w:val="26"/>
                <w:szCs w:val="26"/>
              </w:rPr>
              <w:t xml:space="preserve">Người dùng chọn chức năng </w:t>
            </w:r>
            <w:r w:rsidR="00C063BB">
              <w:rPr>
                <w:color w:val="000000"/>
                <w:sz w:val="26"/>
                <w:szCs w:val="26"/>
              </w:rPr>
              <w:t>thêm</w:t>
            </w:r>
            <w:r w:rsidR="00DC41FD">
              <w:rPr>
                <w:color w:val="000000"/>
                <w:sz w:val="26"/>
                <w:szCs w:val="26"/>
              </w:rPr>
              <w:t xml:space="preserve"> hóa đơn.</w:t>
            </w:r>
          </w:p>
        </w:tc>
      </w:tr>
      <w:tr w:rsidR="00422F4F" w:rsidRPr="00F0226D" w14:paraId="0476866A" w14:textId="77777777" w:rsidTr="00AD7AE5">
        <w:trPr>
          <w:trHeight w:val="805"/>
        </w:trPr>
        <w:tc>
          <w:tcPr>
            <w:tcW w:w="1508" w:type="dxa"/>
          </w:tcPr>
          <w:p w14:paraId="1BC399B1" w14:textId="77777777" w:rsidR="00422F4F" w:rsidRPr="00F0226D" w:rsidRDefault="00422F4F" w:rsidP="00AD7AE5">
            <w:pPr>
              <w:spacing w:after="160" w:line="276" w:lineRule="auto"/>
              <w:rPr>
                <w:b/>
                <w:sz w:val="26"/>
                <w:szCs w:val="26"/>
              </w:rPr>
            </w:pPr>
            <w:r w:rsidRPr="00F0226D">
              <w:rPr>
                <w:b/>
                <w:sz w:val="26"/>
                <w:szCs w:val="26"/>
              </w:rPr>
              <w:t>Điều kiện tiên quyết</w:t>
            </w:r>
          </w:p>
        </w:tc>
        <w:tc>
          <w:tcPr>
            <w:tcW w:w="7884" w:type="dxa"/>
            <w:gridSpan w:val="2"/>
          </w:tcPr>
          <w:p w14:paraId="39EBD213" w14:textId="77777777" w:rsidR="00422F4F" w:rsidRPr="00F0226D" w:rsidRDefault="00422F4F" w:rsidP="00AD7AE5">
            <w:pPr>
              <w:spacing w:line="276" w:lineRule="auto"/>
              <w:rPr>
                <w:sz w:val="26"/>
                <w:szCs w:val="26"/>
              </w:rPr>
            </w:pPr>
            <w:r w:rsidRPr="00F0226D">
              <w:rPr>
                <w:sz w:val="26"/>
                <w:szCs w:val="26"/>
              </w:rPr>
              <w:t>+ Người dùng đã đăng nhập vào hệ thống.</w:t>
            </w:r>
          </w:p>
          <w:p w14:paraId="26E6F447" w14:textId="77777777" w:rsidR="00422F4F" w:rsidRDefault="00422F4F" w:rsidP="00AD7AE5">
            <w:pPr>
              <w:spacing w:line="276" w:lineRule="auto"/>
              <w:rPr>
                <w:sz w:val="26"/>
                <w:szCs w:val="26"/>
              </w:rPr>
            </w:pPr>
            <w:r w:rsidRPr="00F0226D">
              <w:rPr>
                <w:sz w:val="26"/>
                <w:szCs w:val="26"/>
              </w:rPr>
              <w:t>+ Đơn hàng có tồn tại.</w:t>
            </w:r>
          </w:p>
          <w:p w14:paraId="05360550" w14:textId="7C30A0EC" w:rsidR="00422F4F" w:rsidRPr="00F0226D" w:rsidRDefault="009C4D77" w:rsidP="00AD7AE5">
            <w:pPr>
              <w:spacing w:line="276" w:lineRule="auto"/>
              <w:rPr>
                <w:sz w:val="26"/>
                <w:szCs w:val="26"/>
              </w:rPr>
            </w:pPr>
            <w:r w:rsidRPr="009C4D77">
              <w:rPr>
                <w:sz w:val="26"/>
                <w:szCs w:val="26"/>
              </w:rPr>
              <w:t>+ Khách hàng có tồn tại.</w:t>
            </w:r>
          </w:p>
        </w:tc>
      </w:tr>
      <w:tr w:rsidR="00422F4F" w:rsidRPr="00F0226D" w14:paraId="14CFF07A" w14:textId="77777777" w:rsidTr="00AD7AE5">
        <w:trPr>
          <w:trHeight w:val="480"/>
        </w:trPr>
        <w:tc>
          <w:tcPr>
            <w:tcW w:w="1508" w:type="dxa"/>
          </w:tcPr>
          <w:p w14:paraId="520F3466" w14:textId="77777777" w:rsidR="00422F4F" w:rsidRPr="00F0226D" w:rsidRDefault="00422F4F" w:rsidP="00AD7AE5">
            <w:pPr>
              <w:spacing w:after="160" w:line="276" w:lineRule="auto"/>
              <w:rPr>
                <w:b/>
                <w:sz w:val="26"/>
                <w:szCs w:val="26"/>
              </w:rPr>
            </w:pPr>
            <w:r w:rsidRPr="00F0226D">
              <w:rPr>
                <w:b/>
                <w:sz w:val="26"/>
                <w:szCs w:val="26"/>
              </w:rPr>
              <w:t>Kết quả</w:t>
            </w:r>
          </w:p>
        </w:tc>
        <w:tc>
          <w:tcPr>
            <w:tcW w:w="7884" w:type="dxa"/>
            <w:gridSpan w:val="2"/>
          </w:tcPr>
          <w:p w14:paraId="2C5A071F" w14:textId="3106BEBD" w:rsidR="00422F4F" w:rsidRPr="00F0226D" w:rsidRDefault="00D22CA9" w:rsidP="00D22CA9">
            <w:pPr>
              <w:spacing w:after="160" w:line="276" w:lineRule="auto"/>
              <w:rPr>
                <w:sz w:val="26"/>
                <w:szCs w:val="26"/>
              </w:rPr>
            </w:pPr>
            <w:r>
              <w:rPr>
                <w:sz w:val="26"/>
                <w:szCs w:val="26"/>
              </w:rPr>
              <w:t>Một hóa đơn được tạo ra và lưu vào hệ thống.</w:t>
            </w:r>
          </w:p>
        </w:tc>
      </w:tr>
      <w:tr w:rsidR="00422F4F" w:rsidRPr="00F0226D" w14:paraId="379D4BE1" w14:textId="77777777" w:rsidTr="00AD7AE5">
        <w:trPr>
          <w:trHeight w:val="480"/>
        </w:trPr>
        <w:tc>
          <w:tcPr>
            <w:tcW w:w="1508" w:type="dxa"/>
            <w:vMerge w:val="restart"/>
            <w:vAlign w:val="center"/>
          </w:tcPr>
          <w:p w14:paraId="0849455A" w14:textId="77777777" w:rsidR="00422F4F" w:rsidRPr="00F0226D" w:rsidRDefault="00422F4F" w:rsidP="00AD7AE5">
            <w:pPr>
              <w:spacing w:after="160" w:line="276" w:lineRule="auto"/>
              <w:rPr>
                <w:b/>
                <w:sz w:val="26"/>
                <w:szCs w:val="26"/>
              </w:rPr>
            </w:pPr>
            <w:r w:rsidRPr="00F0226D">
              <w:rPr>
                <w:b/>
                <w:sz w:val="26"/>
                <w:szCs w:val="26"/>
              </w:rPr>
              <w:t>Luồng sự kiện</w:t>
            </w:r>
          </w:p>
        </w:tc>
        <w:tc>
          <w:tcPr>
            <w:tcW w:w="3941" w:type="dxa"/>
          </w:tcPr>
          <w:p w14:paraId="7DF636AD" w14:textId="77777777" w:rsidR="00422F4F" w:rsidRPr="00F0226D" w:rsidRDefault="00422F4F"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699C98C2" w14:textId="77777777" w:rsidR="00422F4F" w:rsidRPr="00F0226D" w:rsidRDefault="00422F4F" w:rsidP="00AD7AE5">
            <w:pPr>
              <w:tabs>
                <w:tab w:val="left" w:pos="720"/>
              </w:tabs>
              <w:spacing w:after="160" w:line="276" w:lineRule="auto"/>
              <w:jc w:val="center"/>
              <w:rPr>
                <w:sz w:val="26"/>
                <w:szCs w:val="26"/>
              </w:rPr>
            </w:pPr>
            <w:r w:rsidRPr="00F0226D">
              <w:rPr>
                <w:b/>
                <w:sz w:val="26"/>
                <w:szCs w:val="26"/>
              </w:rPr>
              <w:t>System</w:t>
            </w:r>
          </w:p>
        </w:tc>
      </w:tr>
      <w:tr w:rsidR="00422F4F" w:rsidRPr="00F0226D" w14:paraId="3797BEA8" w14:textId="77777777" w:rsidTr="00AD7AE5">
        <w:trPr>
          <w:trHeight w:val="480"/>
        </w:trPr>
        <w:tc>
          <w:tcPr>
            <w:tcW w:w="1508" w:type="dxa"/>
            <w:vMerge/>
            <w:vAlign w:val="center"/>
          </w:tcPr>
          <w:p w14:paraId="2874C4D1" w14:textId="77777777" w:rsidR="00422F4F" w:rsidRPr="00F0226D" w:rsidRDefault="00422F4F" w:rsidP="00AD7AE5">
            <w:pPr>
              <w:widowControl w:val="0"/>
              <w:pBdr>
                <w:top w:val="nil"/>
                <w:left w:val="nil"/>
                <w:bottom w:val="nil"/>
                <w:right w:val="nil"/>
                <w:between w:val="nil"/>
              </w:pBdr>
              <w:spacing w:line="276" w:lineRule="auto"/>
              <w:rPr>
                <w:sz w:val="26"/>
                <w:szCs w:val="26"/>
              </w:rPr>
            </w:pPr>
          </w:p>
        </w:tc>
        <w:tc>
          <w:tcPr>
            <w:tcW w:w="3941" w:type="dxa"/>
          </w:tcPr>
          <w:p w14:paraId="22AF43BE" w14:textId="7348E599" w:rsidR="00422F4F" w:rsidRPr="00F0226D" w:rsidRDefault="00422F4F" w:rsidP="008A7EEC">
            <w:pPr>
              <w:tabs>
                <w:tab w:val="left" w:pos="360"/>
              </w:tabs>
              <w:spacing w:line="276" w:lineRule="auto"/>
              <w:rPr>
                <w:sz w:val="26"/>
                <w:szCs w:val="26"/>
              </w:rPr>
            </w:pPr>
            <w:r w:rsidRPr="00F0226D">
              <w:rPr>
                <w:sz w:val="26"/>
                <w:szCs w:val="26"/>
              </w:rPr>
              <w:t xml:space="preserve">1. </w:t>
            </w:r>
            <w:r w:rsidR="008A7EEC">
              <w:rPr>
                <w:sz w:val="26"/>
                <w:szCs w:val="26"/>
              </w:rPr>
              <w:t>Thu ngân chọn chức năng thêm hóa đơn.</w:t>
            </w:r>
          </w:p>
        </w:tc>
        <w:tc>
          <w:tcPr>
            <w:tcW w:w="3943" w:type="dxa"/>
          </w:tcPr>
          <w:p w14:paraId="38C6A43E" w14:textId="168CB890" w:rsidR="00422F4F" w:rsidRPr="00F0226D" w:rsidRDefault="00422F4F" w:rsidP="00200A98">
            <w:pPr>
              <w:tabs>
                <w:tab w:val="left" w:pos="720"/>
              </w:tabs>
              <w:spacing w:after="160" w:line="276" w:lineRule="auto"/>
              <w:rPr>
                <w:sz w:val="26"/>
                <w:szCs w:val="26"/>
              </w:rPr>
            </w:pPr>
            <w:r w:rsidRPr="00F0226D">
              <w:rPr>
                <w:sz w:val="26"/>
                <w:szCs w:val="26"/>
              </w:rPr>
              <w:t xml:space="preserve">1.1. </w:t>
            </w:r>
            <w:r>
              <w:rPr>
                <w:sz w:val="26"/>
                <w:szCs w:val="26"/>
              </w:rPr>
              <w:t xml:space="preserve">Hệ thống hiện giao diện </w:t>
            </w:r>
            <w:r w:rsidR="00200A98">
              <w:rPr>
                <w:sz w:val="26"/>
                <w:szCs w:val="26"/>
              </w:rPr>
              <w:t>thêm hóa đơn</w:t>
            </w:r>
            <w:r w:rsidR="00885EB5">
              <w:rPr>
                <w:sz w:val="26"/>
                <w:szCs w:val="26"/>
              </w:rPr>
              <w:t>.</w:t>
            </w:r>
          </w:p>
        </w:tc>
      </w:tr>
      <w:tr w:rsidR="00422F4F" w:rsidRPr="00F0226D" w14:paraId="6DF9E33E" w14:textId="77777777" w:rsidTr="00AD7AE5">
        <w:trPr>
          <w:trHeight w:val="480"/>
        </w:trPr>
        <w:tc>
          <w:tcPr>
            <w:tcW w:w="1508" w:type="dxa"/>
            <w:vMerge/>
            <w:vAlign w:val="center"/>
          </w:tcPr>
          <w:p w14:paraId="537A0E98" w14:textId="77777777" w:rsidR="00422F4F" w:rsidRPr="00F0226D" w:rsidRDefault="00422F4F" w:rsidP="00AD7AE5">
            <w:pPr>
              <w:widowControl w:val="0"/>
              <w:pBdr>
                <w:top w:val="nil"/>
                <w:left w:val="nil"/>
                <w:bottom w:val="nil"/>
                <w:right w:val="nil"/>
                <w:between w:val="nil"/>
              </w:pBdr>
              <w:spacing w:line="276" w:lineRule="auto"/>
              <w:rPr>
                <w:sz w:val="26"/>
                <w:szCs w:val="26"/>
              </w:rPr>
            </w:pPr>
          </w:p>
        </w:tc>
        <w:tc>
          <w:tcPr>
            <w:tcW w:w="3941" w:type="dxa"/>
          </w:tcPr>
          <w:p w14:paraId="0C8EB5B6" w14:textId="208CC8F6" w:rsidR="00422F4F" w:rsidRDefault="00422F4F" w:rsidP="00AD7AE5">
            <w:pPr>
              <w:tabs>
                <w:tab w:val="left" w:pos="360"/>
              </w:tabs>
              <w:spacing w:line="276" w:lineRule="auto"/>
              <w:rPr>
                <w:sz w:val="26"/>
                <w:szCs w:val="26"/>
              </w:rPr>
            </w:pPr>
            <w:r>
              <w:rPr>
                <w:sz w:val="26"/>
                <w:szCs w:val="26"/>
              </w:rPr>
              <w:t xml:space="preserve">2. </w:t>
            </w:r>
            <w:r w:rsidR="00267542">
              <w:rPr>
                <w:sz w:val="26"/>
                <w:szCs w:val="26"/>
              </w:rPr>
              <w:t>Thu ngân nhập ID đơn hàng</w:t>
            </w:r>
            <w:r w:rsidR="00A738BC">
              <w:rPr>
                <w:sz w:val="26"/>
                <w:szCs w:val="26"/>
              </w:rPr>
              <w:t>.</w:t>
            </w:r>
          </w:p>
          <w:p w14:paraId="59DDCE73" w14:textId="77777777" w:rsidR="00422F4F" w:rsidRPr="000455D2" w:rsidRDefault="00422F4F" w:rsidP="00AD7AE5">
            <w:pPr>
              <w:tabs>
                <w:tab w:val="left" w:pos="2579"/>
              </w:tabs>
              <w:rPr>
                <w:sz w:val="26"/>
                <w:szCs w:val="26"/>
              </w:rPr>
            </w:pPr>
            <w:r>
              <w:rPr>
                <w:sz w:val="26"/>
                <w:szCs w:val="26"/>
              </w:rPr>
              <w:tab/>
            </w:r>
          </w:p>
        </w:tc>
        <w:tc>
          <w:tcPr>
            <w:tcW w:w="3943" w:type="dxa"/>
          </w:tcPr>
          <w:p w14:paraId="2D45E89F" w14:textId="06F11B52" w:rsidR="00422F4F" w:rsidRPr="00F0226D" w:rsidRDefault="00DE2A03" w:rsidP="00DE2A03">
            <w:pPr>
              <w:tabs>
                <w:tab w:val="left" w:pos="720"/>
              </w:tabs>
              <w:spacing w:after="160" w:line="276" w:lineRule="auto"/>
              <w:rPr>
                <w:sz w:val="26"/>
                <w:szCs w:val="26"/>
              </w:rPr>
            </w:pPr>
            <w:r>
              <w:rPr>
                <w:sz w:val="26"/>
                <w:szCs w:val="26"/>
              </w:rPr>
              <w:t>2.1. Hệ thống hiện thông tin nhận diện đơn hàng.</w:t>
            </w:r>
          </w:p>
        </w:tc>
      </w:tr>
      <w:tr w:rsidR="00422F4F" w:rsidRPr="00F0226D" w14:paraId="01CF13EA" w14:textId="77777777" w:rsidTr="00AD7AE5">
        <w:trPr>
          <w:trHeight w:val="480"/>
        </w:trPr>
        <w:tc>
          <w:tcPr>
            <w:tcW w:w="1508" w:type="dxa"/>
            <w:vMerge/>
            <w:vAlign w:val="center"/>
          </w:tcPr>
          <w:p w14:paraId="268FA64E" w14:textId="77777777" w:rsidR="00422F4F" w:rsidRPr="00F0226D" w:rsidRDefault="00422F4F" w:rsidP="00AD7AE5">
            <w:pPr>
              <w:widowControl w:val="0"/>
              <w:pBdr>
                <w:top w:val="nil"/>
                <w:left w:val="nil"/>
                <w:bottom w:val="nil"/>
                <w:right w:val="nil"/>
                <w:between w:val="nil"/>
              </w:pBdr>
              <w:spacing w:line="276" w:lineRule="auto"/>
              <w:rPr>
                <w:sz w:val="26"/>
                <w:szCs w:val="26"/>
              </w:rPr>
            </w:pPr>
          </w:p>
        </w:tc>
        <w:tc>
          <w:tcPr>
            <w:tcW w:w="3941" w:type="dxa"/>
          </w:tcPr>
          <w:p w14:paraId="6FEBBDA6" w14:textId="51922658" w:rsidR="00422F4F" w:rsidRPr="00F0226D" w:rsidRDefault="00422F4F" w:rsidP="00751B32">
            <w:pPr>
              <w:tabs>
                <w:tab w:val="left" w:pos="360"/>
              </w:tabs>
              <w:spacing w:line="276" w:lineRule="auto"/>
              <w:rPr>
                <w:sz w:val="26"/>
                <w:szCs w:val="26"/>
              </w:rPr>
            </w:pPr>
            <w:r>
              <w:rPr>
                <w:sz w:val="26"/>
                <w:szCs w:val="26"/>
              </w:rPr>
              <w:t xml:space="preserve">3. </w:t>
            </w:r>
            <w:r w:rsidR="00751B32">
              <w:rPr>
                <w:sz w:val="26"/>
                <w:szCs w:val="26"/>
              </w:rPr>
              <w:t>Thu ngân nhập số tiền.</w:t>
            </w:r>
          </w:p>
        </w:tc>
        <w:tc>
          <w:tcPr>
            <w:tcW w:w="3943" w:type="dxa"/>
          </w:tcPr>
          <w:p w14:paraId="41D775CD" w14:textId="211F408F" w:rsidR="00422F4F" w:rsidRPr="00F0226D" w:rsidRDefault="00422F4F" w:rsidP="00AD7AE5">
            <w:pPr>
              <w:tabs>
                <w:tab w:val="left" w:pos="720"/>
              </w:tabs>
              <w:spacing w:after="160" w:line="276" w:lineRule="auto"/>
              <w:rPr>
                <w:sz w:val="26"/>
                <w:szCs w:val="26"/>
              </w:rPr>
            </w:pPr>
          </w:p>
        </w:tc>
      </w:tr>
      <w:tr w:rsidR="00422F4F" w:rsidRPr="00F0226D" w14:paraId="35A13FA3" w14:textId="77777777" w:rsidTr="00AD7AE5">
        <w:trPr>
          <w:trHeight w:val="480"/>
        </w:trPr>
        <w:tc>
          <w:tcPr>
            <w:tcW w:w="1508" w:type="dxa"/>
            <w:vMerge/>
            <w:vAlign w:val="center"/>
          </w:tcPr>
          <w:p w14:paraId="003BB4B4" w14:textId="77777777" w:rsidR="00422F4F" w:rsidRPr="00F0226D" w:rsidRDefault="00422F4F" w:rsidP="00AD7AE5">
            <w:pPr>
              <w:widowControl w:val="0"/>
              <w:pBdr>
                <w:top w:val="nil"/>
                <w:left w:val="nil"/>
                <w:bottom w:val="nil"/>
                <w:right w:val="nil"/>
                <w:between w:val="nil"/>
              </w:pBdr>
              <w:spacing w:line="276" w:lineRule="auto"/>
              <w:rPr>
                <w:sz w:val="26"/>
                <w:szCs w:val="26"/>
              </w:rPr>
            </w:pPr>
          </w:p>
        </w:tc>
        <w:tc>
          <w:tcPr>
            <w:tcW w:w="3941" w:type="dxa"/>
          </w:tcPr>
          <w:p w14:paraId="0D9015D1" w14:textId="4C5FD379" w:rsidR="00422F4F" w:rsidRPr="00F0226D" w:rsidRDefault="00422F4F" w:rsidP="008C32D5">
            <w:pPr>
              <w:tabs>
                <w:tab w:val="left" w:pos="360"/>
              </w:tabs>
              <w:spacing w:line="276" w:lineRule="auto"/>
              <w:rPr>
                <w:sz w:val="26"/>
                <w:szCs w:val="26"/>
              </w:rPr>
            </w:pPr>
            <w:r>
              <w:rPr>
                <w:sz w:val="26"/>
                <w:szCs w:val="26"/>
              </w:rPr>
              <w:t xml:space="preserve">4. </w:t>
            </w:r>
            <w:r w:rsidR="008C32D5">
              <w:rPr>
                <w:sz w:val="26"/>
                <w:szCs w:val="26"/>
              </w:rPr>
              <w:t>Thu ngân nhấn xác nhận.</w:t>
            </w:r>
          </w:p>
        </w:tc>
        <w:tc>
          <w:tcPr>
            <w:tcW w:w="3943" w:type="dxa"/>
          </w:tcPr>
          <w:p w14:paraId="6BA1B4C8" w14:textId="3CD132DE" w:rsidR="00422F4F" w:rsidRPr="00F0226D" w:rsidRDefault="00EA72B8" w:rsidP="00AD7AE5">
            <w:pPr>
              <w:tabs>
                <w:tab w:val="left" w:pos="720"/>
              </w:tabs>
              <w:spacing w:after="160" w:line="276" w:lineRule="auto"/>
              <w:rPr>
                <w:sz w:val="26"/>
                <w:szCs w:val="26"/>
              </w:rPr>
            </w:pPr>
            <w:r>
              <w:rPr>
                <w:sz w:val="26"/>
                <w:szCs w:val="26"/>
              </w:rPr>
              <w:t>4.1. Hệ thống tạo hóa đơn rồi lưu vào dữ liệu.</w:t>
            </w:r>
          </w:p>
        </w:tc>
      </w:tr>
      <w:tr w:rsidR="00422F4F" w:rsidRPr="00F0226D" w14:paraId="035D59D1" w14:textId="77777777" w:rsidTr="00AD7AE5">
        <w:trPr>
          <w:trHeight w:val="248"/>
        </w:trPr>
        <w:tc>
          <w:tcPr>
            <w:tcW w:w="1508" w:type="dxa"/>
          </w:tcPr>
          <w:p w14:paraId="4302B07C" w14:textId="77777777" w:rsidR="00422F4F" w:rsidRPr="00F0226D" w:rsidRDefault="00422F4F" w:rsidP="00AD7AE5">
            <w:pPr>
              <w:spacing w:after="160" w:line="276" w:lineRule="auto"/>
              <w:rPr>
                <w:b/>
                <w:sz w:val="26"/>
                <w:szCs w:val="26"/>
              </w:rPr>
            </w:pPr>
            <w:r w:rsidRPr="00F0226D">
              <w:rPr>
                <w:b/>
                <w:sz w:val="26"/>
                <w:szCs w:val="26"/>
              </w:rPr>
              <w:t>Ngoại lệ</w:t>
            </w:r>
          </w:p>
        </w:tc>
        <w:tc>
          <w:tcPr>
            <w:tcW w:w="7884" w:type="dxa"/>
            <w:gridSpan w:val="2"/>
          </w:tcPr>
          <w:p w14:paraId="7A84DF6A" w14:textId="006A544B" w:rsidR="00FB5537" w:rsidRDefault="00FB5537" w:rsidP="00FB5537">
            <w:pPr>
              <w:tabs>
                <w:tab w:val="left" w:pos="445"/>
              </w:tabs>
              <w:spacing w:line="276" w:lineRule="auto"/>
              <w:rPr>
                <w:sz w:val="26"/>
                <w:szCs w:val="26"/>
              </w:rPr>
            </w:pPr>
            <w:r>
              <w:rPr>
                <w:sz w:val="26"/>
                <w:szCs w:val="26"/>
              </w:rPr>
              <w:t>2.a. ID đơn hàng không tồn tại.</w:t>
            </w:r>
          </w:p>
          <w:p w14:paraId="1881481A" w14:textId="1A3F3734" w:rsidR="00FB5537" w:rsidRDefault="00FB5537" w:rsidP="00FB5537">
            <w:pPr>
              <w:tabs>
                <w:tab w:val="left" w:pos="445"/>
              </w:tabs>
              <w:spacing w:line="276" w:lineRule="auto"/>
              <w:rPr>
                <w:sz w:val="26"/>
                <w:szCs w:val="26"/>
              </w:rPr>
            </w:pPr>
            <w:r>
              <w:rPr>
                <w:sz w:val="26"/>
                <w:szCs w:val="26"/>
              </w:rPr>
              <w:t>3</w:t>
            </w:r>
            <w:r w:rsidR="00422F4F">
              <w:rPr>
                <w:sz w:val="26"/>
                <w:szCs w:val="26"/>
              </w:rPr>
              <w:t>.a</w:t>
            </w:r>
            <w:r>
              <w:rPr>
                <w:sz w:val="26"/>
                <w:szCs w:val="26"/>
              </w:rPr>
              <w:t>.</w:t>
            </w:r>
            <w:r w:rsidR="00422F4F">
              <w:rPr>
                <w:sz w:val="26"/>
                <w:szCs w:val="26"/>
              </w:rPr>
              <w:t xml:space="preserve"> Số tiền thanh toán không đủ</w:t>
            </w:r>
            <w:r>
              <w:rPr>
                <w:sz w:val="26"/>
                <w:szCs w:val="26"/>
              </w:rPr>
              <w:t xml:space="preserve"> 20% tổng số tiền trên hóa đơn.</w:t>
            </w:r>
          </w:p>
          <w:p w14:paraId="7CF94F1F" w14:textId="236C9AF4" w:rsidR="00422F4F" w:rsidRPr="00F0226D" w:rsidRDefault="00422F4F" w:rsidP="00FB5537">
            <w:pPr>
              <w:tabs>
                <w:tab w:val="left" w:pos="445"/>
              </w:tabs>
              <w:spacing w:line="276" w:lineRule="auto"/>
              <w:rPr>
                <w:sz w:val="26"/>
                <w:szCs w:val="26"/>
              </w:rPr>
            </w:pPr>
            <w:r>
              <w:rPr>
                <w:sz w:val="26"/>
                <w:szCs w:val="26"/>
              </w:rPr>
              <w:t>=&gt; Hiện thông báo lỗi, yêu cầu nhập lại.</w:t>
            </w:r>
          </w:p>
        </w:tc>
      </w:tr>
    </w:tbl>
    <w:p w14:paraId="3B5CE5DB" w14:textId="77777777" w:rsidR="001772A2" w:rsidRDefault="001772A2" w:rsidP="007A1983">
      <w:pPr>
        <w:pStyle w:val="NormalWeb"/>
        <w:spacing w:before="0" w:beforeAutospacing="0" w:after="0" w:afterAutospacing="0" w:line="360" w:lineRule="auto"/>
        <w:ind w:left="64"/>
        <w:jc w:val="center"/>
        <w:rPr>
          <w:sz w:val="26"/>
          <w:szCs w:val="26"/>
        </w:rPr>
      </w:pPr>
    </w:p>
    <w:p w14:paraId="2D769A94" w14:textId="049C6000" w:rsidR="007A1983" w:rsidRPr="00F0226D" w:rsidRDefault="005B4BC5" w:rsidP="005B4BC5">
      <w:pPr>
        <w:pStyle w:val="Caption"/>
      </w:pPr>
      <w:bookmarkStart w:id="44" w:name="_Toc68121164"/>
      <w:r>
        <w:t xml:space="preserve">Bảng </w:t>
      </w:r>
      <w:fldSimple w:instr=" SEQ Bảng \* ARABIC ">
        <w:r w:rsidR="00B57B1F">
          <w:rPr>
            <w:noProof/>
          </w:rPr>
          <w:t>19</w:t>
        </w:r>
      </w:fldSimple>
      <w:r>
        <w:t xml:space="preserve">: </w:t>
      </w:r>
      <w:r w:rsidR="007A1983" w:rsidRPr="00F0226D">
        <w:t xml:space="preserve">Đặc tả usecase </w:t>
      </w:r>
      <w:r w:rsidR="005247FC">
        <w:t>xóa</w:t>
      </w:r>
      <w:r w:rsidR="007A1983">
        <w:t xml:space="preserve"> hóa đơn</w:t>
      </w:r>
      <w:bookmarkEnd w:id="44"/>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01819041" w14:textId="77777777" w:rsidTr="00AD7AE5">
        <w:trPr>
          <w:trHeight w:val="480"/>
        </w:trPr>
        <w:tc>
          <w:tcPr>
            <w:tcW w:w="1508" w:type="dxa"/>
          </w:tcPr>
          <w:p w14:paraId="3A14E287"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4E4328D0" w14:textId="4CC84E8F" w:rsidR="007A1983" w:rsidRPr="00F0226D" w:rsidRDefault="007A1983" w:rsidP="00AD7AE5">
            <w:pPr>
              <w:spacing w:after="160" w:line="276" w:lineRule="auto"/>
              <w:rPr>
                <w:sz w:val="26"/>
                <w:szCs w:val="26"/>
              </w:rPr>
            </w:pPr>
            <w:r w:rsidRPr="00F0226D">
              <w:rPr>
                <w:sz w:val="26"/>
                <w:szCs w:val="26"/>
              </w:rPr>
              <w:t>UC1</w:t>
            </w:r>
            <w:r w:rsidR="00B715ED">
              <w:rPr>
                <w:sz w:val="26"/>
                <w:szCs w:val="26"/>
              </w:rPr>
              <w:t>6</w:t>
            </w:r>
            <w:r w:rsidRPr="00F0226D">
              <w:rPr>
                <w:sz w:val="26"/>
                <w:szCs w:val="26"/>
              </w:rPr>
              <w:t>.</w:t>
            </w:r>
          </w:p>
        </w:tc>
      </w:tr>
      <w:tr w:rsidR="007A1983" w:rsidRPr="00F0226D" w14:paraId="716669C7" w14:textId="77777777" w:rsidTr="00AD7AE5">
        <w:trPr>
          <w:trHeight w:val="480"/>
        </w:trPr>
        <w:tc>
          <w:tcPr>
            <w:tcW w:w="1508" w:type="dxa"/>
          </w:tcPr>
          <w:p w14:paraId="6287B52C"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0B3E5598" w14:textId="0521A424" w:rsidR="007A1983" w:rsidRPr="00F0226D" w:rsidRDefault="00681623" w:rsidP="00AD7AE5">
            <w:pPr>
              <w:spacing w:after="160" w:line="276" w:lineRule="auto"/>
              <w:rPr>
                <w:sz w:val="26"/>
                <w:szCs w:val="26"/>
              </w:rPr>
            </w:pPr>
            <w:r>
              <w:rPr>
                <w:sz w:val="26"/>
                <w:szCs w:val="26"/>
              </w:rPr>
              <w:t>Xóa</w:t>
            </w:r>
            <w:r w:rsidR="007A1983">
              <w:rPr>
                <w:sz w:val="26"/>
                <w:szCs w:val="26"/>
              </w:rPr>
              <w:t xml:space="preserve"> hóa đơn</w:t>
            </w:r>
          </w:p>
        </w:tc>
      </w:tr>
      <w:tr w:rsidR="007A1983" w:rsidRPr="00F0226D" w14:paraId="5C96BBF0" w14:textId="77777777" w:rsidTr="00AD7AE5">
        <w:trPr>
          <w:trHeight w:val="467"/>
        </w:trPr>
        <w:tc>
          <w:tcPr>
            <w:tcW w:w="1508" w:type="dxa"/>
          </w:tcPr>
          <w:p w14:paraId="00F4F507"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5068B93A" w14:textId="43D6166F" w:rsidR="007A1983" w:rsidRPr="00C231C8" w:rsidRDefault="00363489" w:rsidP="00AD7AE5">
            <w:pPr>
              <w:spacing w:after="160" w:line="276" w:lineRule="auto"/>
              <w:rPr>
                <w:color w:val="000000"/>
                <w:sz w:val="26"/>
                <w:szCs w:val="26"/>
              </w:rPr>
            </w:pPr>
            <w:r>
              <w:rPr>
                <w:color w:val="000000"/>
                <w:sz w:val="26"/>
                <w:szCs w:val="26"/>
              </w:rPr>
              <w:t>Thu ngân xóa hóa đơn.</w:t>
            </w:r>
          </w:p>
        </w:tc>
      </w:tr>
      <w:tr w:rsidR="007A1983" w:rsidRPr="00F0226D" w14:paraId="3D60B1AD" w14:textId="77777777" w:rsidTr="00AD7AE5">
        <w:trPr>
          <w:trHeight w:val="480"/>
        </w:trPr>
        <w:tc>
          <w:tcPr>
            <w:tcW w:w="1508" w:type="dxa"/>
          </w:tcPr>
          <w:p w14:paraId="1DB4D1A3"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3CDB1FD3" w14:textId="2901103C" w:rsidR="007A1983" w:rsidRPr="00F0226D" w:rsidRDefault="00F57FBA" w:rsidP="00AD7AE5">
            <w:pPr>
              <w:spacing w:after="160" w:line="276" w:lineRule="auto"/>
              <w:rPr>
                <w:sz w:val="26"/>
                <w:szCs w:val="26"/>
              </w:rPr>
            </w:pPr>
            <w:r w:rsidRPr="00F57FBA">
              <w:rPr>
                <w:color w:val="000000"/>
                <w:sz w:val="26"/>
                <w:szCs w:val="26"/>
              </w:rPr>
              <w:t>Hệ thống cho phép xóa hóa đơn đã tồn tại trong hệ thống.</w:t>
            </w:r>
          </w:p>
        </w:tc>
      </w:tr>
      <w:tr w:rsidR="007A1983" w:rsidRPr="00F0226D" w14:paraId="5C584A7F" w14:textId="77777777" w:rsidTr="00AD7AE5">
        <w:trPr>
          <w:trHeight w:val="480"/>
        </w:trPr>
        <w:tc>
          <w:tcPr>
            <w:tcW w:w="1508" w:type="dxa"/>
          </w:tcPr>
          <w:p w14:paraId="418D1363"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5C2D9920" w14:textId="77777777" w:rsidR="007A1983" w:rsidRPr="00F0226D" w:rsidRDefault="007A1983" w:rsidP="00AD7AE5">
            <w:pPr>
              <w:spacing w:after="160" w:line="276" w:lineRule="auto"/>
              <w:rPr>
                <w:sz w:val="26"/>
                <w:szCs w:val="26"/>
              </w:rPr>
            </w:pPr>
            <w:r>
              <w:rPr>
                <w:sz w:val="26"/>
                <w:szCs w:val="26"/>
              </w:rPr>
              <w:t>Thu ngân.</w:t>
            </w:r>
          </w:p>
        </w:tc>
      </w:tr>
      <w:tr w:rsidR="007A1983" w:rsidRPr="00F0226D" w14:paraId="17736352" w14:textId="77777777" w:rsidTr="00AD7AE5">
        <w:trPr>
          <w:trHeight w:val="795"/>
        </w:trPr>
        <w:tc>
          <w:tcPr>
            <w:tcW w:w="1508" w:type="dxa"/>
          </w:tcPr>
          <w:p w14:paraId="422EDD3A" w14:textId="77777777" w:rsidR="007A1983" w:rsidRPr="00F0226D" w:rsidRDefault="007A1983" w:rsidP="00AD7AE5">
            <w:pPr>
              <w:spacing w:after="160" w:line="276" w:lineRule="auto"/>
              <w:rPr>
                <w:b/>
                <w:sz w:val="26"/>
                <w:szCs w:val="26"/>
              </w:rPr>
            </w:pPr>
            <w:r w:rsidRPr="00F0226D">
              <w:rPr>
                <w:b/>
                <w:sz w:val="26"/>
                <w:szCs w:val="26"/>
              </w:rPr>
              <w:lastRenderedPageBreak/>
              <w:t>Sự kiện kích hoạt</w:t>
            </w:r>
          </w:p>
        </w:tc>
        <w:tc>
          <w:tcPr>
            <w:tcW w:w="7884" w:type="dxa"/>
            <w:gridSpan w:val="2"/>
          </w:tcPr>
          <w:p w14:paraId="1AE9D3E9" w14:textId="7E953D49" w:rsidR="007A1983" w:rsidRPr="00F0226D" w:rsidRDefault="007A1983" w:rsidP="004E7CD9">
            <w:pPr>
              <w:spacing w:after="160" w:line="276" w:lineRule="auto"/>
              <w:rPr>
                <w:sz w:val="26"/>
                <w:szCs w:val="26"/>
              </w:rPr>
            </w:pPr>
            <w:r w:rsidRPr="00F0226D">
              <w:rPr>
                <w:color w:val="000000"/>
                <w:sz w:val="26"/>
                <w:szCs w:val="26"/>
              </w:rPr>
              <w:t xml:space="preserve">Người dùng chọn chức năng </w:t>
            </w:r>
            <w:r w:rsidR="004E7CD9">
              <w:rPr>
                <w:color w:val="000000"/>
                <w:sz w:val="26"/>
                <w:szCs w:val="26"/>
              </w:rPr>
              <w:t>xóa</w:t>
            </w:r>
            <w:r>
              <w:rPr>
                <w:color w:val="000000"/>
                <w:sz w:val="26"/>
                <w:szCs w:val="26"/>
              </w:rPr>
              <w:t xml:space="preserve"> hóa đơn.</w:t>
            </w:r>
          </w:p>
        </w:tc>
      </w:tr>
      <w:tr w:rsidR="007A1983" w:rsidRPr="00F0226D" w14:paraId="0CE30A27" w14:textId="77777777" w:rsidTr="00AD7AE5">
        <w:trPr>
          <w:trHeight w:val="805"/>
        </w:trPr>
        <w:tc>
          <w:tcPr>
            <w:tcW w:w="1508" w:type="dxa"/>
          </w:tcPr>
          <w:p w14:paraId="40B5F3D1"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1F576727"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55745A96" w14:textId="77777777" w:rsidR="007A1983" w:rsidRDefault="007A1983" w:rsidP="007D671B">
            <w:pPr>
              <w:spacing w:line="276" w:lineRule="auto"/>
              <w:rPr>
                <w:sz w:val="26"/>
                <w:szCs w:val="26"/>
              </w:rPr>
            </w:pPr>
            <w:r w:rsidRPr="00F0226D">
              <w:rPr>
                <w:sz w:val="26"/>
                <w:szCs w:val="26"/>
              </w:rPr>
              <w:t>+ Đơn hàng có tồn tại.</w:t>
            </w:r>
          </w:p>
          <w:p w14:paraId="30D23FB7" w14:textId="2B92B712" w:rsidR="002B4AB0" w:rsidRPr="00F0226D" w:rsidRDefault="002B4AB0" w:rsidP="007D671B">
            <w:pPr>
              <w:spacing w:line="276" w:lineRule="auto"/>
              <w:rPr>
                <w:sz w:val="26"/>
                <w:szCs w:val="26"/>
              </w:rPr>
            </w:pPr>
            <w:r w:rsidRPr="00F0226D">
              <w:rPr>
                <w:sz w:val="26"/>
                <w:szCs w:val="26"/>
              </w:rPr>
              <w:t xml:space="preserve">+ </w:t>
            </w:r>
            <w:r>
              <w:rPr>
                <w:sz w:val="26"/>
                <w:szCs w:val="26"/>
              </w:rPr>
              <w:t>Hóa đơn</w:t>
            </w:r>
            <w:r w:rsidRPr="00F0226D">
              <w:rPr>
                <w:sz w:val="26"/>
                <w:szCs w:val="26"/>
              </w:rPr>
              <w:t xml:space="preserve"> có tồn tại.</w:t>
            </w:r>
          </w:p>
        </w:tc>
      </w:tr>
      <w:tr w:rsidR="007A1983" w:rsidRPr="00F0226D" w14:paraId="1978C5EE" w14:textId="77777777" w:rsidTr="00AD7AE5">
        <w:trPr>
          <w:trHeight w:val="480"/>
        </w:trPr>
        <w:tc>
          <w:tcPr>
            <w:tcW w:w="1508" w:type="dxa"/>
          </w:tcPr>
          <w:p w14:paraId="7D093642"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657375BD" w14:textId="1293400C" w:rsidR="007A1983" w:rsidRPr="00F0226D" w:rsidRDefault="00E51AB0" w:rsidP="00AD7AE5">
            <w:pPr>
              <w:spacing w:after="160" w:line="276" w:lineRule="auto"/>
              <w:rPr>
                <w:sz w:val="26"/>
                <w:szCs w:val="26"/>
              </w:rPr>
            </w:pPr>
            <w:r>
              <w:rPr>
                <w:sz w:val="26"/>
                <w:szCs w:val="26"/>
              </w:rPr>
              <w:t>Xóa được hóa đơn.</w:t>
            </w:r>
          </w:p>
        </w:tc>
      </w:tr>
      <w:tr w:rsidR="007A1983" w:rsidRPr="00F0226D" w14:paraId="5A7AB67D" w14:textId="77777777" w:rsidTr="00AD7AE5">
        <w:trPr>
          <w:trHeight w:val="480"/>
        </w:trPr>
        <w:tc>
          <w:tcPr>
            <w:tcW w:w="1508" w:type="dxa"/>
            <w:vMerge w:val="restart"/>
            <w:vAlign w:val="center"/>
          </w:tcPr>
          <w:p w14:paraId="494DEF03"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4DD71EBB"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50C2C134"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1D208405" w14:textId="77777777" w:rsidTr="00AD7AE5">
        <w:trPr>
          <w:trHeight w:val="480"/>
        </w:trPr>
        <w:tc>
          <w:tcPr>
            <w:tcW w:w="1508" w:type="dxa"/>
            <w:vMerge/>
            <w:vAlign w:val="center"/>
          </w:tcPr>
          <w:p w14:paraId="30B7C801"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1580AC1A" w14:textId="7FC1822D" w:rsidR="007A1983" w:rsidRPr="00F0226D" w:rsidRDefault="007A1983" w:rsidP="00A60A80">
            <w:pPr>
              <w:tabs>
                <w:tab w:val="left" w:pos="360"/>
              </w:tabs>
              <w:spacing w:line="276" w:lineRule="auto"/>
              <w:rPr>
                <w:sz w:val="26"/>
                <w:szCs w:val="26"/>
              </w:rPr>
            </w:pPr>
            <w:r w:rsidRPr="00F0226D">
              <w:rPr>
                <w:sz w:val="26"/>
                <w:szCs w:val="26"/>
              </w:rPr>
              <w:t xml:space="preserve">1. </w:t>
            </w:r>
            <w:r>
              <w:rPr>
                <w:sz w:val="26"/>
                <w:szCs w:val="26"/>
              </w:rPr>
              <w:t xml:space="preserve">Thu ngân chọn chức năng </w:t>
            </w:r>
            <w:r w:rsidR="00A60A80">
              <w:rPr>
                <w:sz w:val="26"/>
                <w:szCs w:val="26"/>
              </w:rPr>
              <w:t>xóa hóa đơn.</w:t>
            </w:r>
          </w:p>
        </w:tc>
        <w:tc>
          <w:tcPr>
            <w:tcW w:w="3943" w:type="dxa"/>
          </w:tcPr>
          <w:p w14:paraId="04571DD7" w14:textId="2176D40B" w:rsidR="007A1983" w:rsidRPr="00F0226D" w:rsidRDefault="007A1983" w:rsidP="00755A93">
            <w:pPr>
              <w:tabs>
                <w:tab w:val="left" w:pos="720"/>
              </w:tabs>
              <w:spacing w:after="160" w:line="276" w:lineRule="auto"/>
              <w:rPr>
                <w:sz w:val="26"/>
                <w:szCs w:val="26"/>
              </w:rPr>
            </w:pPr>
            <w:r w:rsidRPr="00F0226D">
              <w:rPr>
                <w:sz w:val="26"/>
                <w:szCs w:val="26"/>
              </w:rPr>
              <w:t xml:space="preserve">1.1. </w:t>
            </w:r>
            <w:r w:rsidR="00755A93">
              <w:rPr>
                <w:sz w:val="26"/>
                <w:szCs w:val="26"/>
              </w:rPr>
              <w:t>Hệ thống hiện popup hỏi có chắc muốn xóa hóa đơn này.</w:t>
            </w:r>
          </w:p>
        </w:tc>
      </w:tr>
      <w:tr w:rsidR="007A1983" w:rsidRPr="00F0226D" w14:paraId="7E9525BF" w14:textId="77777777" w:rsidTr="00AD7AE5">
        <w:trPr>
          <w:trHeight w:val="480"/>
        </w:trPr>
        <w:tc>
          <w:tcPr>
            <w:tcW w:w="1508" w:type="dxa"/>
            <w:vMerge/>
            <w:vAlign w:val="center"/>
          </w:tcPr>
          <w:p w14:paraId="03756F2A"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4B364C57" w14:textId="7AD9BCBD" w:rsidR="007A1983" w:rsidRDefault="007A1983" w:rsidP="00AD7AE5">
            <w:pPr>
              <w:tabs>
                <w:tab w:val="left" w:pos="360"/>
              </w:tabs>
              <w:spacing w:line="276" w:lineRule="auto"/>
              <w:rPr>
                <w:sz w:val="26"/>
                <w:szCs w:val="26"/>
              </w:rPr>
            </w:pPr>
            <w:r>
              <w:rPr>
                <w:sz w:val="26"/>
                <w:szCs w:val="26"/>
              </w:rPr>
              <w:t xml:space="preserve">2. Thu ngân </w:t>
            </w:r>
            <w:r w:rsidR="004B5F91">
              <w:rPr>
                <w:sz w:val="26"/>
                <w:szCs w:val="26"/>
              </w:rPr>
              <w:t>chọn xác nhận.</w:t>
            </w:r>
          </w:p>
          <w:p w14:paraId="7D1B7447" w14:textId="77777777" w:rsidR="007A1983" w:rsidRPr="000455D2" w:rsidRDefault="007A1983" w:rsidP="00AD7AE5">
            <w:pPr>
              <w:tabs>
                <w:tab w:val="left" w:pos="2579"/>
              </w:tabs>
              <w:rPr>
                <w:sz w:val="26"/>
                <w:szCs w:val="26"/>
              </w:rPr>
            </w:pPr>
            <w:r>
              <w:rPr>
                <w:sz w:val="26"/>
                <w:szCs w:val="26"/>
              </w:rPr>
              <w:tab/>
            </w:r>
          </w:p>
        </w:tc>
        <w:tc>
          <w:tcPr>
            <w:tcW w:w="3943" w:type="dxa"/>
          </w:tcPr>
          <w:p w14:paraId="2148BD5C" w14:textId="6CFA12C4" w:rsidR="007A1983" w:rsidRPr="00F0226D" w:rsidRDefault="007A1983" w:rsidP="007151F0">
            <w:pPr>
              <w:tabs>
                <w:tab w:val="left" w:pos="720"/>
              </w:tabs>
              <w:spacing w:after="160" w:line="276" w:lineRule="auto"/>
              <w:rPr>
                <w:sz w:val="26"/>
                <w:szCs w:val="26"/>
              </w:rPr>
            </w:pPr>
            <w:r>
              <w:rPr>
                <w:sz w:val="26"/>
                <w:szCs w:val="26"/>
              </w:rPr>
              <w:t xml:space="preserve">2.1. Hệ thống </w:t>
            </w:r>
            <w:r w:rsidR="007151F0">
              <w:rPr>
                <w:sz w:val="26"/>
                <w:szCs w:val="26"/>
              </w:rPr>
              <w:t>xóa hóa đơn khỏi hệ thống.</w:t>
            </w:r>
          </w:p>
        </w:tc>
      </w:tr>
      <w:tr w:rsidR="007A1983" w:rsidRPr="00F0226D" w14:paraId="2A769D66" w14:textId="77777777" w:rsidTr="00AD7AE5">
        <w:trPr>
          <w:trHeight w:val="248"/>
        </w:trPr>
        <w:tc>
          <w:tcPr>
            <w:tcW w:w="1508" w:type="dxa"/>
          </w:tcPr>
          <w:p w14:paraId="071CCD1C"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76F55607" w14:textId="1D9BF34B" w:rsidR="007151F0" w:rsidRPr="00F0226D" w:rsidRDefault="007151F0" w:rsidP="007151F0">
            <w:pPr>
              <w:tabs>
                <w:tab w:val="left" w:pos="445"/>
              </w:tabs>
              <w:spacing w:line="276" w:lineRule="auto"/>
              <w:rPr>
                <w:sz w:val="26"/>
                <w:szCs w:val="26"/>
              </w:rPr>
            </w:pPr>
            <w:r>
              <w:rPr>
                <w:sz w:val="26"/>
                <w:szCs w:val="26"/>
              </w:rPr>
              <w:t>Không.</w:t>
            </w:r>
          </w:p>
          <w:p w14:paraId="3594D9DC" w14:textId="5CFB98B6" w:rsidR="007A1983" w:rsidRPr="00F0226D" w:rsidRDefault="007A1983" w:rsidP="00AD7AE5">
            <w:pPr>
              <w:tabs>
                <w:tab w:val="left" w:pos="445"/>
              </w:tabs>
              <w:spacing w:line="276" w:lineRule="auto"/>
              <w:rPr>
                <w:sz w:val="26"/>
                <w:szCs w:val="26"/>
              </w:rPr>
            </w:pPr>
          </w:p>
        </w:tc>
      </w:tr>
    </w:tbl>
    <w:p w14:paraId="61BB795C" w14:textId="0719DD6F" w:rsidR="007D7DF9" w:rsidRDefault="007D7DF9" w:rsidP="007A1983">
      <w:pPr>
        <w:pStyle w:val="Tiumccp2"/>
        <w:tabs>
          <w:tab w:val="clear" w:pos="6379"/>
          <w:tab w:val="center" w:pos="1560"/>
        </w:tabs>
        <w:ind w:right="-93"/>
        <w:rPr>
          <w:b w:val="0"/>
          <w:i w:val="0"/>
          <w:sz w:val="26"/>
        </w:rPr>
      </w:pPr>
    </w:p>
    <w:p w14:paraId="299191BF" w14:textId="590B090A" w:rsidR="007A1983" w:rsidRPr="00F0226D" w:rsidRDefault="00E0305C" w:rsidP="00E0305C">
      <w:pPr>
        <w:pStyle w:val="Caption"/>
      </w:pPr>
      <w:bookmarkStart w:id="45" w:name="_Toc68121165"/>
      <w:r>
        <w:t xml:space="preserve">Bảng </w:t>
      </w:r>
      <w:fldSimple w:instr=" SEQ Bảng \* ARABIC ">
        <w:r w:rsidR="00B57B1F">
          <w:rPr>
            <w:noProof/>
          </w:rPr>
          <w:t>20</w:t>
        </w:r>
      </w:fldSimple>
      <w:r>
        <w:t xml:space="preserve">: </w:t>
      </w:r>
      <w:r w:rsidR="007A1983" w:rsidRPr="00F0226D">
        <w:t xml:space="preserve">Đặc tả usecase </w:t>
      </w:r>
      <w:r w:rsidR="0005686C">
        <w:t>sửa</w:t>
      </w:r>
      <w:r w:rsidR="007A1983">
        <w:t xml:space="preserve"> hóa đơn</w:t>
      </w:r>
      <w:bookmarkEnd w:id="45"/>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783C3190" w14:textId="77777777" w:rsidTr="00AD7AE5">
        <w:trPr>
          <w:trHeight w:val="480"/>
        </w:trPr>
        <w:tc>
          <w:tcPr>
            <w:tcW w:w="1508" w:type="dxa"/>
          </w:tcPr>
          <w:p w14:paraId="50911E95"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6A4F1DEE" w14:textId="4F930D4E" w:rsidR="007A1983" w:rsidRPr="00F0226D" w:rsidRDefault="007A1983" w:rsidP="00B372A8">
            <w:pPr>
              <w:spacing w:after="160" w:line="276" w:lineRule="auto"/>
              <w:rPr>
                <w:sz w:val="26"/>
                <w:szCs w:val="26"/>
              </w:rPr>
            </w:pPr>
            <w:r w:rsidRPr="00F0226D">
              <w:rPr>
                <w:sz w:val="26"/>
                <w:szCs w:val="26"/>
              </w:rPr>
              <w:t>UC1</w:t>
            </w:r>
            <w:r w:rsidR="00B372A8">
              <w:rPr>
                <w:sz w:val="26"/>
                <w:szCs w:val="26"/>
              </w:rPr>
              <w:t>7</w:t>
            </w:r>
            <w:r w:rsidRPr="00F0226D">
              <w:rPr>
                <w:sz w:val="26"/>
                <w:szCs w:val="26"/>
              </w:rPr>
              <w:t>.</w:t>
            </w:r>
          </w:p>
        </w:tc>
      </w:tr>
      <w:tr w:rsidR="007A1983" w:rsidRPr="00F0226D" w14:paraId="688207FB" w14:textId="77777777" w:rsidTr="00AD7AE5">
        <w:trPr>
          <w:trHeight w:val="480"/>
        </w:trPr>
        <w:tc>
          <w:tcPr>
            <w:tcW w:w="1508" w:type="dxa"/>
          </w:tcPr>
          <w:p w14:paraId="3846560D"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7D600A8F" w14:textId="12A7889B" w:rsidR="007A1983" w:rsidRPr="00F0226D" w:rsidRDefault="00313BA7" w:rsidP="00AD7AE5">
            <w:pPr>
              <w:spacing w:after="160" w:line="276" w:lineRule="auto"/>
              <w:rPr>
                <w:sz w:val="26"/>
                <w:szCs w:val="26"/>
              </w:rPr>
            </w:pPr>
            <w:r>
              <w:rPr>
                <w:sz w:val="26"/>
                <w:szCs w:val="26"/>
              </w:rPr>
              <w:t>Sửa</w:t>
            </w:r>
            <w:r w:rsidR="007A1983">
              <w:rPr>
                <w:sz w:val="26"/>
                <w:szCs w:val="26"/>
              </w:rPr>
              <w:t xml:space="preserve"> hóa đơn</w:t>
            </w:r>
          </w:p>
        </w:tc>
      </w:tr>
      <w:tr w:rsidR="007A1983" w:rsidRPr="00F0226D" w14:paraId="1689B20B" w14:textId="77777777" w:rsidTr="00AD7AE5">
        <w:trPr>
          <w:trHeight w:val="467"/>
        </w:trPr>
        <w:tc>
          <w:tcPr>
            <w:tcW w:w="1508" w:type="dxa"/>
          </w:tcPr>
          <w:p w14:paraId="5F792816"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4603B027" w14:textId="5F3A5FCC" w:rsidR="007A1983" w:rsidRPr="00C231C8" w:rsidRDefault="00552050" w:rsidP="00F22B27">
            <w:pPr>
              <w:spacing w:after="160" w:line="276" w:lineRule="auto"/>
              <w:rPr>
                <w:color w:val="000000"/>
                <w:sz w:val="26"/>
                <w:szCs w:val="26"/>
              </w:rPr>
            </w:pPr>
            <w:r>
              <w:rPr>
                <w:color w:val="000000"/>
                <w:sz w:val="26"/>
                <w:szCs w:val="26"/>
              </w:rPr>
              <w:t>Thu ngân cập nhậ</w:t>
            </w:r>
            <w:r w:rsidR="00F22B27">
              <w:rPr>
                <w:color w:val="000000"/>
                <w:sz w:val="26"/>
                <w:szCs w:val="26"/>
              </w:rPr>
              <w:t>t</w:t>
            </w:r>
            <w:r>
              <w:rPr>
                <w:color w:val="000000"/>
                <w:sz w:val="26"/>
                <w:szCs w:val="26"/>
              </w:rPr>
              <w:t xml:space="preserve"> hóa đơn.</w:t>
            </w:r>
          </w:p>
        </w:tc>
      </w:tr>
      <w:tr w:rsidR="007A1983" w:rsidRPr="00F0226D" w14:paraId="2EE00108" w14:textId="77777777" w:rsidTr="00AD7AE5">
        <w:trPr>
          <w:trHeight w:val="480"/>
        </w:trPr>
        <w:tc>
          <w:tcPr>
            <w:tcW w:w="1508" w:type="dxa"/>
          </w:tcPr>
          <w:p w14:paraId="3B801CB9"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3CDABF0C" w14:textId="0DD3C386" w:rsidR="007A1983" w:rsidRPr="00F0226D" w:rsidRDefault="006A4C34" w:rsidP="006A4C34">
            <w:pPr>
              <w:spacing w:after="160" w:line="276" w:lineRule="auto"/>
              <w:rPr>
                <w:sz w:val="26"/>
                <w:szCs w:val="26"/>
              </w:rPr>
            </w:pPr>
            <w:r w:rsidRPr="00F57FBA">
              <w:rPr>
                <w:color w:val="000000"/>
                <w:sz w:val="26"/>
                <w:szCs w:val="26"/>
              </w:rPr>
              <w:t xml:space="preserve">Hệ thống cho phép </w:t>
            </w:r>
            <w:r>
              <w:rPr>
                <w:color w:val="000000"/>
                <w:sz w:val="26"/>
                <w:szCs w:val="26"/>
              </w:rPr>
              <w:t>sửa</w:t>
            </w:r>
            <w:r w:rsidRPr="00F57FBA">
              <w:rPr>
                <w:color w:val="000000"/>
                <w:sz w:val="26"/>
                <w:szCs w:val="26"/>
              </w:rPr>
              <w:t xml:space="preserve"> hóa đơn đã tồn tại trong hệ thống.</w:t>
            </w:r>
          </w:p>
        </w:tc>
      </w:tr>
      <w:tr w:rsidR="007A1983" w:rsidRPr="00F0226D" w14:paraId="59481B7E" w14:textId="77777777" w:rsidTr="00AD7AE5">
        <w:trPr>
          <w:trHeight w:val="480"/>
        </w:trPr>
        <w:tc>
          <w:tcPr>
            <w:tcW w:w="1508" w:type="dxa"/>
          </w:tcPr>
          <w:p w14:paraId="6294694B"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729856D5" w14:textId="77777777" w:rsidR="007A1983" w:rsidRPr="00F0226D" w:rsidRDefault="007A1983" w:rsidP="00AD7AE5">
            <w:pPr>
              <w:spacing w:after="160" w:line="276" w:lineRule="auto"/>
              <w:rPr>
                <w:sz w:val="26"/>
                <w:szCs w:val="26"/>
              </w:rPr>
            </w:pPr>
            <w:r>
              <w:rPr>
                <w:sz w:val="26"/>
                <w:szCs w:val="26"/>
              </w:rPr>
              <w:t>Thu ngân.</w:t>
            </w:r>
          </w:p>
        </w:tc>
      </w:tr>
      <w:tr w:rsidR="007A1983" w:rsidRPr="00F0226D" w14:paraId="391CF748" w14:textId="77777777" w:rsidTr="00AD7AE5">
        <w:trPr>
          <w:trHeight w:val="795"/>
        </w:trPr>
        <w:tc>
          <w:tcPr>
            <w:tcW w:w="1508" w:type="dxa"/>
          </w:tcPr>
          <w:p w14:paraId="3E53A330"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29A8504A" w14:textId="67B24564" w:rsidR="007A1983" w:rsidRPr="00F0226D" w:rsidRDefault="007A1983" w:rsidP="00FB7FB7">
            <w:pPr>
              <w:spacing w:after="160" w:line="276" w:lineRule="auto"/>
              <w:rPr>
                <w:sz w:val="26"/>
                <w:szCs w:val="26"/>
              </w:rPr>
            </w:pPr>
            <w:r w:rsidRPr="00F0226D">
              <w:rPr>
                <w:color w:val="000000"/>
                <w:sz w:val="26"/>
                <w:szCs w:val="26"/>
              </w:rPr>
              <w:t xml:space="preserve">Người dùng chọn chức năng </w:t>
            </w:r>
            <w:r w:rsidR="00FB7FB7">
              <w:rPr>
                <w:color w:val="000000"/>
                <w:sz w:val="26"/>
                <w:szCs w:val="26"/>
              </w:rPr>
              <w:t>sửa</w:t>
            </w:r>
            <w:r>
              <w:rPr>
                <w:color w:val="000000"/>
                <w:sz w:val="26"/>
                <w:szCs w:val="26"/>
              </w:rPr>
              <w:t xml:space="preserve"> hóa đơn.</w:t>
            </w:r>
          </w:p>
        </w:tc>
      </w:tr>
      <w:tr w:rsidR="007A1983" w:rsidRPr="00F0226D" w14:paraId="5E2C4DCD" w14:textId="77777777" w:rsidTr="00AD7AE5">
        <w:trPr>
          <w:trHeight w:val="805"/>
        </w:trPr>
        <w:tc>
          <w:tcPr>
            <w:tcW w:w="1508" w:type="dxa"/>
          </w:tcPr>
          <w:p w14:paraId="27475B2D"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778194E7"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216322E0" w14:textId="77777777" w:rsidR="007A1983" w:rsidRDefault="007A1983" w:rsidP="00B42DD0">
            <w:pPr>
              <w:spacing w:line="276" w:lineRule="auto"/>
              <w:rPr>
                <w:sz w:val="26"/>
                <w:szCs w:val="26"/>
              </w:rPr>
            </w:pPr>
            <w:r w:rsidRPr="00F0226D">
              <w:rPr>
                <w:sz w:val="26"/>
                <w:szCs w:val="26"/>
              </w:rPr>
              <w:t>+ Đơn hàng có tồn tại.</w:t>
            </w:r>
          </w:p>
          <w:p w14:paraId="74C25463" w14:textId="0F76EF14" w:rsidR="00B42DD0" w:rsidRPr="00F0226D" w:rsidRDefault="00B42DD0" w:rsidP="00B42DD0">
            <w:pPr>
              <w:spacing w:line="276" w:lineRule="auto"/>
              <w:rPr>
                <w:sz w:val="26"/>
                <w:szCs w:val="26"/>
              </w:rPr>
            </w:pPr>
            <w:r w:rsidRPr="00F0226D">
              <w:rPr>
                <w:sz w:val="26"/>
                <w:szCs w:val="26"/>
              </w:rPr>
              <w:t xml:space="preserve">+ </w:t>
            </w:r>
            <w:r>
              <w:rPr>
                <w:sz w:val="26"/>
                <w:szCs w:val="26"/>
              </w:rPr>
              <w:t>Hóa đơn</w:t>
            </w:r>
            <w:r w:rsidRPr="00F0226D">
              <w:rPr>
                <w:sz w:val="26"/>
                <w:szCs w:val="26"/>
              </w:rPr>
              <w:t xml:space="preserve"> có tồn tại.</w:t>
            </w:r>
          </w:p>
        </w:tc>
      </w:tr>
      <w:tr w:rsidR="007A1983" w:rsidRPr="00F0226D" w14:paraId="654AB8C3" w14:textId="77777777" w:rsidTr="00AD7AE5">
        <w:trPr>
          <w:trHeight w:val="480"/>
        </w:trPr>
        <w:tc>
          <w:tcPr>
            <w:tcW w:w="1508" w:type="dxa"/>
          </w:tcPr>
          <w:p w14:paraId="64B1AAC8"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0EF1976C" w14:textId="7E9A7351" w:rsidR="007A1983" w:rsidRPr="00F0226D" w:rsidRDefault="008E48A5" w:rsidP="00AD7AE5">
            <w:pPr>
              <w:spacing w:after="160" w:line="276" w:lineRule="auto"/>
              <w:rPr>
                <w:sz w:val="26"/>
                <w:szCs w:val="26"/>
              </w:rPr>
            </w:pPr>
            <w:r>
              <w:rPr>
                <w:sz w:val="26"/>
                <w:szCs w:val="26"/>
              </w:rPr>
              <w:t>Cập nhật được hóa đơn vào hệ thống.</w:t>
            </w:r>
          </w:p>
        </w:tc>
      </w:tr>
      <w:tr w:rsidR="007A1983" w:rsidRPr="00F0226D" w14:paraId="50F8C3CD" w14:textId="77777777" w:rsidTr="00AD7AE5">
        <w:trPr>
          <w:trHeight w:val="480"/>
        </w:trPr>
        <w:tc>
          <w:tcPr>
            <w:tcW w:w="1508" w:type="dxa"/>
            <w:vMerge w:val="restart"/>
            <w:vAlign w:val="center"/>
          </w:tcPr>
          <w:p w14:paraId="7E9F0952"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363591FD"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402E72D9"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30D6A823" w14:textId="77777777" w:rsidTr="00AD7AE5">
        <w:trPr>
          <w:trHeight w:val="480"/>
        </w:trPr>
        <w:tc>
          <w:tcPr>
            <w:tcW w:w="1508" w:type="dxa"/>
            <w:vMerge/>
            <w:vAlign w:val="center"/>
          </w:tcPr>
          <w:p w14:paraId="727C688F"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29C43507" w14:textId="05F3E8F9" w:rsidR="007A1983" w:rsidRPr="00F0226D" w:rsidRDefault="007A1983" w:rsidP="00B37384">
            <w:pPr>
              <w:tabs>
                <w:tab w:val="left" w:pos="360"/>
              </w:tabs>
              <w:spacing w:line="276" w:lineRule="auto"/>
              <w:rPr>
                <w:sz w:val="26"/>
                <w:szCs w:val="26"/>
              </w:rPr>
            </w:pPr>
            <w:r w:rsidRPr="00F0226D">
              <w:rPr>
                <w:sz w:val="26"/>
                <w:szCs w:val="26"/>
              </w:rPr>
              <w:t xml:space="preserve">1. </w:t>
            </w:r>
            <w:r>
              <w:rPr>
                <w:sz w:val="26"/>
                <w:szCs w:val="26"/>
              </w:rPr>
              <w:t xml:space="preserve">Thu ngân chọn chức năng </w:t>
            </w:r>
            <w:r w:rsidR="00483E2E">
              <w:rPr>
                <w:sz w:val="26"/>
                <w:szCs w:val="26"/>
              </w:rPr>
              <w:t xml:space="preserve">cập nhật </w:t>
            </w:r>
            <w:r w:rsidR="00B37384">
              <w:rPr>
                <w:sz w:val="26"/>
                <w:szCs w:val="26"/>
              </w:rPr>
              <w:t>hóa đơn.</w:t>
            </w:r>
          </w:p>
        </w:tc>
        <w:tc>
          <w:tcPr>
            <w:tcW w:w="3943" w:type="dxa"/>
          </w:tcPr>
          <w:p w14:paraId="673329C7" w14:textId="01CD2401" w:rsidR="007A1983" w:rsidRPr="00F0226D" w:rsidRDefault="007A1983" w:rsidP="00B37384">
            <w:pPr>
              <w:tabs>
                <w:tab w:val="left" w:pos="720"/>
              </w:tabs>
              <w:spacing w:after="160" w:line="276" w:lineRule="auto"/>
              <w:rPr>
                <w:sz w:val="26"/>
                <w:szCs w:val="26"/>
              </w:rPr>
            </w:pPr>
            <w:r w:rsidRPr="00F0226D">
              <w:rPr>
                <w:sz w:val="26"/>
                <w:szCs w:val="26"/>
              </w:rPr>
              <w:t xml:space="preserve">1.1. </w:t>
            </w:r>
            <w:r>
              <w:rPr>
                <w:sz w:val="26"/>
                <w:szCs w:val="26"/>
              </w:rPr>
              <w:t xml:space="preserve">Hệ thống hiện giao diện </w:t>
            </w:r>
            <w:r w:rsidR="001265A8">
              <w:rPr>
                <w:sz w:val="26"/>
                <w:szCs w:val="26"/>
              </w:rPr>
              <w:t xml:space="preserve">cập nhật </w:t>
            </w:r>
            <w:r w:rsidR="00B37384">
              <w:rPr>
                <w:sz w:val="26"/>
                <w:szCs w:val="26"/>
              </w:rPr>
              <w:t>hóa đơn.</w:t>
            </w:r>
          </w:p>
        </w:tc>
      </w:tr>
      <w:tr w:rsidR="007A1983" w:rsidRPr="00F0226D" w14:paraId="405385C2" w14:textId="77777777" w:rsidTr="00AD7AE5">
        <w:trPr>
          <w:trHeight w:val="480"/>
        </w:trPr>
        <w:tc>
          <w:tcPr>
            <w:tcW w:w="1508" w:type="dxa"/>
            <w:vMerge/>
            <w:vAlign w:val="center"/>
          </w:tcPr>
          <w:p w14:paraId="35FD0F52"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48419701" w14:textId="535EC082" w:rsidR="007A1983" w:rsidRDefault="007A1983" w:rsidP="00AD7AE5">
            <w:pPr>
              <w:tabs>
                <w:tab w:val="left" w:pos="360"/>
              </w:tabs>
              <w:spacing w:line="276" w:lineRule="auto"/>
              <w:rPr>
                <w:sz w:val="26"/>
                <w:szCs w:val="26"/>
              </w:rPr>
            </w:pPr>
            <w:r>
              <w:rPr>
                <w:sz w:val="26"/>
                <w:szCs w:val="26"/>
              </w:rPr>
              <w:t xml:space="preserve">2. </w:t>
            </w:r>
            <w:r w:rsidR="003E33E1">
              <w:rPr>
                <w:sz w:val="26"/>
                <w:szCs w:val="26"/>
              </w:rPr>
              <w:t>Nhập thông tin mới của hóa đơn.</w:t>
            </w:r>
          </w:p>
          <w:p w14:paraId="174ACF84" w14:textId="77777777" w:rsidR="007A1983" w:rsidRPr="000455D2" w:rsidRDefault="007A1983" w:rsidP="00AD7AE5">
            <w:pPr>
              <w:tabs>
                <w:tab w:val="left" w:pos="2579"/>
              </w:tabs>
              <w:rPr>
                <w:sz w:val="26"/>
                <w:szCs w:val="26"/>
              </w:rPr>
            </w:pPr>
            <w:r>
              <w:rPr>
                <w:sz w:val="26"/>
                <w:szCs w:val="26"/>
              </w:rPr>
              <w:tab/>
            </w:r>
          </w:p>
        </w:tc>
        <w:tc>
          <w:tcPr>
            <w:tcW w:w="3943" w:type="dxa"/>
          </w:tcPr>
          <w:p w14:paraId="2C07BFBD" w14:textId="292C59A5" w:rsidR="007A1983" w:rsidRPr="00F0226D" w:rsidRDefault="007A1983" w:rsidP="00F66B3A">
            <w:pPr>
              <w:tabs>
                <w:tab w:val="left" w:pos="720"/>
              </w:tabs>
              <w:spacing w:after="160" w:line="276" w:lineRule="auto"/>
              <w:rPr>
                <w:sz w:val="26"/>
                <w:szCs w:val="26"/>
              </w:rPr>
            </w:pPr>
          </w:p>
        </w:tc>
      </w:tr>
      <w:tr w:rsidR="007A1983" w:rsidRPr="00F0226D" w14:paraId="159B983B" w14:textId="77777777" w:rsidTr="00AD7AE5">
        <w:trPr>
          <w:trHeight w:val="480"/>
        </w:trPr>
        <w:tc>
          <w:tcPr>
            <w:tcW w:w="1508" w:type="dxa"/>
            <w:vMerge/>
            <w:vAlign w:val="center"/>
          </w:tcPr>
          <w:p w14:paraId="5F3F43FC"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191FF297" w14:textId="678B08C3" w:rsidR="00F66B3A" w:rsidRPr="00F0226D" w:rsidRDefault="007A1983" w:rsidP="00F66B3A">
            <w:pPr>
              <w:tabs>
                <w:tab w:val="left" w:pos="360"/>
              </w:tabs>
              <w:spacing w:line="276" w:lineRule="auto"/>
              <w:rPr>
                <w:sz w:val="26"/>
                <w:szCs w:val="26"/>
              </w:rPr>
            </w:pPr>
            <w:r>
              <w:rPr>
                <w:sz w:val="26"/>
                <w:szCs w:val="26"/>
              </w:rPr>
              <w:t xml:space="preserve">3. </w:t>
            </w:r>
            <w:r w:rsidR="00F66B3A">
              <w:rPr>
                <w:sz w:val="26"/>
                <w:szCs w:val="26"/>
              </w:rPr>
              <w:t>Thu ngân nhấn xác nhận.</w:t>
            </w:r>
          </w:p>
        </w:tc>
        <w:tc>
          <w:tcPr>
            <w:tcW w:w="3943" w:type="dxa"/>
          </w:tcPr>
          <w:p w14:paraId="79AA4EBD" w14:textId="54C2F1C9" w:rsidR="007A1983" w:rsidRPr="00F0226D" w:rsidRDefault="00F66B3A" w:rsidP="00AD7AE5">
            <w:pPr>
              <w:tabs>
                <w:tab w:val="left" w:pos="720"/>
              </w:tabs>
              <w:spacing w:after="160" w:line="276" w:lineRule="auto"/>
              <w:rPr>
                <w:sz w:val="26"/>
                <w:szCs w:val="26"/>
              </w:rPr>
            </w:pPr>
            <w:r>
              <w:rPr>
                <w:sz w:val="26"/>
                <w:szCs w:val="26"/>
              </w:rPr>
              <w:t>3.1. Hệ thống hiện popup ghi các thông tin vừa thay đổi.</w:t>
            </w:r>
          </w:p>
        </w:tc>
      </w:tr>
      <w:tr w:rsidR="007A1983" w:rsidRPr="00F0226D" w14:paraId="6B4BA268" w14:textId="77777777" w:rsidTr="00AD7AE5">
        <w:trPr>
          <w:trHeight w:val="480"/>
        </w:trPr>
        <w:tc>
          <w:tcPr>
            <w:tcW w:w="1508" w:type="dxa"/>
            <w:vMerge/>
            <w:vAlign w:val="center"/>
          </w:tcPr>
          <w:p w14:paraId="0D2BD4BF"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658D5789" w14:textId="77777777" w:rsidR="007A1983" w:rsidRPr="00F0226D" w:rsidRDefault="007A1983" w:rsidP="00AD7AE5">
            <w:pPr>
              <w:tabs>
                <w:tab w:val="left" w:pos="360"/>
              </w:tabs>
              <w:spacing w:line="276" w:lineRule="auto"/>
              <w:rPr>
                <w:sz w:val="26"/>
                <w:szCs w:val="26"/>
              </w:rPr>
            </w:pPr>
            <w:r>
              <w:rPr>
                <w:sz w:val="26"/>
                <w:szCs w:val="26"/>
              </w:rPr>
              <w:t>4. Thu ngân nhấn xác nhận.</w:t>
            </w:r>
          </w:p>
        </w:tc>
        <w:tc>
          <w:tcPr>
            <w:tcW w:w="3943" w:type="dxa"/>
          </w:tcPr>
          <w:p w14:paraId="7A640CCA" w14:textId="5700A35F" w:rsidR="007A1983" w:rsidRPr="00F0226D" w:rsidRDefault="007A1983" w:rsidP="00D62DA4">
            <w:pPr>
              <w:tabs>
                <w:tab w:val="left" w:pos="720"/>
              </w:tabs>
              <w:spacing w:after="160" w:line="276" w:lineRule="auto"/>
              <w:rPr>
                <w:sz w:val="26"/>
                <w:szCs w:val="26"/>
              </w:rPr>
            </w:pPr>
            <w:r>
              <w:rPr>
                <w:sz w:val="26"/>
                <w:szCs w:val="26"/>
              </w:rPr>
              <w:t xml:space="preserve">4.1. </w:t>
            </w:r>
            <w:r w:rsidR="00D62DA4">
              <w:rPr>
                <w:sz w:val="26"/>
                <w:szCs w:val="26"/>
              </w:rPr>
              <w:t>Tắt popup, cập nhật hóa đơn vào hệ thống.</w:t>
            </w:r>
          </w:p>
        </w:tc>
      </w:tr>
      <w:tr w:rsidR="007A1983" w:rsidRPr="00F0226D" w14:paraId="53F193C8" w14:textId="77777777" w:rsidTr="00AD7AE5">
        <w:trPr>
          <w:trHeight w:val="248"/>
        </w:trPr>
        <w:tc>
          <w:tcPr>
            <w:tcW w:w="1508" w:type="dxa"/>
          </w:tcPr>
          <w:p w14:paraId="4FA267E4"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24787643" w14:textId="77777777" w:rsidR="007A1983" w:rsidRDefault="007A1983" w:rsidP="00AD7AE5">
            <w:pPr>
              <w:tabs>
                <w:tab w:val="left" w:pos="445"/>
              </w:tabs>
              <w:spacing w:line="276" w:lineRule="auto"/>
              <w:rPr>
                <w:sz w:val="26"/>
                <w:szCs w:val="26"/>
              </w:rPr>
            </w:pPr>
            <w:r>
              <w:rPr>
                <w:sz w:val="26"/>
                <w:szCs w:val="26"/>
              </w:rPr>
              <w:t>2.a. ID đơn hàng không tồn tại.</w:t>
            </w:r>
          </w:p>
          <w:p w14:paraId="3C5DB96A" w14:textId="20B51FD4" w:rsidR="007A1983" w:rsidRDefault="00544780" w:rsidP="00AD7AE5">
            <w:pPr>
              <w:tabs>
                <w:tab w:val="left" w:pos="445"/>
              </w:tabs>
              <w:spacing w:line="276" w:lineRule="auto"/>
              <w:rPr>
                <w:sz w:val="26"/>
                <w:szCs w:val="26"/>
              </w:rPr>
            </w:pPr>
            <w:r>
              <w:rPr>
                <w:sz w:val="26"/>
                <w:szCs w:val="26"/>
              </w:rPr>
              <w:t>2</w:t>
            </w:r>
            <w:r w:rsidR="007A1983">
              <w:rPr>
                <w:sz w:val="26"/>
                <w:szCs w:val="26"/>
              </w:rPr>
              <w:t>.</w:t>
            </w:r>
            <w:r w:rsidR="001B589C">
              <w:rPr>
                <w:sz w:val="26"/>
                <w:szCs w:val="26"/>
              </w:rPr>
              <w:t>b</w:t>
            </w:r>
            <w:r w:rsidR="007A1983">
              <w:rPr>
                <w:sz w:val="26"/>
                <w:szCs w:val="26"/>
              </w:rPr>
              <w:t>. Số tiền thanh toán không đủ 20% tổng số tiền trên hóa đơn.</w:t>
            </w:r>
          </w:p>
          <w:p w14:paraId="729EDF83" w14:textId="77777777" w:rsidR="007A1983" w:rsidRPr="00F0226D" w:rsidRDefault="007A1983" w:rsidP="00AD7AE5">
            <w:pPr>
              <w:tabs>
                <w:tab w:val="left" w:pos="445"/>
              </w:tabs>
              <w:spacing w:line="276" w:lineRule="auto"/>
              <w:rPr>
                <w:sz w:val="26"/>
                <w:szCs w:val="26"/>
              </w:rPr>
            </w:pPr>
            <w:r>
              <w:rPr>
                <w:sz w:val="26"/>
                <w:szCs w:val="26"/>
              </w:rPr>
              <w:t>=&gt; Hiện thông báo lỗi, yêu cầu nhập lại.</w:t>
            </w:r>
          </w:p>
        </w:tc>
      </w:tr>
    </w:tbl>
    <w:p w14:paraId="4387304F" w14:textId="77777777" w:rsidR="000B04F7" w:rsidRDefault="000B04F7" w:rsidP="007A1983">
      <w:pPr>
        <w:pStyle w:val="NormalWeb"/>
        <w:spacing w:before="0" w:beforeAutospacing="0" w:after="0" w:afterAutospacing="0" w:line="360" w:lineRule="auto"/>
        <w:ind w:left="64"/>
        <w:jc w:val="center"/>
        <w:rPr>
          <w:sz w:val="26"/>
          <w:szCs w:val="26"/>
        </w:rPr>
      </w:pPr>
    </w:p>
    <w:p w14:paraId="5CDEABBA" w14:textId="6A577EC8" w:rsidR="007A1983" w:rsidRPr="00F0226D" w:rsidRDefault="00C54BB0" w:rsidP="00C54BB0">
      <w:pPr>
        <w:pStyle w:val="Caption"/>
      </w:pPr>
      <w:bookmarkStart w:id="46" w:name="_Toc68121166"/>
      <w:r>
        <w:t xml:space="preserve">Bảng </w:t>
      </w:r>
      <w:fldSimple w:instr=" SEQ Bảng \* ARABIC ">
        <w:r w:rsidR="00B57B1F">
          <w:rPr>
            <w:noProof/>
          </w:rPr>
          <w:t>21</w:t>
        </w:r>
      </w:fldSimple>
      <w:r>
        <w:t xml:space="preserve">: </w:t>
      </w:r>
      <w:r w:rsidR="007A1983" w:rsidRPr="00F0226D">
        <w:t xml:space="preserve">Đặc tả usecase </w:t>
      </w:r>
      <w:r w:rsidR="004F6F5B">
        <w:t>xem</w:t>
      </w:r>
      <w:r w:rsidR="007A1983">
        <w:t xml:space="preserve"> hóa đơn</w:t>
      </w:r>
      <w:bookmarkEnd w:id="46"/>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0FFF891E" w14:textId="77777777" w:rsidTr="00AD7AE5">
        <w:trPr>
          <w:trHeight w:val="480"/>
        </w:trPr>
        <w:tc>
          <w:tcPr>
            <w:tcW w:w="1508" w:type="dxa"/>
          </w:tcPr>
          <w:p w14:paraId="656ED93B"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6890A464" w14:textId="28035A0A" w:rsidR="007A1983" w:rsidRPr="00F0226D" w:rsidRDefault="007A1983" w:rsidP="00931740">
            <w:pPr>
              <w:spacing w:after="160" w:line="276" w:lineRule="auto"/>
              <w:rPr>
                <w:sz w:val="26"/>
                <w:szCs w:val="26"/>
              </w:rPr>
            </w:pPr>
            <w:r w:rsidRPr="00F0226D">
              <w:rPr>
                <w:sz w:val="26"/>
                <w:szCs w:val="26"/>
              </w:rPr>
              <w:t>UC</w:t>
            </w:r>
            <w:r w:rsidR="00931740">
              <w:rPr>
                <w:sz w:val="26"/>
                <w:szCs w:val="26"/>
              </w:rPr>
              <w:t>18</w:t>
            </w:r>
            <w:r w:rsidRPr="00F0226D">
              <w:rPr>
                <w:sz w:val="26"/>
                <w:szCs w:val="26"/>
              </w:rPr>
              <w:t>.</w:t>
            </w:r>
          </w:p>
        </w:tc>
      </w:tr>
      <w:tr w:rsidR="007A1983" w:rsidRPr="00F0226D" w14:paraId="08AA4A30" w14:textId="77777777" w:rsidTr="00AD7AE5">
        <w:trPr>
          <w:trHeight w:val="480"/>
        </w:trPr>
        <w:tc>
          <w:tcPr>
            <w:tcW w:w="1508" w:type="dxa"/>
          </w:tcPr>
          <w:p w14:paraId="593BEFE1"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6B6E7C7A" w14:textId="0026F619" w:rsidR="007A1983" w:rsidRPr="00F0226D" w:rsidRDefault="00E25EFE" w:rsidP="00AD7AE5">
            <w:pPr>
              <w:spacing w:after="160" w:line="276" w:lineRule="auto"/>
              <w:rPr>
                <w:sz w:val="26"/>
                <w:szCs w:val="26"/>
              </w:rPr>
            </w:pPr>
            <w:r>
              <w:rPr>
                <w:sz w:val="26"/>
                <w:szCs w:val="26"/>
              </w:rPr>
              <w:t>Xem</w:t>
            </w:r>
            <w:r w:rsidR="007A1983">
              <w:rPr>
                <w:sz w:val="26"/>
                <w:szCs w:val="26"/>
              </w:rPr>
              <w:t xml:space="preserve"> hóa đơn</w:t>
            </w:r>
          </w:p>
        </w:tc>
      </w:tr>
      <w:tr w:rsidR="007A1983" w:rsidRPr="00F0226D" w14:paraId="2D1EC021" w14:textId="77777777" w:rsidTr="00AD7AE5">
        <w:trPr>
          <w:trHeight w:val="467"/>
        </w:trPr>
        <w:tc>
          <w:tcPr>
            <w:tcW w:w="1508" w:type="dxa"/>
          </w:tcPr>
          <w:p w14:paraId="07ECBC47"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1FFFA30C" w14:textId="3D7B7F38" w:rsidR="007A1983" w:rsidRPr="00C231C8" w:rsidRDefault="00C75157" w:rsidP="00AD7AE5">
            <w:pPr>
              <w:spacing w:after="160" w:line="276" w:lineRule="auto"/>
              <w:rPr>
                <w:color w:val="000000"/>
                <w:sz w:val="26"/>
                <w:szCs w:val="26"/>
              </w:rPr>
            </w:pPr>
            <w:r>
              <w:rPr>
                <w:color w:val="000000"/>
                <w:sz w:val="26"/>
                <w:szCs w:val="26"/>
              </w:rPr>
              <w:t>Người dùng xem chi tiết hóa đơn.</w:t>
            </w:r>
          </w:p>
        </w:tc>
      </w:tr>
      <w:tr w:rsidR="007A1983" w:rsidRPr="00F0226D" w14:paraId="09F6D6ED" w14:textId="77777777" w:rsidTr="00AD7AE5">
        <w:trPr>
          <w:trHeight w:val="480"/>
        </w:trPr>
        <w:tc>
          <w:tcPr>
            <w:tcW w:w="1508" w:type="dxa"/>
          </w:tcPr>
          <w:p w14:paraId="0FBD7162"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71B36356" w14:textId="64B6E497" w:rsidR="007A1983" w:rsidRPr="00F0226D" w:rsidRDefault="00C75157" w:rsidP="00AD7AE5">
            <w:pPr>
              <w:spacing w:after="160" w:line="276" w:lineRule="auto"/>
              <w:rPr>
                <w:sz w:val="26"/>
                <w:szCs w:val="26"/>
              </w:rPr>
            </w:pPr>
            <w:r w:rsidRPr="00C75157">
              <w:rPr>
                <w:color w:val="000000"/>
                <w:sz w:val="26"/>
                <w:szCs w:val="26"/>
              </w:rPr>
              <w:t>Hệ thống cho phép khách hàng xem thông tin hóa đơn của mình và cho thu ngân xem thông tin hóa đơn của tất cả khách hàng.</w:t>
            </w:r>
          </w:p>
        </w:tc>
      </w:tr>
      <w:tr w:rsidR="007A1983" w:rsidRPr="00F0226D" w14:paraId="2B9BD64C" w14:textId="77777777" w:rsidTr="00AD7AE5">
        <w:trPr>
          <w:trHeight w:val="480"/>
        </w:trPr>
        <w:tc>
          <w:tcPr>
            <w:tcW w:w="1508" w:type="dxa"/>
          </w:tcPr>
          <w:p w14:paraId="5D9FFF2A"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5E0CC985" w14:textId="4FF85E2B" w:rsidR="007A1983" w:rsidRPr="00F0226D" w:rsidRDefault="00E92D73" w:rsidP="00AD7AE5">
            <w:pPr>
              <w:spacing w:after="160" w:line="276" w:lineRule="auto"/>
              <w:rPr>
                <w:sz w:val="26"/>
                <w:szCs w:val="26"/>
              </w:rPr>
            </w:pPr>
            <w:r>
              <w:rPr>
                <w:sz w:val="26"/>
                <w:szCs w:val="26"/>
              </w:rPr>
              <w:t>Khách hàng, thu ngân.</w:t>
            </w:r>
          </w:p>
        </w:tc>
      </w:tr>
      <w:tr w:rsidR="007A1983" w:rsidRPr="00F0226D" w14:paraId="72D5B61E" w14:textId="77777777" w:rsidTr="00AD7AE5">
        <w:trPr>
          <w:trHeight w:val="795"/>
        </w:trPr>
        <w:tc>
          <w:tcPr>
            <w:tcW w:w="1508" w:type="dxa"/>
          </w:tcPr>
          <w:p w14:paraId="1478F96E"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00059FF2" w14:textId="4C5AC33A" w:rsidR="007A1983" w:rsidRPr="00F0226D" w:rsidRDefault="007A1983" w:rsidP="00826969">
            <w:pPr>
              <w:spacing w:after="160" w:line="276" w:lineRule="auto"/>
              <w:rPr>
                <w:sz w:val="26"/>
                <w:szCs w:val="26"/>
              </w:rPr>
            </w:pPr>
            <w:r w:rsidRPr="00F0226D">
              <w:rPr>
                <w:color w:val="000000"/>
                <w:sz w:val="26"/>
                <w:szCs w:val="26"/>
              </w:rPr>
              <w:t xml:space="preserve">Người dùng chọn chức năng </w:t>
            </w:r>
            <w:r w:rsidR="00826969">
              <w:rPr>
                <w:color w:val="000000"/>
                <w:sz w:val="26"/>
                <w:szCs w:val="26"/>
              </w:rPr>
              <w:t>xem</w:t>
            </w:r>
            <w:r>
              <w:rPr>
                <w:color w:val="000000"/>
                <w:sz w:val="26"/>
                <w:szCs w:val="26"/>
              </w:rPr>
              <w:t xml:space="preserve"> hóa đơn.</w:t>
            </w:r>
          </w:p>
        </w:tc>
      </w:tr>
      <w:tr w:rsidR="007A1983" w:rsidRPr="00F0226D" w14:paraId="7974036D" w14:textId="77777777" w:rsidTr="00AD7AE5">
        <w:trPr>
          <w:trHeight w:val="805"/>
        </w:trPr>
        <w:tc>
          <w:tcPr>
            <w:tcW w:w="1508" w:type="dxa"/>
          </w:tcPr>
          <w:p w14:paraId="0BB88760"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412E337C"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74624813" w14:textId="4DD5DA58" w:rsidR="007A1983" w:rsidRPr="00F0226D" w:rsidRDefault="007A1983" w:rsidP="008104EB">
            <w:pPr>
              <w:spacing w:line="276" w:lineRule="auto"/>
              <w:rPr>
                <w:sz w:val="26"/>
                <w:szCs w:val="26"/>
              </w:rPr>
            </w:pPr>
            <w:r w:rsidRPr="00F0226D">
              <w:rPr>
                <w:sz w:val="26"/>
                <w:szCs w:val="26"/>
              </w:rPr>
              <w:t xml:space="preserve">+ </w:t>
            </w:r>
            <w:r w:rsidR="008104EB">
              <w:rPr>
                <w:sz w:val="26"/>
                <w:szCs w:val="26"/>
              </w:rPr>
              <w:t>Hóa đơn có tồn tại.</w:t>
            </w:r>
          </w:p>
        </w:tc>
      </w:tr>
      <w:tr w:rsidR="0026389C" w:rsidRPr="00F0226D" w14:paraId="465CC324" w14:textId="77777777" w:rsidTr="00AD7AE5">
        <w:trPr>
          <w:trHeight w:val="480"/>
        </w:trPr>
        <w:tc>
          <w:tcPr>
            <w:tcW w:w="1508" w:type="dxa"/>
          </w:tcPr>
          <w:p w14:paraId="72B4569E" w14:textId="77777777" w:rsidR="0026389C" w:rsidRPr="00F0226D" w:rsidRDefault="0026389C" w:rsidP="0026389C">
            <w:pPr>
              <w:spacing w:after="160" w:line="276" w:lineRule="auto"/>
              <w:rPr>
                <w:b/>
                <w:sz w:val="26"/>
                <w:szCs w:val="26"/>
              </w:rPr>
            </w:pPr>
            <w:r w:rsidRPr="00F0226D">
              <w:rPr>
                <w:b/>
                <w:sz w:val="26"/>
                <w:szCs w:val="26"/>
              </w:rPr>
              <w:t>Kết quả</w:t>
            </w:r>
          </w:p>
        </w:tc>
        <w:tc>
          <w:tcPr>
            <w:tcW w:w="7884" w:type="dxa"/>
            <w:gridSpan w:val="2"/>
          </w:tcPr>
          <w:p w14:paraId="0B6BEC81" w14:textId="6C857FC3" w:rsidR="0026389C" w:rsidRPr="00F0226D" w:rsidRDefault="0026389C" w:rsidP="0026389C">
            <w:pPr>
              <w:spacing w:after="160" w:line="276" w:lineRule="auto"/>
              <w:rPr>
                <w:sz w:val="26"/>
                <w:szCs w:val="26"/>
              </w:rPr>
            </w:pPr>
            <w:r>
              <w:rPr>
                <w:sz w:val="26"/>
                <w:szCs w:val="26"/>
              </w:rPr>
              <w:t>Hiện được chi tiết hóa đơn.</w:t>
            </w:r>
          </w:p>
        </w:tc>
      </w:tr>
      <w:tr w:rsidR="0026389C" w:rsidRPr="00F0226D" w14:paraId="596504B1" w14:textId="77777777" w:rsidTr="00AD7AE5">
        <w:trPr>
          <w:trHeight w:val="480"/>
        </w:trPr>
        <w:tc>
          <w:tcPr>
            <w:tcW w:w="1508" w:type="dxa"/>
            <w:vMerge w:val="restart"/>
            <w:vAlign w:val="center"/>
          </w:tcPr>
          <w:p w14:paraId="6FB71158" w14:textId="77777777" w:rsidR="0026389C" w:rsidRPr="00F0226D" w:rsidRDefault="0026389C" w:rsidP="0026389C">
            <w:pPr>
              <w:spacing w:after="160" w:line="276" w:lineRule="auto"/>
              <w:rPr>
                <w:b/>
                <w:sz w:val="26"/>
                <w:szCs w:val="26"/>
              </w:rPr>
            </w:pPr>
            <w:r w:rsidRPr="00F0226D">
              <w:rPr>
                <w:b/>
                <w:sz w:val="26"/>
                <w:szCs w:val="26"/>
              </w:rPr>
              <w:t>Luồng sự kiện</w:t>
            </w:r>
          </w:p>
        </w:tc>
        <w:tc>
          <w:tcPr>
            <w:tcW w:w="3941" w:type="dxa"/>
          </w:tcPr>
          <w:p w14:paraId="5D2151EE" w14:textId="3DDCF84E" w:rsidR="0026389C" w:rsidRPr="00F0226D" w:rsidRDefault="0026389C" w:rsidP="0026389C">
            <w:pPr>
              <w:tabs>
                <w:tab w:val="left" w:pos="720"/>
              </w:tabs>
              <w:spacing w:after="160" w:line="276" w:lineRule="auto"/>
              <w:ind w:left="720"/>
              <w:rPr>
                <w:sz w:val="26"/>
                <w:szCs w:val="26"/>
              </w:rPr>
            </w:pPr>
            <w:r w:rsidRPr="00F0226D">
              <w:rPr>
                <w:b/>
                <w:sz w:val="26"/>
                <w:szCs w:val="26"/>
              </w:rPr>
              <w:t xml:space="preserve">              Actor</w:t>
            </w:r>
          </w:p>
        </w:tc>
        <w:tc>
          <w:tcPr>
            <w:tcW w:w="3943" w:type="dxa"/>
          </w:tcPr>
          <w:p w14:paraId="62510621" w14:textId="115B76F3" w:rsidR="0026389C" w:rsidRPr="00F0226D" w:rsidRDefault="00C03809" w:rsidP="0026389C">
            <w:pPr>
              <w:tabs>
                <w:tab w:val="left" w:pos="720"/>
              </w:tabs>
              <w:spacing w:after="160" w:line="276" w:lineRule="auto"/>
              <w:jc w:val="center"/>
              <w:rPr>
                <w:sz w:val="26"/>
                <w:szCs w:val="26"/>
              </w:rPr>
            </w:pPr>
            <w:r w:rsidRPr="00F0226D">
              <w:rPr>
                <w:b/>
                <w:sz w:val="26"/>
                <w:szCs w:val="26"/>
              </w:rPr>
              <w:t>System</w:t>
            </w:r>
          </w:p>
        </w:tc>
      </w:tr>
      <w:tr w:rsidR="0026389C" w:rsidRPr="00F0226D" w14:paraId="01E28D49" w14:textId="77777777" w:rsidTr="00AD7AE5">
        <w:trPr>
          <w:trHeight w:val="480"/>
        </w:trPr>
        <w:tc>
          <w:tcPr>
            <w:tcW w:w="1508" w:type="dxa"/>
            <w:vMerge/>
            <w:vAlign w:val="center"/>
          </w:tcPr>
          <w:p w14:paraId="1371D8F0" w14:textId="77777777" w:rsidR="0026389C" w:rsidRPr="00F0226D" w:rsidRDefault="0026389C" w:rsidP="0026389C">
            <w:pPr>
              <w:widowControl w:val="0"/>
              <w:pBdr>
                <w:top w:val="nil"/>
                <w:left w:val="nil"/>
                <w:bottom w:val="nil"/>
                <w:right w:val="nil"/>
                <w:between w:val="nil"/>
              </w:pBdr>
              <w:spacing w:line="276" w:lineRule="auto"/>
              <w:rPr>
                <w:sz w:val="26"/>
                <w:szCs w:val="26"/>
              </w:rPr>
            </w:pPr>
          </w:p>
        </w:tc>
        <w:tc>
          <w:tcPr>
            <w:tcW w:w="3941" w:type="dxa"/>
          </w:tcPr>
          <w:p w14:paraId="119C327A" w14:textId="53641D4A" w:rsidR="0026389C" w:rsidRPr="00F0226D" w:rsidRDefault="0026389C" w:rsidP="0026389C">
            <w:pPr>
              <w:tabs>
                <w:tab w:val="left" w:pos="360"/>
              </w:tabs>
              <w:spacing w:line="276" w:lineRule="auto"/>
              <w:rPr>
                <w:sz w:val="26"/>
                <w:szCs w:val="26"/>
              </w:rPr>
            </w:pPr>
            <w:r w:rsidRPr="00F0226D">
              <w:rPr>
                <w:sz w:val="26"/>
                <w:szCs w:val="26"/>
              </w:rPr>
              <w:t xml:space="preserve">1. </w:t>
            </w:r>
            <w:r>
              <w:rPr>
                <w:sz w:val="26"/>
                <w:szCs w:val="26"/>
              </w:rPr>
              <w:t>Người dùng chọn chức năng xem hóa đơn</w:t>
            </w:r>
          </w:p>
        </w:tc>
        <w:tc>
          <w:tcPr>
            <w:tcW w:w="3943" w:type="dxa"/>
          </w:tcPr>
          <w:p w14:paraId="30492A25" w14:textId="1BA0823C" w:rsidR="0026389C" w:rsidRPr="00F0226D" w:rsidRDefault="0026389C" w:rsidP="00481DE2">
            <w:pPr>
              <w:tabs>
                <w:tab w:val="left" w:pos="720"/>
              </w:tabs>
              <w:spacing w:after="160" w:line="276" w:lineRule="auto"/>
              <w:rPr>
                <w:sz w:val="26"/>
                <w:szCs w:val="26"/>
              </w:rPr>
            </w:pPr>
            <w:r w:rsidRPr="00F0226D">
              <w:rPr>
                <w:sz w:val="26"/>
                <w:szCs w:val="26"/>
              </w:rPr>
              <w:t>1</w:t>
            </w:r>
            <w:r w:rsidR="00481DE2">
              <w:rPr>
                <w:sz w:val="26"/>
                <w:szCs w:val="26"/>
              </w:rPr>
              <w:t>.1.</w:t>
            </w:r>
            <w:r w:rsidRPr="00F0226D">
              <w:rPr>
                <w:sz w:val="26"/>
                <w:szCs w:val="26"/>
              </w:rPr>
              <w:t xml:space="preserve"> </w:t>
            </w:r>
            <w:r w:rsidR="00481DE2">
              <w:rPr>
                <w:sz w:val="26"/>
                <w:szCs w:val="26"/>
              </w:rPr>
              <w:t>Hệ thống hiện giao diện chi tiết hóa đơn.</w:t>
            </w:r>
          </w:p>
        </w:tc>
      </w:tr>
      <w:tr w:rsidR="0026389C" w:rsidRPr="00F0226D" w14:paraId="6450700D" w14:textId="77777777" w:rsidTr="00AD7AE5">
        <w:trPr>
          <w:trHeight w:val="248"/>
        </w:trPr>
        <w:tc>
          <w:tcPr>
            <w:tcW w:w="1508" w:type="dxa"/>
          </w:tcPr>
          <w:p w14:paraId="79033544" w14:textId="77777777" w:rsidR="0026389C" w:rsidRPr="00F0226D" w:rsidRDefault="0026389C" w:rsidP="0026389C">
            <w:pPr>
              <w:spacing w:after="160" w:line="276" w:lineRule="auto"/>
              <w:rPr>
                <w:b/>
                <w:sz w:val="26"/>
                <w:szCs w:val="26"/>
              </w:rPr>
            </w:pPr>
            <w:r w:rsidRPr="00F0226D">
              <w:rPr>
                <w:b/>
                <w:sz w:val="26"/>
                <w:szCs w:val="26"/>
              </w:rPr>
              <w:t>Ngoại lệ</w:t>
            </w:r>
          </w:p>
        </w:tc>
        <w:tc>
          <w:tcPr>
            <w:tcW w:w="7884" w:type="dxa"/>
            <w:gridSpan w:val="2"/>
          </w:tcPr>
          <w:p w14:paraId="7BD2E2B7" w14:textId="7C3F3B55" w:rsidR="0026389C" w:rsidRPr="00F0226D" w:rsidRDefault="0026389C" w:rsidP="0026389C">
            <w:pPr>
              <w:tabs>
                <w:tab w:val="left" w:pos="445"/>
              </w:tabs>
              <w:spacing w:line="276" w:lineRule="auto"/>
              <w:rPr>
                <w:sz w:val="26"/>
                <w:szCs w:val="26"/>
              </w:rPr>
            </w:pPr>
            <w:r>
              <w:rPr>
                <w:sz w:val="26"/>
                <w:szCs w:val="26"/>
              </w:rPr>
              <w:t>Không.</w:t>
            </w:r>
          </w:p>
        </w:tc>
      </w:tr>
    </w:tbl>
    <w:p w14:paraId="29537BEA" w14:textId="77777777" w:rsidR="000B04F7" w:rsidRDefault="000B04F7" w:rsidP="007A1983">
      <w:pPr>
        <w:pStyle w:val="NormalWeb"/>
        <w:spacing w:before="0" w:beforeAutospacing="0" w:after="0" w:afterAutospacing="0" w:line="360" w:lineRule="auto"/>
        <w:ind w:left="64"/>
        <w:jc w:val="center"/>
        <w:rPr>
          <w:sz w:val="26"/>
          <w:szCs w:val="26"/>
        </w:rPr>
      </w:pPr>
    </w:p>
    <w:p w14:paraId="086CB5C9" w14:textId="7EC79C54" w:rsidR="007A1983" w:rsidRPr="00F0226D" w:rsidRDefault="00096472" w:rsidP="00096472">
      <w:pPr>
        <w:pStyle w:val="Caption"/>
      </w:pPr>
      <w:bookmarkStart w:id="47" w:name="_Toc68121167"/>
      <w:r>
        <w:t xml:space="preserve">Bảng </w:t>
      </w:r>
      <w:fldSimple w:instr=" SEQ Bảng \* ARABIC ">
        <w:r w:rsidR="00B57B1F">
          <w:rPr>
            <w:noProof/>
          </w:rPr>
          <w:t>22</w:t>
        </w:r>
      </w:fldSimple>
      <w:r>
        <w:t xml:space="preserve">: </w:t>
      </w:r>
      <w:r w:rsidR="007A1983" w:rsidRPr="00F0226D">
        <w:t xml:space="preserve">Đặc tả usecase </w:t>
      </w:r>
      <w:r w:rsidR="00EF27F4">
        <w:t>In</w:t>
      </w:r>
      <w:r w:rsidR="007A1983">
        <w:t xml:space="preserve"> hóa đơn</w:t>
      </w:r>
      <w:bookmarkEnd w:id="47"/>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68F043D6" w14:textId="77777777" w:rsidTr="00AD7AE5">
        <w:trPr>
          <w:trHeight w:val="480"/>
        </w:trPr>
        <w:tc>
          <w:tcPr>
            <w:tcW w:w="1508" w:type="dxa"/>
          </w:tcPr>
          <w:p w14:paraId="4D868FE6" w14:textId="77777777" w:rsidR="007A1983" w:rsidRPr="00F0226D" w:rsidRDefault="007A1983" w:rsidP="00AD7AE5">
            <w:pPr>
              <w:spacing w:after="160" w:line="276" w:lineRule="auto"/>
              <w:rPr>
                <w:b/>
                <w:sz w:val="26"/>
                <w:szCs w:val="26"/>
              </w:rPr>
            </w:pPr>
            <w:r w:rsidRPr="00F0226D">
              <w:rPr>
                <w:b/>
                <w:sz w:val="26"/>
                <w:szCs w:val="26"/>
              </w:rPr>
              <w:lastRenderedPageBreak/>
              <w:t>Mã use case</w:t>
            </w:r>
          </w:p>
        </w:tc>
        <w:tc>
          <w:tcPr>
            <w:tcW w:w="7884" w:type="dxa"/>
            <w:gridSpan w:val="2"/>
          </w:tcPr>
          <w:p w14:paraId="3E4B4704" w14:textId="1F75DDAA" w:rsidR="007A1983" w:rsidRPr="00F0226D" w:rsidRDefault="007A1983" w:rsidP="00AD7AE5">
            <w:pPr>
              <w:spacing w:after="160" w:line="276" w:lineRule="auto"/>
              <w:rPr>
                <w:sz w:val="26"/>
                <w:szCs w:val="26"/>
              </w:rPr>
            </w:pPr>
            <w:r w:rsidRPr="00F0226D">
              <w:rPr>
                <w:sz w:val="26"/>
                <w:szCs w:val="26"/>
              </w:rPr>
              <w:t>UC1</w:t>
            </w:r>
            <w:r w:rsidR="001D7AAD">
              <w:rPr>
                <w:sz w:val="26"/>
                <w:szCs w:val="26"/>
              </w:rPr>
              <w:t>9</w:t>
            </w:r>
            <w:r w:rsidRPr="00F0226D">
              <w:rPr>
                <w:sz w:val="26"/>
                <w:szCs w:val="26"/>
              </w:rPr>
              <w:t>.</w:t>
            </w:r>
          </w:p>
        </w:tc>
      </w:tr>
      <w:tr w:rsidR="007A1983" w:rsidRPr="00F0226D" w14:paraId="63693A11" w14:textId="77777777" w:rsidTr="00AD7AE5">
        <w:trPr>
          <w:trHeight w:val="480"/>
        </w:trPr>
        <w:tc>
          <w:tcPr>
            <w:tcW w:w="1508" w:type="dxa"/>
          </w:tcPr>
          <w:p w14:paraId="64674B59"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69C270AB" w14:textId="7563946B" w:rsidR="007A1983" w:rsidRPr="00F0226D" w:rsidRDefault="00F75112" w:rsidP="00AD7AE5">
            <w:pPr>
              <w:spacing w:after="160" w:line="276" w:lineRule="auto"/>
              <w:rPr>
                <w:sz w:val="26"/>
                <w:szCs w:val="26"/>
              </w:rPr>
            </w:pPr>
            <w:r>
              <w:rPr>
                <w:sz w:val="26"/>
                <w:szCs w:val="26"/>
              </w:rPr>
              <w:t>In</w:t>
            </w:r>
            <w:r w:rsidR="007A1983">
              <w:rPr>
                <w:sz w:val="26"/>
                <w:szCs w:val="26"/>
              </w:rPr>
              <w:t xml:space="preserve"> hóa đơn</w:t>
            </w:r>
          </w:p>
        </w:tc>
      </w:tr>
      <w:tr w:rsidR="007A1983" w:rsidRPr="00F0226D" w14:paraId="52DC9900" w14:textId="77777777" w:rsidTr="00AD7AE5">
        <w:trPr>
          <w:trHeight w:val="467"/>
        </w:trPr>
        <w:tc>
          <w:tcPr>
            <w:tcW w:w="1508" w:type="dxa"/>
          </w:tcPr>
          <w:p w14:paraId="56E5983C"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410E0B84" w14:textId="492D5005" w:rsidR="007A1983" w:rsidRPr="00C231C8" w:rsidRDefault="007A1983" w:rsidP="002D30E9">
            <w:pPr>
              <w:spacing w:after="160" w:line="276" w:lineRule="auto"/>
              <w:rPr>
                <w:color w:val="000000"/>
                <w:sz w:val="26"/>
                <w:szCs w:val="26"/>
              </w:rPr>
            </w:pPr>
            <w:r>
              <w:rPr>
                <w:color w:val="000000"/>
                <w:sz w:val="26"/>
                <w:szCs w:val="26"/>
              </w:rPr>
              <w:t>Thu ngân</w:t>
            </w:r>
            <w:r w:rsidR="002D30E9">
              <w:rPr>
                <w:color w:val="000000"/>
                <w:sz w:val="26"/>
                <w:szCs w:val="26"/>
              </w:rPr>
              <w:t xml:space="preserve"> in hóa đơn.</w:t>
            </w:r>
          </w:p>
        </w:tc>
      </w:tr>
      <w:tr w:rsidR="007A1983" w:rsidRPr="00F0226D" w14:paraId="066B628E" w14:textId="77777777" w:rsidTr="00AD7AE5">
        <w:trPr>
          <w:trHeight w:val="480"/>
        </w:trPr>
        <w:tc>
          <w:tcPr>
            <w:tcW w:w="1508" w:type="dxa"/>
          </w:tcPr>
          <w:p w14:paraId="73E66ADD"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699EA6A1" w14:textId="0F42C7B7" w:rsidR="007A1983" w:rsidRPr="00F0226D" w:rsidRDefault="005B6AD6" w:rsidP="00AD7AE5">
            <w:pPr>
              <w:spacing w:after="160" w:line="276" w:lineRule="auto"/>
              <w:rPr>
                <w:sz w:val="26"/>
                <w:szCs w:val="26"/>
              </w:rPr>
            </w:pPr>
            <w:r w:rsidRPr="005B6AD6">
              <w:rPr>
                <w:color w:val="000000"/>
                <w:sz w:val="26"/>
                <w:szCs w:val="26"/>
              </w:rPr>
              <w:t>Sử dụng quyền được hệ thống cung cấp, truy cập vào hệ thống lấy dữ liệu trên hoá đơn của khách hàng và in ra giấy.</w:t>
            </w:r>
          </w:p>
        </w:tc>
      </w:tr>
      <w:tr w:rsidR="007A1983" w:rsidRPr="00F0226D" w14:paraId="5658EC35" w14:textId="77777777" w:rsidTr="00AD7AE5">
        <w:trPr>
          <w:trHeight w:val="480"/>
        </w:trPr>
        <w:tc>
          <w:tcPr>
            <w:tcW w:w="1508" w:type="dxa"/>
          </w:tcPr>
          <w:p w14:paraId="60B0A2EC"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7367208E" w14:textId="77777777" w:rsidR="007A1983" w:rsidRPr="00F0226D" w:rsidRDefault="007A1983" w:rsidP="00AD7AE5">
            <w:pPr>
              <w:spacing w:after="160" w:line="276" w:lineRule="auto"/>
              <w:rPr>
                <w:sz w:val="26"/>
                <w:szCs w:val="26"/>
              </w:rPr>
            </w:pPr>
            <w:r>
              <w:rPr>
                <w:sz w:val="26"/>
                <w:szCs w:val="26"/>
              </w:rPr>
              <w:t>Thu ngân.</w:t>
            </w:r>
          </w:p>
        </w:tc>
      </w:tr>
      <w:tr w:rsidR="007A1983" w:rsidRPr="00F0226D" w14:paraId="1DA0E24B" w14:textId="77777777" w:rsidTr="00AD7AE5">
        <w:trPr>
          <w:trHeight w:val="795"/>
        </w:trPr>
        <w:tc>
          <w:tcPr>
            <w:tcW w:w="1508" w:type="dxa"/>
          </w:tcPr>
          <w:p w14:paraId="2C6A9A93"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10B8D3C5" w14:textId="7332F14D" w:rsidR="007A1983" w:rsidRPr="00F0226D" w:rsidRDefault="007A1983" w:rsidP="00692C59">
            <w:pPr>
              <w:spacing w:after="160" w:line="276" w:lineRule="auto"/>
              <w:rPr>
                <w:sz w:val="26"/>
                <w:szCs w:val="26"/>
              </w:rPr>
            </w:pPr>
            <w:r w:rsidRPr="00F0226D">
              <w:rPr>
                <w:color w:val="000000"/>
                <w:sz w:val="26"/>
                <w:szCs w:val="26"/>
              </w:rPr>
              <w:t xml:space="preserve">Người dùng chọn chức năng </w:t>
            </w:r>
            <w:r w:rsidR="00692C59">
              <w:rPr>
                <w:color w:val="000000"/>
                <w:sz w:val="26"/>
                <w:szCs w:val="26"/>
              </w:rPr>
              <w:t>in</w:t>
            </w:r>
            <w:r>
              <w:rPr>
                <w:color w:val="000000"/>
                <w:sz w:val="26"/>
                <w:szCs w:val="26"/>
              </w:rPr>
              <w:t xml:space="preserve"> hóa đơn.</w:t>
            </w:r>
          </w:p>
        </w:tc>
      </w:tr>
      <w:tr w:rsidR="007A1983" w:rsidRPr="00F0226D" w14:paraId="7E494A61" w14:textId="77777777" w:rsidTr="00AD7AE5">
        <w:trPr>
          <w:trHeight w:val="805"/>
        </w:trPr>
        <w:tc>
          <w:tcPr>
            <w:tcW w:w="1508" w:type="dxa"/>
          </w:tcPr>
          <w:p w14:paraId="401613CA"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2A01FD3B"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6088E1BF" w14:textId="5BC93E24" w:rsidR="007A1983" w:rsidRPr="00F0226D" w:rsidRDefault="007A1983" w:rsidP="0066656A">
            <w:pPr>
              <w:spacing w:line="276" w:lineRule="auto"/>
              <w:rPr>
                <w:sz w:val="26"/>
                <w:szCs w:val="26"/>
              </w:rPr>
            </w:pPr>
            <w:r w:rsidRPr="00F0226D">
              <w:rPr>
                <w:sz w:val="26"/>
                <w:szCs w:val="26"/>
              </w:rPr>
              <w:t xml:space="preserve">+ </w:t>
            </w:r>
            <w:r w:rsidR="0066656A">
              <w:rPr>
                <w:sz w:val="26"/>
                <w:szCs w:val="26"/>
              </w:rPr>
              <w:t>Hóa đơn có tồn tại.</w:t>
            </w:r>
          </w:p>
        </w:tc>
      </w:tr>
      <w:tr w:rsidR="007A1983" w:rsidRPr="00F0226D" w14:paraId="60F9C125" w14:textId="77777777" w:rsidTr="00AD7AE5">
        <w:trPr>
          <w:trHeight w:val="480"/>
        </w:trPr>
        <w:tc>
          <w:tcPr>
            <w:tcW w:w="1508" w:type="dxa"/>
          </w:tcPr>
          <w:p w14:paraId="5CB75DF4"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019C3715" w14:textId="35656C10" w:rsidR="007A1983" w:rsidRPr="00F0226D" w:rsidRDefault="001E7112" w:rsidP="00AD7AE5">
            <w:pPr>
              <w:spacing w:after="160" w:line="276" w:lineRule="auto"/>
              <w:rPr>
                <w:sz w:val="26"/>
                <w:szCs w:val="26"/>
              </w:rPr>
            </w:pPr>
            <w:r>
              <w:rPr>
                <w:sz w:val="26"/>
                <w:szCs w:val="26"/>
              </w:rPr>
              <w:t>In được hóa đơn.</w:t>
            </w:r>
          </w:p>
        </w:tc>
      </w:tr>
      <w:tr w:rsidR="007A1983" w:rsidRPr="00F0226D" w14:paraId="44A1C6A8" w14:textId="77777777" w:rsidTr="00AD7AE5">
        <w:trPr>
          <w:trHeight w:val="480"/>
        </w:trPr>
        <w:tc>
          <w:tcPr>
            <w:tcW w:w="1508" w:type="dxa"/>
            <w:vMerge w:val="restart"/>
            <w:vAlign w:val="center"/>
          </w:tcPr>
          <w:p w14:paraId="6873A233"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37226A33"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3E51010B"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341AAE30" w14:textId="77777777" w:rsidTr="00AD7AE5">
        <w:trPr>
          <w:trHeight w:val="480"/>
        </w:trPr>
        <w:tc>
          <w:tcPr>
            <w:tcW w:w="1508" w:type="dxa"/>
            <w:vMerge/>
            <w:vAlign w:val="center"/>
          </w:tcPr>
          <w:p w14:paraId="0D4EF5B3"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29347F43" w14:textId="71F404C6" w:rsidR="007A1983" w:rsidRPr="00F0226D" w:rsidRDefault="007A1983" w:rsidP="00263AC3">
            <w:pPr>
              <w:tabs>
                <w:tab w:val="left" w:pos="360"/>
              </w:tabs>
              <w:spacing w:line="276" w:lineRule="auto"/>
              <w:rPr>
                <w:sz w:val="26"/>
                <w:szCs w:val="26"/>
              </w:rPr>
            </w:pPr>
            <w:r w:rsidRPr="00F0226D">
              <w:rPr>
                <w:sz w:val="26"/>
                <w:szCs w:val="26"/>
              </w:rPr>
              <w:t xml:space="preserve">1. </w:t>
            </w:r>
            <w:r>
              <w:rPr>
                <w:sz w:val="26"/>
                <w:szCs w:val="26"/>
              </w:rPr>
              <w:t xml:space="preserve">Thu ngân chọn chức năng </w:t>
            </w:r>
            <w:r w:rsidR="00263AC3">
              <w:rPr>
                <w:sz w:val="26"/>
                <w:szCs w:val="26"/>
              </w:rPr>
              <w:t>in</w:t>
            </w:r>
            <w:r>
              <w:rPr>
                <w:sz w:val="26"/>
                <w:szCs w:val="26"/>
              </w:rPr>
              <w:t xml:space="preserve"> hóa đơn.</w:t>
            </w:r>
          </w:p>
        </w:tc>
        <w:tc>
          <w:tcPr>
            <w:tcW w:w="3943" w:type="dxa"/>
          </w:tcPr>
          <w:p w14:paraId="5E02FFC2" w14:textId="62E395B9" w:rsidR="007A1983" w:rsidRPr="00F0226D" w:rsidRDefault="007A1983" w:rsidP="00830E7B">
            <w:pPr>
              <w:tabs>
                <w:tab w:val="left" w:pos="720"/>
              </w:tabs>
              <w:spacing w:after="160" w:line="276" w:lineRule="auto"/>
              <w:rPr>
                <w:sz w:val="26"/>
                <w:szCs w:val="26"/>
              </w:rPr>
            </w:pPr>
            <w:r w:rsidRPr="00F0226D">
              <w:rPr>
                <w:sz w:val="26"/>
                <w:szCs w:val="26"/>
              </w:rPr>
              <w:t xml:space="preserve">1.1. </w:t>
            </w:r>
            <w:r w:rsidR="00830E7B">
              <w:rPr>
                <w:sz w:val="26"/>
                <w:szCs w:val="26"/>
              </w:rPr>
              <w:t>In hóa đơn</w:t>
            </w:r>
          </w:p>
        </w:tc>
      </w:tr>
      <w:tr w:rsidR="007A1983" w:rsidRPr="00F0226D" w14:paraId="1B2B55D7" w14:textId="77777777" w:rsidTr="00AD7AE5">
        <w:trPr>
          <w:trHeight w:val="248"/>
        </w:trPr>
        <w:tc>
          <w:tcPr>
            <w:tcW w:w="1508" w:type="dxa"/>
          </w:tcPr>
          <w:p w14:paraId="6BB53EA3"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2330F272" w14:textId="5E21A617" w:rsidR="00B4198B" w:rsidRPr="00F0226D" w:rsidRDefault="00B4198B" w:rsidP="00B4198B">
            <w:pPr>
              <w:tabs>
                <w:tab w:val="left" w:pos="445"/>
              </w:tabs>
              <w:spacing w:line="276" w:lineRule="auto"/>
              <w:rPr>
                <w:sz w:val="26"/>
                <w:szCs w:val="26"/>
              </w:rPr>
            </w:pPr>
            <w:r>
              <w:rPr>
                <w:sz w:val="26"/>
                <w:szCs w:val="26"/>
              </w:rPr>
              <w:t>Không.</w:t>
            </w:r>
          </w:p>
          <w:p w14:paraId="35410A0D" w14:textId="0A51A6B4" w:rsidR="007A1983" w:rsidRPr="00F0226D" w:rsidRDefault="007A1983" w:rsidP="00AD7AE5">
            <w:pPr>
              <w:tabs>
                <w:tab w:val="left" w:pos="445"/>
              </w:tabs>
              <w:spacing w:line="276" w:lineRule="auto"/>
              <w:rPr>
                <w:sz w:val="26"/>
                <w:szCs w:val="26"/>
              </w:rPr>
            </w:pPr>
          </w:p>
        </w:tc>
      </w:tr>
    </w:tbl>
    <w:p w14:paraId="19F33910" w14:textId="77777777" w:rsidR="006658CD" w:rsidRDefault="006658CD" w:rsidP="007A1983">
      <w:pPr>
        <w:pStyle w:val="NormalWeb"/>
        <w:spacing w:before="0" w:beforeAutospacing="0" w:after="0" w:afterAutospacing="0" w:line="360" w:lineRule="auto"/>
        <w:ind w:left="64"/>
        <w:jc w:val="center"/>
        <w:rPr>
          <w:sz w:val="26"/>
          <w:szCs w:val="26"/>
        </w:rPr>
      </w:pPr>
    </w:p>
    <w:p w14:paraId="4F0E1C1B" w14:textId="439813FF" w:rsidR="007A1983" w:rsidRPr="00F0226D" w:rsidRDefault="00096472" w:rsidP="00096472">
      <w:pPr>
        <w:pStyle w:val="Caption"/>
      </w:pPr>
      <w:bookmarkStart w:id="48" w:name="_Toc68121168"/>
      <w:r>
        <w:t xml:space="preserve">Bảng </w:t>
      </w:r>
      <w:fldSimple w:instr=" SEQ Bảng \* ARABIC ">
        <w:r w:rsidR="00B57B1F">
          <w:rPr>
            <w:noProof/>
          </w:rPr>
          <w:t>23</w:t>
        </w:r>
      </w:fldSimple>
      <w:r>
        <w:t xml:space="preserve">: </w:t>
      </w:r>
      <w:r w:rsidR="007A1983" w:rsidRPr="00F0226D">
        <w:t xml:space="preserve">Đặc tả usecase </w:t>
      </w:r>
      <w:r w:rsidR="00C21534">
        <w:t>xem khách hàng</w:t>
      </w:r>
      <w:bookmarkEnd w:id="48"/>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534687B6" w14:textId="77777777" w:rsidTr="00AD7AE5">
        <w:trPr>
          <w:trHeight w:val="480"/>
        </w:trPr>
        <w:tc>
          <w:tcPr>
            <w:tcW w:w="1508" w:type="dxa"/>
          </w:tcPr>
          <w:p w14:paraId="6B591A43"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5451701A" w14:textId="72AA1CB0" w:rsidR="007A1983" w:rsidRPr="00F0226D" w:rsidRDefault="007A1983" w:rsidP="00954FF7">
            <w:pPr>
              <w:spacing w:after="160" w:line="276" w:lineRule="auto"/>
              <w:rPr>
                <w:sz w:val="26"/>
                <w:szCs w:val="26"/>
              </w:rPr>
            </w:pPr>
            <w:r w:rsidRPr="00F0226D">
              <w:rPr>
                <w:sz w:val="26"/>
                <w:szCs w:val="26"/>
              </w:rPr>
              <w:t>UC</w:t>
            </w:r>
            <w:r w:rsidR="00954FF7">
              <w:rPr>
                <w:sz w:val="26"/>
                <w:szCs w:val="26"/>
              </w:rPr>
              <w:t>20</w:t>
            </w:r>
            <w:r w:rsidRPr="00F0226D">
              <w:rPr>
                <w:sz w:val="26"/>
                <w:szCs w:val="26"/>
              </w:rPr>
              <w:t>.</w:t>
            </w:r>
          </w:p>
        </w:tc>
      </w:tr>
      <w:tr w:rsidR="007A1983" w:rsidRPr="00F0226D" w14:paraId="55D79220" w14:textId="77777777" w:rsidTr="00AD7AE5">
        <w:trPr>
          <w:trHeight w:val="480"/>
        </w:trPr>
        <w:tc>
          <w:tcPr>
            <w:tcW w:w="1508" w:type="dxa"/>
          </w:tcPr>
          <w:p w14:paraId="53D12B08"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1A6CAA8D" w14:textId="56E6D85D" w:rsidR="007A1983" w:rsidRPr="00F0226D" w:rsidRDefault="00613A90" w:rsidP="00AD7AE5">
            <w:pPr>
              <w:spacing w:after="160" w:line="276" w:lineRule="auto"/>
              <w:rPr>
                <w:sz w:val="26"/>
                <w:szCs w:val="26"/>
              </w:rPr>
            </w:pPr>
            <w:r>
              <w:rPr>
                <w:sz w:val="26"/>
                <w:szCs w:val="26"/>
              </w:rPr>
              <w:t>Xem khách hàng.</w:t>
            </w:r>
          </w:p>
        </w:tc>
      </w:tr>
      <w:tr w:rsidR="007A1983" w:rsidRPr="00F0226D" w14:paraId="4178E8BA" w14:textId="77777777" w:rsidTr="00AD7AE5">
        <w:trPr>
          <w:trHeight w:val="467"/>
        </w:trPr>
        <w:tc>
          <w:tcPr>
            <w:tcW w:w="1508" w:type="dxa"/>
          </w:tcPr>
          <w:p w14:paraId="4A0DCA96"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0E21CB17" w14:textId="22789AF8" w:rsidR="007A1983" w:rsidRPr="00C231C8" w:rsidRDefault="00461276" w:rsidP="00AD7AE5">
            <w:pPr>
              <w:spacing w:after="160" w:line="276" w:lineRule="auto"/>
              <w:rPr>
                <w:color w:val="000000"/>
                <w:sz w:val="26"/>
                <w:szCs w:val="26"/>
              </w:rPr>
            </w:pPr>
            <w:r>
              <w:rPr>
                <w:color w:val="000000"/>
                <w:sz w:val="26"/>
                <w:szCs w:val="26"/>
              </w:rPr>
              <w:t>Người dùng xem thông tin khách hàng.</w:t>
            </w:r>
          </w:p>
        </w:tc>
      </w:tr>
      <w:tr w:rsidR="007A1983" w:rsidRPr="00F0226D" w14:paraId="535F664E" w14:textId="77777777" w:rsidTr="00AD7AE5">
        <w:trPr>
          <w:trHeight w:val="480"/>
        </w:trPr>
        <w:tc>
          <w:tcPr>
            <w:tcW w:w="1508" w:type="dxa"/>
          </w:tcPr>
          <w:p w14:paraId="56850A53"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48E9FB6D" w14:textId="4932B4FE" w:rsidR="007A1983" w:rsidRPr="00F0226D" w:rsidRDefault="00461276" w:rsidP="00AD7AE5">
            <w:pPr>
              <w:spacing w:after="160" w:line="276" w:lineRule="auto"/>
              <w:rPr>
                <w:sz w:val="26"/>
                <w:szCs w:val="26"/>
              </w:rPr>
            </w:pPr>
            <w:r w:rsidRPr="00461276">
              <w:rPr>
                <w:color w:val="000000"/>
                <w:sz w:val="26"/>
                <w:szCs w:val="26"/>
              </w:rPr>
              <w:t>Hệ thống cho phép khách hàng xem thông tin của mình và cho thu ngân xem thông tin của tất cả khách hàng.</w:t>
            </w:r>
          </w:p>
        </w:tc>
      </w:tr>
      <w:tr w:rsidR="007A1983" w:rsidRPr="00F0226D" w14:paraId="696E7913" w14:textId="77777777" w:rsidTr="00AD7AE5">
        <w:trPr>
          <w:trHeight w:val="480"/>
        </w:trPr>
        <w:tc>
          <w:tcPr>
            <w:tcW w:w="1508" w:type="dxa"/>
          </w:tcPr>
          <w:p w14:paraId="0DE492C9"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14DFD155" w14:textId="0B454F50" w:rsidR="007A1983" w:rsidRPr="00F0226D" w:rsidRDefault="00E80B41" w:rsidP="00AD7AE5">
            <w:pPr>
              <w:spacing w:after="160" w:line="276" w:lineRule="auto"/>
              <w:rPr>
                <w:sz w:val="26"/>
                <w:szCs w:val="26"/>
              </w:rPr>
            </w:pPr>
            <w:r>
              <w:rPr>
                <w:sz w:val="26"/>
                <w:szCs w:val="26"/>
              </w:rPr>
              <w:t>Khách hàng, thu ngân.</w:t>
            </w:r>
          </w:p>
        </w:tc>
      </w:tr>
      <w:tr w:rsidR="007A1983" w:rsidRPr="00F0226D" w14:paraId="18911167" w14:textId="77777777" w:rsidTr="00AD7AE5">
        <w:trPr>
          <w:trHeight w:val="795"/>
        </w:trPr>
        <w:tc>
          <w:tcPr>
            <w:tcW w:w="1508" w:type="dxa"/>
          </w:tcPr>
          <w:p w14:paraId="4E27CDE1"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681213DE" w14:textId="08FBCE55" w:rsidR="007A1983" w:rsidRPr="00F0226D" w:rsidRDefault="007A1983" w:rsidP="00AD7AE5">
            <w:pPr>
              <w:spacing w:after="160" w:line="276" w:lineRule="auto"/>
              <w:rPr>
                <w:sz w:val="26"/>
                <w:szCs w:val="26"/>
              </w:rPr>
            </w:pPr>
            <w:r w:rsidRPr="00F0226D">
              <w:rPr>
                <w:color w:val="000000"/>
                <w:sz w:val="26"/>
                <w:szCs w:val="26"/>
              </w:rPr>
              <w:t xml:space="preserve">Người dùng chọn chức năng </w:t>
            </w:r>
            <w:r w:rsidR="00EE61DE">
              <w:rPr>
                <w:color w:val="000000"/>
                <w:sz w:val="26"/>
                <w:szCs w:val="26"/>
              </w:rPr>
              <w:t>xem khách hàng.</w:t>
            </w:r>
          </w:p>
        </w:tc>
      </w:tr>
      <w:tr w:rsidR="007A1983" w:rsidRPr="00F0226D" w14:paraId="0B1F63DB" w14:textId="77777777" w:rsidTr="00AD7AE5">
        <w:trPr>
          <w:trHeight w:val="805"/>
        </w:trPr>
        <w:tc>
          <w:tcPr>
            <w:tcW w:w="1508" w:type="dxa"/>
          </w:tcPr>
          <w:p w14:paraId="10556986" w14:textId="77777777" w:rsidR="007A1983" w:rsidRPr="00F0226D" w:rsidRDefault="007A1983" w:rsidP="00AD7AE5">
            <w:pPr>
              <w:spacing w:after="160" w:line="276" w:lineRule="auto"/>
              <w:rPr>
                <w:b/>
                <w:sz w:val="26"/>
                <w:szCs w:val="26"/>
              </w:rPr>
            </w:pPr>
            <w:r w:rsidRPr="00F0226D">
              <w:rPr>
                <w:b/>
                <w:sz w:val="26"/>
                <w:szCs w:val="26"/>
              </w:rPr>
              <w:lastRenderedPageBreak/>
              <w:t>Điều kiện tiên quyết</w:t>
            </w:r>
          </w:p>
        </w:tc>
        <w:tc>
          <w:tcPr>
            <w:tcW w:w="7884" w:type="dxa"/>
            <w:gridSpan w:val="2"/>
          </w:tcPr>
          <w:p w14:paraId="4D1B3B01" w14:textId="77777777" w:rsidR="00DA513C" w:rsidRDefault="007A1983" w:rsidP="00DA513C">
            <w:pPr>
              <w:spacing w:line="276" w:lineRule="auto"/>
              <w:rPr>
                <w:sz w:val="26"/>
                <w:szCs w:val="26"/>
              </w:rPr>
            </w:pPr>
            <w:r w:rsidRPr="00F0226D">
              <w:rPr>
                <w:sz w:val="26"/>
                <w:szCs w:val="26"/>
              </w:rPr>
              <w:t>+ Người dùng đã đăng nhập vào hệ thống.</w:t>
            </w:r>
          </w:p>
          <w:p w14:paraId="4BF4D86B" w14:textId="0DDA6C9D" w:rsidR="007A1983" w:rsidRPr="00F0226D" w:rsidRDefault="007A1983" w:rsidP="00DA513C">
            <w:pPr>
              <w:spacing w:line="276" w:lineRule="auto"/>
              <w:rPr>
                <w:sz w:val="26"/>
                <w:szCs w:val="26"/>
              </w:rPr>
            </w:pPr>
            <w:r w:rsidRPr="009C4D77">
              <w:rPr>
                <w:sz w:val="26"/>
                <w:szCs w:val="26"/>
              </w:rPr>
              <w:t>+ Khách hàng có tồn tại.</w:t>
            </w:r>
          </w:p>
        </w:tc>
      </w:tr>
      <w:tr w:rsidR="007A1983" w:rsidRPr="00F0226D" w14:paraId="6B0869E4" w14:textId="77777777" w:rsidTr="00AD7AE5">
        <w:trPr>
          <w:trHeight w:val="480"/>
        </w:trPr>
        <w:tc>
          <w:tcPr>
            <w:tcW w:w="1508" w:type="dxa"/>
          </w:tcPr>
          <w:p w14:paraId="4E467A03"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00C39A70" w14:textId="0B0D49BD" w:rsidR="007A1983" w:rsidRPr="00F0226D" w:rsidRDefault="002A4CDF" w:rsidP="00AD7AE5">
            <w:pPr>
              <w:spacing w:after="160" w:line="276" w:lineRule="auto"/>
              <w:rPr>
                <w:sz w:val="26"/>
                <w:szCs w:val="26"/>
              </w:rPr>
            </w:pPr>
            <w:r>
              <w:rPr>
                <w:sz w:val="26"/>
                <w:szCs w:val="26"/>
              </w:rPr>
              <w:t>Hiện được chi tiết tài khoản khách hàng.</w:t>
            </w:r>
          </w:p>
        </w:tc>
      </w:tr>
      <w:tr w:rsidR="007A1983" w:rsidRPr="00F0226D" w14:paraId="7B9B4E01" w14:textId="77777777" w:rsidTr="00AD7AE5">
        <w:trPr>
          <w:trHeight w:val="480"/>
        </w:trPr>
        <w:tc>
          <w:tcPr>
            <w:tcW w:w="1508" w:type="dxa"/>
            <w:vMerge w:val="restart"/>
            <w:vAlign w:val="center"/>
          </w:tcPr>
          <w:p w14:paraId="3CD33A4E"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0E7085B3"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0DC5E2D2"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56C6AA4D" w14:textId="77777777" w:rsidTr="00AD7AE5">
        <w:trPr>
          <w:trHeight w:val="480"/>
        </w:trPr>
        <w:tc>
          <w:tcPr>
            <w:tcW w:w="1508" w:type="dxa"/>
            <w:vMerge/>
            <w:vAlign w:val="center"/>
          </w:tcPr>
          <w:p w14:paraId="100C73A7"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48BD87BD" w14:textId="47C461C2" w:rsidR="007A1983" w:rsidRPr="00F0226D" w:rsidRDefault="007A1983" w:rsidP="002A4CDF">
            <w:pPr>
              <w:tabs>
                <w:tab w:val="left" w:pos="360"/>
              </w:tabs>
              <w:spacing w:line="276" w:lineRule="auto"/>
              <w:rPr>
                <w:sz w:val="26"/>
                <w:szCs w:val="26"/>
              </w:rPr>
            </w:pPr>
            <w:r w:rsidRPr="00F0226D">
              <w:rPr>
                <w:sz w:val="26"/>
                <w:szCs w:val="26"/>
              </w:rPr>
              <w:t xml:space="preserve">1. </w:t>
            </w:r>
            <w:r w:rsidR="002A4CDF">
              <w:rPr>
                <w:sz w:val="26"/>
                <w:szCs w:val="26"/>
              </w:rPr>
              <w:t>Người dùng chọn chức năng xem khách hàng</w:t>
            </w:r>
          </w:p>
        </w:tc>
        <w:tc>
          <w:tcPr>
            <w:tcW w:w="3943" w:type="dxa"/>
          </w:tcPr>
          <w:p w14:paraId="2A0D2EBC" w14:textId="52E7546D" w:rsidR="007A1983" w:rsidRPr="00F0226D" w:rsidRDefault="007A1983" w:rsidP="001A43E4">
            <w:pPr>
              <w:tabs>
                <w:tab w:val="left" w:pos="720"/>
              </w:tabs>
              <w:spacing w:after="160" w:line="276" w:lineRule="auto"/>
              <w:rPr>
                <w:sz w:val="26"/>
                <w:szCs w:val="26"/>
              </w:rPr>
            </w:pPr>
            <w:r w:rsidRPr="00F0226D">
              <w:rPr>
                <w:sz w:val="26"/>
                <w:szCs w:val="26"/>
              </w:rPr>
              <w:t xml:space="preserve">1.1. </w:t>
            </w:r>
            <w:r>
              <w:rPr>
                <w:sz w:val="26"/>
                <w:szCs w:val="26"/>
              </w:rPr>
              <w:t xml:space="preserve">Hệ thống hiện giao diện </w:t>
            </w:r>
            <w:r w:rsidR="001A43E4">
              <w:rPr>
                <w:sz w:val="26"/>
                <w:szCs w:val="26"/>
              </w:rPr>
              <w:t>chi tiết tài khoản khách hàng.</w:t>
            </w:r>
          </w:p>
        </w:tc>
      </w:tr>
      <w:tr w:rsidR="007A1983" w:rsidRPr="00F0226D" w14:paraId="69B024A1" w14:textId="77777777" w:rsidTr="00AD7AE5">
        <w:trPr>
          <w:trHeight w:val="248"/>
        </w:trPr>
        <w:tc>
          <w:tcPr>
            <w:tcW w:w="1508" w:type="dxa"/>
          </w:tcPr>
          <w:p w14:paraId="22908FE0"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014C5D9E" w14:textId="68EFC011" w:rsidR="007A1983" w:rsidRPr="00F0226D" w:rsidRDefault="006242D6" w:rsidP="00AD7AE5">
            <w:pPr>
              <w:tabs>
                <w:tab w:val="left" w:pos="445"/>
              </w:tabs>
              <w:spacing w:line="276" w:lineRule="auto"/>
              <w:rPr>
                <w:sz w:val="26"/>
                <w:szCs w:val="26"/>
              </w:rPr>
            </w:pPr>
            <w:r>
              <w:rPr>
                <w:sz w:val="26"/>
                <w:szCs w:val="26"/>
              </w:rPr>
              <w:t>Không.</w:t>
            </w:r>
          </w:p>
        </w:tc>
      </w:tr>
    </w:tbl>
    <w:p w14:paraId="7ECE4105" w14:textId="77777777" w:rsidR="00567E7F" w:rsidRDefault="00567E7F" w:rsidP="007A1983">
      <w:pPr>
        <w:pStyle w:val="NormalWeb"/>
        <w:spacing w:before="0" w:beforeAutospacing="0" w:after="0" w:afterAutospacing="0" w:line="360" w:lineRule="auto"/>
        <w:ind w:left="64"/>
        <w:jc w:val="center"/>
        <w:rPr>
          <w:sz w:val="26"/>
          <w:szCs w:val="26"/>
        </w:rPr>
      </w:pPr>
    </w:p>
    <w:p w14:paraId="61602CEC" w14:textId="29BF68B1" w:rsidR="007A1983" w:rsidRPr="00F0226D" w:rsidRDefault="00096472" w:rsidP="00096472">
      <w:pPr>
        <w:pStyle w:val="Caption"/>
      </w:pPr>
      <w:bookmarkStart w:id="49" w:name="_Toc68121169"/>
      <w:r>
        <w:t xml:space="preserve">Bảng </w:t>
      </w:r>
      <w:fldSimple w:instr=" SEQ Bảng \* ARABIC ">
        <w:r w:rsidR="00B57B1F">
          <w:rPr>
            <w:noProof/>
          </w:rPr>
          <w:t>24</w:t>
        </w:r>
      </w:fldSimple>
      <w:r>
        <w:t xml:space="preserve">: </w:t>
      </w:r>
      <w:r w:rsidR="007A1983" w:rsidRPr="00F0226D">
        <w:t xml:space="preserve">Đặc tả usecase </w:t>
      </w:r>
      <w:r w:rsidR="003C43BC">
        <w:t>thêm khách hàng</w:t>
      </w:r>
      <w:bookmarkEnd w:id="49"/>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54C0DCBC" w14:textId="77777777" w:rsidTr="00AD7AE5">
        <w:trPr>
          <w:trHeight w:val="480"/>
        </w:trPr>
        <w:tc>
          <w:tcPr>
            <w:tcW w:w="1508" w:type="dxa"/>
          </w:tcPr>
          <w:p w14:paraId="41A83CDD"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6E33D009" w14:textId="5AB42B52" w:rsidR="007A1983" w:rsidRPr="00F0226D" w:rsidRDefault="009057C2" w:rsidP="00AD7AE5">
            <w:pPr>
              <w:spacing w:after="160" w:line="276" w:lineRule="auto"/>
              <w:rPr>
                <w:sz w:val="26"/>
                <w:szCs w:val="26"/>
              </w:rPr>
            </w:pPr>
            <w:r>
              <w:rPr>
                <w:sz w:val="26"/>
                <w:szCs w:val="26"/>
              </w:rPr>
              <w:t>UC21</w:t>
            </w:r>
            <w:r w:rsidR="007A1983" w:rsidRPr="00F0226D">
              <w:rPr>
                <w:sz w:val="26"/>
                <w:szCs w:val="26"/>
              </w:rPr>
              <w:t>.</w:t>
            </w:r>
          </w:p>
        </w:tc>
      </w:tr>
      <w:tr w:rsidR="007A1983" w:rsidRPr="00F0226D" w14:paraId="0CAC7A63" w14:textId="77777777" w:rsidTr="00AD7AE5">
        <w:trPr>
          <w:trHeight w:val="480"/>
        </w:trPr>
        <w:tc>
          <w:tcPr>
            <w:tcW w:w="1508" w:type="dxa"/>
          </w:tcPr>
          <w:p w14:paraId="05E0EEB1"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2131C056" w14:textId="48A6CD55" w:rsidR="007A1983" w:rsidRPr="00F0226D" w:rsidRDefault="00F003DD" w:rsidP="00AD7AE5">
            <w:pPr>
              <w:spacing w:after="160" w:line="276" w:lineRule="auto"/>
              <w:rPr>
                <w:sz w:val="26"/>
                <w:szCs w:val="26"/>
              </w:rPr>
            </w:pPr>
            <w:r>
              <w:rPr>
                <w:sz w:val="26"/>
                <w:szCs w:val="26"/>
              </w:rPr>
              <w:t>Thêm khách hàng.</w:t>
            </w:r>
          </w:p>
        </w:tc>
      </w:tr>
      <w:tr w:rsidR="007A1983" w:rsidRPr="00F0226D" w14:paraId="74D7CDB5" w14:textId="77777777" w:rsidTr="00AD7AE5">
        <w:trPr>
          <w:trHeight w:val="467"/>
        </w:trPr>
        <w:tc>
          <w:tcPr>
            <w:tcW w:w="1508" w:type="dxa"/>
          </w:tcPr>
          <w:p w14:paraId="4FDFE4F5"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5B5F5F4C" w14:textId="71931C2A" w:rsidR="007A1983" w:rsidRPr="00C231C8" w:rsidRDefault="007A1983" w:rsidP="00F003DD">
            <w:pPr>
              <w:spacing w:after="160" w:line="276" w:lineRule="auto"/>
              <w:rPr>
                <w:color w:val="000000"/>
                <w:sz w:val="26"/>
                <w:szCs w:val="26"/>
              </w:rPr>
            </w:pPr>
            <w:r>
              <w:rPr>
                <w:color w:val="000000"/>
                <w:sz w:val="26"/>
                <w:szCs w:val="26"/>
              </w:rPr>
              <w:t xml:space="preserve">Thu ngân </w:t>
            </w:r>
            <w:r w:rsidR="00F003DD">
              <w:rPr>
                <w:color w:val="000000"/>
                <w:sz w:val="26"/>
                <w:szCs w:val="26"/>
              </w:rPr>
              <w:t>thêm tài khoản khách hàng.</w:t>
            </w:r>
          </w:p>
        </w:tc>
      </w:tr>
      <w:tr w:rsidR="007A1983" w:rsidRPr="00F0226D" w14:paraId="774D299B" w14:textId="77777777" w:rsidTr="00AD7AE5">
        <w:trPr>
          <w:trHeight w:val="480"/>
        </w:trPr>
        <w:tc>
          <w:tcPr>
            <w:tcW w:w="1508" w:type="dxa"/>
          </w:tcPr>
          <w:p w14:paraId="15FB9690"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6FCBC4E3" w14:textId="52518125" w:rsidR="007A1983" w:rsidRPr="00F0226D" w:rsidRDefault="00336AC7" w:rsidP="00AD7AE5">
            <w:pPr>
              <w:spacing w:after="160" w:line="276" w:lineRule="auto"/>
              <w:rPr>
                <w:sz w:val="26"/>
                <w:szCs w:val="26"/>
              </w:rPr>
            </w:pPr>
            <w:r w:rsidRPr="00336AC7">
              <w:rPr>
                <w:color w:val="000000"/>
                <w:sz w:val="26"/>
                <w:szCs w:val="26"/>
              </w:rPr>
              <w:t>Hệ thống cho phép tạo tài khoản cho khách hàng.</w:t>
            </w:r>
          </w:p>
        </w:tc>
      </w:tr>
      <w:tr w:rsidR="007A1983" w:rsidRPr="00F0226D" w14:paraId="7D8AA9D5" w14:textId="77777777" w:rsidTr="00AD7AE5">
        <w:trPr>
          <w:trHeight w:val="480"/>
        </w:trPr>
        <w:tc>
          <w:tcPr>
            <w:tcW w:w="1508" w:type="dxa"/>
          </w:tcPr>
          <w:p w14:paraId="664203EF"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0D9DE5EF" w14:textId="77777777" w:rsidR="007A1983" w:rsidRPr="00F0226D" w:rsidRDefault="007A1983" w:rsidP="00AD7AE5">
            <w:pPr>
              <w:spacing w:after="160" w:line="276" w:lineRule="auto"/>
              <w:rPr>
                <w:sz w:val="26"/>
                <w:szCs w:val="26"/>
              </w:rPr>
            </w:pPr>
            <w:r>
              <w:rPr>
                <w:sz w:val="26"/>
                <w:szCs w:val="26"/>
              </w:rPr>
              <w:t>Thu ngân.</w:t>
            </w:r>
          </w:p>
        </w:tc>
      </w:tr>
      <w:tr w:rsidR="007A1983" w:rsidRPr="00F0226D" w14:paraId="3964DEF4" w14:textId="77777777" w:rsidTr="00AD7AE5">
        <w:trPr>
          <w:trHeight w:val="795"/>
        </w:trPr>
        <w:tc>
          <w:tcPr>
            <w:tcW w:w="1508" w:type="dxa"/>
          </w:tcPr>
          <w:p w14:paraId="4BA2506E"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2CF47623" w14:textId="510DEF73" w:rsidR="007A1983" w:rsidRPr="00F0226D" w:rsidRDefault="007A1983" w:rsidP="00CC581C">
            <w:pPr>
              <w:spacing w:after="160" w:line="276" w:lineRule="auto"/>
              <w:rPr>
                <w:sz w:val="26"/>
                <w:szCs w:val="26"/>
              </w:rPr>
            </w:pPr>
            <w:r w:rsidRPr="00F0226D">
              <w:rPr>
                <w:color w:val="000000"/>
                <w:sz w:val="26"/>
                <w:szCs w:val="26"/>
              </w:rPr>
              <w:t xml:space="preserve">Người dùng chọn chức năng </w:t>
            </w:r>
            <w:r w:rsidR="00CC581C">
              <w:rPr>
                <w:color w:val="000000"/>
                <w:sz w:val="26"/>
                <w:szCs w:val="26"/>
              </w:rPr>
              <w:t>thêm tài khoản khách hàng</w:t>
            </w:r>
            <w:r>
              <w:rPr>
                <w:color w:val="000000"/>
                <w:sz w:val="26"/>
                <w:szCs w:val="26"/>
              </w:rPr>
              <w:t>.</w:t>
            </w:r>
          </w:p>
        </w:tc>
      </w:tr>
      <w:tr w:rsidR="007A1983" w:rsidRPr="00F0226D" w14:paraId="0E23DE98" w14:textId="77777777" w:rsidTr="00AD7AE5">
        <w:trPr>
          <w:trHeight w:val="805"/>
        </w:trPr>
        <w:tc>
          <w:tcPr>
            <w:tcW w:w="1508" w:type="dxa"/>
          </w:tcPr>
          <w:p w14:paraId="6DC9FFFE"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185D9EB5" w14:textId="77777777" w:rsidR="007A1983" w:rsidRDefault="007A1983" w:rsidP="00DB3DC9">
            <w:pPr>
              <w:spacing w:line="276" w:lineRule="auto"/>
              <w:rPr>
                <w:sz w:val="26"/>
                <w:szCs w:val="26"/>
              </w:rPr>
            </w:pPr>
            <w:r w:rsidRPr="00F0226D">
              <w:rPr>
                <w:sz w:val="26"/>
                <w:szCs w:val="26"/>
              </w:rPr>
              <w:t>+ Người dùng đã đăng nhập vào hệ thống.</w:t>
            </w:r>
          </w:p>
          <w:p w14:paraId="5BD17935" w14:textId="5D86D31B" w:rsidR="00DB3DC9" w:rsidRPr="00F0226D" w:rsidRDefault="00DB3DC9" w:rsidP="00DB3DC9">
            <w:pPr>
              <w:spacing w:line="276" w:lineRule="auto"/>
              <w:rPr>
                <w:sz w:val="26"/>
                <w:szCs w:val="26"/>
              </w:rPr>
            </w:pPr>
          </w:p>
        </w:tc>
      </w:tr>
      <w:tr w:rsidR="007A1983" w:rsidRPr="00F0226D" w14:paraId="3D0E3E98" w14:textId="77777777" w:rsidTr="00AD7AE5">
        <w:trPr>
          <w:trHeight w:val="480"/>
        </w:trPr>
        <w:tc>
          <w:tcPr>
            <w:tcW w:w="1508" w:type="dxa"/>
          </w:tcPr>
          <w:p w14:paraId="111F15C2"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70927137" w14:textId="1CAD176F" w:rsidR="007A1983" w:rsidRPr="00F0226D" w:rsidRDefault="009B797B" w:rsidP="00AD7AE5">
            <w:pPr>
              <w:spacing w:after="160" w:line="276" w:lineRule="auto"/>
              <w:rPr>
                <w:sz w:val="26"/>
                <w:szCs w:val="26"/>
              </w:rPr>
            </w:pPr>
            <w:r>
              <w:rPr>
                <w:sz w:val="26"/>
                <w:szCs w:val="26"/>
              </w:rPr>
              <w:t>Một tài khoản khách hàng được tạo ra và lưu vào hệ thống.</w:t>
            </w:r>
          </w:p>
        </w:tc>
      </w:tr>
      <w:tr w:rsidR="007A1983" w:rsidRPr="00F0226D" w14:paraId="485E935B" w14:textId="77777777" w:rsidTr="00AD7AE5">
        <w:trPr>
          <w:trHeight w:val="480"/>
        </w:trPr>
        <w:tc>
          <w:tcPr>
            <w:tcW w:w="1508" w:type="dxa"/>
            <w:vMerge w:val="restart"/>
            <w:vAlign w:val="center"/>
          </w:tcPr>
          <w:p w14:paraId="6684318C"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786DAA03"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22203359"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0C8B4B1D" w14:textId="77777777" w:rsidTr="00AD7AE5">
        <w:trPr>
          <w:trHeight w:val="480"/>
        </w:trPr>
        <w:tc>
          <w:tcPr>
            <w:tcW w:w="1508" w:type="dxa"/>
            <w:vMerge/>
            <w:vAlign w:val="center"/>
          </w:tcPr>
          <w:p w14:paraId="6F47E279"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33C822AF" w14:textId="4F68C47C" w:rsidR="007A1983" w:rsidRPr="00F0226D" w:rsidRDefault="007A1983" w:rsidP="00B64CCB">
            <w:pPr>
              <w:tabs>
                <w:tab w:val="left" w:pos="360"/>
              </w:tabs>
              <w:spacing w:line="276" w:lineRule="auto"/>
              <w:rPr>
                <w:sz w:val="26"/>
                <w:szCs w:val="26"/>
              </w:rPr>
            </w:pPr>
            <w:r w:rsidRPr="00F0226D">
              <w:rPr>
                <w:sz w:val="26"/>
                <w:szCs w:val="26"/>
              </w:rPr>
              <w:t xml:space="preserve">1. </w:t>
            </w:r>
            <w:r>
              <w:rPr>
                <w:sz w:val="26"/>
                <w:szCs w:val="26"/>
              </w:rPr>
              <w:t>T</w:t>
            </w:r>
            <w:r w:rsidR="00B64CCB">
              <w:rPr>
                <w:sz w:val="26"/>
                <w:szCs w:val="26"/>
              </w:rPr>
              <w:t>hu ngân chọn chức năng thêm tài khoản khách hàng.</w:t>
            </w:r>
          </w:p>
        </w:tc>
        <w:tc>
          <w:tcPr>
            <w:tcW w:w="3943" w:type="dxa"/>
          </w:tcPr>
          <w:p w14:paraId="1FE76E9D" w14:textId="058B71FE" w:rsidR="007A1983" w:rsidRPr="00F0226D" w:rsidRDefault="007A1983" w:rsidP="00636EE2">
            <w:pPr>
              <w:tabs>
                <w:tab w:val="left" w:pos="720"/>
              </w:tabs>
              <w:spacing w:after="160" w:line="276" w:lineRule="auto"/>
              <w:rPr>
                <w:sz w:val="26"/>
                <w:szCs w:val="26"/>
              </w:rPr>
            </w:pPr>
            <w:r w:rsidRPr="00F0226D">
              <w:rPr>
                <w:sz w:val="26"/>
                <w:szCs w:val="26"/>
              </w:rPr>
              <w:t xml:space="preserve">1.1. </w:t>
            </w:r>
            <w:r>
              <w:rPr>
                <w:sz w:val="26"/>
                <w:szCs w:val="26"/>
              </w:rPr>
              <w:t>Hệ thống hiện giao diện</w:t>
            </w:r>
            <w:r w:rsidR="00636EE2">
              <w:rPr>
                <w:sz w:val="26"/>
                <w:szCs w:val="26"/>
              </w:rPr>
              <w:t xml:space="preserve"> thêm</w:t>
            </w:r>
            <w:r>
              <w:rPr>
                <w:sz w:val="26"/>
                <w:szCs w:val="26"/>
              </w:rPr>
              <w:t xml:space="preserve"> </w:t>
            </w:r>
            <w:r w:rsidR="00636EE2">
              <w:rPr>
                <w:sz w:val="26"/>
                <w:szCs w:val="26"/>
              </w:rPr>
              <w:t>tài khoản khách hàng.</w:t>
            </w:r>
          </w:p>
        </w:tc>
      </w:tr>
      <w:tr w:rsidR="007A1983" w:rsidRPr="00F0226D" w14:paraId="53B0DA11" w14:textId="77777777" w:rsidTr="00AD7AE5">
        <w:trPr>
          <w:trHeight w:val="480"/>
        </w:trPr>
        <w:tc>
          <w:tcPr>
            <w:tcW w:w="1508" w:type="dxa"/>
            <w:vMerge/>
            <w:vAlign w:val="center"/>
          </w:tcPr>
          <w:p w14:paraId="56CD555A"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1E5031EB" w14:textId="0468C1BA" w:rsidR="007A1983" w:rsidRDefault="007A1983" w:rsidP="00AD7AE5">
            <w:pPr>
              <w:tabs>
                <w:tab w:val="left" w:pos="360"/>
              </w:tabs>
              <w:spacing w:line="276" w:lineRule="auto"/>
              <w:rPr>
                <w:sz w:val="26"/>
                <w:szCs w:val="26"/>
              </w:rPr>
            </w:pPr>
            <w:r>
              <w:rPr>
                <w:sz w:val="26"/>
                <w:szCs w:val="26"/>
              </w:rPr>
              <w:t xml:space="preserve">2. Thu ngân nhập </w:t>
            </w:r>
            <w:r w:rsidR="008C15F1">
              <w:rPr>
                <w:sz w:val="26"/>
                <w:szCs w:val="26"/>
              </w:rPr>
              <w:t>thông tin khách hàng.</w:t>
            </w:r>
          </w:p>
          <w:p w14:paraId="0597BE25" w14:textId="77777777" w:rsidR="007A1983" w:rsidRPr="000455D2" w:rsidRDefault="007A1983" w:rsidP="00AD7AE5">
            <w:pPr>
              <w:tabs>
                <w:tab w:val="left" w:pos="2579"/>
              </w:tabs>
              <w:rPr>
                <w:sz w:val="26"/>
                <w:szCs w:val="26"/>
              </w:rPr>
            </w:pPr>
            <w:r>
              <w:rPr>
                <w:sz w:val="26"/>
                <w:szCs w:val="26"/>
              </w:rPr>
              <w:tab/>
            </w:r>
          </w:p>
        </w:tc>
        <w:tc>
          <w:tcPr>
            <w:tcW w:w="3943" w:type="dxa"/>
          </w:tcPr>
          <w:p w14:paraId="296646A4" w14:textId="3C45AA60" w:rsidR="007A1983" w:rsidRPr="00F0226D" w:rsidRDefault="007A1983" w:rsidP="00AD7AE5">
            <w:pPr>
              <w:tabs>
                <w:tab w:val="left" w:pos="720"/>
              </w:tabs>
              <w:spacing w:after="160" w:line="276" w:lineRule="auto"/>
              <w:rPr>
                <w:sz w:val="26"/>
                <w:szCs w:val="26"/>
              </w:rPr>
            </w:pPr>
          </w:p>
        </w:tc>
      </w:tr>
      <w:tr w:rsidR="007A1983" w:rsidRPr="00F0226D" w14:paraId="4F905969" w14:textId="77777777" w:rsidTr="00AD7AE5">
        <w:trPr>
          <w:trHeight w:val="480"/>
        </w:trPr>
        <w:tc>
          <w:tcPr>
            <w:tcW w:w="1508" w:type="dxa"/>
            <w:vMerge/>
            <w:vAlign w:val="center"/>
          </w:tcPr>
          <w:p w14:paraId="42AAABDF"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289060DB" w14:textId="1372F9C8" w:rsidR="007A1983" w:rsidRPr="00F0226D" w:rsidRDefault="007A1983" w:rsidP="00D61E11">
            <w:pPr>
              <w:tabs>
                <w:tab w:val="left" w:pos="360"/>
              </w:tabs>
              <w:spacing w:line="276" w:lineRule="auto"/>
              <w:rPr>
                <w:sz w:val="26"/>
                <w:szCs w:val="26"/>
              </w:rPr>
            </w:pPr>
            <w:r>
              <w:rPr>
                <w:sz w:val="26"/>
                <w:szCs w:val="26"/>
              </w:rPr>
              <w:t xml:space="preserve">3. Thu ngân </w:t>
            </w:r>
            <w:r w:rsidR="0045324F">
              <w:rPr>
                <w:sz w:val="26"/>
                <w:szCs w:val="26"/>
              </w:rPr>
              <w:t>nhấn xác nhận.</w:t>
            </w:r>
          </w:p>
        </w:tc>
        <w:tc>
          <w:tcPr>
            <w:tcW w:w="3943" w:type="dxa"/>
          </w:tcPr>
          <w:p w14:paraId="45E0790A" w14:textId="78449593" w:rsidR="007A1983" w:rsidRPr="00F0226D" w:rsidRDefault="00AD7AE5" w:rsidP="00D61E11">
            <w:pPr>
              <w:tabs>
                <w:tab w:val="left" w:pos="720"/>
              </w:tabs>
              <w:spacing w:after="160" w:line="276" w:lineRule="auto"/>
              <w:rPr>
                <w:sz w:val="26"/>
                <w:szCs w:val="26"/>
              </w:rPr>
            </w:pPr>
            <w:r>
              <w:rPr>
                <w:sz w:val="26"/>
                <w:szCs w:val="26"/>
              </w:rPr>
              <w:t xml:space="preserve">3.1. Hiện popup </w:t>
            </w:r>
            <w:r w:rsidR="00D61E11">
              <w:rPr>
                <w:sz w:val="26"/>
                <w:szCs w:val="26"/>
              </w:rPr>
              <w:t>ghi thông tin thu ngân vừa nhập.</w:t>
            </w:r>
          </w:p>
        </w:tc>
      </w:tr>
      <w:tr w:rsidR="007A1983" w:rsidRPr="00F0226D" w14:paraId="5014C23A" w14:textId="77777777" w:rsidTr="00AD7AE5">
        <w:trPr>
          <w:trHeight w:val="480"/>
        </w:trPr>
        <w:tc>
          <w:tcPr>
            <w:tcW w:w="1508" w:type="dxa"/>
            <w:vMerge/>
            <w:vAlign w:val="center"/>
          </w:tcPr>
          <w:p w14:paraId="6FC2F6BF"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2580E2EB" w14:textId="77777777" w:rsidR="007A1983" w:rsidRPr="00F0226D" w:rsidRDefault="007A1983" w:rsidP="00AD7AE5">
            <w:pPr>
              <w:tabs>
                <w:tab w:val="left" w:pos="360"/>
              </w:tabs>
              <w:spacing w:line="276" w:lineRule="auto"/>
              <w:rPr>
                <w:sz w:val="26"/>
                <w:szCs w:val="26"/>
              </w:rPr>
            </w:pPr>
            <w:r>
              <w:rPr>
                <w:sz w:val="26"/>
                <w:szCs w:val="26"/>
              </w:rPr>
              <w:t>4. Thu ngân nhấn xác nhận.</w:t>
            </w:r>
          </w:p>
        </w:tc>
        <w:tc>
          <w:tcPr>
            <w:tcW w:w="3943" w:type="dxa"/>
          </w:tcPr>
          <w:p w14:paraId="5C8E09A4" w14:textId="2C362975" w:rsidR="007A1983" w:rsidRPr="00F0226D" w:rsidRDefault="007A1983" w:rsidP="00DD28AE">
            <w:pPr>
              <w:tabs>
                <w:tab w:val="left" w:pos="720"/>
              </w:tabs>
              <w:spacing w:after="160" w:line="276" w:lineRule="auto"/>
              <w:rPr>
                <w:sz w:val="26"/>
                <w:szCs w:val="26"/>
              </w:rPr>
            </w:pPr>
            <w:r>
              <w:rPr>
                <w:sz w:val="26"/>
                <w:szCs w:val="26"/>
              </w:rPr>
              <w:t xml:space="preserve">4.1. </w:t>
            </w:r>
            <w:r w:rsidR="00DD28AE">
              <w:rPr>
                <w:sz w:val="26"/>
                <w:szCs w:val="26"/>
              </w:rPr>
              <w:t>Hệ thống tắt popup và lưu tài khoản vào hệ thống.</w:t>
            </w:r>
          </w:p>
        </w:tc>
      </w:tr>
      <w:tr w:rsidR="007A1983" w:rsidRPr="00F0226D" w14:paraId="4F8EDB52" w14:textId="77777777" w:rsidTr="00AD7AE5">
        <w:trPr>
          <w:trHeight w:val="248"/>
        </w:trPr>
        <w:tc>
          <w:tcPr>
            <w:tcW w:w="1508" w:type="dxa"/>
          </w:tcPr>
          <w:p w14:paraId="476C0941" w14:textId="77777777" w:rsidR="007A1983" w:rsidRPr="00F0226D" w:rsidRDefault="007A1983" w:rsidP="00AD7AE5">
            <w:pPr>
              <w:spacing w:after="160" w:line="276" w:lineRule="auto"/>
              <w:rPr>
                <w:b/>
                <w:sz w:val="26"/>
                <w:szCs w:val="26"/>
              </w:rPr>
            </w:pPr>
            <w:r w:rsidRPr="00F0226D">
              <w:rPr>
                <w:b/>
                <w:sz w:val="26"/>
                <w:szCs w:val="26"/>
              </w:rPr>
              <w:lastRenderedPageBreak/>
              <w:t>Ngoại lệ</w:t>
            </w:r>
          </w:p>
        </w:tc>
        <w:tc>
          <w:tcPr>
            <w:tcW w:w="7884" w:type="dxa"/>
            <w:gridSpan w:val="2"/>
          </w:tcPr>
          <w:p w14:paraId="49E65470" w14:textId="77777777" w:rsidR="007A1983" w:rsidRDefault="00601E05" w:rsidP="00AD7AE5">
            <w:pPr>
              <w:tabs>
                <w:tab w:val="left" w:pos="445"/>
              </w:tabs>
              <w:spacing w:line="276" w:lineRule="auto"/>
              <w:rPr>
                <w:sz w:val="26"/>
                <w:szCs w:val="26"/>
              </w:rPr>
            </w:pPr>
            <w:r>
              <w:rPr>
                <w:sz w:val="26"/>
                <w:szCs w:val="26"/>
              </w:rPr>
              <w:t>2.a. Nhập thông tin không hợp lệ.</w:t>
            </w:r>
          </w:p>
          <w:p w14:paraId="567487E9" w14:textId="0E8FD55D" w:rsidR="00601E05" w:rsidRPr="00F0226D" w:rsidRDefault="00601E05" w:rsidP="00AD7AE5">
            <w:pPr>
              <w:tabs>
                <w:tab w:val="left" w:pos="445"/>
              </w:tabs>
              <w:spacing w:line="276" w:lineRule="auto"/>
              <w:rPr>
                <w:sz w:val="26"/>
                <w:szCs w:val="26"/>
              </w:rPr>
            </w:pPr>
            <w:r>
              <w:rPr>
                <w:sz w:val="26"/>
                <w:szCs w:val="26"/>
              </w:rPr>
              <w:t>=&gt; Hiện thông báo lỗi, yêu cầu nhập lại.</w:t>
            </w:r>
          </w:p>
        </w:tc>
      </w:tr>
    </w:tbl>
    <w:p w14:paraId="25512B87" w14:textId="77777777" w:rsidR="008C35EA" w:rsidRDefault="008C35EA" w:rsidP="007A1983">
      <w:pPr>
        <w:pStyle w:val="NormalWeb"/>
        <w:spacing w:before="0" w:beforeAutospacing="0" w:after="0" w:afterAutospacing="0" w:line="360" w:lineRule="auto"/>
        <w:ind w:left="64"/>
        <w:jc w:val="center"/>
        <w:rPr>
          <w:sz w:val="26"/>
          <w:szCs w:val="26"/>
        </w:rPr>
      </w:pPr>
    </w:p>
    <w:p w14:paraId="253261FB" w14:textId="5F8725C4" w:rsidR="007A1983" w:rsidRPr="00F0226D" w:rsidRDefault="00096472" w:rsidP="00096472">
      <w:pPr>
        <w:pStyle w:val="Caption"/>
      </w:pPr>
      <w:bookmarkStart w:id="50" w:name="_Toc68121170"/>
      <w:r>
        <w:t xml:space="preserve">Bảng </w:t>
      </w:r>
      <w:fldSimple w:instr=" SEQ Bảng \* ARABIC ">
        <w:r w:rsidR="00B57B1F">
          <w:rPr>
            <w:noProof/>
          </w:rPr>
          <w:t>25</w:t>
        </w:r>
      </w:fldSimple>
      <w:r>
        <w:t xml:space="preserve">: </w:t>
      </w:r>
      <w:r w:rsidR="007A1983" w:rsidRPr="00F0226D">
        <w:t xml:space="preserve">Đặc tả usecase </w:t>
      </w:r>
      <w:r w:rsidR="00E96497">
        <w:t>xóa khách hàng</w:t>
      </w:r>
      <w:bookmarkEnd w:id="50"/>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573B15F7" w14:textId="77777777" w:rsidTr="00AD7AE5">
        <w:trPr>
          <w:trHeight w:val="480"/>
        </w:trPr>
        <w:tc>
          <w:tcPr>
            <w:tcW w:w="1508" w:type="dxa"/>
          </w:tcPr>
          <w:p w14:paraId="18E5A351"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3CB718B1" w14:textId="14544E33" w:rsidR="007A1983" w:rsidRPr="00F0226D" w:rsidRDefault="004B1590" w:rsidP="00AD7AE5">
            <w:pPr>
              <w:spacing w:after="160" w:line="276" w:lineRule="auto"/>
              <w:rPr>
                <w:sz w:val="26"/>
                <w:szCs w:val="26"/>
              </w:rPr>
            </w:pPr>
            <w:r>
              <w:rPr>
                <w:sz w:val="26"/>
                <w:szCs w:val="26"/>
              </w:rPr>
              <w:t>UC22</w:t>
            </w:r>
            <w:r w:rsidR="007A1983" w:rsidRPr="00F0226D">
              <w:rPr>
                <w:sz w:val="26"/>
                <w:szCs w:val="26"/>
              </w:rPr>
              <w:t>.</w:t>
            </w:r>
          </w:p>
        </w:tc>
      </w:tr>
      <w:tr w:rsidR="007A1983" w:rsidRPr="00F0226D" w14:paraId="6B37BE6C" w14:textId="77777777" w:rsidTr="00AD7AE5">
        <w:trPr>
          <w:trHeight w:val="480"/>
        </w:trPr>
        <w:tc>
          <w:tcPr>
            <w:tcW w:w="1508" w:type="dxa"/>
          </w:tcPr>
          <w:p w14:paraId="10C69281"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2CEF1650" w14:textId="70E24A99" w:rsidR="007A1983" w:rsidRPr="00F0226D" w:rsidRDefault="004A4D65" w:rsidP="00AD7AE5">
            <w:pPr>
              <w:spacing w:after="160" w:line="276" w:lineRule="auto"/>
              <w:rPr>
                <w:sz w:val="26"/>
                <w:szCs w:val="26"/>
              </w:rPr>
            </w:pPr>
            <w:r>
              <w:rPr>
                <w:sz w:val="26"/>
                <w:szCs w:val="26"/>
              </w:rPr>
              <w:t>Xóa khách hàng</w:t>
            </w:r>
            <w:r w:rsidR="00575EFA">
              <w:rPr>
                <w:sz w:val="26"/>
                <w:szCs w:val="26"/>
              </w:rPr>
              <w:t>.</w:t>
            </w:r>
          </w:p>
        </w:tc>
      </w:tr>
      <w:tr w:rsidR="007A1983" w:rsidRPr="00F0226D" w14:paraId="7D959F05" w14:textId="77777777" w:rsidTr="00AD7AE5">
        <w:trPr>
          <w:trHeight w:val="467"/>
        </w:trPr>
        <w:tc>
          <w:tcPr>
            <w:tcW w:w="1508" w:type="dxa"/>
          </w:tcPr>
          <w:p w14:paraId="54911A63"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5DAE2A32" w14:textId="413A539F" w:rsidR="007A1983" w:rsidRPr="00C231C8" w:rsidRDefault="003601FF" w:rsidP="00AD7AE5">
            <w:pPr>
              <w:spacing w:after="160" w:line="276" w:lineRule="auto"/>
              <w:rPr>
                <w:color w:val="000000"/>
                <w:sz w:val="26"/>
                <w:szCs w:val="26"/>
              </w:rPr>
            </w:pPr>
            <w:r>
              <w:rPr>
                <w:color w:val="000000"/>
                <w:sz w:val="26"/>
                <w:szCs w:val="26"/>
              </w:rPr>
              <w:t>Thu ngân xóa khách hàng.</w:t>
            </w:r>
          </w:p>
        </w:tc>
      </w:tr>
      <w:tr w:rsidR="007A1983" w:rsidRPr="00F0226D" w14:paraId="0238E328" w14:textId="77777777" w:rsidTr="00AD7AE5">
        <w:trPr>
          <w:trHeight w:val="480"/>
        </w:trPr>
        <w:tc>
          <w:tcPr>
            <w:tcW w:w="1508" w:type="dxa"/>
          </w:tcPr>
          <w:p w14:paraId="7002815E"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2B29EB69" w14:textId="13C42C8C" w:rsidR="007A1983" w:rsidRPr="00F0226D" w:rsidRDefault="00F749E2" w:rsidP="00AD7AE5">
            <w:pPr>
              <w:spacing w:after="160" w:line="276" w:lineRule="auto"/>
              <w:rPr>
                <w:sz w:val="26"/>
                <w:szCs w:val="26"/>
              </w:rPr>
            </w:pPr>
            <w:r w:rsidRPr="00F749E2">
              <w:rPr>
                <w:color w:val="000000"/>
                <w:sz w:val="26"/>
                <w:szCs w:val="26"/>
              </w:rPr>
              <w:t>Hệ thống cho phép xóa tài khoản khách hàng đã tồn tại trong hệ thống.</w:t>
            </w:r>
          </w:p>
        </w:tc>
      </w:tr>
      <w:tr w:rsidR="007A1983" w:rsidRPr="00F0226D" w14:paraId="0B706B45" w14:textId="77777777" w:rsidTr="00AD7AE5">
        <w:trPr>
          <w:trHeight w:val="480"/>
        </w:trPr>
        <w:tc>
          <w:tcPr>
            <w:tcW w:w="1508" w:type="dxa"/>
          </w:tcPr>
          <w:p w14:paraId="5B6F17FF"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4FF880C2" w14:textId="77777777" w:rsidR="007A1983" w:rsidRPr="00F0226D" w:rsidRDefault="007A1983" w:rsidP="00AD7AE5">
            <w:pPr>
              <w:spacing w:after="160" w:line="276" w:lineRule="auto"/>
              <w:rPr>
                <w:sz w:val="26"/>
                <w:szCs w:val="26"/>
              </w:rPr>
            </w:pPr>
            <w:r>
              <w:rPr>
                <w:sz w:val="26"/>
                <w:szCs w:val="26"/>
              </w:rPr>
              <w:t>Thu ngân.</w:t>
            </w:r>
          </w:p>
        </w:tc>
      </w:tr>
      <w:tr w:rsidR="007A1983" w:rsidRPr="00F0226D" w14:paraId="48953E6B" w14:textId="77777777" w:rsidTr="00AD7AE5">
        <w:trPr>
          <w:trHeight w:val="795"/>
        </w:trPr>
        <w:tc>
          <w:tcPr>
            <w:tcW w:w="1508" w:type="dxa"/>
          </w:tcPr>
          <w:p w14:paraId="72CFF2E8"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2EA69B01" w14:textId="0A4E8248" w:rsidR="007A1983" w:rsidRPr="00F0226D" w:rsidRDefault="007A1983" w:rsidP="00C25087">
            <w:pPr>
              <w:spacing w:after="160" w:line="276" w:lineRule="auto"/>
              <w:rPr>
                <w:sz w:val="26"/>
                <w:szCs w:val="26"/>
              </w:rPr>
            </w:pPr>
            <w:r w:rsidRPr="00F0226D">
              <w:rPr>
                <w:color w:val="000000"/>
                <w:sz w:val="26"/>
                <w:szCs w:val="26"/>
              </w:rPr>
              <w:t>Người dùng chọn chức năng</w:t>
            </w:r>
            <w:r w:rsidR="00C25087">
              <w:rPr>
                <w:color w:val="000000"/>
                <w:sz w:val="26"/>
                <w:szCs w:val="26"/>
              </w:rPr>
              <w:t xml:space="preserve"> xóa khách hàng.</w:t>
            </w:r>
          </w:p>
        </w:tc>
      </w:tr>
      <w:tr w:rsidR="007A1983" w:rsidRPr="00F0226D" w14:paraId="659DED1A" w14:textId="77777777" w:rsidTr="00AD7AE5">
        <w:trPr>
          <w:trHeight w:val="805"/>
        </w:trPr>
        <w:tc>
          <w:tcPr>
            <w:tcW w:w="1508" w:type="dxa"/>
          </w:tcPr>
          <w:p w14:paraId="20886C89"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44019578" w14:textId="77777777" w:rsidR="001F5579" w:rsidRDefault="007A1983" w:rsidP="00762276">
            <w:pPr>
              <w:spacing w:line="276" w:lineRule="auto"/>
              <w:rPr>
                <w:sz w:val="26"/>
                <w:szCs w:val="26"/>
              </w:rPr>
            </w:pPr>
            <w:r w:rsidRPr="00F0226D">
              <w:rPr>
                <w:sz w:val="26"/>
                <w:szCs w:val="26"/>
              </w:rPr>
              <w:t>+ Người dùng đã đăng nhập vào hệ thống.</w:t>
            </w:r>
          </w:p>
          <w:p w14:paraId="08DB7180" w14:textId="1C08FFEB" w:rsidR="007A1983" w:rsidRPr="00F0226D" w:rsidRDefault="007A1983" w:rsidP="00762276">
            <w:pPr>
              <w:spacing w:line="276" w:lineRule="auto"/>
              <w:rPr>
                <w:sz w:val="26"/>
                <w:szCs w:val="26"/>
              </w:rPr>
            </w:pPr>
            <w:r w:rsidRPr="009C4D77">
              <w:rPr>
                <w:sz w:val="26"/>
                <w:szCs w:val="26"/>
              </w:rPr>
              <w:t>+ Khách hàng có tồn tại.</w:t>
            </w:r>
          </w:p>
        </w:tc>
      </w:tr>
      <w:tr w:rsidR="007A1983" w:rsidRPr="00F0226D" w14:paraId="1290616B" w14:textId="77777777" w:rsidTr="00AD7AE5">
        <w:trPr>
          <w:trHeight w:val="480"/>
        </w:trPr>
        <w:tc>
          <w:tcPr>
            <w:tcW w:w="1508" w:type="dxa"/>
          </w:tcPr>
          <w:p w14:paraId="769DE1B9"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21E969E6" w14:textId="197D8FC8" w:rsidR="007A1983" w:rsidRPr="00F0226D" w:rsidRDefault="00D255AB" w:rsidP="00AD7AE5">
            <w:pPr>
              <w:spacing w:after="160" w:line="276" w:lineRule="auto"/>
              <w:rPr>
                <w:sz w:val="26"/>
                <w:szCs w:val="26"/>
              </w:rPr>
            </w:pPr>
            <w:r>
              <w:rPr>
                <w:sz w:val="26"/>
                <w:szCs w:val="26"/>
              </w:rPr>
              <w:t>Xóa được tài khoản khách hàng khỏi hệ thống.</w:t>
            </w:r>
          </w:p>
        </w:tc>
      </w:tr>
      <w:tr w:rsidR="007A1983" w:rsidRPr="00F0226D" w14:paraId="1F1C0AD7" w14:textId="77777777" w:rsidTr="00AD7AE5">
        <w:trPr>
          <w:trHeight w:val="480"/>
        </w:trPr>
        <w:tc>
          <w:tcPr>
            <w:tcW w:w="1508" w:type="dxa"/>
            <w:vMerge w:val="restart"/>
            <w:vAlign w:val="center"/>
          </w:tcPr>
          <w:p w14:paraId="47F5F693"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420141CA"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4545BACC"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3D4C1A8D" w14:textId="77777777" w:rsidTr="00AD7AE5">
        <w:trPr>
          <w:trHeight w:val="480"/>
        </w:trPr>
        <w:tc>
          <w:tcPr>
            <w:tcW w:w="1508" w:type="dxa"/>
            <w:vMerge/>
            <w:vAlign w:val="center"/>
          </w:tcPr>
          <w:p w14:paraId="11D88EB5"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3BE77CDD" w14:textId="73706CC9" w:rsidR="007A1983" w:rsidRPr="00F0226D" w:rsidRDefault="007A1983" w:rsidP="003A5414">
            <w:pPr>
              <w:tabs>
                <w:tab w:val="left" w:pos="360"/>
              </w:tabs>
              <w:spacing w:line="276" w:lineRule="auto"/>
              <w:rPr>
                <w:sz w:val="26"/>
                <w:szCs w:val="26"/>
              </w:rPr>
            </w:pPr>
            <w:r w:rsidRPr="00F0226D">
              <w:rPr>
                <w:sz w:val="26"/>
                <w:szCs w:val="26"/>
              </w:rPr>
              <w:t xml:space="preserve">1. </w:t>
            </w:r>
            <w:r>
              <w:rPr>
                <w:sz w:val="26"/>
                <w:szCs w:val="26"/>
              </w:rPr>
              <w:t>Thu ngân chọn chức năng</w:t>
            </w:r>
            <w:r w:rsidR="003A5414">
              <w:rPr>
                <w:sz w:val="26"/>
                <w:szCs w:val="26"/>
              </w:rPr>
              <w:t xml:space="preserve"> xóa tài khoản khách hàng.</w:t>
            </w:r>
          </w:p>
        </w:tc>
        <w:tc>
          <w:tcPr>
            <w:tcW w:w="3943" w:type="dxa"/>
          </w:tcPr>
          <w:p w14:paraId="3AADEC39" w14:textId="07FFCB4A" w:rsidR="007A1983" w:rsidRPr="00F0226D" w:rsidRDefault="007A1983" w:rsidP="00E258FC">
            <w:pPr>
              <w:tabs>
                <w:tab w:val="left" w:pos="720"/>
              </w:tabs>
              <w:spacing w:after="160" w:line="276" w:lineRule="auto"/>
              <w:rPr>
                <w:sz w:val="26"/>
                <w:szCs w:val="26"/>
              </w:rPr>
            </w:pPr>
            <w:r w:rsidRPr="00F0226D">
              <w:rPr>
                <w:sz w:val="26"/>
                <w:szCs w:val="26"/>
              </w:rPr>
              <w:t xml:space="preserve">1.1. </w:t>
            </w:r>
            <w:r w:rsidR="00E258FC">
              <w:rPr>
                <w:sz w:val="26"/>
                <w:szCs w:val="26"/>
              </w:rPr>
              <w:t>Hiệp popup hỏi có chắc muốn xóa khách hàng này.</w:t>
            </w:r>
          </w:p>
        </w:tc>
      </w:tr>
      <w:tr w:rsidR="007A1983" w:rsidRPr="00F0226D" w14:paraId="0FEFFE1A" w14:textId="77777777" w:rsidTr="00AD7AE5">
        <w:trPr>
          <w:trHeight w:val="480"/>
        </w:trPr>
        <w:tc>
          <w:tcPr>
            <w:tcW w:w="1508" w:type="dxa"/>
            <w:vMerge/>
            <w:vAlign w:val="center"/>
          </w:tcPr>
          <w:p w14:paraId="2BA376E1"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39145F8B" w14:textId="7F296FBA" w:rsidR="007A1983" w:rsidRDefault="007A1983" w:rsidP="00AD7AE5">
            <w:pPr>
              <w:tabs>
                <w:tab w:val="left" w:pos="360"/>
              </w:tabs>
              <w:spacing w:line="276" w:lineRule="auto"/>
              <w:rPr>
                <w:sz w:val="26"/>
                <w:szCs w:val="26"/>
              </w:rPr>
            </w:pPr>
            <w:r>
              <w:rPr>
                <w:sz w:val="26"/>
                <w:szCs w:val="26"/>
              </w:rPr>
              <w:t xml:space="preserve">2. Thu ngân </w:t>
            </w:r>
            <w:r w:rsidR="00B5448E">
              <w:rPr>
                <w:sz w:val="26"/>
                <w:szCs w:val="26"/>
              </w:rPr>
              <w:t>chọn xác nhận.</w:t>
            </w:r>
          </w:p>
          <w:p w14:paraId="5DA22E1D" w14:textId="77777777" w:rsidR="007A1983" w:rsidRPr="000455D2" w:rsidRDefault="007A1983" w:rsidP="00AD7AE5">
            <w:pPr>
              <w:tabs>
                <w:tab w:val="left" w:pos="2579"/>
              </w:tabs>
              <w:rPr>
                <w:sz w:val="26"/>
                <w:szCs w:val="26"/>
              </w:rPr>
            </w:pPr>
            <w:r>
              <w:rPr>
                <w:sz w:val="26"/>
                <w:szCs w:val="26"/>
              </w:rPr>
              <w:tab/>
            </w:r>
          </w:p>
        </w:tc>
        <w:tc>
          <w:tcPr>
            <w:tcW w:w="3943" w:type="dxa"/>
          </w:tcPr>
          <w:p w14:paraId="31CFE77A" w14:textId="7F66F05E" w:rsidR="007A1983" w:rsidRPr="00F0226D" w:rsidRDefault="007A1983" w:rsidP="009B2B9A">
            <w:pPr>
              <w:tabs>
                <w:tab w:val="left" w:pos="720"/>
              </w:tabs>
              <w:spacing w:after="160" w:line="276" w:lineRule="auto"/>
              <w:rPr>
                <w:sz w:val="26"/>
                <w:szCs w:val="26"/>
              </w:rPr>
            </w:pPr>
            <w:r>
              <w:rPr>
                <w:sz w:val="26"/>
                <w:szCs w:val="26"/>
              </w:rPr>
              <w:t xml:space="preserve">2.1. </w:t>
            </w:r>
            <w:r w:rsidR="009B2B9A">
              <w:rPr>
                <w:sz w:val="26"/>
                <w:szCs w:val="26"/>
              </w:rPr>
              <w:t xml:space="preserve">Tắt popup, </w:t>
            </w:r>
            <w:r w:rsidR="00D36B0D">
              <w:rPr>
                <w:sz w:val="26"/>
                <w:szCs w:val="26"/>
              </w:rPr>
              <w:t xml:space="preserve">xóa tài khoản khách hàng khỏi </w:t>
            </w:r>
            <w:r w:rsidR="009B2B9A">
              <w:rPr>
                <w:sz w:val="26"/>
                <w:szCs w:val="26"/>
              </w:rPr>
              <w:t>hệ thống</w:t>
            </w:r>
            <w:r w:rsidR="00D36B0D">
              <w:rPr>
                <w:sz w:val="26"/>
                <w:szCs w:val="26"/>
              </w:rPr>
              <w:t>.</w:t>
            </w:r>
          </w:p>
        </w:tc>
      </w:tr>
      <w:tr w:rsidR="007A1983" w:rsidRPr="00F0226D" w14:paraId="7E25B082" w14:textId="77777777" w:rsidTr="00AD7AE5">
        <w:trPr>
          <w:trHeight w:val="248"/>
        </w:trPr>
        <w:tc>
          <w:tcPr>
            <w:tcW w:w="1508" w:type="dxa"/>
          </w:tcPr>
          <w:p w14:paraId="67148E49"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23EE0AEB" w14:textId="3485DAC9" w:rsidR="007A1983" w:rsidRPr="00F0226D" w:rsidRDefault="0034298F" w:rsidP="00AD7AE5">
            <w:pPr>
              <w:tabs>
                <w:tab w:val="left" w:pos="445"/>
              </w:tabs>
              <w:spacing w:line="276" w:lineRule="auto"/>
              <w:rPr>
                <w:sz w:val="26"/>
                <w:szCs w:val="26"/>
              </w:rPr>
            </w:pPr>
            <w:r>
              <w:rPr>
                <w:sz w:val="26"/>
                <w:szCs w:val="26"/>
              </w:rPr>
              <w:t>Không.</w:t>
            </w:r>
          </w:p>
        </w:tc>
      </w:tr>
    </w:tbl>
    <w:p w14:paraId="30AEACFA" w14:textId="77777777" w:rsidR="00B355B9" w:rsidRDefault="00B355B9" w:rsidP="007A1983">
      <w:pPr>
        <w:pStyle w:val="NormalWeb"/>
        <w:spacing w:before="0" w:beforeAutospacing="0" w:after="0" w:afterAutospacing="0" w:line="360" w:lineRule="auto"/>
        <w:ind w:left="64"/>
        <w:jc w:val="center"/>
        <w:rPr>
          <w:sz w:val="26"/>
          <w:szCs w:val="26"/>
        </w:rPr>
      </w:pPr>
    </w:p>
    <w:p w14:paraId="4A04064E" w14:textId="0A1A008C" w:rsidR="007A1983" w:rsidRPr="00F0226D" w:rsidRDefault="00B57B1F" w:rsidP="00B57B1F">
      <w:pPr>
        <w:pStyle w:val="Caption"/>
      </w:pPr>
      <w:bookmarkStart w:id="51" w:name="_Toc68121171"/>
      <w:r>
        <w:t xml:space="preserve">Bảng </w:t>
      </w:r>
      <w:fldSimple w:instr=" SEQ Bảng \* ARABIC ">
        <w:r>
          <w:rPr>
            <w:noProof/>
          </w:rPr>
          <w:t>26</w:t>
        </w:r>
      </w:fldSimple>
      <w:r>
        <w:t xml:space="preserve">: </w:t>
      </w:r>
      <w:r w:rsidR="007A1983" w:rsidRPr="00F0226D">
        <w:t xml:space="preserve">Đặc tả usecase </w:t>
      </w:r>
      <w:r w:rsidR="009C1641">
        <w:t>sửa khách hàng</w:t>
      </w:r>
      <w:bookmarkEnd w:id="51"/>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0DC31208" w14:textId="77777777" w:rsidTr="00AD7AE5">
        <w:trPr>
          <w:trHeight w:val="480"/>
        </w:trPr>
        <w:tc>
          <w:tcPr>
            <w:tcW w:w="1508" w:type="dxa"/>
          </w:tcPr>
          <w:p w14:paraId="1772C810"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2971CC9B" w14:textId="766F94B8" w:rsidR="007A1983" w:rsidRPr="00F0226D" w:rsidRDefault="009C1641" w:rsidP="009C1641">
            <w:pPr>
              <w:spacing w:after="160" w:line="276" w:lineRule="auto"/>
              <w:rPr>
                <w:sz w:val="26"/>
                <w:szCs w:val="26"/>
              </w:rPr>
            </w:pPr>
            <w:r>
              <w:rPr>
                <w:sz w:val="26"/>
                <w:szCs w:val="26"/>
              </w:rPr>
              <w:t>UC23</w:t>
            </w:r>
            <w:r w:rsidR="007A1983" w:rsidRPr="00F0226D">
              <w:rPr>
                <w:sz w:val="26"/>
                <w:szCs w:val="26"/>
              </w:rPr>
              <w:t>.</w:t>
            </w:r>
          </w:p>
        </w:tc>
      </w:tr>
      <w:tr w:rsidR="007A1983" w:rsidRPr="00F0226D" w14:paraId="6216EAD4" w14:textId="77777777" w:rsidTr="00AD7AE5">
        <w:trPr>
          <w:trHeight w:val="480"/>
        </w:trPr>
        <w:tc>
          <w:tcPr>
            <w:tcW w:w="1508" w:type="dxa"/>
          </w:tcPr>
          <w:p w14:paraId="0F976778"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3E6920AA" w14:textId="0F742FC7" w:rsidR="007A1983" w:rsidRPr="00F0226D" w:rsidRDefault="00AC6A1E" w:rsidP="00AD7AE5">
            <w:pPr>
              <w:spacing w:after="160" w:line="276" w:lineRule="auto"/>
              <w:rPr>
                <w:sz w:val="26"/>
                <w:szCs w:val="26"/>
              </w:rPr>
            </w:pPr>
            <w:r>
              <w:rPr>
                <w:sz w:val="26"/>
                <w:szCs w:val="26"/>
              </w:rPr>
              <w:t>Sửa khách hàng</w:t>
            </w:r>
          </w:p>
        </w:tc>
      </w:tr>
      <w:tr w:rsidR="007A1983" w:rsidRPr="00F0226D" w14:paraId="2029DDDE" w14:textId="77777777" w:rsidTr="00AD7AE5">
        <w:trPr>
          <w:trHeight w:val="467"/>
        </w:trPr>
        <w:tc>
          <w:tcPr>
            <w:tcW w:w="1508" w:type="dxa"/>
          </w:tcPr>
          <w:p w14:paraId="243BB563" w14:textId="77777777" w:rsidR="007A1983" w:rsidRPr="00F0226D" w:rsidRDefault="007A1983" w:rsidP="00AD7AE5">
            <w:pPr>
              <w:spacing w:after="160" w:line="276" w:lineRule="auto"/>
              <w:rPr>
                <w:b/>
                <w:sz w:val="26"/>
                <w:szCs w:val="26"/>
              </w:rPr>
            </w:pPr>
            <w:r w:rsidRPr="00F0226D">
              <w:rPr>
                <w:b/>
                <w:sz w:val="26"/>
                <w:szCs w:val="26"/>
              </w:rPr>
              <w:lastRenderedPageBreak/>
              <w:t>Ngữ cảnh</w:t>
            </w:r>
          </w:p>
        </w:tc>
        <w:tc>
          <w:tcPr>
            <w:tcW w:w="7884" w:type="dxa"/>
            <w:gridSpan w:val="2"/>
            <w:vAlign w:val="center"/>
          </w:tcPr>
          <w:p w14:paraId="21AA5FCC" w14:textId="12362308" w:rsidR="007A1983" w:rsidRPr="00C231C8" w:rsidRDefault="003D2115" w:rsidP="00AD7AE5">
            <w:pPr>
              <w:spacing w:after="160" w:line="276" w:lineRule="auto"/>
              <w:rPr>
                <w:color w:val="000000"/>
                <w:sz w:val="26"/>
                <w:szCs w:val="26"/>
              </w:rPr>
            </w:pPr>
            <w:r>
              <w:rPr>
                <w:color w:val="000000"/>
                <w:sz w:val="26"/>
                <w:szCs w:val="26"/>
              </w:rPr>
              <w:t>Thu ngân cập nhật thông tin</w:t>
            </w:r>
            <w:r w:rsidR="001A033E">
              <w:rPr>
                <w:color w:val="000000"/>
                <w:sz w:val="26"/>
                <w:szCs w:val="26"/>
              </w:rPr>
              <w:t xml:space="preserve"> tài khoản</w:t>
            </w:r>
            <w:r>
              <w:rPr>
                <w:color w:val="000000"/>
                <w:sz w:val="26"/>
                <w:szCs w:val="26"/>
              </w:rPr>
              <w:t xml:space="preserve"> khách hàng.</w:t>
            </w:r>
          </w:p>
        </w:tc>
      </w:tr>
      <w:tr w:rsidR="007A1983" w:rsidRPr="00F0226D" w14:paraId="1FFE501E" w14:textId="77777777" w:rsidTr="00AD7AE5">
        <w:trPr>
          <w:trHeight w:val="480"/>
        </w:trPr>
        <w:tc>
          <w:tcPr>
            <w:tcW w:w="1508" w:type="dxa"/>
          </w:tcPr>
          <w:p w14:paraId="01314F71"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5BC14198" w14:textId="6E738BE6" w:rsidR="007A1983" w:rsidRPr="00F0226D" w:rsidRDefault="001A033E" w:rsidP="00AD7AE5">
            <w:pPr>
              <w:spacing w:after="160" w:line="276" w:lineRule="auto"/>
              <w:rPr>
                <w:sz w:val="26"/>
                <w:szCs w:val="26"/>
              </w:rPr>
            </w:pPr>
            <w:r w:rsidRPr="001A033E">
              <w:rPr>
                <w:color w:val="000000"/>
                <w:sz w:val="26"/>
                <w:szCs w:val="26"/>
              </w:rPr>
              <w:t>Hệ thống cho phép cập nhật tài khoản khách hàng đã tồn tại trong hệ thống.</w:t>
            </w:r>
          </w:p>
        </w:tc>
      </w:tr>
      <w:tr w:rsidR="007A1983" w:rsidRPr="00F0226D" w14:paraId="73E9F41A" w14:textId="77777777" w:rsidTr="00AD7AE5">
        <w:trPr>
          <w:trHeight w:val="480"/>
        </w:trPr>
        <w:tc>
          <w:tcPr>
            <w:tcW w:w="1508" w:type="dxa"/>
          </w:tcPr>
          <w:p w14:paraId="7A54636A"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1276D584" w14:textId="77777777" w:rsidR="007A1983" w:rsidRPr="00F0226D" w:rsidRDefault="007A1983" w:rsidP="00AD7AE5">
            <w:pPr>
              <w:spacing w:after="160" w:line="276" w:lineRule="auto"/>
              <w:rPr>
                <w:sz w:val="26"/>
                <w:szCs w:val="26"/>
              </w:rPr>
            </w:pPr>
            <w:r>
              <w:rPr>
                <w:sz w:val="26"/>
                <w:szCs w:val="26"/>
              </w:rPr>
              <w:t>Thu ngân.</w:t>
            </w:r>
          </w:p>
        </w:tc>
      </w:tr>
      <w:tr w:rsidR="007A1983" w:rsidRPr="00F0226D" w14:paraId="36D739A4" w14:textId="77777777" w:rsidTr="00AD7AE5">
        <w:trPr>
          <w:trHeight w:val="795"/>
        </w:trPr>
        <w:tc>
          <w:tcPr>
            <w:tcW w:w="1508" w:type="dxa"/>
          </w:tcPr>
          <w:p w14:paraId="714690C3"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3B2C8AD7" w14:textId="0EFBA067" w:rsidR="007A1983" w:rsidRPr="00F0226D" w:rsidRDefault="007A1983" w:rsidP="001D52F3">
            <w:pPr>
              <w:spacing w:after="160" w:line="276" w:lineRule="auto"/>
              <w:rPr>
                <w:sz w:val="26"/>
                <w:szCs w:val="26"/>
              </w:rPr>
            </w:pPr>
            <w:r w:rsidRPr="00F0226D">
              <w:rPr>
                <w:color w:val="000000"/>
                <w:sz w:val="26"/>
                <w:szCs w:val="26"/>
              </w:rPr>
              <w:t xml:space="preserve">Người dùng chọn chức năng </w:t>
            </w:r>
            <w:r w:rsidR="001D52F3">
              <w:rPr>
                <w:color w:val="000000"/>
                <w:sz w:val="26"/>
                <w:szCs w:val="26"/>
              </w:rPr>
              <w:t>sửa khách hàng.</w:t>
            </w:r>
          </w:p>
        </w:tc>
      </w:tr>
      <w:tr w:rsidR="007A1983" w:rsidRPr="00F0226D" w14:paraId="59DDEAB1" w14:textId="77777777" w:rsidTr="00AD7AE5">
        <w:trPr>
          <w:trHeight w:val="805"/>
        </w:trPr>
        <w:tc>
          <w:tcPr>
            <w:tcW w:w="1508" w:type="dxa"/>
          </w:tcPr>
          <w:p w14:paraId="79CB12C1"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3585FDCD" w14:textId="77777777" w:rsidR="00894AAB" w:rsidRDefault="007A1983" w:rsidP="00894AAB">
            <w:pPr>
              <w:spacing w:line="276" w:lineRule="auto"/>
              <w:rPr>
                <w:sz w:val="26"/>
                <w:szCs w:val="26"/>
              </w:rPr>
            </w:pPr>
            <w:r w:rsidRPr="00F0226D">
              <w:rPr>
                <w:sz w:val="26"/>
                <w:szCs w:val="26"/>
              </w:rPr>
              <w:t>+ Người dùng đã đăng nhập vào hệ thống.</w:t>
            </w:r>
          </w:p>
          <w:p w14:paraId="1AEEE543" w14:textId="54C55AD5" w:rsidR="007A1983" w:rsidRPr="00F0226D" w:rsidRDefault="007A1983" w:rsidP="00894AAB">
            <w:pPr>
              <w:spacing w:line="276" w:lineRule="auto"/>
              <w:rPr>
                <w:sz w:val="26"/>
                <w:szCs w:val="26"/>
              </w:rPr>
            </w:pPr>
            <w:r w:rsidRPr="009C4D77">
              <w:rPr>
                <w:sz w:val="26"/>
                <w:szCs w:val="26"/>
              </w:rPr>
              <w:t>+ Khách hàng có tồn tại.</w:t>
            </w:r>
          </w:p>
        </w:tc>
      </w:tr>
      <w:tr w:rsidR="007A1983" w:rsidRPr="00F0226D" w14:paraId="66F3F287" w14:textId="77777777" w:rsidTr="00AD7AE5">
        <w:trPr>
          <w:trHeight w:val="480"/>
        </w:trPr>
        <w:tc>
          <w:tcPr>
            <w:tcW w:w="1508" w:type="dxa"/>
          </w:tcPr>
          <w:p w14:paraId="318180B6"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50339BFC" w14:textId="7F6866E5" w:rsidR="007A1983" w:rsidRPr="00F0226D" w:rsidRDefault="008070BB" w:rsidP="00AD7AE5">
            <w:pPr>
              <w:spacing w:after="160" w:line="276" w:lineRule="auto"/>
              <w:rPr>
                <w:sz w:val="26"/>
                <w:szCs w:val="26"/>
              </w:rPr>
            </w:pPr>
            <w:r>
              <w:rPr>
                <w:sz w:val="26"/>
                <w:szCs w:val="26"/>
              </w:rPr>
              <w:t>Cập nhật được khách hàng tron</w:t>
            </w:r>
            <w:r w:rsidR="00037DE7">
              <w:rPr>
                <w:sz w:val="26"/>
                <w:szCs w:val="26"/>
              </w:rPr>
              <w:t>g</w:t>
            </w:r>
            <w:r>
              <w:rPr>
                <w:sz w:val="26"/>
                <w:szCs w:val="26"/>
              </w:rPr>
              <w:t xml:space="preserve"> hệ thống.</w:t>
            </w:r>
          </w:p>
        </w:tc>
      </w:tr>
      <w:tr w:rsidR="007A1983" w:rsidRPr="00F0226D" w14:paraId="76F91CC7" w14:textId="77777777" w:rsidTr="00AD7AE5">
        <w:trPr>
          <w:trHeight w:val="480"/>
        </w:trPr>
        <w:tc>
          <w:tcPr>
            <w:tcW w:w="1508" w:type="dxa"/>
            <w:vMerge w:val="restart"/>
            <w:vAlign w:val="center"/>
          </w:tcPr>
          <w:p w14:paraId="37AC1908"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604928A3"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71A8E228"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67A54C33" w14:textId="77777777" w:rsidTr="00AD7AE5">
        <w:trPr>
          <w:trHeight w:val="480"/>
        </w:trPr>
        <w:tc>
          <w:tcPr>
            <w:tcW w:w="1508" w:type="dxa"/>
            <w:vMerge/>
            <w:vAlign w:val="center"/>
          </w:tcPr>
          <w:p w14:paraId="4DD1EF0F"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09CCFA87" w14:textId="1EF32F2F" w:rsidR="007A1983" w:rsidRPr="00F0226D" w:rsidRDefault="007A1983" w:rsidP="00597F27">
            <w:pPr>
              <w:tabs>
                <w:tab w:val="left" w:pos="360"/>
              </w:tabs>
              <w:spacing w:line="276" w:lineRule="auto"/>
              <w:rPr>
                <w:sz w:val="26"/>
                <w:szCs w:val="26"/>
              </w:rPr>
            </w:pPr>
            <w:r w:rsidRPr="00F0226D">
              <w:rPr>
                <w:sz w:val="26"/>
                <w:szCs w:val="26"/>
              </w:rPr>
              <w:t xml:space="preserve">1. </w:t>
            </w:r>
            <w:r>
              <w:rPr>
                <w:sz w:val="26"/>
                <w:szCs w:val="26"/>
              </w:rPr>
              <w:t xml:space="preserve">Thu ngân chọn </w:t>
            </w:r>
            <w:r w:rsidR="00597F27">
              <w:rPr>
                <w:sz w:val="26"/>
                <w:szCs w:val="26"/>
              </w:rPr>
              <w:t>chức năng sửa khách hàng.</w:t>
            </w:r>
          </w:p>
        </w:tc>
        <w:tc>
          <w:tcPr>
            <w:tcW w:w="3943" w:type="dxa"/>
          </w:tcPr>
          <w:p w14:paraId="17B3CBFC" w14:textId="3F5B240C" w:rsidR="007A1983" w:rsidRPr="00F0226D" w:rsidRDefault="007A1983" w:rsidP="005125C1">
            <w:pPr>
              <w:tabs>
                <w:tab w:val="left" w:pos="720"/>
              </w:tabs>
              <w:spacing w:after="160" w:line="276" w:lineRule="auto"/>
              <w:rPr>
                <w:sz w:val="26"/>
                <w:szCs w:val="26"/>
              </w:rPr>
            </w:pPr>
            <w:r w:rsidRPr="00F0226D">
              <w:rPr>
                <w:sz w:val="26"/>
                <w:szCs w:val="26"/>
              </w:rPr>
              <w:t xml:space="preserve">1.1. </w:t>
            </w:r>
            <w:r>
              <w:rPr>
                <w:sz w:val="26"/>
                <w:szCs w:val="26"/>
              </w:rPr>
              <w:t xml:space="preserve">Hệ thống hiện giao </w:t>
            </w:r>
            <w:r w:rsidR="007D0F68">
              <w:rPr>
                <w:sz w:val="26"/>
                <w:szCs w:val="26"/>
              </w:rPr>
              <w:t xml:space="preserve">diện </w:t>
            </w:r>
            <w:r w:rsidR="005125C1">
              <w:rPr>
                <w:sz w:val="26"/>
                <w:szCs w:val="26"/>
              </w:rPr>
              <w:t>cập nhật khách hàng.</w:t>
            </w:r>
          </w:p>
        </w:tc>
      </w:tr>
      <w:tr w:rsidR="007A1983" w:rsidRPr="00F0226D" w14:paraId="194CBCDE" w14:textId="77777777" w:rsidTr="00AD7AE5">
        <w:trPr>
          <w:trHeight w:val="480"/>
        </w:trPr>
        <w:tc>
          <w:tcPr>
            <w:tcW w:w="1508" w:type="dxa"/>
            <w:vMerge/>
            <w:vAlign w:val="center"/>
          </w:tcPr>
          <w:p w14:paraId="4B692F92"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1D52D539" w14:textId="5EC6B8E7" w:rsidR="007A1983" w:rsidRDefault="007A1983" w:rsidP="00AD7AE5">
            <w:pPr>
              <w:tabs>
                <w:tab w:val="left" w:pos="360"/>
              </w:tabs>
              <w:spacing w:line="276" w:lineRule="auto"/>
              <w:rPr>
                <w:sz w:val="26"/>
                <w:szCs w:val="26"/>
              </w:rPr>
            </w:pPr>
            <w:r>
              <w:rPr>
                <w:sz w:val="26"/>
                <w:szCs w:val="26"/>
              </w:rPr>
              <w:t xml:space="preserve">2. Thu ngân nhập </w:t>
            </w:r>
            <w:r w:rsidR="00063DEB">
              <w:rPr>
                <w:sz w:val="26"/>
                <w:szCs w:val="26"/>
              </w:rPr>
              <w:t>thông tin mới của khách hàng.</w:t>
            </w:r>
          </w:p>
          <w:p w14:paraId="0DCAB5BD" w14:textId="77777777" w:rsidR="007A1983" w:rsidRPr="000455D2" w:rsidRDefault="007A1983" w:rsidP="00AD7AE5">
            <w:pPr>
              <w:tabs>
                <w:tab w:val="left" w:pos="2579"/>
              </w:tabs>
              <w:rPr>
                <w:sz w:val="26"/>
                <w:szCs w:val="26"/>
              </w:rPr>
            </w:pPr>
            <w:r>
              <w:rPr>
                <w:sz w:val="26"/>
                <w:szCs w:val="26"/>
              </w:rPr>
              <w:tab/>
            </w:r>
          </w:p>
        </w:tc>
        <w:tc>
          <w:tcPr>
            <w:tcW w:w="3943" w:type="dxa"/>
          </w:tcPr>
          <w:p w14:paraId="34AAD8D2" w14:textId="3C1252FF" w:rsidR="007A1983" w:rsidRPr="00F0226D" w:rsidRDefault="007A1983" w:rsidP="00AD7AE5">
            <w:pPr>
              <w:tabs>
                <w:tab w:val="left" w:pos="720"/>
              </w:tabs>
              <w:spacing w:after="160" w:line="276" w:lineRule="auto"/>
              <w:rPr>
                <w:sz w:val="26"/>
                <w:szCs w:val="26"/>
              </w:rPr>
            </w:pPr>
          </w:p>
        </w:tc>
      </w:tr>
      <w:tr w:rsidR="00F80E6A" w:rsidRPr="00F0226D" w14:paraId="04C3B255" w14:textId="77777777" w:rsidTr="00AD7AE5">
        <w:trPr>
          <w:trHeight w:val="480"/>
        </w:trPr>
        <w:tc>
          <w:tcPr>
            <w:tcW w:w="1508" w:type="dxa"/>
            <w:vMerge/>
            <w:vAlign w:val="center"/>
          </w:tcPr>
          <w:p w14:paraId="2FF65C8D" w14:textId="77777777" w:rsidR="00F80E6A" w:rsidRPr="00F0226D" w:rsidRDefault="00F80E6A" w:rsidP="00F80E6A">
            <w:pPr>
              <w:widowControl w:val="0"/>
              <w:pBdr>
                <w:top w:val="nil"/>
                <w:left w:val="nil"/>
                <w:bottom w:val="nil"/>
                <w:right w:val="nil"/>
                <w:between w:val="nil"/>
              </w:pBdr>
              <w:spacing w:line="276" w:lineRule="auto"/>
              <w:rPr>
                <w:sz w:val="26"/>
                <w:szCs w:val="26"/>
              </w:rPr>
            </w:pPr>
          </w:p>
        </w:tc>
        <w:tc>
          <w:tcPr>
            <w:tcW w:w="3941" w:type="dxa"/>
          </w:tcPr>
          <w:p w14:paraId="19496724" w14:textId="36A2F034" w:rsidR="00F80E6A" w:rsidRPr="00F0226D" w:rsidRDefault="00F80E6A" w:rsidP="00F80E6A">
            <w:pPr>
              <w:tabs>
                <w:tab w:val="left" w:pos="360"/>
              </w:tabs>
              <w:spacing w:line="276" w:lineRule="auto"/>
              <w:rPr>
                <w:sz w:val="26"/>
                <w:szCs w:val="26"/>
              </w:rPr>
            </w:pPr>
            <w:r>
              <w:rPr>
                <w:sz w:val="26"/>
                <w:szCs w:val="26"/>
              </w:rPr>
              <w:t>3. Thu ngân nhấn xác nhận.</w:t>
            </w:r>
          </w:p>
        </w:tc>
        <w:tc>
          <w:tcPr>
            <w:tcW w:w="3943" w:type="dxa"/>
          </w:tcPr>
          <w:p w14:paraId="3006825B" w14:textId="5D528393" w:rsidR="00F80E6A" w:rsidRPr="00F0226D" w:rsidRDefault="00F80E6A" w:rsidP="00F80E6A">
            <w:pPr>
              <w:tabs>
                <w:tab w:val="left" w:pos="720"/>
              </w:tabs>
              <w:spacing w:after="160" w:line="276" w:lineRule="auto"/>
              <w:rPr>
                <w:sz w:val="26"/>
                <w:szCs w:val="26"/>
              </w:rPr>
            </w:pPr>
            <w:r>
              <w:rPr>
                <w:sz w:val="26"/>
                <w:szCs w:val="26"/>
              </w:rPr>
              <w:t>3.1. Hiện popup ghi các thay đổi.</w:t>
            </w:r>
          </w:p>
        </w:tc>
      </w:tr>
      <w:tr w:rsidR="00F80E6A" w:rsidRPr="00F0226D" w14:paraId="0E1FD8F7" w14:textId="77777777" w:rsidTr="00AD7AE5">
        <w:trPr>
          <w:trHeight w:val="480"/>
        </w:trPr>
        <w:tc>
          <w:tcPr>
            <w:tcW w:w="1508" w:type="dxa"/>
            <w:vMerge/>
            <w:vAlign w:val="center"/>
          </w:tcPr>
          <w:p w14:paraId="629D0F1D" w14:textId="77777777" w:rsidR="00F80E6A" w:rsidRPr="00F0226D" w:rsidRDefault="00F80E6A" w:rsidP="00F80E6A">
            <w:pPr>
              <w:widowControl w:val="0"/>
              <w:pBdr>
                <w:top w:val="nil"/>
                <w:left w:val="nil"/>
                <w:bottom w:val="nil"/>
                <w:right w:val="nil"/>
                <w:between w:val="nil"/>
              </w:pBdr>
              <w:spacing w:line="276" w:lineRule="auto"/>
              <w:rPr>
                <w:sz w:val="26"/>
                <w:szCs w:val="26"/>
              </w:rPr>
            </w:pPr>
          </w:p>
        </w:tc>
        <w:tc>
          <w:tcPr>
            <w:tcW w:w="3941" w:type="dxa"/>
          </w:tcPr>
          <w:p w14:paraId="3E59BA21" w14:textId="0A7E4CA9" w:rsidR="00F80E6A" w:rsidRPr="00F0226D" w:rsidRDefault="00F80E6A" w:rsidP="00F80E6A">
            <w:pPr>
              <w:tabs>
                <w:tab w:val="left" w:pos="360"/>
              </w:tabs>
              <w:spacing w:line="276" w:lineRule="auto"/>
              <w:rPr>
                <w:sz w:val="26"/>
                <w:szCs w:val="26"/>
              </w:rPr>
            </w:pPr>
            <w:r>
              <w:rPr>
                <w:sz w:val="26"/>
                <w:szCs w:val="26"/>
              </w:rPr>
              <w:t>4. Thu ngân nhấn xác nhận.</w:t>
            </w:r>
          </w:p>
        </w:tc>
        <w:tc>
          <w:tcPr>
            <w:tcW w:w="3943" w:type="dxa"/>
          </w:tcPr>
          <w:p w14:paraId="134661BA" w14:textId="1C03564F" w:rsidR="00F80E6A" w:rsidRPr="00F0226D" w:rsidRDefault="00F80E6A" w:rsidP="006326A1">
            <w:pPr>
              <w:tabs>
                <w:tab w:val="left" w:pos="720"/>
              </w:tabs>
              <w:spacing w:after="160" w:line="276" w:lineRule="auto"/>
              <w:rPr>
                <w:sz w:val="26"/>
                <w:szCs w:val="26"/>
              </w:rPr>
            </w:pPr>
            <w:r>
              <w:rPr>
                <w:sz w:val="26"/>
                <w:szCs w:val="26"/>
              </w:rPr>
              <w:t xml:space="preserve">4.1. Hệ thống tắt popup và </w:t>
            </w:r>
            <w:r w:rsidR="006326A1">
              <w:rPr>
                <w:sz w:val="26"/>
                <w:szCs w:val="26"/>
              </w:rPr>
              <w:t>cập nhật</w:t>
            </w:r>
            <w:r>
              <w:rPr>
                <w:sz w:val="26"/>
                <w:szCs w:val="26"/>
              </w:rPr>
              <w:t xml:space="preserve"> tài khoản vào hệ thống.</w:t>
            </w:r>
          </w:p>
        </w:tc>
      </w:tr>
      <w:tr w:rsidR="007A1983" w:rsidRPr="00F0226D" w14:paraId="694979FA" w14:textId="77777777" w:rsidTr="00AD7AE5">
        <w:trPr>
          <w:trHeight w:val="248"/>
        </w:trPr>
        <w:tc>
          <w:tcPr>
            <w:tcW w:w="1508" w:type="dxa"/>
          </w:tcPr>
          <w:p w14:paraId="76D33EA3"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1FEA26D1" w14:textId="77777777" w:rsidR="0066785E" w:rsidRDefault="0066785E" w:rsidP="0066785E">
            <w:pPr>
              <w:tabs>
                <w:tab w:val="left" w:pos="445"/>
              </w:tabs>
              <w:spacing w:line="276" w:lineRule="auto"/>
              <w:rPr>
                <w:sz w:val="26"/>
                <w:szCs w:val="26"/>
              </w:rPr>
            </w:pPr>
            <w:r>
              <w:rPr>
                <w:sz w:val="26"/>
                <w:szCs w:val="26"/>
              </w:rPr>
              <w:t>2.a. Nhập thông tin không hợp lệ.</w:t>
            </w:r>
          </w:p>
          <w:p w14:paraId="31461968" w14:textId="74DFE575" w:rsidR="007A1983" w:rsidRPr="00F0226D" w:rsidRDefault="0066785E" w:rsidP="0066785E">
            <w:pPr>
              <w:tabs>
                <w:tab w:val="left" w:pos="445"/>
              </w:tabs>
              <w:spacing w:line="276" w:lineRule="auto"/>
              <w:rPr>
                <w:sz w:val="26"/>
                <w:szCs w:val="26"/>
              </w:rPr>
            </w:pPr>
            <w:r>
              <w:rPr>
                <w:sz w:val="26"/>
                <w:szCs w:val="26"/>
              </w:rPr>
              <w:t>=&gt; Hiện thông báo lỗi, yêu cầu nhập lại.</w:t>
            </w:r>
          </w:p>
        </w:tc>
      </w:tr>
    </w:tbl>
    <w:p w14:paraId="443425D4" w14:textId="77777777" w:rsidR="00205C4C" w:rsidRDefault="00205C4C" w:rsidP="007A1983">
      <w:pPr>
        <w:pStyle w:val="NormalWeb"/>
        <w:spacing w:before="0" w:beforeAutospacing="0" w:after="0" w:afterAutospacing="0" w:line="360" w:lineRule="auto"/>
        <w:ind w:left="64"/>
        <w:jc w:val="center"/>
        <w:rPr>
          <w:sz w:val="26"/>
          <w:szCs w:val="26"/>
        </w:rPr>
      </w:pPr>
    </w:p>
    <w:p w14:paraId="732FBF47" w14:textId="3D1FF54F" w:rsidR="007A1983" w:rsidRPr="00F0226D" w:rsidRDefault="00B57B1F" w:rsidP="00B57B1F">
      <w:pPr>
        <w:pStyle w:val="Caption"/>
      </w:pPr>
      <w:bookmarkStart w:id="52" w:name="_Toc68121172"/>
      <w:r>
        <w:t xml:space="preserve">Bảng </w:t>
      </w:r>
      <w:fldSimple w:instr=" SEQ Bảng \* ARABIC ">
        <w:r>
          <w:rPr>
            <w:noProof/>
          </w:rPr>
          <w:t>27</w:t>
        </w:r>
      </w:fldSimple>
      <w:r>
        <w:t xml:space="preserve">: </w:t>
      </w:r>
      <w:r w:rsidR="007A1983" w:rsidRPr="00F0226D">
        <w:t xml:space="preserve">Đặc tả usecase </w:t>
      </w:r>
      <w:r w:rsidR="00B41842">
        <w:t>thêm nhân viên</w:t>
      </w:r>
      <w:bookmarkEnd w:id="52"/>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26EA8360" w14:textId="77777777" w:rsidTr="00AD7AE5">
        <w:trPr>
          <w:trHeight w:val="480"/>
        </w:trPr>
        <w:tc>
          <w:tcPr>
            <w:tcW w:w="1508" w:type="dxa"/>
          </w:tcPr>
          <w:p w14:paraId="09CA01D4"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25B4DF62" w14:textId="29607EA6" w:rsidR="007A1983" w:rsidRPr="00F0226D" w:rsidRDefault="00241F3C" w:rsidP="00AD7AE5">
            <w:pPr>
              <w:spacing w:after="160" w:line="276" w:lineRule="auto"/>
              <w:rPr>
                <w:sz w:val="26"/>
                <w:szCs w:val="26"/>
              </w:rPr>
            </w:pPr>
            <w:r>
              <w:rPr>
                <w:sz w:val="26"/>
                <w:szCs w:val="26"/>
              </w:rPr>
              <w:t>UC24</w:t>
            </w:r>
            <w:r w:rsidR="007A1983" w:rsidRPr="00F0226D">
              <w:rPr>
                <w:sz w:val="26"/>
                <w:szCs w:val="26"/>
              </w:rPr>
              <w:t>.</w:t>
            </w:r>
          </w:p>
        </w:tc>
      </w:tr>
      <w:tr w:rsidR="007A1983" w:rsidRPr="00F0226D" w14:paraId="548B5946" w14:textId="77777777" w:rsidTr="00AD7AE5">
        <w:trPr>
          <w:trHeight w:val="480"/>
        </w:trPr>
        <w:tc>
          <w:tcPr>
            <w:tcW w:w="1508" w:type="dxa"/>
          </w:tcPr>
          <w:p w14:paraId="0DBECC60"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6BB331D3" w14:textId="63D3BB23" w:rsidR="007A1983" w:rsidRPr="00F0226D" w:rsidRDefault="00BD0C70" w:rsidP="00AD7AE5">
            <w:pPr>
              <w:spacing w:after="160" w:line="276" w:lineRule="auto"/>
              <w:rPr>
                <w:sz w:val="26"/>
                <w:szCs w:val="26"/>
              </w:rPr>
            </w:pPr>
            <w:r>
              <w:rPr>
                <w:sz w:val="26"/>
                <w:szCs w:val="26"/>
              </w:rPr>
              <w:t>T</w:t>
            </w:r>
            <w:r w:rsidR="002130F7">
              <w:rPr>
                <w:sz w:val="26"/>
                <w:szCs w:val="26"/>
              </w:rPr>
              <w:t>hê</w:t>
            </w:r>
            <w:r>
              <w:rPr>
                <w:sz w:val="26"/>
                <w:szCs w:val="26"/>
              </w:rPr>
              <w:t>m nhân viên.</w:t>
            </w:r>
          </w:p>
        </w:tc>
      </w:tr>
      <w:tr w:rsidR="007A1983" w:rsidRPr="00F0226D" w14:paraId="4F03267C" w14:textId="77777777" w:rsidTr="00AD7AE5">
        <w:trPr>
          <w:trHeight w:val="467"/>
        </w:trPr>
        <w:tc>
          <w:tcPr>
            <w:tcW w:w="1508" w:type="dxa"/>
          </w:tcPr>
          <w:p w14:paraId="00ECA262"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111E35D0" w14:textId="37AA32CE" w:rsidR="007A1983" w:rsidRPr="00C231C8" w:rsidRDefault="00581B8D" w:rsidP="00AD7AE5">
            <w:pPr>
              <w:spacing w:after="160" w:line="276" w:lineRule="auto"/>
              <w:rPr>
                <w:color w:val="000000"/>
                <w:sz w:val="26"/>
                <w:szCs w:val="26"/>
              </w:rPr>
            </w:pPr>
            <w:r>
              <w:rPr>
                <w:color w:val="000000"/>
                <w:sz w:val="26"/>
                <w:szCs w:val="26"/>
              </w:rPr>
              <w:t>Admin thêm nhân viên.</w:t>
            </w:r>
          </w:p>
        </w:tc>
      </w:tr>
      <w:tr w:rsidR="007A1983" w:rsidRPr="00F0226D" w14:paraId="6D5CAB83" w14:textId="77777777" w:rsidTr="00AD7AE5">
        <w:trPr>
          <w:trHeight w:val="480"/>
        </w:trPr>
        <w:tc>
          <w:tcPr>
            <w:tcW w:w="1508" w:type="dxa"/>
          </w:tcPr>
          <w:p w14:paraId="46E831AF"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54C6E56F" w14:textId="155A1DD3" w:rsidR="007A1983" w:rsidRPr="00F0226D" w:rsidRDefault="004775A3" w:rsidP="00AD7AE5">
            <w:pPr>
              <w:spacing w:after="160" w:line="276" w:lineRule="auto"/>
              <w:rPr>
                <w:sz w:val="26"/>
                <w:szCs w:val="26"/>
              </w:rPr>
            </w:pPr>
            <w:r w:rsidRPr="004775A3">
              <w:rPr>
                <w:color w:val="000000"/>
                <w:sz w:val="26"/>
                <w:szCs w:val="26"/>
              </w:rPr>
              <w:t>Hệ thống cho phép admin thêm tài khoản nhân viên.</w:t>
            </w:r>
          </w:p>
        </w:tc>
      </w:tr>
      <w:tr w:rsidR="007A1983" w:rsidRPr="00F0226D" w14:paraId="495488F6" w14:textId="77777777" w:rsidTr="00AD7AE5">
        <w:trPr>
          <w:trHeight w:val="480"/>
        </w:trPr>
        <w:tc>
          <w:tcPr>
            <w:tcW w:w="1508" w:type="dxa"/>
          </w:tcPr>
          <w:p w14:paraId="172CB8C7"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29B96B42" w14:textId="0610E4C7" w:rsidR="007A1983" w:rsidRPr="00F0226D" w:rsidRDefault="001B01B3" w:rsidP="00AD7AE5">
            <w:pPr>
              <w:spacing w:after="160" w:line="276" w:lineRule="auto"/>
              <w:rPr>
                <w:sz w:val="26"/>
                <w:szCs w:val="26"/>
              </w:rPr>
            </w:pPr>
            <w:r>
              <w:rPr>
                <w:sz w:val="26"/>
                <w:szCs w:val="26"/>
              </w:rPr>
              <w:t>Admin</w:t>
            </w:r>
          </w:p>
        </w:tc>
      </w:tr>
      <w:tr w:rsidR="007A1983" w:rsidRPr="00F0226D" w14:paraId="019B8DF4" w14:textId="77777777" w:rsidTr="00AD7AE5">
        <w:trPr>
          <w:trHeight w:val="795"/>
        </w:trPr>
        <w:tc>
          <w:tcPr>
            <w:tcW w:w="1508" w:type="dxa"/>
          </w:tcPr>
          <w:p w14:paraId="4B1711DE" w14:textId="77777777" w:rsidR="007A1983" w:rsidRPr="00F0226D" w:rsidRDefault="007A1983" w:rsidP="00AD7AE5">
            <w:pPr>
              <w:spacing w:after="160" w:line="276" w:lineRule="auto"/>
              <w:rPr>
                <w:b/>
                <w:sz w:val="26"/>
                <w:szCs w:val="26"/>
              </w:rPr>
            </w:pPr>
            <w:r w:rsidRPr="00F0226D">
              <w:rPr>
                <w:b/>
                <w:sz w:val="26"/>
                <w:szCs w:val="26"/>
              </w:rPr>
              <w:lastRenderedPageBreak/>
              <w:t>Sự kiện kích hoạt</w:t>
            </w:r>
          </w:p>
        </w:tc>
        <w:tc>
          <w:tcPr>
            <w:tcW w:w="7884" w:type="dxa"/>
            <w:gridSpan w:val="2"/>
          </w:tcPr>
          <w:p w14:paraId="4F155CF2" w14:textId="2E1808A1" w:rsidR="007A1983" w:rsidRPr="00F0226D" w:rsidRDefault="00507294" w:rsidP="00AD7AE5">
            <w:pPr>
              <w:spacing w:after="160" w:line="276" w:lineRule="auto"/>
              <w:rPr>
                <w:sz w:val="26"/>
                <w:szCs w:val="26"/>
              </w:rPr>
            </w:pPr>
            <w:r>
              <w:rPr>
                <w:color w:val="000000"/>
                <w:sz w:val="26"/>
                <w:szCs w:val="26"/>
              </w:rPr>
              <w:t>Admin chọn chức năng thêm tài khoản nhân viên.</w:t>
            </w:r>
          </w:p>
        </w:tc>
      </w:tr>
      <w:tr w:rsidR="007A1983" w:rsidRPr="00F0226D" w14:paraId="742624B6" w14:textId="77777777" w:rsidTr="00AD7AE5">
        <w:trPr>
          <w:trHeight w:val="805"/>
        </w:trPr>
        <w:tc>
          <w:tcPr>
            <w:tcW w:w="1508" w:type="dxa"/>
          </w:tcPr>
          <w:p w14:paraId="47A17B8B"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190D5C4A" w14:textId="167BD89D" w:rsidR="00735B41" w:rsidRDefault="007A1983" w:rsidP="00735B41">
            <w:pPr>
              <w:spacing w:line="276" w:lineRule="auto"/>
              <w:rPr>
                <w:sz w:val="26"/>
                <w:szCs w:val="26"/>
              </w:rPr>
            </w:pPr>
            <w:r w:rsidRPr="00F0226D">
              <w:rPr>
                <w:sz w:val="26"/>
                <w:szCs w:val="26"/>
              </w:rPr>
              <w:t>+ Người dùng đã đăng nhập vào hệ thống.</w:t>
            </w:r>
          </w:p>
          <w:p w14:paraId="2A435525" w14:textId="33B8064A" w:rsidR="007A1983" w:rsidRPr="00F0226D" w:rsidRDefault="007A1983" w:rsidP="00AD7AE5">
            <w:pPr>
              <w:spacing w:line="276" w:lineRule="auto"/>
              <w:rPr>
                <w:sz w:val="26"/>
                <w:szCs w:val="26"/>
              </w:rPr>
            </w:pPr>
          </w:p>
        </w:tc>
      </w:tr>
      <w:tr w:rsidR="007A1983" w:rsidRPr="00F0226D" w14:paraId="09A63FFD" w14:textId="77777777" w:rsidTr="00AD7AE5">
        <w:trPr>
          <w:trHeight w:val="480"/>
        </w:trPr>
        <w:tc>
          <w:tcPr>
            <w:tcW w:w="1508" w:type="dxa"/>
          </w:tcPr>
          <w:p w14:paraId="765B43C3"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2643948A" w14:textId="78CCF251" w:rsidR="007A1983" w:rsidRPr="00F0226D" w:rsidRDefault="00BE63AD" w:rsidP="00AD7AE5">
            <w:pPr>
              <w:spacing w:after="160" w:line="276" w:lineRule="auto"/>
              <w:rPr>
                <w:sz w:val="26"/>
                <w:szCs w:val="26"/>
              </w:rPr>
            </w:pPr>
            <w:r>
              <w:rPr>
                <w:sz w:val="26"/>
                <w:szCs w:val="26"/>
              </w:rPr>
              <w:t>Một tài khoản nhân viên mới được tạo ra và lưu vào hệ thống.</w:t>
            </w:r>
          </w:p>
        </w:tc>
      </w:tr>
      <w:tr w:rsidR="007A1983" w:rsidRPr="00F0226D" w14:paraId="18C2E8F2" w14:textId="77777777" w:rsidTr="00AD7AE5">
        <w:trPr>
          <w:trHeight w:val="480"/>
        </w:trPr>
        <w:tc>
          <w:tcPr>
            <w:tcW w:w="1508" w:type="dxa"/>
            <w:vMerge w:val="restart"/>
            <w:vAlign w:val="center"/>
          </w:tcPr>
          <w:p w14:paraId="49F175D2"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4F41D9DF"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2C501F06"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263C045F" w14:textId="77777777" w:rsidTr="00AD7AE5">
        <w:trPr>
          <w:trHeight w:val="480"/>
        </w:trPr>
        <w:tc>
          <w:tcPr>
            <w:tcW w:w="1508" w:type="dxa"/>
            <w:vMerge/>
            <w:vAlign w:val="center"/>
          </w:tcPr>
          <w:p w14:paraId="086F557F"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322FAADA" w14:textId="455F65A3" w:rsidR="007A1983" w:rsidRPr="00F0226D" w:rsidRDefault="007A1983" w:rsidP="00AF7353">
            <w:pPr>
              <w:tabs>
                <w:tab w:val="left" w:pos="360"/>
              </w:tabs>
              <w:spacing w:line="276" w:lineRule="auto"/>
              <w:rPr>
                <w:sz w:val="26"/>
                <w:szCs w:val="26"/>
              </w:rPr>
            </w:pPr>
            <w:r w:rsidRPr="00F0226D">
              <w:rPr>
                <w:sz w:val="26"/>
                <w:szCs w:val="26"/>
              </w:rPr>
              <w:t xml:space="preserve">1. </w:t>
            </w:r>
            <w:r w:rsidR="00AF7353">
              <w:rPr>
                <w:sz w:val="26"/>
                <w:szCs w:val="26"/>
              </w:rPr>
              <w:t>Admin chọn</w:t>
            </w:r>
            <w:r w:rsidR="00997ECF">
              <w:rPr>
                <w:sz w:val="26"/>
                <w:szCs w:val="26"/>
              </w:rPr>
              <w:t xml:space="preserve"> chứ</w:t>
            </w:r>
            <w:r w:rsidR="000724ED">
              <w:rPr>
                <w:sz w:val="26"/>
                <w:szCs w:val="26"/>
              </w:rPr>
              <w:t>c năng thêm tài khoản nhân viên.</w:t>
            </w:r>
          </w:p>
        </w:tc>
        <w:tc>
          <w:tcPr>
            <w:tcW w:w="3943" w:type="dxa"/>
          </w:tcPr>
          <w:p w14:paraId="69BA2C22" w14:textId="6E9F0BC8" w:rsidR="007A1983" w:rsidRPr="00F0226D" w:rsidRDefault="007A1983" w:rsidP="00AD7AE5">
            <w:pPr>
              <w:tabs>
                <w:tab w:val="left" w:pos="720"/>
              </w:tabs>
              <w:spacing w:after="160" w:line="276" w:lineRule="auto"/>
              <w:rPr>
                <w:sz w:val="26"/>
                <w:szCs w:val="26"/>
              </w:rPr>
            </w:pPr>
            <w:r w:rsidRPr="00F0226D">
              <w:rPr>
                <w:sz w:val="26"/>
                <w:szCs w:val="26"/>
              </w:rPr>
              <w:t xml:space="preserve">1.1. </w:t>
            </w:r>
            <w:r>
              <w:rPr>
                <w:sz w:val="26"/>
                <w:szCs w:val="26"/>
              </w:rPr>
              <w:t>Hệ thống hiện giao d</w:t>
            </w:r>
            <w:r w:rsidR="00432B73">
              <w:rPr>
                <w:sz w:val="26"/>
                <w:szCs w:val="26"/>
              </w:rPr>
              <w:t>iện thêm tài khoản nhân viên.</w:t>
            </w:r>
          </w:p>
        </w:tc>
      </w:tr>
      <w:tr w:rsidR="007A1983" w:rsidRPr="00F0226D" w14:paraId="524ED0AC" w14:textId="77777777" w:rsidTr="00AD7AE5">
        <w:trPr>
          <w:trHeight w:val="480"/>
        </w:trPr>
        <w:tc>
          <w:tcPr>
            <w:tcW w:w="1508" w:type="dxa"/>
            <w:vMerge/>
            <w:vAlign w:val="center"/>
          </w:tcPr>
          <w:p w14:paraId="67807931"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46B62DFC" w14:textId="552205FB" w:rsidR="007A1983" w:rsidRDefault="007A1983" w:rsidP="00AD7AE5">
            <w:pPr>
              <w:tabs>
                <w:tab w:val="left" w:pos="360"/>
              </w:tabs>
              <w:spacing w:line="276" w:lineRule="auto"/>
              <w:rPr>
                <w:sz w:val="26"/>
                <w:szCs w:val="26"/>
              </w:rPr>
            </w:pPr>
            <w:r>
              <w:rPr>
                <w:sz w:val="26"/>
                <w:szCs w:val="26"/>
              </w:rPr>
              <w:t xml:space="preserve">2. </w:t>
            </w:r>
            <w:r w:rsidR="004743BE">
              <w:rPr>
                <w:sz w:val="26"/>
                <w:szCs w:val="26"/>
              </w:rPr>
              <w:t>Admin nhập thông tin nhân viên.</w:t>
            </w:r>
          </w:p>
          <w:p w14:paraId="560EE693" w14:textId="77777777" w:rsidR="007A1983" w:rsidRPr="000455D2" w:rsidRDefault="007A1983" w:rsidP="00AD7AE5">
            <w:pPr>
              <w:tabs>
                <w:tab w:val="left" w:pos="2579"/>
              </w:tabs>
              <w:rPr>
                <w:sz w:val="26"/>
                <w:szCs w:val="26"/>
              </w:rPr>
            </w:pPr>
            <w:r>
              <w:rPr>
                <w:sz w:val="26"/>
                <w:szCs w:val="26"/>
              </w:rPr>
              <w:tab/>
            </w:r>
          </w:p>
        </w:tc>
        <w:tc>
          <w:tcPr>
            <w:tcW w:w="3943" w:type="dxa"/>
          </w:tcPr>
          <w:p w14:paraId="14B080ED" w14:textId="2E93FDD1" w:rsidR="007A1983" w:rsidRPr="00F0226D" w:rsidRDefault="007A1983" w:rsidP="00AD7AE5">
            <w:pPr>
              <w:tabs>
                <w:tab w:val="left" w:pos="720"/>
              </w:tabs>
              <w:spacing w:after="160" w:line="276" w:lineRule="auto"/>
              <w:rPr>
                <w:sz w:val="26"/>
                <w:szCs w:val="26"/>
              </w:rPr>
            </w:pPr>
          </w:p>
        </w:tc>
      </w:tr>
      <w:tr w:rsidR="009F108D" w:rsidRPr="00F0226D" w14:paraId="2ECE2753" w14:textId="77777777" w:rsidTr="00AD7AE5">
        <w:trPr>
          <w:trHeight w:val="480"/>
        </w:trPr>
        <w:tc>
          <w:tcPr>
            <w:tcW w:w="1508" w:type="dxa"/>
            <w:vMerge/>
            <w:vAlign w:val="center"/>
          </w:tcPr>
          <w:p w14:paraId="34A848C0" w14:textId="77777777" w:rsidR="009F108D" w:rsidRPr="00F0226D" w:rsidRDefault="009F108D" w:rsidP="009F108D">
            <w:pPr>
              <w:widowControl w:val="0"/>
              <w:pBdr>
                <w:top w:val="nil"/>
                <w:left w:val="nil"/>
                <w:bottom w:val="nil"/>
                <w:right w:val="nil"/>
                <w:between w:val="nil"/>
              </w:pBdr>
              <w:spacing w:line="276" w:lineRule="auto"/>
              <w:rPr>
                <w:sz w:val="26"/>
                <w:szCs w:val="26"/>
              </w:rPr>
            </w:pPr>
          </w:p>
        </w:tc>
        <w:tc>
          <w:tcPr>
            <w:tcW w:w="3941" w:type="dxa"/>
          </w:tcPr>
          <w:p w14:paraId="36FBC7AA" w14:textId="449E1BD8" w:rsidR="009F108D" w:rsidRPr="00F0226D" w:rsidRDefault="009F108D" w:rsidP="009F108D">
            <w:pPr>
              <w:tabs>
                <w:tab w:val="left" w:pos="360"/>
              </w:tabs>
              <w:spacing w:line="276" w:lineRule="auto"/>
              <w:rPr>
                <w:sz w:val="26"/>
                <w:szCs w:val="26"/>
              </w:rPr>
            </w:pPr>
            <w:r>
              <w:rPr>
                <w:sz w:val="26"/>
                <w:szCs w:val="26"/>
              </w:rPr>
              <w:t>3. Admin nhấn xác nhận.</w:t>
            </w:r>
          </w:p>
        </w:tc>
        <w:tc>
          <w:tcPr>
            <w:tcW w:w="3943" w:type="dxa"/>
          </w:tcPr>
          <w:p w14:paraId="74279D65" w14:textId="3197855C" w:rsidR="009F108D" w:rsidRPr="00F0226D" w:rsidRDefault="009F108D" w:rsidP="00FA022E">
            <w:pPr>
              <w:tabs>
                <w:tab w:val="left" w:pos="720"/>
              </w:tabs>
              <w:spacing w:after="160" w:line="276" w:lineRule="auto"/>
              <w:rPr>
                <w:sz w:val="26"/>
                <w:szCs w:val="26"/>
              </w:rPr>
            </w:pPr>
            <w:r>
              <w:rPr>
                <w:sz w:val="26"/>
                <w:szCs w:val="26"/>
              </w:rPr>
              <w:t xml:space="preserve">3.1. Hiện popup ghi thông tin </w:t>
            </w:r>
            <w:r w:rsidR="00FA022E">
              <w:rPr>
                <w:sz w:val="26"/>
                <w:szCs w:val="26"/>
              </w:rPr>
              <w:t>admin</w:t>
            </w:r>
            <w:r w:rsidR="00A73A35">
              <w:rPr>
                <w:sz w:val="26"/>
                <w:szCs w:val="26"/>
              </w:rPr>
              <w:t xml:space="preserve"> </w:t>
            </w:r>
            <w:r>
              <w:rPr>
                <w:sz w:val="26"/>
                <w:szCs w:val="26"/>
              </w:rPr>
              <w:t>vừa nhập.</w:t>
            </w:r>
          </w:p>
        </w:tc>
      </w:tr>
      <w:tr w:rsidR="009F108D" w:rsidRPr="00F0226D" w14:paraId="23B4968E" w14:textId="77777777" w:rsidTr="00AD7AE5">
        <w:trPr>
          <w:trHeight w:val="480"/>
        </w:trPr>
        <w:tc>
          <w:tcPr>
            <w:tcW w:w="1508" w:type="dxa"/>
            <w:vMerge/>
            <w:vAlign w:val="center"/>
          </w:tcPr>
          <w:p w14:paraId="35C769E7" w14:textId="77777777" w:rsidR="009F108D" w:rsidRPr="00F0226D" w:rsidRDefault="009F108D" w:rsidP="009F108D">
            <w:pPr>
              <w:widowControl w:val="0"/>
              <w:pBdr>
                <w:top w:val="nil"/>
                <w:left w:val="nil"/>
                <w:bottom w:val="nil"/>
                <w:right w:val="nil"/>
                <w:between w:val="nil"/>
              </w:pBdr>
              <w:spacing w:line="276" w:lineRule="auto"/>
              <w:rPr>
                <w:sz w:val="26"/>
                <w:szCs w:val="26"/>
              </w:rPr>
            </w:pPr>
          </w:p>
        </w:tc>
        <w:tc>
          <w:tcPr>
            <w:tcW w:w="3941" w:type="dxa"/>
          </w:tcPr>
          <w:p w14:paraId="3E369916" w14:textId="336B1866" w:rsidR="009F108D" w:rsidRPr="00F0226D" w:rsidRDefault="009F108D" w:rsidP="009F108D">
            <w:pPr>
              <w:tabs>
                <w:tab w:val="left" w:pos="360"/>
              </w:tabs>
              <w:spacing w:line="276" w:lineRule="auto"/>
              <w:rPr>
                <w:sz w:val="26"/>
                <w:szCs w:val="26"/>
              </w:rPr>
            </w:pPr>
            <w:r>
              <w:rPr>
                <w:sz w:val="26"/>
                <w:szCs w:val="26"/>
              </w:rPr>
              <w:t>4. Admin nhấn xác nhận.</w:t>
            </w:r>
          </w:p>
        </w:tc>
        <w:tc>
          <w:tcPr>
            <w:tcW w:w="3943" w:type="dxa"/>
          </w:tcPr>
          <w:p w14:paraId="4F9BB67C" w14:textId="545AF411" w:rsidR="009F108D" w:rsidRPr="00F0226D" w:rsidRDefault="009F108D" w:rsidP="009F108D">
            <w:pPr>
              <w:tabs>
                <w:tab w:val="left" w:pos="720"/>
              </w:tabs>
              <w:spacing w:after="160" w:line="276" w:lineRule="auto"/>
              <w:rPr>
                <w:sz w:val="26"/>
                <w:szCs w:val="26"/>
              </w:rPr>
            </w:pPr>
            <w:r>
              <w:rPr>
                <w:sz w:val="26"/>
                <w:szCs w:val="26"/>
              </w:rPr>
              <w:t>4.1. Hệ thống tắt popup và lưu tài khoản</w:t>
            </w:r>
            <w:r w:rsidR="00762543">
              <w:rPr>
                <w:sz w:val="26"/>
                <w:szCs w:val="26"/>
              </w:rPr>
              <w:t xml:space="preserve"> nhân viên</w:t>
            </w:r>
            <w:r>
              <w:rPr>
                <w:sz w:val="26"/>
                <w:szCs w:val="26"/>
              </w:rPr>
              <w:t xml:space="preserve"> vào hệ thống.</w:t>
            </w:r>
          </w:p>
        </w:tc>
      </w:tr>
      <w:tr w:rsidR="00FD274F" w:rsidRPr="00F0226D" w14:paraId="63CACE17" w14:textId="77777777" w:rsidTr="00AD7AE5">
        <w:trPr>
          <w:trHeight w:val="248"/>
        </w:trPr>
        <w:tc>
          <w:tcPr>
            <w:tcW w:w="1508" w:type="dxa"/>
          </w:tcPr>
          <w:p w14:paraId="62008174" w14:textId="77777777" w:rsidR="00FD274F" w:rsidRPr="00F0226D" w:rsidRDefault="00FD274F" w:rsidP="00FD274F">
            <w:pPr>
              <w:spacing w:after="160" w:line="276" w:lineRule="auto"/>
              <w:rPr>
                <w:b/>
                <w:sz w:val="26"/>
                <w:szCs w:val="26"/>
              </w:rPr>
            </w:pPr>
            <w:r w:rsidRPr="00F0226D">
              <w:rPr>
                <w:b/>
                <w:sz w:val="26"/>
                <w:szCs w:val="26"/>
              </w:rPr>
              <w:t>Ngoại lệ</w:t>
            </w:r>
          </w:p>
        </w:tc>
        <w:tc>
          <w:tcPr>
            <w:tcW w:w="7884" w:type="dxa"/>
            <w:gridSpan w:val="2"/>
          </w:tcPr>
          <w:p w14:paraId="40FE0101" w14:textId="77777777" w:rsidR="00FD274F" w:rsidRDefault="00FD274F" w:rsidP="00FD274F">
            <w:pPr>
              <w:tabs>
                <w:tab w:val="left" w:pos="445"/>
              </w:tabs>
              <w:spacing w:line="276" w:lineRule="auto"/>
              <w:rPr>
                <w:sz w:val="26"/>
                <w:szCs w:val="26"/>
              </w:rPr>
            </w:pPr>
            <w:r>
              <w:rPr>
                <w:sz w:val="26"/>
                <w:szCs w:val="26"/>
              </w:rPr>
              <w:t>2.a. Nhập thông tin không hợp lệ.</w:t>
            </w:r>
          </w:p>
          <w:p w14:paraId="18572FA0" w14:textId="6B7947FF" w:rsidR="00FD274F" w:rsidRPr="00F0226D" w:rsidRDefault="00FD274F" w:rsidP="00FD274F">
            <w:pPr>
              <w:tabs>
                <w:tab w:val="left" w:pos="445"/>
              </w:tabs>
              <w:spacing w:line="276" w:lineRule="auto"/>
              <w:rPr>
                <w:sz w:val="26"/>
                <w:szCs w:val="26"/>
              </w:rPr>
            </w:pPr>
            <w:r>
              <w:rPr>
                <w:sz w:val="26"/>
                <w:szCs w:val="26"/>
              </w:rPr>
              <w:t>=&gt; Hiện thông báo lỗi, yêu cầu nhập lại.</w:t>
            </w:r>
          </w:p>
        </w:tc>
      </w:tr>
    </w:tbl>
    <w:p w14:paraId="265914CC" w14:textId="77777777" w:rsidR="002E48A3" w:rsidRDefault="002E48A3" w:rsidP="007A1983">
      <w:pPr>
        <w:pStyle w:val="NormalWeb"/>
        <w:spacing w:before="0" w:beforeAutospacing="0" w:after="0" w:afterAutospacing="0" w:line="360" w:lineRule="auto"/>
        <w:ind w:left="64"/>
        <w:jc w:val="center"/>
        <w:rPr>
          <w:sz w:val="26"/>
          <w:szCs w:val="26"/>
        </w:rPr>
      </w:pPr>
    </w:p>
    <w:p w14:paraId="4C7799B7" w14:textId="2276C5C5" w:rsidR="007A1983" w:rsidRPr="00F0226D" w:rsidRDefault="00B57B1F" w:rsidP="00B57B1F">
      <w:pPr>
        <w:pStyle w:val="Caption"/>
      </w:pPr>
      <w:bookmarkStart w:id="53" w:name="_Toc68121173"/>
      <w:r>
        <w:t xml:space="preserve">Bảng </w:t>
      </w:r>
      <w:fldSimple w:instr=" SEQ Bảng \* ARABIC ">
        <w:r>
          <w:rPr>
            <w:noProof/>
          </w:rPr>
          <w:t>28</w:t>
        </w:r>
      </w:fldSimple>
      <w:r>
        <w:t xml:space="preserve">: </w:t>
      </w:r>
      <w:r w:rsidR="007A1983" w:rsidRPr="00F0226D">
        <w:t xml:space="preserve">Đặc tả usecase </w:t>
      </w:r>
      <w:r w:rsidR="007108E6">
        <w:t>xóa nhân viên</w:t>
      </w:r>
      <w:bookmarkEnd w:id="53"/>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748A7E9D" w14:textId="77777777" w:rsidTr="00AD7AE5">
        <w:trPr>
          <w:trHeight w:val="480"/>
        </w:trPr>
        <w:tc>
          <w:tcPr>
            <w:tcW w:w="1508" w:type="dxa"/>
          </w:tcPr>
          <w:p w14:paraId="2350DC72"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7025C885" w14:textId="673CAD6D" w:rsidR="007A1983" w:rsidRPr="00F0226D" w:rsidRDefault="007108E6" w:rsidP="00AD7AE5">
            <w:pPr>
              <w:spacing w:after="160" w:line="276" w:lineRule="auto"/>
              <w:rPr>
                <w:sz w:val="26"/>
                <w:szCs w:val="26"/>
              </w:rPr>
            </w:pPr>
            <w:r>
              <w:rPr>
                <w:sz w:val="26"/>
                <w:szCs w:val="26"/>
              </w:rPr>
              <w:t>UC25</w:t>
            </w:r>
            <w:r w:rsidR="007A1983" w:rsidRPr="00F0226D">
              <w:rPr>
                <w:sz w:val="26"/>
                <w:szCs w:val="26"/>
              </w:rPr>
              <w:t>.</w:t>
            </w:r>
          </w:p>
        </w:tc>
      </w:tr>
      <w:tr w:rsidR="007A1983" w:rsidRPr="00F0226D" w14:paraId="12040364" w14:textId="77777777" w:rsidTr="00AD7AE5">
        <w:trPr>
          <w:trHeight w:val="480"/>
        </w:trPr>
        <w:tc>
          <w:tcPr>
            <w:tcW w:w="1508" w:type="dxa"/>
          </w:tcPr>
          <w:p w14:paraId="0028473F"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2441F941" w14:textId="25781BA0" w:rsidR="007A1983" w:rsidRPr="00F0226D" w:rsidRDefault="00F91AB9" w:rsidP="00AD7AE5">
            <w:pPr>
              <w:spacing w:after="160" w:line="276" w:lineRule="auto"/>
              <w:rPr>
                <w:sz w:val="26"/>
                <w:szCs w:val="26"/>
              </w:rPr>
            </w:pPr>
            <w:r>
              <w:rPr>
                <w:sz w:val="26"/>
                <w:szCs w:val="26"/>
              </w:rPr>
              <w:t>Xóa nhân viên</w:t>
            </w:r>
          </w:p>
        </w:tc>
      </w:tr>
      <w:tr w:rsidR="007A1983" w:rsidRPr="00F0226D" w14:paraId="33559C57" w14:textId="77777777" w:rsidTr="00AD7AE5">
        <w:trPr>
          <w:trHeight w:val="467"/>
        </w:trPr>
        <w:tc>
          <w:tcPr>
            <w:tcW w:w="1508" w:type="dxa"/>
          </w:tcPr>
          <w:p w14:paraId="3F02CDD9"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699FD259" w14:textId="489C294B" w:rsidR="007A1983" w:rsidRPr="00C231C8" w:rsidRDefault="00EB5965" w:rsidP="00AD7AE5">
            <w:pPr>
              <w:spacing w:after="160" w:line="276" w:lineRule="auto"/>
              <w:rPr>
                <w:color w:val="000000"/>
                <w:sz w:val="26"/>
                <w:szCs w:val="26"/>
              </w:rPr>
            </w:pPr>
            <w:r>
              <w:rPr>
                <w:color w:val="000000"/>
                <w:sz w:val="26"/>
                <w:szCs w:val="26"/>
              </w:rPr>
              <w:t>Admin xóa tài khoản nhân viên.</w:t>
            </w:r>
          </w:p>
        </w:tc>
      </w:tr>
      <w:tr w:rsidR="007A1983" w:rsidRPr="00F0226D" w14:paraId="407DDAFF" w14:textId="77777777" w:rsidTr="00AD7AE5">
        <w:trPr>
          <w:trHeight w:val="480"/>
        </w:trPr>
        <w:tc>
          <w:tcPr>
            <w:tcW w:w="1508" w:type="dxa"/>
          </w:tcPr>
          <w:p w14:paraId="765B80AE"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2F649390" w14:textId="46F0EABD" w:rsidR="007A1983" w:rsidRPr="00F0226D" w:rsidRDefault="00EB5965" w:rsidP="00AD7AE5">
            <w:pPr>
              <w:spacing w:after="160" w:line="276" w:lineRule="auto"/>
              <w:rPr>
                <w:sz w:val="26"/>
                <w:szCs w:val="26"/>
              </w:rPr>
            </w:pPr>
            <w:r w:rsidRPr="00EB5965">
              <w:rPr>
                <w:color w:val="000000"/>
                <w:sz w:val="26"/>
                <w:szCs w:val="26"/>
              </w:rPr>
              <w:t>Hệ thống cho phép admin xóa tài khoản nhân viên đã tồn tại trong hệ thống.</w:t>
            </w:r>
          </w:p>
        </w:tc>
      </w:tr>
      <w:tr w:rsidR="007A1983" w:rsidRPr="00F0226D" w14:paraId="6B8E4D2D" w14:textId="77777777" w:rsidTr="00AD7AE5">
        <w:trPr>
          <w:trHeight w:val="480"/>
        </w:trPr>
        <w:tc>
          <w:tcPr>
            <w:tcW w:w="1508" w:type="dxa"/>
          </w:tcPr>
          <w:p w14:paraId="374740C1"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438BF6F7" w14:textId="5F7582DB" w:rsidR="007A1983" w:rsidRPr="00F0226D" w:rsidRDefault="00750D2A" w:rsidP="00AD7AE5">
            <w:pPr>
              <w:spacing w:after="160" w:line="276" w:lineRule="auto"/>
              <w:rPr>
                <w:sz w:val="26"/>
                <w:szCs w:val="26"/>
              </w:rPr>
            </w:pPr>
            <w:r>
              <w:rPr>
                <w:sz w:val="26"/>
                <w:szCs w:val="26"/>
              </w:rPr>
              <w:t>Admin</w:t>
            </w:r>
          </w:p>
        </w:tc>
      </w:tr>
      <w:tr w:rsidR="007A1983" w:rsidRPr="00F0226D" w14:paraId="06E4F4FA" w14:textId="77777777" w:rsidTr="00AD7AE5">
        <w:trPr>
          <w:trHeight w:val="795"/>
        </w:trPr>
        <w:tc>
          <w:tcPr>
            <w:tcW w:w="1508" w:type="dxa"/>
          </w:tcPr>
          <w:p w14:paraId="4D33A352"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510D50E3" w14:textId="2EE6E52C" w:rsidR="007A1983" w:rsidRPr="00F0226D" w:rsidRDefault="005F71F9" w:rsidP="00AD7AE5">
            <w:pPr>
              <w:spacing w:after="160" w:line="276" w:lineRule="auto"/>
              <w:rPr>
                <w:sz w:val="26"/>
                <w:szCs w:val="26"/>
              </w:rPr>
            </w:pPr>
            <w:r>
              <w:rPr>
                <w:color w:val="000000"/>
                <w:sz w:val="26"/>
                <w:szCs w:val="26"/>
              </w:rPr>
              <w:t>Admin chọn chức năng xóa nhân viên.</w:t>
            </w:r>
          </w:p>
        </w:tc>
      </w:tr>
      <w:tr w:rsidR="007A1983" w:rsidRPr="00F0226D" w14:paraId="50E1FDC2" w14:textId="77777777" w:rsidTr="00AD7AE5">
        <w:trPr>
          <w:trHeight w:val="805"/>
        </w:trPr>
        <w:tc>
          <w:tcPr>
            <w:tcW w:w="1508" w:type="dxa"/>
          </w:tcPr>
          <w:p w14:paraId="1896CC80"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6C300E62"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6BC71E4A" w14:textId="621081FE" w:rsidR="007A1983" w:rsidRPr="00F0226D" w:rsidRDefault="007A1983" w:rsidP="00B959D5">
            <w:pPr>
              <w:spacing w:line="276" w:lineRule="auto"/>
              <w:rPr>
                <w:sz w:val="26"/>
                <w:szCs w:val="26"/>
              </w:rPr>
            </w:pPr>
            <w:r w:rsidRPr="00F0226D">
              <w:rPr>
                <w:sz w:val="26"/>
                <w:szCs w:val="26"/>
              </w:rPr>
              <w:t xml:space="preserve">+ </w:t>
            </w:r>
            <w:r w:rsidR="00B959D5">
              <w:rPr>
                <w:sz w:val="26"/>
                <w:szCs w:val="26"/>
              </w:rPr>
              <w:t>Nhân viên có tồn tại trong hệ thống.</w:t>
            </w:r>
          </w:p>
        </w:tc>
      </w:tr>
      <w:tr w:rsidR="007A1983" w:rsidRPr="00F0226D" w14:paraId="37212EDB" w14:textId="77777777" w:rsidTr="00AD7AE5">
        <w:trPr>
          <w:trHeight w:val="480"/>
        </w:trPr>
        <w:tc>
          <w:tcPr>
            <w:tcW w:w="1508" w:type="dxa"/>
          </w:tcPr>
          <w:p w14:paraId="08D0E581"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51013A2A" w14:textId="128D8DEB" w:rsidR="007A1983" w:rsidRPr="00F0226D" w:rsidRDefault="0034457F" w:rsidP="00AD7AE5">
            <w:pPr>
              <w:spacing w:after="160" w:line="276" w:lineRule="auto"/>
              <w:rPr>
                <w:sz w:val="26"/>
                <w:szCs w:val="26"/>
              </w:rPr>
            </w:pPr>
            <w:r>
              <w:rPr>
                <w:sz w:val="26"/>
                <w:szCs w:val="26"/>
              </w:rPr>
              <w:t>Xóa được tài khoản nhân viên.</w:t>
            </w:r>
          </w:p>
        </w:tc>
      </w:tr>
      <w:tr w:rsidR="007A1983" w:rsidRPr="00F0226D" w14:paraId="6E20CE84" w14:textId="77777777" w:rsidTr="00AD7AE5">
        <w:trPr>
          <w:trHeight w:val="480"/>
        </w:trPr>
        <w:tc>
          <w:tcPr>
            <w:tcW w:w="1508" w:type="dxa"/>
            <w:vMerge w:val="restart"/>
            <w:vAlign w:val="center"/>
          </w:tcPr>
          <w:p w14:paraId="0F0F59FC" w14:textId="77777777" w:rsidR="007A1983" w:rsidRPr="00F0226D" w:rsidRDefault="007A1983" w:rsidP="00AD7AE5">
            <w:pPr>
              <w:spacing w:after="160" w:line="276" w:lineRule="auto"/>
              <w:rPr>
                <w:b/>
                <w:sz w:val="26"/>
                <w:szCs w:val="26"/>
              </w:rPr>
            </w:pPr>
            <w:r w:rsidRPr="00F0226D">
              <w:rPr>
                <w:b/>
                <w:sz w:val="26"/>
                <w:szCs w:val="26"/>
              </w:rPr>
              <w:lastRenderedPageBreak/>
              <w:t>Luồng sự kiện</w:t>
            </w:r>
          </w:p>
        </w:tc>
        <w:tc>
          <w:tcPr>
            <w:tcW w:w="3941" w:type="dxa"/>
          </w:tcPr>
          <w:p w14:paraId="5AFBC487"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07AF60CA"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5734A541" w14:textId="77777777" w:rsidTr="00AD7AE5">
        <w:trPr>
          <w:trHeight w:val="480"/>
        </w:trPr>
        <w:tc>
          <w:tcPr>
            <w:tcW w:w="1508" w:type="dxa"/>
            <w:vMerge/>
            <w:vAlign w:val="center"/>
          </w:tcPr>
          <w:p w14:paraId="7B9F9370"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33E828B3" w14:textId="681457A1" w:rsidR="007A1983" w:rsidRPr="00F0226D" w:rsidRDefault="007A1983" w:rsidP="00346653">
            <w:pPr>
              <w:tabs>
                <w:tab w:val="left" w:pos="360"/>
              </w:tabs>
              <w:spacing w:line="276" w:lineRule="auto"/>
              <w:rPr>
                <w:sz w:val="26"/>
                <w:szCs w:val="26"/>
              </w:rPr>
            </w:pPr>
            <w:r w:rsidRPr="00F0226D">
              <w:rPr>
                <w:sz w:val="26"/>
                <w:szCs w:val="26"/>
              </w:rPr>
              <w:t>1.</w:t>
            </w:r>
            <w:r w:rsidR="00346653">
              <w:rPr>
                <w:sz w:val="26"/>
                <w:szCs w:val="26"/>
              </w:rPr>
              <w:t xml:space="preserve"> Admin chọn chức năng xóa tài khoản nhân viên. </w:t>
            </w:r>
          </w:p>
        </w:tc>
        <w:tc>
          <w:tcPr>
            <w:tcW w:w="3943" w:type="dxa"/>
          </w:tcPr>
          <w:p w14:paraId="6C6E1BFD" w14:textId="55E89685" w:rsidR="007A1983" w:rsidRPr="00F0226D" w:rsidRDefault="007A1983" w:rsidP="00560888">
            <w:pPr>
              <w:tabs>
                <w:tab w:val="left" w:pos="720"/>
              </w:tabs>
              <w:spacing w:after="160" w:line="276" w:lineRule="auto"/>
              <w:rPr>
                <w:sz w:val="26"/>
                <w:szCs w:val="26"/>
              </w:rPr>
            </w:pPr>
            <w:r w:rsidRPr="00F0226D">
              <w:rPr>
                <w:sz w:val="26"/>
                <w:szCs w:val="26"/>
              </w:rPr>
              <w:t xml:space="preserve">1.1. </w:t>
            </w:r>
            <w:r>
              <w:rPr>
                <w:sz w:val="26"/>
                <w:szCs w:val="26"/>
              </w:rPr>
              <w:t xml:space="preserve">Hệ thống hiện </w:t>
            </w:r>
            <w:r w:rsidR="00560888">
              <w:rPr>
                <w:sz w:val="26"/>
                <w:szCs w:val="26"/>
              </w:rPr>
              <w:t>popup hỏi có chắc muốn xóa nhân viên</w:t>
            </w:r>
            <w:r w:rsidR="00D42F00">
              <w:rPr>
                <w:sz w:val="26"/>
                <w:szCs w:val="26"/>
              </w:rPr>
              <w:t xml:space="preserve"> này không</w:t>
            </w:r>
            <w:r w:rsidR="00560888">
              <w:rPr>
                <w:sz w:val="26"/>
                <w:szCs w:val="26"/>
              </w:rPr>
              <w:t>.</w:t>
            </w:r>
          </w:p>
        </w:tc>
      </w:tr>
      <w:tr w:rsidR="007A1983" w:rsidRPr="00F0226D" w14:paraId="1B390D63" w14:textId="77777777" w:rsidTr="00AD7AE5">
        <w:trPr>
          <w:trHeight w:val="480"/>
        </w:trPr>
        <w:tc>
          <w:tcPr>
            <w:tcW w:w="1508" w:type="dxa"/>
            <w:vMerge/>
            <w:vAlign w:val="center"/>
          </w:tcPr>
          <w:p w14:paraId="19B4A1A2"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41A9705C" w14:textId="56DFE079" w:rsidR="007A1983" w:rsidRDefault="00CB14CD" w:rsidP="00AD7AE5">
            <w:pPr>
              <w:tabs>
                <w:tab w:val="left" w:pos="360"/>
              </w:tabs>
              <w:spacing w:line="276" w:lineRule="auto"/>
              <w:rPr>
                <w:sz w:val="26"/>
                <w:szCs w:val="26"/>
              </w:rPr>
            </w:pPr>
            <w:r>
              <w:rPr>
                <w:sz w:val="26"/>
                <w:szCs w:val="26"/>
              </w:rPr>
              <w:t>2. Admin nhấn xác nhận.</w:t>
            </w:r>
          </w:p>
          <w:p w14:paraId="1C484F38" w14:textId="77777777" w:rsidR="007A1983" w:rsidRPr="000455D2" w:rsidRDefault="007A1983" w:rsidP="00AD7AE5">
            <w:pPr>
              <w:tabs>
                <w:tab w:val="left" w:pos="2579"/>
              </w:tabs>
              <w:rPr>
                <w:sz w:val="26"/>
                <w:szCs w:val="26"/>
              </w:rPr>
            </w:pPr>
            <w:r>
              <w:rPr>
                <w:sz w:val="26"/>
                <w:szCs w:val="26"/>
              </w:rPr>
              <w:tab/>
            </w:r>
          </w:p>
        </w:tc>
        <w:tc>
          <w:tcPr>
            <w:tcW w:w="3943" w:type="dxa"/>
          </w:tcPr>
          <w:p w14:paraId="1D13C9FF" w14:textId="17824E88" w:rsidR="007A1983" w:rsidRPr="00F0226D" w:rsidRDefault="007A1983" w:rsidP="00CB14CD">
            <w:pPr>
              <w:tabs>
                <w:tab w:val="left" w:pos="720"/>
              </w:tabs>
              <w:spacing w:after="160" w:line="276" w:lineRule="auto"/>
              <w:rPr>
                <w:sz w:val="26"/>
                <w:szCs w:val="26"/>
              </w:rPr>
            </w:pPr>
            <w:r>
              <w:rPr>
                <w:sz w:val="26"/>
                <w:szCs w:val="26"/>
              </w:rPr>
              <w:t xml:space="preserve">2.1. Hệ thống </w:t>
            </w:r>
            <w:r w:rsidR="00CB14CD">
              <w:rPr>
                <w:sz w:val="26"/>
                <w:szCs w:val="26"/>
              </w:rPr>
              <w:t>tắt popup, xóa tài khoản nhân viên khỏi dữ liệu.</w:t>
            </w:r>
          </w:p>
        </w:tc>
      </w:tr>
      <w:tr w:rsidR="007A1983" w:rsidRPr="00F0226D" w14:paraId="0654A9E8" w14:textId="77777777" w:rsidTr="00AD7AE5">
        <w:trPr>
          <w:trHeight w:val="248"/>
        </w:trPr>
        <w:tc>
          <w:tcPr>
            <w:tcW w:w="1508" w:type="dxa"/>
          </w:tcPr>
          <w:p w14:paraId="466391D6"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5E47DF76" w14:textId="64D3C1A2" w:rsidR="007A1983" w:rsidRPr="00F0226D" w:rsidRDefault="004E4145" w:rsidP="00AD7AE5">
            <w:pPr>
              <w:tabs>
                <w:tab w:val="left" w:pos="445"/>
              </w:tabs>
              <w:spacing w:line="276" w:lineRule="auto"/>
              <w:rPr>
                <w:sz w:val="26"/>
                <w:szCs w:val="26"/>
              </w:rPr>
            </w:pPr>
            <w:r>
              <w:rPr>
                <w:sz w:val="26"/>
                <w:szCs w:val="26"/>
              </w:rPr>
              <w:t>Không.</w:t>
            </w:r>
          </w:p>
        </w:tc>
      </w:tr>
    </w:tbl>
    <w:p w14:paraId="1F0C4B3E" w14:textId="77777777" w:rsidR="00B57B1F" w:rsidRDefault="00B57B1F" w:rsidP="007A1983">
      <w:pPr>
        <w:pStyle w:val="NormalWeb"/>
        <w:spacing w:before="0" w:beforeAutospacing="0" w:after="0" w:afterAutospacing="0" w:line="360" w:lineRule="auto"/>
        <w:ind w:left="64"/>
        <w:jc w:val="center"/>
        <w:rPr>
          <w:sz w:val="26"/>
          <w:szCs w:val="26"/>
        </w:rPr>
      </w:pPr>
    </w:p>
    <w:p w14:paraId="2C9337AF" w14:textId="603EDC99" w:rsidR="007A1983" w:rsidRPr="00F0226D" w:rsidRDefault="00B57B1F" w:rsidP="00B57B1F">
      <w:pPr>
        <w:pStyle w:val="Caption"/>
      </w:pPr>
      <w:bookmarkStart w:id="54" w:name="_Toc68121174"/>
      <w:r>
        <w:t xml:space="preserve">Bảng </w:t>
      </w:r>
      <w:fldSimple w:instr=" SEQ Bảng \* ARABIC ">
        <w:r>
          <w:rPr>
            <w:noProof/>
          </w:rPr>
          <w:t>29</w:t>
        </w:r>
      </w:fldSimple>
      <w:r>
        <w:t xml:space="preserve">: </w:t>
      </w:r>
      <w:r w:rsidR="007A1983" w:rsidRPr="00F0226D">
        <w:t xml:space="preserve">Đặc tả usecase </w:t>
      </w:r>
      <w:r w:rsidR="005A26F2">
        <w:t>sửa nhân viên</w:t>
      </w:r>
      <w:bookmarkEnd w:id="54"/>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03875B8B" w14:textId="77777777" w:rsidTr="00AD7AE5">
        <w:trPr>
          <w:trHeight w:val="480"/>
        </w:trPr>
        <w:tc>
          <w:tcPr>
            <w:tcW w:w="1508" w:type="dxa"/>
          </w:tcPr>
          <w:p w14:paraId="26CBF204"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79105B31" w14:textId="2CD71BD7" w:rsidR="007A1983" w:rsidRPr="00F0226D" w:rsidRDefault="002B2B42" w:rsidP="00AD7AE5">
            <w:pPr>
              <w:spacing w:after="160" w:line="276" w:lineRule="auto"/>
              <w:rPr>
                <w:sz w:val="26"/>
                <w:szCs w:val="26"/>
              </w:rPr>
            </w:pPr>
            <w:r>
              <w:rPr>
                <w:sz w:val="26"/>
                <w:szCs w:val="26"/>
              </w:rPr>
              <w:t>UC26</w:t>
            </w:r>
            <w:r w:rsidR="007A1983" w:rsidRPr="00F0226D">
              <w:rPr>
                <w:sz w:val="26"/>
                <w:szCs w:val="26"/>
              </w:rPr>
              <w:t>.</w:t>
            </w:r>
          </w:p>
        </w:tc>
      </w:tr>
      <w:tr w:rsidR="007A1983" w:rsidRPr="00F0226D" w14:paraId="060EEB88" w14:textId="77777777" w:rsidTr="00AD7AE5">
        <w:trPr>
          <w:trHeight w:val="480"/>
        </w:trPr>
        <w:tc>
          <w:tcPr>
            <w:tcW w:w="1508" w:type="dxa"/>
          </w:tcPr>
          <w:p w14:paraId="7ACF96F8"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08DFA022" w14:textId="2A0DEBCA" w:rsidR="007A1983" w:rsidRPr="00F0226D" w:rsidRDefault="00DB4A5C" w:rsidP="00AD7AE5">
            <w:pPr>
              <w:spacing w:after="160" w:line="276" w:lineRule="auto"/>
              <w:rPr>
                <w:sz w:val="26"/>
                <w:szCs w:val="26"/>
              </w:rPr>
            </w:pPr>
            <w:r>
              <w:rPr>
                <w:sz w:val="26"/>
                <w:szCs w:val="26"/>
              </w:rPr>
              <w:t>Sửa nhân viên</w:t>
            </w:r>
            <w:r w:rsidR="0099392D">
              <w:rPr>
                <w:sz w:val="26"/>
                <w:szCs w:val="26"/>
              </w:rPr>
              <w:t>.</w:t>
            </w:r>
          </w:p>
        </w:tc>
      </w:tr>
      <w:tr w:rsidR="007A1983" w:rsidRPr="00F0226D" w14:paraId="5F4035EE" w14:textId="77777777" w:rsidTr="00AD7AE5">
        <w:trPr>
          <w:trHeight w:val="467"/>
        </w:trPr>
        <w:tc>
          <w:tcPr>
            <w:tcW w:w="1508" w:type="dxa"/>
          </w:tcPr>
          <w:p w14:paraId="056E7635"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79B992C3" w14:textId="5511D29B" w:rsidR="007A1983" w:rsidRPr="00C231C8" w:rsidRDefault="0099392D" w:rsidP="00AD7AE5">
            <w:pPr>
              <w:spacing w:after="160" w:line="276" w:lineRule="auto"/>
              <w:rPr>
                <w:color w:val="000000"/>
                <w:sz w:val="26"/>
                <w:szCs w:val="26"/>
              </w:rPr>
            </w:pPr>
            <w:r>
              <w:rPr>
                <w:color w:val="000000"/>
                <w:sz w:val="26"/>
                <w:szCs w:val="26"/>
              </w:rPr>
              <w:t>Admin cập nhật thông tin tài khoản user.</w:t>
            </w:r>
          </w:p>
        </w:tc>
      </w:tr>
      <w:tr w:rsidR="007A1983" w:rsidRPr="00F0226D" w14:paraId="6BB54F54" w14:textId="77777777" w:rsidTr="00AD7AE5">
        <w:trPr>
          <w:trHeight w:val="480"/>
        </w:trPr>
        <w:tc>
          <w:tcPr>
            <w:tcW w:w="1508" w:type="dxa"/>
          </w:tcPr>
          <w:p w14:paraId="3D61C54D"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6ADAECA4" w14:textId="17F1B1CB" w:rsidR="007A1983" w:rsidRPr="00F0226D" w:rsidRDefault="002540DC" w:rsidP="00AD7AE5">
            <w:pPr>
              <w:spacing w:after="160" w:line="276" w:lineRule="auto"/>
              <w:rPr>
                <w:sz w:val="26"/>
                <w:szCs w:val="26"/>
              </w:rPr>
            </w:pPr>
            <w:r w:rsidRPr="002540DC">
              <w:rPr>
                <w:color w:val="000000"/>
                <w:sz w:val="26"/>
                <w:szCs w:val="26"/>
              </w:rPr>
              <w:t>Hệ thống cho phép admin cập nhật tài khoản nhân viên đã tồn tại trong hệ thống.</w:t>
            </w:r>
          </w:p>
        </w:tc>
      </w:tr>
      <w:tr w:rsidR="007A1983" w:rsidRPr="00F0226D" w14:paraId="1363730E" w14:textId="77777777" w:rsidTr="00AD7AE5">
        <w:trPr>
          <w:trHeight w:val="480"/>
        </w:trPr>
        <w:tc>
          <w:tcPr>
            <w:tcW w:w="1508" w:type="dxa"/>
          </w:tcPr>
          <w:p w14:paraId="25B13E2E"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1BAB3D82" w14:textId="59E45046" w:rsidR="007A1983" w:rsidRPr="00F0226D" w:rsidRDefault="00630713" w:rsidP="00AD7AE5">
            <w:pPr>
              <w:spacing w:after="160" w:line="276" w:lineRule="auto"/>
              <w:rPr>
                <w:sz w:val="26"/>
                <w:szCs w:val="26"/>
              </w:rPr>
            </w:pPr>
            <w:r>
              <w:rPr>
                <w:sz w:val="26"/>
                <w:szCs w:val="26"/>
              </w:rPr>
              <w:t>Admin</w:t>
            </w:r>
            <w:r w:rsidR="00700178">
              <w:rPr>
                <w:sz w:val="26"/>
                <w:szCs w:val="26"/>
              </w:rPr>
              <w:t>.</w:t>
            </w:r>
          </w:p>
        </w:tc>
      </w:tr>
      <w:tr w:rsidR="007A1983" w:rsidRPr="00F0226D" w14:paraId="40CCEC20" w14:textId="77777777" w:rsidTr="00AD7AE5">
        <w:trPr>
          <w:trHeight w:val="795"/>
        </w:trPr>
        <w:tc>
          <w:tcPr>
            <w:tcW w:w="1508" w:type="dxa"/>
          </w:tcPr>
          <w:p w14:paraId="694196DB"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1445474C" w14:textId="75C7C329" w:rsidR="007A1983" w:rsidRPr="00F0226D" w:rsidRDefault="00700178" w:rsidP="00AD7AE5">
            <w:pPr>
              <w:spacing w:after="160" w:line="276" w:lineRule="auto"/>
              <w:rPr>
                <w:sz w:val="26"/>
                <w:szCs w:val="26"/>
              </w:rPr>
            </w:pPr>
            <w:r>
              <w:rPr>
                <w:color w:val="000000"/>
                <w:sz w:val="26"/>
                <w:szCs w:val="26"/>
              </w:rPr>
              <w:t>Admin chọn chức năng cập nhật tài khoản nhân viên.</w:t>
            </w:r>
          </w:p>
        </w:tc>
      </w:tr>
      <w:tr w:rsidR="007A1983" w:rsidRPr="00F0226D" w14:paraId="778C70D5" w14:textId="77777777" w:rsidTr="00AD7AE5">
        <w:trPr>
          <w:trHeight w:val="805"/>
        </w:trPr>
        <w:tc>
          <w:tcPr>
            <w:tcW w:w="1508" w:type="dxa"/>
          </w:tcPr>
          <w:p w14:paraId="108B6656"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4EE1BB7F"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4C80781B" w14:textId="2EFBD90F" w:rsidR="007A1983" w:rsidRPr="00F0226D" w:rsidRDefault="00C84E17" w:rsidP="00AD7AE5">
            <w:pPr>
              <w:spacing w:line="276" w:lineRule="auto"/>
              <w:rPr>
                <w:sz w:val="26"/>
                <w:szCs w:val="26"/>
              </w:rPr>
            </w:pPr>
            <w:r w:rsidRPr="00F0226D">
              <w:rPr>
                <w:sz w:val="26"/>
                <w:szCs w:val="26"/>
              </w:rPr>
              <w:t xml:space="preserve">+ </w:t>
            </w:r>
            <w:r>
              <w:rPr>
                <w:sz w:val="26"/>
                <w:szCs w:val="26"/>
              </w:rPr>
              <w:t>Nhân viên có tồn tại trong hệ thống.</w:t>
            </w:r>
          </w:p>
        </w:tc>
      </w:tr>
      <w:tr w:rsidR="007A1983" w:rsidRPr="00F0226D" w14:paraId="11F0AD0B" w14:textId="77777777" w:rsidTr="00AD7AE5">
        <w:trPr>
          <w:trHeight w:val="480"/>
        </w:trPr>
        <w:tc>
          <w:tcPr>
            <w:tcW w:w="1508" w:type="dxa"/>
          </w:tcPr>
          <w:p w14:paraId="61D19117"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3FB806FB" w14:textId="43D74531" w:rsidR="007A1983" w:rsidRPr="00F0226D" w:rsidRDefault="00975232" w:rsidP="00AD7AE5">
            <w:pPr>
              <w:spacing w:after="160" w:line="276" w:lineRule="auto"/>
              <w:rPr>
                <w:sz w:val="26"/>
                <w:szCs w:val="26"/>
              </w:rPr>
            </w:pPr>
            <w:r>
              <w:rPr>
                <w:sz w:val="26"/>
                <w:szCs w:val="26"/>
              </w:rPr>
              <w:t>Cập nhật được tài khoản nhân viên.</w:t>
            </w:r>
          </w:p>
        </w:tc>
      </w:tr>
      <w:tr w:rsidR="007A1983" w:rsidRPr="00F0226D" w14:paraId="112A7715" w14:textId="77777777" w:rsidTr="00AD7AE5">
        <w:trPr>
          <w:trHeight w:val="480"/>
        </w:trPr>
        <w:tc>
          <w:tcPr>
            <w:tcW w:w="1508" w:type="dxa"/>
            <w:vMerge w:val="restart"/>
            <w:vAlign w:val="center"/>
          </w:tcPr>
          <w:p w14:paraId="592B3B03"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6A83CEE2"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5DA4AA69"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0989A992" w14:textId="77777777" w:rsidTr="00AD7AE5">
        <w:trPr>
          <w:trHeight w:val="480"/>
        </w:trPr>
        <w:tc>
          <w:tcPr>
            <w:tcW w:w="1508" w:type="dxa"/>
            <w:vMerge/>
            <w:vAlign w:val="center"/>
          </w:tcPr>
          <w:p w14:paraId="25271A8D"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6832565B" w14:textId="5A863773" w:rsidR="007A1983" w:rsidRPr="00F0226D" w:rsidRDefault="007A1983" w:rsidP="002C07F0">
            <w:pPr>
              <w:tabs>
                <w:tab w:val="left" w:pos="360"/>
              </w:tabs>
              <w:spacing w:line="276" w:lineRule="auto"/>
              <w:rPr>
                <w:sz w:val="26"/>
                <w:szCs w:val="26"/>
              </w:rPr>
            </w:pPr>
            <w:r w:rsidRPr="00F0226D">
              <w:rPr>
                <w:sz w:val="26"/>
                <w:szCs w:val="26"/>
              </w:rPr>
              <w:t xml:space="preserve">1. </w:t>
            </w:r>
            <w:r w:rsidR="002C07F0">
              <w:rPr>
                <w:sz w:val="26"/>
                <w:szCs w:val="26"/>
              </w:rPr>
              <w:t>Admin</w:t>
            </w:r>
            <w:r>
              <w:rPr>
                <w:sz w:val="26"/>
                <w:szCs w:val="26"/>
              </w:rPr>
              <w:t xml:space="preserve"> chọn chức </w:t>
            </w:r>
            <w:r w:rsidR="00C057E8">
              <w:rPr>
                <w:sz w:val="26"/>
                <w:szCs w:val="26"/>
              </w:rPr>
              <w:t>cập nhật tài khoản nhân viên.</w:t>
            </w:r>
          </w:p>
        </w:tc>
        <w:tc>
          <w:tcPr>
            <w:tcW w:w="3943" w:type="dxa"/>
          </w:tcPr>
          <w:p w14:paraId="6E27D7AB" w14:textId="042EA8A2" w:rsidR="007A1983" w:rsidRPr="00F0226D" w:rsidRDefault="007A1983" w:rsidP="00B312BA">
            <w:pPr>
              <w:tabs>
                <w:tab w:val="left" w:pos="720"/>
              </w:tabs>
              <w:spacing w:after="160" w:line="276" w:lineRule="auto"/>
              <w:rPr>
                <w:sz w:val="26"/>
                <w:szCs w:val="26"/>
              </w:rPr>
            </w:pPr>
            <w:r w:rsidRPr="00F0226D">
              <w:rPr>
                <w:sz w:val="26"/>
                <w:szCs w:val="26"/>
              </w:rPr>
              <w:t xml:space="preserve">1.1. </w:t>
            </w:r>
            <w:r w:rsidR="00B312BA">
              <w:rPr>
                <w:sz w:val="26"/>
                <w:szCs w:val="26"/>
              </w:rPr>
              <w:t>Hệ thống hiện giao diện cập nhật tài khoản nhân viên.</w:t>
            </w:r>
          </w:p>
        </w:tc>
      </w:tr>
      <w:tr w:rsidR="007A1983" w:rsidRPr="00F0226D" w14:paraId="4526DEF8" w14:textId="77777777" w:rsidTr="00AD7AE5">
        <w:trPr>
          <w:trHeight w:val="480"/>
        </w:trPr>
        <w:tc>
          <w:tcPr>
            <w:tcW w:w="1508" w:type="dxa"/>
            <w:vMerge/>
            <w:vAlign w:val="center"/>
          </w:tcPr>
          <w:p w14:paraId="013AEFA1"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4D079FB2" w14:textId="0D094D66" w:rsidR="007A1983" w:rsidRDefault="007A1983" w:rsidP="00AD7AE5">
            <w:pPr>
              <w:tabs>
                <w:tab w:val="left" w:pos="360"/>
              </w:tabs>
              <w:spacing w:line="276" w:lineRule="auto"/>
              <w:rPr>
                <w:sz w:val="26"/>
                <w:szCs w:val="26"/>
              </w:rPr>
            </w:pPr>
            <w:r>
              <w:rPr>
                <w:sz w:val="26"/>
                <w:szCs w:val="26"/>
              </w:rPr>
              <w:t xml:space="preserve">2. </w:t>
            </w:r>
            <w:r w:rsidR="002C07F0">
              <w:rPr>
                <w:sz w:val="26"/>
                <w:szCs w:val="26"/>
              </w:rPr>
              <w:t>Admin</w:t>
            </w:r>
            <w:r w:rsidR="0035021C">
              <w:rPr>
                <w:sz w:val="26"/>
                <w:szCs w:val="26"/>
              </w:rPr>
              <w:t xml:space="preserve"> nhập thông tin mới của nhân viên</w:t>
            </w:r>
            <w:r w:rsidR="00911B73">
              <w:rPr>
                <w:sz w:val="26"/>
                <w:szCs w:val="26"/>
              </w:rPr>
              <w:t>.</w:t>
            </w:r>
          </w:p>
          <w:p w14:paraId="38864FF3" w14:textId="77777777" w:rsidR="007A1983" w:rsidRPr="000455D2" w:rsidRDefault="007A1983" w:rsidP="00AD7AE5">
            <w:pPr>
              <w:tabs>
                <w:tab w:val="left" w:pos="2579"/>
              </w:tabs>
              <w:rPr>
                <w:sz w:val="26"/>
                <w:szCs w:val="26"/>
              </w:rPr>
            </w:pPr>
            <w:r>
              <w:rPr>
                <w:sz w:val="26"/>
                <w:szCs w:val="26"/>
              </w:rPr>
              <w:tab/>
            </w:r>
          </w:p>
        </w:tc>
        <w:tc>
          <w:tcPr>
            <w:tcW w:w="3943" w:type="dxa"/>
          </w:tcPr>
          <w:p w14:paraId="13B5EBE1" w14:textId="774C9448" w:rsidR="007A1983" w:rsidRPr="00F0226D" w:rsidRDefault="007A1983" w:rsidP="00AD7AE5">
            <w:pPr>
              <w:tabs>
                <w:tab w:val="left" w:pos="720"/>
              </w:tabs>
              <w:spacing w:after="160" w:line="276" w:lineRule="auto"/>
              <w:rPr>
                <w:sz w:val="26"/>
                <w:szCs w:val="26"/>
              </w:rPr>
            </w:pPr>
          </w:p>
        </w:tc>
      </w:tr>
      <w:tr w:rsidR="008B351D" w:rsidRPr="00F0226D" w14:paraId="66CA4F8D" w14:textId="77777777" w:rsidTr="00AD7AE5">
        <w:trPr>
          <w:trHeight w:val="480"/>
        </w:trPr>
        <w:tc>
          <w:tcPr>
            <w:tcW w:w="1508" w:type="dxa"/>
            <w:vMerge/>
            <w:vAlign w:val="center"/>
          </w:tcPr>
          <w:p w14:paraId="7F44ADD3" w14:textId="77777777" w:rsidR="008B351D" w:rsidRPr="00F0226D" w:rsidRDefault="008B351D" w:rsidP="008B351D">
            <w:pPr>
              <w:widowControl w:val="0"/>
              <w:pBdr>
                <w:top w:val="nil"/>
                <w:left w:val="nil"/>
                <w:bottom w:val="nil"/>
                <w:right w:val="nil"/>
                <w:between w:val="nil"/>
              </w:pBdr>
              <w:spacing w:line="276" w:lineRule="auto"/>
              <w:rPr>
                <w:sz w:val="26"/>
                <w:szCs w:val="26"/>
              </w:rPr>
            </w:pPr>
          </w:p>
        </w:tc>
        <w:tc>
          <w:tcPr>
            <w:tcW w:w="3941" w:type="dxa"/>
          </w:tcPr>
          <w:p w14:paraId="08CD80C6" w14:textId="7EE974CE" w:rsidR="008B351D" w:rsidRPr="00F0226D" w:rsidRDefault="008B351D" w:rsidP="008B351D">
            <w:pPr>
              <w:tabs>
                <w:tab w:val="left" w:pos="360"/>
              </w:tabs>
              <w:spacing w:line="276" w:lineRule="auto"/>
              <w:rPr>
                <w:sz w:val="26"/>
                <w:szCs w:val="26"/>
              </w:rPr>
            </w:pPr>
            <w:r>
              <w:rPr>
                <w:sz w:val="26"/>
                <w:szCs w:val="26"/>
              </w:rPr>
              <w:t>3. Admin nhấn xác nhận.</w:t>
            </w:r>
          </w:p>
        </w:tc>
        <w:tc>
          <w:tcPr>
            <w:tcW w:w="3943" w:type="dxa"/>
          </w:tcPr>
          <w:p w14:paraId="4ED1EEFD" w14:textId="592FF65F" w:rsidR="008B351D" w:rsidRPr="00F0226D" w:rsidRDefault="008B351D" w:rsidP="008B351D">
            <w:pPr>
              <w:tabs>
                <w:tab w:val="left" w:pos="720"/>
              </w:tabs>
              <w:spacing w:after="160" w:line="276" w:lineRule="auto"/>
              <w:rPr>
                <w:sz w:val="26"/>
                <w:szCs w:val="26"/>
              </w:rPr>
            </w:pPr>
            <w:r>
              <w:rPr>
                <w:sz w:val="26"/>
                <w:szCs w:val="26"/>
              </w:rPr>
              <w:t>3.1. Hiện popup ghi thông tin vừa thay đổi.</w:t>
            </w:r>
          </w:p>
        </w:tc>
      </w:tr>
      <w:tr w:rsidR="008B351D" w:rsidRPr="00F0226D" w14:paraId="097E84D4" w14:textId="77777777" w:rsidTr="00AD7AE5">
        <w:trPr>
          <w:trHeight w:val="480"/>
        </w:trPr>
        <w:tc>
          <w:tcPr>
            <w:tcW w:w="1508" w:type="dxa"/>
            <w:vMerge/>
            <w:vAlign w:val="center"/>
          </w:tcPr>
          <w:p w14:paraId="7A5AC6C9" w14:textId="77777777" w:rsidR="008B351D" w:rsidRPr="00F0226D" w:rsidRDefault="008B351D" w:rsidP="008B351D">
            <w:pPr>
              <w:widowControl w:val="0"/>
              <w:pBdr>
                <w:top w:val="nil"/>
                <w:left w:val="nil"/>
                <w:bottom w:val="nil"/>
                <w:right w:val="nil"/>
                <w:between w:val="nil"/>
              </w:pBdr>
              <w:spacing w:line="276" w:lineRule="auto"/>
              <w:rPr>
                <w:sz w:val="26"/>
                <w:szCs w:val="26"/>
              </w:rPr>
            </w:pPr>
          </w:p>
        </w:tc>
        <w:tc>
          <w:tcPr>
            <w:tcW w:w="3941" w:type="dxa"/>
          </w:tcPr>
          <w:p w14:paraId="078902D0" w14:textId="2E7EFE69" w:rsidR="008B351D" w:rsidRPr="00F0226D" w:rsidRDefault="008B351D" w:rsidP="008B351D">
            <w:pPr>
              <w:tabs>
                <w:tab w:val="left" w:pos="360"/>
              </w:tabs>
              <w:spacing w:line="276" w:lineRule="auto"/>
              <w:rPr>
                <w:sz w:val="26"/>
                <w:szCs w:val="26"/>
              </w:rPr>
            </w:pPr>
            <w:r>
              <w:rPr>
                <w:sz w:val="26"/>
                <w:szCs w:val="26"/>
              </w:rPr>
              <w:t>4. Admin nhấn xác nhận.</w:t>
            </w:r>
          </w:p>
        </w:tc>
        <w:tc>
          <w:tcPr>
            <w:tcW w:w="3943" w:type="dxa"/>
          </w:tcPr>
          <w:p w14:paraId="2E3D875B" w14:textId="485637ED" w:rsidR="008B351D" w:rsidRPr="00F0226D" w:rsidRDefault="008B351D" w:rsidP="00B955FE">
            <w:pPr>
              <w:tabs>
                <w:tab w:val="left" w:pos="720"/>
              </w:tabs>
              <w:spacing w:after="160" w:line="276" w:lineRule="auto"/>
              <w:rPr>
                <w:sz w:val="26"/>
                <w:szCs w:val="26"/>
              </w:rPr>
            </w:pPr>
            <w:r>
              <w:rPr>
                <w:sz w:val="26"/>
                <w:szCs w:val="26"/>
              </w:rPr>
              <w:t xml:space="preserve">4.1. Hệ thống tắt popup và </w:t>
            </w:r>
            <w:r w:rsidR="00B955FE">
              <w:rPr>
                <w:sz w:val="26"/>
                <w:szCs w:val="26"/>
              </w:rPr>
              <w:t>cập nhật</w:t>
            </w:r>
            <w:r>
              <w:rPr>
                <w:sz w:val="26"/>
                <w:szCs w:val="26"/>
              </w:rPr>
              <w:t xml:space="preserve"> tài khoản nhân viên vào hệ thống.</w:t>
            </w:r>
          </w:p>
        </w:tc>
      </w:tr>
      <w:tr w:rsidR="007A1983" w:rsidRPr="00F0226D" w14:paraId="3F42D5A4" w14:textId="77777777" w:rsidTr="00AD7AE5">
        <w:trPr>
          <w:trHeight w:val="248"/>
        </w:trPr>
        <w:tc>
          <w:tcPr>
            <w:tcW w:w="1508" w:type="dxa"/>
          </w:tcPr>
          <w:p w14:paraId="55BA7987" w14:textId="77777777" w:rsidR="007A1983" w:rsidRPr="00F0226D" w:rsidRDefault="007A1983" w:rsidP="00AD7AE5">
            <w:pPr>
              <w:spacing w:after="160" w:line="276" w:lineRule="auto"/>
              <w:rPr>
                <w:b/>
                <w:sz w:val="26"/>
                <w:szCs w:val="26"/>
              </w:rPr>
            </w:pPr>
            <w:r w:rsidRPr="00F0226D">
              <w:rPr>
                <w:b/>
                <w:sz w:val="26"/>
                <w:szCs w:val="26"/>
              </w:rPr>
              <w:lastRenderedPageBreak/>
              <w:t>Ngoại lệ</w:t>
            </w:r>
          </w:p>
        </w:tc>
        <w:tc>
          <w:tcPr>
            <w:tcW w:w="7884" w:type="dxa"/>
            <w:gridSpan w:val="2"/>
          </w:tcPr>
          <w:p w14:paraId="01F2AFD6" w14:textId="77777777" w:rsidR="00911B73" w:rsidRDefault="00911B73" w:rsidP="00911B73">
            <w:pPr>
              <w:tabs>
                <w:tab w:val="left" w:pos="445"/>
              </w:tabs>
              <w:spacing w:line="276" w:lineRule="auto"/>
              <w:rPr>
                <w:sz w:val="26"/>
                <w:szCs w:val="26"/>
              </w:rPr>
            </w:pPr>
            <w:r>
              <w:rPr>
                <w:sz w:val="26"/>
                <w:szCs w:val="26"/>
              </w:rPr>
              <w:t>2.a. Nhập thông tin không hợp lệ.</w:t>
            </w:r>
          </w:p>
          <w:p w14:paraId="394C4D6B" w14:textId="5650604F" w:rsidR="007A1983" w:rsidRPr="00F0226D" w:rsidRDefault="00911B73" w:rsidP="00911B73">
            <w:pPr>
              <w:tabs>
                <w:tab w:val="left" w:pos="445"/>
              </w:tabs>
              <w:spacing w:line="276" w:lineRule="auto"/>
              <w:rPr>
                <w:sz w:val="26"/>
                <w:szCs w:val="26"/>
              </w:rPr>
            </w:pPr>
            <w:r>
              <w:rPr>
                <w:sz w:val="26"/>
                <w:szCs w:val="26"/>
              </w:rPr>
              <w:t>=&gt; Hiện thông báo lỗi, yêu cầu nhập lại.</w:t>
            </w:r>
          </w:p>
        </w:tc>
      </w:tr>
    </w:tbl>
    <w:p w14:paraId="0B2DB404" w14:textId="77777777" w:rsidR="00B8616E" w:rsidRDefault="00B8616E" w:rsidP="007A1983">
      <w:pPr>
        <w:pStyle w:val="NormalWeb"/>
        <w:spacing w:before="0" w:beforeAutospacing="0" w:after="0" w:afterAutospacing="0" w:line="360" w:lineRule="auto"/>
        <w:ind w:left="64"/>
        <w:jc w:val="center"/>
        <w:rPr>
          <w:sz w:val="26"/>
          <w:szCs w:val="26"/>
        </w:rPr>
      </w:pPr>
    </w:p>
    <w:p w14:paraId="59FF31E2" w14:textId="21E7A411" w:rsidR="007A1983" w:rsidRPr="00F0226D" w:rsidRDefault="00B57B1F" w:rsidP="00B57B1F">
      <w:pPr>
        <w:pStyle w:val="Caption"/>
      </w:pPr>
      <w:bookmarkStart w:id="55" w:name="_Toc68121175"/>
      <w:r>
        <w:t xml:space="preserve">Bảng </w:t>
      </w:r>
      <w:fldSimple w:instr=" SEQ Bảng \* ARABIC ">
        <w:r>
          <w:rPr>
            <w:noProof/>
          </w:rPr>
          <w:t>30</w:t>
        </w:r>
      </w:fldSimple>
      <w:r>
        <w:t xml:space="preserve">: </w:t>
      </w:r>
      <w:r w:rsidR="007A1983" w:rsidRPr="00F0226D">
        <w:t xml:space="preserve">Đặc tả usecase </w:t>
      </w:r>
      <w:r w:rsidR="00447342">
        <w:t>báo cáo theo tháng</w:t>
      </w:r>
      <w:r w:rsidR="000E40A8">
        <w:t>.</w:t>
      </w:r>
      <w:bookmarkEnd w:id="55"/>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2C48A7E9" w14:textId="77777777" w:rsidTr="00AD7AE5">
        <w:trPr>
          <w:trHeight w:val="480"/>
        </w:trPr>
        <w:tc>
          <w:tcPr>
            <w:tcW w:w="1508" w:type="dxa"/>
          </w:tcPr>
          <w:p w14:paraId="2E2981A5"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095F68EB" w14:textId="16D42062" w:rsidR="007A1983" w:rsidRPr="00F0226D" w:rsidRDefault="00FE317E" w:rsidP="00AD7AE5">
            <w:pPr>
              <w:spacing w:after="160" w:line="276" w:lineRule="auto"/>
              <w:rPr>
                <w:sz w:val="26"/>
                <w:szCs w:val="26"/>
              </w:rPr>
            </w:pPr>
            <w:r>
              <w:rPr>
                <w:sz w:val="26"/>
                <w:szCs w:val="26"/>
              </w:rPr>
              <w:t>UC27</w:t>
            </w:r>
            <w:r w:rsidR="007A1983" w:rsidRPr="00F0226D">
              <w:rPr>
                <w:sz w:val="26"/>
                <w:szCs w:val="26"/>
              </w:rPr>
              <w:t>.</w:t>
            </w:r>
          </w:p>
        </w:tc>
      </w:tr>
      <w:tr w:rsidR="007A1983" w:rsidRPr="00F0226D" w14:paraId="32A78450" w14:textId="77777777" w:rsidTr="00AD7AE5">
        <w:trPr>
          <w:trHeight w:val="480"/>
        </w:trPr>
        <w:tc>
          <w:tcPr>
            <w:tcW w:w="1508" w:type="dxa"/>
          </w:tcPr>
          <w:p w14:paraId="7A5E5362"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0FB1CA38" w14:textId="29CDC7D3" w:rsidR="007A1983" w:rsidRPr="00F0226D" w:rsidRDefault="005547A0" w:rsidP="00AD7AE5">
            <w:pPr>
              <w:spacing w:after="160" w:line="276" w:lineRule="auto"/>
              <w:rPr>
                <w:sz w:val="26"/>
                <w:szCs w:val="26"/>
              </w:rPr>
            </w:pPr>
            <w:r>
              <w:rPr>
                <w:sz w:val="26"/>
                <w:szCs w:val="26"/>
              </w:rPr>
              <w:t>Báo cáo</w:t>
            </w:r>
            <w:r w:rsidR="0077538B">
              <w:rPr>
                <w:sz w:val="26"/>
                <w:szCs w:val="26"/>
              </w:rPr>
              <w:t xml:space="preserve"> theo tháng</w:t>
            </w:r>
            <w:r>
              <w:rPr>
                <w:sz w:val="26"/>
                <w:szCs w:val="26"/>
              </w:rPr>
              <w:t>.</w:t>
            </w:r>
          </w:p>
        </w:tc>
      </w:tr>
      <w:tr w:rsidR="007A1983" w:rsidRPr="00F0226D" w14:paraId="38708917" w14:textId="77777777" w:rsidTr="00AD7AE5">
        <w:trPr>
          <w:trHeight w:val="467"/>
        </w:trPr>
        <w:tc>
          <w:tcPr>
            <w:tcW w:w="1508" w:type="dxa"/>
          </w:tcPr>
          <w:p w14:paraId="5F8BACDB"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0C732574" w14:textId="651264BE" w:rsidR="007A1983" w:rsidRPr="00C231C8" w:rsidRDefault="002D3612" w:rsidP="00AD7AE5">
            <w:pPr>
              <w:spacing w:after="160" w:line="276" w:lineRule="auto"/>
              <w:rPr>
                <w:color w:val="000000"/>
                <w:sz w:val="26"/>
                <w:szCs w:val="26"/>
              </w:rPr>
            </w:pPr>
            <w:r>
              <w:rPr>
                <w:color w:val="000000"/>
                <w:sz w:val="26"/>
                <w:szCs w:val="26"/>
              </w:rPr>
              <w:t xml:space="preserve">Người dùng </w:t>
            </w:r>
            <w:r w:rsidR="005547A0">
              <w:rPr>
                <w:color w:val="000000"/>
                <w:sz w:val="26"/>
                <w:szCs w:val="26"/>
              </w:rPr>
              <w:t>lập báo cáo</w:t>
            </w:r>
            <w:r w:rsidR="008212D2">
              <w:rPr>
                <w:color w:val="000000"/>
                <w:sz w:val="26"/>
                <w:szCs w:val="26"/>
              </w:rPr>
              <w:t xml:space="preserve"> theo tháng</w:t>
            </w:r>
            <w:r w:rsidR="005547A0">
              <w:rPr>
                <w:color w:val="000000"/>
                <w:sz w:val="26"/>
                <w:szCs w:val="26"/>
              </w:rPr>
              <w:t>.</w:t>
            </w:r>
          </w:p>
        </w:tc>
      </w:tr>
      <w:tr w:rsidR="007A1983" w:rsidRPr="00F0226D" w14:paraId="229BA361" w14:textId="77777777" w:rsidTr="00AD7AE5">
        <w:trPr>
          <w:trHeight w:val="480"/>
        </w:trPr>
        <w:tc>
          <w:tcPr>
            <w:tcW w:w="1508" w:type="dxa"/>
          </w:tcPr>
          <w:p w14:paraId="504808CD" w14:textId="77777777" w:rsidR="007A1983" w:rsidRPr="00F0226D" w:rsidRDefault="007A1983" w:rsidP="00AD7AE5">
            <w:pPr>
              <w:spacing w:after="160" w:line="276" w:lineRule="auto"/>
              <w:rPr>
                <w:b/>
                <w:sz w:val="26"/>
                <w:szCs w:val="26"/>
              </w:rPr>
            </w:pPr>
            <w:r w:rsidRPr="00F0226D">
              <w:rPr>
                <w:b/>
                <w:sz w:val="26"/>
                <w:szCs w:val="26"/>
              </w:rPr>
              <w:t>Mô tả</w:t>
            </w:r>
          </w:p>
        </w:tc>
        <w:tc>
          <w:tcPr>
            <w:tcW w:w="7884" w:type="dxa"/>
            <w:gridSpan w:val="2"/>
            <w:vAlign w:val="center"/>
          </w:tcPr>
          <w:p w14:paraId="76868B51" w14:textId="59CEAFAE" w:rsidR="007A1983" w:rsidRPr="00F0226D" w:rsidRDefault="00106129" w:rsidP="00AD7AE5">
            <w:pPr>
              <w:spacing w:after="160" w:line="276" w:lineRule="auto"/>
              <w:rPr>
                <w:sz w:val="26"/>
                <w:szCs w:val="26"/>
              </w:rPr>
            </w:pPr>
            <w:r w:rsidRPr="00106129">
              <w:rPr>
                <w:color w:val="000000"/>
                <w:sz w:val="26"/>
                <w:szCs w:val="26"/>
              </w:rPr>
              <w:t xml:space="preserve">Hệ thống thống kê về thu, chi của cửa hàng, thống kê mặt hàng ưa chuộng, khách hàng thường xuyên, ... </w:t>
            </w:r>
            <w:r w:rsidR="00924C5C" w:rsidRPr="00E97AD8">
              <w:rPr>
                <w:color w:val="000000" w:themeColor="text1"/>
                <w:sz w:val="26"/>
                <w:szCs w:val="26"/>
              </w:rPr>
              <w:t xml:space="preserve">từ các </w:t>
            </w:r>
            <w:r w:rsidR="00924C5C">
              <w:rPr>
                <w:color w:val="000000" w:themeColor="text1"/>
                <w:sz w:val="26"/>
                <w:szCs w:val="26"/>
              </w:rPr>
              <w:t>đơn hàng, hóa đơn</w:t>
            </w:r>
            <w:r w:rsidR="004D0553">
              <w:rPr>
                <w:color w:val="000000"/>
                <w:sz w:val="26"/>
                <w:szCs w:val="26"/>
              </w:rPr>
              <w:t>, phiếu nhập và đặt hàng theo tháng.</w:t>
            </w:r>
          </w:p>
        </w:tc>
      </w:tr>
      <w:tr w:rsidR="007A1983" w:rsidRPr="00F0226D" w14:paraId="4039BCAA" w14:textId="77777777" w:rsidTr="00AD7AE5">
        <w:trPr>
          <w:trHeight w:val="480"/>
        </w:trPr>
        <w:tc>
          <w:tcPr>
            <w:tcW w:w="1508" w:type="dxa"/>
          </w:tcPr>
          <w:p w14:paraId="47D78AF1"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32FA1D10" w14:textId="145E72FA" w:rsidR="007A1983" w:rsidRPr="00F0226D" w:rsidRDefault="00363DAC" w:rsidP="00AD7AE5">
            <w:pPr>
              <w:spacing w:after="160" w:line="276" w:lineRule="auto"/>
              <w:rPr>
                <w:sz w:val="26"/>
                <w:szCs w:val="26"/>
              </w:rPr>
            </w:pPr>
            <w:r>
              <w:rPr>
                <w:sz w:val="26"/>
                <w:szCs w:val="26"/>
              </w:rPr>
              <w:t>Admin, thu ngân</w:t>
            </w:r>
          </w:p>
        </w:tc>
      </w:tr>
      <w:tr w:rsidR="007A1983" w:rsidRPr="00F0226D" w14:paraId="62037E6B" w14:textId="77777777" w:rsidTr="00AD7AE5">
        <w:trPr>
          <w:trHeight w:val="795"/>
        </w:trPr>
        <w:tc>
          <w:tcPr>
            <w:tcW w:w="1508" w:type="dxa"/>
          </w:tcPr>
          <w:p w14:paraId="02079509"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77ED347C" w14:textId="0574EC15" w:rsidR="007A1983" w:rsidRPr="00F0226D" w:rsidRDefault="007A1983" w:rsidP="009E7E9B">
            <w:pPr>
              <w:spacing w:after="160" w:line="276" w:lineRule="auto"/>
              <w:rPr>
                <w:sz w:val="26"/>
                <w:szCs w:val="26"/>
              </w:rPr>
            </w:pPr>
            <w:r w:rsidRPr="00F0226D">
              <w:rPr>
                <w:color w:val="000000"/>
                <w:sz w:val="26"/>
                <w:szCs w:val="26"/>
              </w:rPr>
              <w:t xml:space="preserve">Người dùng chọn chức năng </w:t>
            </w:r>
            <w:r w:rsidR="009E7E9B">
              <w:rPr>
                <w:color w:val="000000"/>
                <w:sz w:val="26"/>
                <w:szCs w:val="26"/>
              </w:rPr>
              <w:t>báo cáo</w:t>
            </w:r>
            <w:r w:rsidR="001F6001">
              <w:rPr>
                <w:color w:val="000000"/>
                <w:sz w:val="26"/>
                <w:szCs w:val="26"/>
              </w:rPr>
              <w:t xml:space="preserve"> theo tháng</w:t>
            </w:r>
            <w:r w:rsidR="009E7E9B">
              <w:rPr>
                <w:color w:val="000000"/>
                <w:sz w:val="26"/>
                <w:szCs w:val="26"/>
              </w:rPr>
              <w:t>.</w:t>
            </w:r>
          </w:p>
        </w:tc>
      </w:tr>
      <w:tr w:rsidR="007A1983" w:rsidRPr="00F0226D" w14:paraId="4E315B73" w14:textId="77777777" w:rsidTr="00AD7AE5">
        <w:trPr>
          <w:trHeight w:val="805"/>
        </w:trPr>
        <w:tc>
          <w:tcPr>
            <w:tcW w:w="1508" w:type="dxa"/>
          </w:tcPr>
          <w:p w14:paraId="3B15CC14"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4E42E2BF" w14:textId="2A34B5DC" w:rsidR="001408E0" w:rsidRPr="00F0226D" w:rsidRDefault="007A1983" w:rsidP="001408E0">
            <w:pPr>
              <w:spacing w:line="276" w:lineRule="auto"/>
              <w:rPr>
                <w:sz w:val="26"/>
                <w:szCs w:val="26"/>
              </w:rPr>
            </w:pPr>
            <w:r w:rsidRPr="00F0226D">
              <w:rPr>
                <w:sz w:val="26"/>
                <w:szCs w:val="26"/>
              </w:rPr>
              <w:t>+ Người dùng đã đăng nhập vào hệ thống.</w:t>
            </w:r>
          </w:p>
          <w:p w14:paraId="141D96DD" w14:textId="51B7436A" w:rsidR="007A1983" w:rsidRPr="00F0226D" w:rsidRDefault="007A1983" w:rsidP="00AD7AE5">
            <w:pPr>
              <w:spacing w:line="276" w:lineRule="auto"/>
              <w:rPr>
                <w:sz w:val="26"/>
                <w:szCs w:val="26"/>
              </w:rPr>
            </w:pPr>
          </w:p>
        </w:tc>
      </w:tr>
      <w:tr w:rsidR="007A1983" w:rsidRPr="00F0226D" w14:paraId="47AE020A" w14:textId="77777777" w:rsidTr="00AD7AE5">
        <w:trPr>
          <w:trHeight w:val="480"/>
        </w:trPr>
        <w:tc>
          <w:tcPr>
            <w:tcW w:w="1508" w:type="dxa"/>
          </w:tcPr>
          <w:p w14:paraId="568E2956"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26D4AAED" w14:textId="49E5FBBC" w:rsidR="007A1983" w:rsidRPr="00F0226D" w:rsidRDefault="0012107C" w:rsidP="0012107C">
            <w:pPr>
              <w:spacing w:after="160" w:line="276" w:lineRule="auto"/>
              <w:rPr>
                <w:sz w:val="26"/>
                <w:szCs w:val="26"/>
              </w:rPr>
            </w:pPr>
            <w:r>
              <w:rPr>
                <w:sz w:val="26"/>
                <w:szCs w:val="26"/>
              </w:rPr>
              <w:t>M</w:t>
            </w:r>
            <w:r w:rsidR="007A6A3D">
              <w:rPr>
                <w:sz w:val="26"/>
                <w:szCs w:val="26"/>
              </w:rPr>
              <w:t>ột bản</w:t>
            </w:r>
            <w:r>
              <w:rPr>
                <w:sz w:val="26"/>
                <w:szCs w:val="26"/>
              </w:rPr>
              <w:t xml:space="preserve"> báo cáo</w:t>
            </w:r>
            <w:r w:rsidR="00DC078C">
              <w:rPr>
                <w:sz w:val="26"/>
                <w:szCs w:val="26"/>
              </w:rPr>
              <w:t xml:space="preserve"> theo tháng</w:t>
            </w:r>
            <w:r>
              <w:rPr>
                <w:sz w:val="26"/>
                <w:szCs w:val="26"/>
              </w:rPr>
              <w:t xml:space="preserve"> được </w:t>
            </w:r>
            <w:r w:rsidR="000976DC">
              <w:rPr>
                <w:sz w:val="26"/>
                <w:szCs w:val="26"/>
              </w:rPr>
              <w:t>tạo ra.</w:t>
            </w:r>
          </w:p>
        </w:tc>
      </w:tr>
      <w:tr w:rsidR="007A1983" w:rsidRPr="00F0226D" w14:paraId="55AC0525" w14:textId="77777777" w:rsidTr="00AD7AE5">
        <w:trPr>
          <w:trHeight w:val="480"/>
        </w:trPr>
        <w:tc>
          <w:tcPr>
            <w:tcW w:w="1508" w:type="dxa"/>
            <w:vMerge w:val="restart"/>
            <w:vAlign w:val="center"/>
          </w:tcPr>
          <w:p w14:paraId="79911F75"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4F70C5F0"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34665A89"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2FF1B6D8" w14:textId="77777777" w:rsidTr="00AD7AE5">
        <w:trPr>
          <w:trHeight w:val="480"/>
        </w:trPr>
        <w:tc>
          <w:tcPr>
            <w:tcW w:w="1508" w:type="dxa"/>
            <w:vMerge/>
            <w:vAlign w:val="center"/>
          </w:tcPr>
          <w:p w14:paraId="434E524E"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2EB84976" w14:textId="46AA6D33" w:rsidR="007A1983" w:rsidRPr="00F0226D" w:rsidRDefault="007A1983" w:rsidP="00684EB3">
            <w:pPr>
              <w:tabs>
                <w:tab w:val="left" w:pos="360"/>
              </w:tabs>
              <w:spacing w:line="276" w:lineRule="auto"/>
              <w:rPr>
                <w:sz w:val="26"/>
                <w:szCs w:val="26"/>
              </w:rPr>
            </w:pPr>
            <w:r w:rsidRPr="00F0226D">
              <w:rPr>
                <w:sz w:val="26"/>
                <w:szCs w:val="26"/>
              </w:rPr>
              <w:t xml:space="preserve">1. </w:t>
            </w:r>
            <w:r w:rsidR="00363DAC">
              <w:rPr>
                <w:color w:val="000000"/>
                <w:sz w:val="26"/>
                <w:szCs w:val="26"/>
              </w:rPr>
              <w:t xml:space="preserve">Người dùng </w:t>
            </w:r>
            <w:r>
              <w:rPr>
                <w:sz w:val="26"/>
                <w:szCs w:val="26"/>
              </w:rPr>
              <w:t xml:space="preserve">chọn chức năng </w:t>
            </w:r>
            <w:r w:rsidR="00684EB3">
              <w:rPr>
                <w:sz w:val="26"/>
                <w:szCs w:val="26"/>
              </w:rPr>
              <w:t>báo cáo</w:t>
            </w:r>
            <w:r w:rsidR="003904BE">
              <w:rPr>
                <w:sz w:val="26"/>
                <w:szCs w:val="26"/>
              </w:rPr>
              <w:t>.</w:t>
            </w:r>
          </w:p>
        </w:tc>
        <w:tc>
          <w:tcPr>
            <w:tcW w:w="3943" w:type="dxa"/>
          </w:tcPr>
          <w:p w14:paraId="6EE70683" w14:textId="792BB654" w:rsidR="007A1983" w:rsidRPr="00F0226D" w:rsidRDefault="007A1983" w:rsidP="00684EB3">
            <w:pPr>
              <w:tabs>
                <w:tab w:val="left" w:pos="720"/>
              </w:tabs>
              <w:spacing w:after="160" w:line="276" w:lineRule="auto"/>
              <w:rPr>
                <w:sz w:val="26"/>
                <w:szCs w:val="26"/>
              </w:rPr>
            </w:pPr>
            <w:r w:rsidRPr="00F0226D">
              <w:rPr>
                <w:sz w:val="26"/>
                <w:szCs w:val="26"/>
              </w:rPr>
              <w:t xml:space="preserve">1.1. </w:t>
            </w:r>
            <w:r>
              <w:rPr>
                <w:sz w:val="26"/>
                <w:szCs w:val="26"/>
              </w:rPr>
              <w:t xml:space="preserve">Hệ thống hiện giao diện </w:t>
            </w:r>
            <w:r w:rsidR="0019040D">
              <w:rPr>
                <w:sz w:val="26"/>
                <w:szCs w:val="26"/>
              </w:rPr>
              <w:t>báo cáo.</w:t>
            </w:r>
          </w:p>
        </w:tc>
      </w:tr>
      <w:tr w:rsidR="007A1983" w:rsidRPr="00F0226D" w14:paraId="7C090ED4" w14:textId="77777777" w:rsidTr="00AD7AE5">
        <w:trPr>
          <w:trHeight w:val="480"/>
        </w:trPr>
        <w:tc>
          <w:tcPr>
            <w:tcW w:w="1508" w:type="dxa"/>
            <w:vMerge/>
            <w:vAlign w:val="center"/>
          </w:tcPr>
          <w:p w14:paraId="67003BA2"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0AD662D4" w14:textId="0EA021D4" w:rsidR="00621DF7" w:rsidRPr="000455D2" w:rsidRDefault="00621DF7" w:rsidP="00AD7AE5">
            <w:pPr>
              <w:tabs>
                <w:tab w:val="left" w:pos="2579"/>
              </w:tabs>
              <w:rPr>
                <w:sz w:val="26"/>
                <w:szCs w:val="26"/>
              </w:rPr>
            </w:pPr>
            <w:r>
              <w:rPr>
                <w:sz w:val="26"/>
                <w:szCs w:val="26"/>
              </w:rPr>
              <w:t xml:space="preserve">2. </w:t>
            </w:r>
            <w:r w:rsidR="00363DAC">
              <w:rPr>
                <w:color w:val="000000"/>
                <w:sz w:val="26"/>
                <w:szCs w:val="26"/>
              </w:rPr>
              <w:t xml:space="preserve">Người dùng </w:t>
            </w:r>
            <w:r>
              <w:rPr>
                <w:sz w:val="26"/>
                <w:szCs w:val="26"/>
              </w:rPr>
              <w:t>chọn tháng muốn lập báo cáo.</w:t>
            </w:r>
          </w:p>
        </w:tc>
        <w:tc>
          <w:tcPr>
            <w:tcW w:w="3943" w:type="dxa"/>
          </w:tcPr>
          <w:p w14:paraId="5D9A1AF5" w14:textId="08DBA2F9" w:rsidR="007A1983" w:rsidRPr="00F0226D" w:rsidRDefault="007A1983" w:rsidP="00DC6CBD">
            <w:pPr>
              <w:tabs>
                <w:tab w:val="left" w:pos="720"/>
              </w:tabs>
              <w:spacing w:after="160" w:line="276" w:lineRule="auto"/>
              <w:rPr>
                <w:sz w:val="26"/>
                <w:szCs w:val="26"/>
              </w:rPr>
            </w:pPr>
            <w:r>
              <w:rPr>
                <w:sz w:val="26"/>
                <w:szCs w:val="26"/>
              </w:rPr>
              <w:t xml:space="preserve">2.1. Hệ thống </w:t>
            </w:r>
            <w:r w:rsidR="00684EB3">
              <w:rPr>
                <w:sz w:val="26"/>
                <w:szCs w:val="26"/>
              </w:rPr>
              <w:t xml:space="preserve">lấy </w:t>
            </w:r>
            <w:r w:rsidR="00DC6CBD" w:rsidRPr="00E97AD8">
              <w:rPr>
                <w:color w:val="000000" w:themeColor="text1"/>
                <w:sz w:val="26"/>
                <w:szCs w:val="26"/>
              </w:rPr>
              <w:t xml:space="preserve">các </w:t>
            </w:r>
            <w:r w:rsidR="00DC6CBD">
              <w:rPr>
                <w:color w:val="000000" w:themeColor="text1"/>
                <w:sz w:val="26"/>
                <w:szCs w:val="26"/>
              </w:rPr>
              <w:t>đơn hàng, hóa đơn</w:t>
            </w:r>
            <w:r w:rsidR="00684EB3">
              <w:rPr>
                <w:color w:val="000000"/>
                <w:sz w:val="26"/>
                <w:szCs w:val="26"/>
              </w:rPr>
              <w:t>, phiếu nhập và đặt hàng</w:t>
            </w:r>
            <w:r w:rsidR="0081666D">
              <w:rPr>
                <w:color w:val="000000"/>
                <w:sz w:val="26"/>
                <w:szCs w:val="26"/>
              </w:rPr>
              <w:t xml:space="preserve"> trong tháng đó rồi lặp báo cáo.</w:t>
            </w:r>
            <w:r w:rsidR="00684EB3">
              <w:rPr>
                <w:color w:val="000000"/>
                <w:sz w:val="26"/>
                <w:szCs w:val="26"/>
              </w:rPr>
              <w:t xml:space="preserve"> </w:t>
            </w:r>
          </w:p>
        </w:tc>
      </w:tr>
      <w:tr w:rsidR="007A1983" w:rsidRPr="00F0226D" w14:paraId="0BE80EDE" w14:textId="77777777" w:rsidTr="00AD7AE5">
        <w:trPr>
          <w:trHeight w:val="480"/>
        </w:trPr>
        <w:tc>
          <w:tcPr>
            <w:tcW w:w="1508" w:type="dxa"/>
            <w:vMerge/>
            <w:vAlign w:val="center"/>
          </w:tcPr>
          <w:p w14:paraId="028AD574"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232B6F20" w14:textId="44B3BC16" w:rsidR="007A1983" w:rsidRPr="00F0226D" w:rsidRDefault="007A1983" w:rsidP="00AD7AE5">
            <w:pPr>
              <w:tabs>
                <w:tab w:val="left" w:pos="360"/>
              </w:tabs>
              <w:spacing w:line="276" w:lineRule="auto"/>
              <w:rPr>
                <w:sz w:val="26"/>
                <w:szCs w:val="26"/>
              </w:rPr>
            </w:pPr>
          </w:p>
        </w:tc>
        <w:tc>
          <w:tcPr>
            <w:tcW w:w="3943" w:type="dxa"/>
          </w:tcPr>
          <w:p w14:paraId="5452EA01" w14:textId="470CC5F8" w:rsidR="007A1983" w:rsidRPr="00F0226D" w:rsidRDefault="00A40660" w:rsidP="00AD7AE5">
            <w:pPr>
              <w:tabs>
                <w:tab w:val="left" w:pos="720"/>
              </w:tabs>
              <w:spacing w:after="160" w:line="276" w:lineRule="auto"/>
              <w:rPr>
                <w:sz w:val="26"/>
                <w:szCs w:val="26"/>
              </w:rPr>
            </w:pPr>
            <w:r>
              <w:rPr>
                <w:sz w:val="26"/>
                <w:szCs w:val="26"/>
              </w:rPr>
              <w:t>2.2. Hệ thống hiện báo cáo lên giao diện.</w:t>
            </w:r>
          </w:p>
        </w:tc>
      </w:tr>
      <w:tr w:rsidR="007A1983" w:rsidRPr="00F0226D" w14:paraId="07728765" w14:textId="77777777" w:rsidTr="00AD7AE5">
        <w:trPr>
          <w:trHeight w:val="248"/>
        </w:trPr>
        <w:tc>
          <w:tcPr>
            <w:tcW w:w="1508" w:type="dxa"/>
          </w:tcPr>
          <w:p w14:paraId="43A13A34"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58D89254" w14:textId="0967007F" w:rsidR="007A1983" w:rsidRPr="00F0226D" w:rsidRDefault="00FD7A12" w:rsidP="00AD7AE5">
            <w:pPr>
              <w:tabs>
                <w:tab w:val="left" w:pos="445"/>
              </w:tabs>
              <w:spacing w:line="276" w:lineRule="auto"/>
              <w:rPr>
                <w:sz w:val="26"/>
                <w:szCs w:val="26"/>
              </w:rPr>
            </w:pPr>
            <w:r>
              <w:rPr>
                <w:sz w:val="26"/>
                <w:szCs w:val="26"/>
              </w:rPr>
              <w:t>Không</w:t>
            </w:r>
          </w:p>
        </w:tc>
      </w:tr>
    </w:tbl>
    <w:p w14:paraId="3660ADE5" w14:textId="77777777" w:rsidR="005A3832" w:rsidRDefault="005A3832" w:rsidP="007A1983">
      <w:pPr>
        <w:pStyle w:val="NormalWeb"/>
        <w:spacing w:before="0" w:beforeAutospacing="0" w:after="0" w:afterAutospacing="0" w:line="360" w:lineRule="auto"/>
        <w:ind w:left="64"/>
        <w:jc w:val="center"/>
        <w:rPr>
          <w:sz w:val="26"/>
          <w:szCs w:val="26"/>
        </w:rPr>
      </w:pPr>
    </w:p>
    <w:p w14:paraId="293DE031" w14:textId="3949A146" w:rsidR="007A1983" w:rsidRPr="00F0226D" w:rsidRDefault="00B57B1F" w:rsidP="00B57B1F">
      <w:pPr>
        <w:pStyle w:val="Caption"/>
      </w:pPr>
      <w:bookmarkStart w:id="56" w:name="_Toc68121176"/>
      <w:r>
        <w:t xml:space="preserve">Bảng </w:t>
      </w:r>
      <w:fldSimple w:instr=" SEQ Bảng \* ARABIC ">
        <w:r>
          <w:rPr>
            <w:noProof/>
          </w:rPr>
          <w:t>31</w:t>
        </w:r>
      </w:fldSimple>
      <w:r>
        <w:t xml:space="preserve">: </w:t>
      </w:r>
      <w:r w:rsidR="007A1983" w:rsidRPr="00F0226D">
        <w:t>Đặc tả usecase</w:t>
      </w:r>
      <w:r w:rsidR="00627BCA">
        <w:t xml:space="preserve"> báo cáo theo quý</w:t>
      </w:r>
      <w:bookmarkEnd w:id="56"/>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F808E1" w:rsidRPr="00F0226D" w14:paraId="1DB8956F" w14:textId="77777777" w:rsidTr="00AD7AE5">
        <w:trPr>
          <w:trHeight w:val="480"/>
        </w:trPr>
        <w:tc>
          <w:tcPr>
            <w:tcW w:w="1508" w:type="dxa"/>
          </w:tcPr>
          <w:p w14:paraId="45CE88E0" w14:textId="071429C9" w:rsidR="00F808E1" w:rsidRPr="00F0226D" w:rsidRDefault="00F808E1" w:rsidP="00F808E1">
            <w:pPr>
              <w:spacing w:after="160" w:line="276" w:lineRule="auto"/>
              <w:rPr>
                <w:b/>
                <w:sz w:val="26"/>
                <w:szCs w:val="26"/>
              </w:rPr>
            </w:pPr>
            <w:r w:rsidRPr="00F0226D">
              <w:rPr>
                <w:b/>
                <w:sz w:val="26"/>
                <w:szCs w:val="26"/>
              </w:rPr>
              <w:lastRenderedPageBreak/>
              <w:t>Mã use case</w:t>
            </w:r>
          </w:p>
        </w:tc>
        <w:tc>
          <w:tcPr>
            <w:tcW w:w="7884" w:type="dxa"/>
            <w:gridSpan w:val="2"/>
          </w:tcPr>
          <w:p w14:paraId="1F65C162" w14:textId="689F5456" w:rsidR="00F808E1" w:rsidRPr="00F0226D" w:rsidRDefault="00F808E1" w:rsidP="00F808E1">
            <w:pPr>
              <w:spacing w:after="160" w:line="276" w:lineRule="auto"/>
              <w:rPr>
                <w:sz w:val="26"/>
                <w:szCs w:val="26"/>
              </w:rPr>
            </w:pPr>
            <w:r>
              <w:rPr>
                <w:sz w:val="26"/>
                <w:szCs w:val="26"/>
              </w:rPr>
              <w:t>UC28</w:t>
            </w:r>
            <w:r w:rsidRPr="00F0226D">
              <w:rPr>
                <w:sz w:val="26"/>
                <w:szCs w:val="26"/>
              </w:rPr>
              <w:t>.</w:t>
            </w:r>
          </w:p>
        </w:tc>
      </w:tr>
      <w:tr w:rsidR="00F808E1" w:rsidRPr="00F0226D" w14:paraId="3B48A5C8" w14:textId="77777777" w:rsidTr="00AD7AE5">
        <w:trPr>
          <w:trHeight w:val="480"/>
        </w:trPr>
        <w:tc>
          <w:tcPr>
            <w:tcW w:w="1508" w:type="dxa"/>
          </w:tcPr>
          <w:p w14:paraId="4D498C14" w14:textId="62DA52CB" w:rsidR="00F808E1" w:rsidRPr="00F0226D" w:rsidRDefault="00F808E1" w:rsidP="00F808E1">
            <w:pPr>
              <w:spacing w:after="160" w:line="276" w:lineRule="auto"/>
              <w:rPr>
                <w:b/>
                <w:sz w:val="26"/>
                <w:szCs w:val="26"/>
              </w:rPr>
            </w:pPr>
            <w:r w:rsidRPr="00F0226D">
              <w:rPr>
                <w:b/>
                <w:sz w:val="26"/>
                <w:szCs w:val="26"/>
              </w:rPr>
              <w:t>Use Case</w:t>
            </w:r>
          </w:p>
        </w:tc>
        <w:tc>
          <w:tcPr>
            <w:tcW w:w="7884" w:type="dxa"/>
            <w:gridSpan w:val="2"/>
            <w:vAlign w:val="center"/>
          </w:tcPr>
          <w:p w14:paraId="198FC36B" w14:textId="6C63156B" w:rsidR="00F808E1" w:rsidRPr="00F0226D" w:rsidRDefault="00F808E1" w:rsidP="00E17307">
            <w:pPr>
              <w:spacing w:after="160" w:line="276" w:lineRule="auto"/>
              <w:rPr>
                <w:sz w:val="26"/>
                <w:szCs w:val="26"/>
              </w:rPr>
            </w:pPr>
            <w:r>
              <w:rPr>
                <w:sz w:val="26"/>
                <w:szCs w:val="26"/>
              </w:rPr>
              <w:t xml:space="preserve">Báo cáo theo </w:t>
            </w:r>
            <w:r w:rsidR="00E17307">
              <w:rPr>
                <w:sz w:val="26"/>
                <w:szCs w:val="26"/>
              </w:rPr>
              <w:t>quý</w:t>
            </w:r>
            <w:r>
              <w:rPr>
                <w:sz w:val="26"/>
                <w:szCs w:val="26"/>
              </w:rPr>
              <w:t>.</w:t>
            </w:r>
          </w:p>
        </w:tc>
      </w:tr>
      <w:tr w:rsidR="00F808E1" w:rsidRPr="00F0226D" w14:paraId="7B65B64A" w14:textId="77777777" w:rsidTr="00AD7AE5">
        <w:trPr>
          <w:trHeight w:val="467"/>
        </w:trPr>
        <w:tc>
          <w:tcPr>
            <w:tcW w:w="1508" w:type="dxa"/>
          </w:tcPr>
          <w:p w14:paraId="6D0CAF30" w14:textId="024B5B15" w:rsidR="00F808E1" w:rsidRPr="00F0226D" w:rsidRDefault="00F808E1" w:rsidP="00F808E1">
            <w:pPr>
              <w:spacing w:after="160" w:line="276" w:lineRule="auto"/>
              <w:rPr>
                <w:b/>
                <w:sz w:val="26"/>
                <w:szCs w:val="26"/>
              </w:rPr>
            </w:pPr>
            <w:r w:rsidRPr="00F0226D">
              <w:rPr>
                <w:b/>
                <w:sz w:val="26"/>
                <w:szCs w:val="26"/>
              </w:rPr>
              <w:t>Ngữ cảnh</w:t>
            </w:r>
          </w:p>
        </w:tc>
        <w:tc>
          <w:tcPr>
            <w:tcW w:w="7884" w:type="dxa"/>
            <w:gridSpan w:val="2"/>
            <w:vAlign w:val="center"/>
          </w:tcPr>
          <w:p w14:paraId="1AA9B3DC" w14:textId="04A026D9" w:rsidR="00F808E1" w:rsidRPr="00C231C8" w:rsidRDefault="002A3405" w:rsidP="00034330">
            <w:pPr>
              <w:spacing w:after="160" w:line="276" w:lineRule="auto"/>
              <w:rPr>
                <w:color w:val="000000"/>
                <w:sz w:val="26"/>
                <w:szCs w:val="26"/>
              </w:rPr>
            </w:pPr>
            <w:r>
              <w:rPr>
                <w:color w:val="000000"/>
                <w:sz w:val="26"/>
                <w:szCs w:val="26"/>
              </w:rPr>
              <w:t xml:space="preserve">Người dùng </w:t>
            </w:r>
            <w:r w:rsidR="00F808E1">
              <w:rPr>
                <w:color w:val="000000"/>
                <w:sz w:val="26"/>
                <w:szCs w:val="26"/>
              </w:rPr>
              <w:t xml:space="preserve">lập báo cáo theo </w:t>
            </w:r>
            <w:r w:rsidR="00034330">
              <w:rPr>
                <w:color w:val="000000"/>
                <w:sz w:val="26"/>
                <w:szCs w:val="26"/>
              </w:rPr>
              <w:t>quý</w:t>
            </w:r>
            <w:r w:rsidR="00F808E1">
              <w:rPr>
                <w:color w:val="000000"/>
                <w:sz w:val="26"/>
                <w:szCs w:val="26"/>
              </w:rPr>
              <w:t>.</w:t>
            </w:r>
          </w:p>
        </w:tc>
      </w:tr>
      <w:tr w:rsidR="00F808E1" w:rsidRPr="00F0226D" w14:paraId="302171E1" w14:textId="77777777" w:rsidTr="00AD7AE5">
        <w:trPr>
          <w:trHeight w:val="480"/>
        </w:trPr>
        <w:tc>
          <w:tcPr>
            <w:tcW w:w="1508" w:type="dxa"/>
          </w:tcPr>
          <w:p w14:paraId="080F3E01" w14:textId="444CF813" w:rsidR="00F808E1" w:rsidRPr="00F0226D" w:rsidRDefault="00F808E1" w:rsidP="00F808E1">
            <w:pPr>
              <w:spacing w:after="160" w:line="276" w:lineRule="auto"/>
              <w:rPr>
                <w:b/>
                <w:sz w:val="26"/>
                <w:szCs w:val="26"/>
              </w:rPr>
            </w:pPr>
            <w:r w:rsidRPr="00F0226D">
              <w:rPr>
                <w:b/>
                <w:sz w:val="26"/>
                <w:szCs w:val="26"/>
              </w:rPr>
              <w:t>Mô tả</w:t>
            </w:r>
          </w:p>
        </w:tc>
        <w:tc>
          <w:tcPr>
            <w:tcW w:w="7884" w:type="dxa"/>
            <w:gridSpan w:val="2"/>
            <w:vAlign w:val="center"/>
          </w:tcPr>
          <w:p w14:paraId="4BCA6F6C" w14:textId="51386E68" w:rsidR="00F808E1" w:rsidRPr="00F0226D" w:rsidRDefault="00F808E1" w:rsidP="00034330">
            <w:pPr>
              <w:spacing w:after="160" w:line="276" w:lineRule="auto"/>
              <w:rPr>
                <w:sz w:val="26"/>
                <w:szCs w:val="26"/>
              </w:rPr>
            </w:pPr>
            <w:r w:rsidRPr="00106129">
              <w:rPr>
                <w:color w:val="000000"/>
                <w:sz w:val="26"/>
                <w:szCs w:val="26"/>
              </w:rPr>
              <w:t xml:space="preserve">Hệ thống thống kê về thu, chi của cửa hàng, thống kê mặt hàng ưa chuộng, khách hàng thường xuyên, ... </w:t>
            </w:r>
            <w:r w:rsidR="00E37CD0" w:rsidRPr="00E97AD8">
              <w:rPr>
                <w:color w:val="000000" w:themeColor="text1"/>
                <w:sz w:val="26"/>
                <w:szCs w:val="26"/>
              </w:rPr>
              <w:t xml:space="preserve">từ các </w:t>
            </w:r>
            <w:r w:rsidR="00E37CD0">
              <w:rPr>
                <w:color w:val="000000" w:themeColor="text1"/>
                <w:sz w:val="26"/>
                <w:szCs w:val="26"/>
              </w:rPr>
              <w:t>đơn hàng, hóa đơn</w:t>
            </w:r>
            <w:r>
              <w:rPr>
                <w:color w:val="000000"/>
                <w:sz w:val="26"/>
                <w:szCs w:val="26"/>
              </w:rPr>
              <w:t xml:space="preserve">, phiếu nhập và đặt hàng theo </w:t>
            </w:r>
            <w:r w:rsidR="00034330">
              <w:rPr>
                <w:color w:val="000000"/>
                <w:sz w:val="26"/>
                <w:szCs w:val="26"/>
              </w:rPr>
              <w:t>quý</w:t>
            </w:r>
            <w:r>
              <w:rPr>
                <w:color w:val="000000"/>
                <w:sz w:val="26"/>
                <w:szCs w:val="26"/>
              </w:rPr>
              <w:t>.</w:t>
            </w:r>
          </w:p>
        </w:tc>
      </w:tr>
      <w:tr w:rsidR="00F808E1" w:rsidRPr="00F0226D" w14:paraId="5E2B0AFA" w14:textId="77777777" w:rsidTr="00AD7AE5">
        <w:trPr>
          <w:trHeight w:val="480"/>
        </w:trPr>
        <w:tc>
          <w:tcPr>
            <w:tcW w:w="1508" w:type="dxa"/>
          </w:tcPr>
          <w:p w14:paraId="0E1A90F2" w14:textId="1CF141B8" w:rsidR="00F808E1" w:rsidRPr="00F0226D" w:rsidRDefault="00F808E1" w:rsidP="00F808E1">
            <w:pPr>
              <w:spacing w:after="160" w:line="276" w:lineRule="auto"/>
              <w:rPr>
                <w:b/>
                <w:sz w:val="26"/>
                <w:szCs w:val="26"/>
              </w:rPr>
            </w:pPr>
            <w:r w:rsidRPr="00F0226D">
              <w:rPr>
                <w:b/>
                <w:sz w:val="26"/>
                <w:szCs w:val="26"/>
              </w:rPr>
              <w:t>Tác nhân</w:t>
            </w:r>
          </w:p>
        </w:tc>
        <w:tc>
          <w:tcPr>
            <w:tcW w:w="7884" w:type="dxa"/>
            <w:gridSpan w:val="2"/>
          </w:tcPr>
          <w:p w14:paraId="2C373CFA" w14:textId="74DE7C7B" w:rsidR="00F808E1" w:rsidRPr="00F0226D" w:rsidRDefault="0063289F" w:rsidP="00F808E1">
            <w:pPr>
              <w:spacing w:after="160" w:line="276" w:lineRule="auto"/>
              <w:rPr>
                <w:sz w:val="26"/>
                <w:szCs w:val="26"/>
              </w:rPr>
            </w:pPr>
            <w:r>
              <w:rPr>
                <w:sz w:val="26"/>
                <w:szCs w:val="26"/>
              </w:rPr>
              <w:t>Admin, thu ngân</w:t>
            </w:r>
          </w:p>
        </w:tc>
      </w:tr>
      <w:tr w:rsidR="00F808E1" w:rsidRPr="00F0226D" w14:paraId="5C59E30C" w14:textId="77777777" w:rsidTr="00AD7AE5">
        <w:trPr>
          <w:trHeight w:val="795"/>
        </w:trPr>
        <w:tc>
          <w:tcPr>
            <w:tcW w:w="1508" w:type="dxa"/>
          </w:tcPr>
          <w:p w14:paraId="3450EF97" w14:textId="71C82AFB" w:rsidR="00F808E1" w:rsidRPr="00F0226D" w:rsidRDefault="00F808E1" w:rsidP="00F808E1">
            <w:pPr>
              <w:spacing w:after="160" w:line="276" w:lineRule="auto"/>
              <w:rPr>
                <w:b/>
                <w:sz w:val="26"/>
                <w:szCs w:val="26"/>
              </w:rPr>
            </w:pPr>
            <w:r w:rsidRPr="00F0226D">
              <w:rPr>
                <w:b/>
                <w:sz w:val="26"/>
                <w:szCs w:val="26"/>
              </w:rPr>
              <w:t>Sự kiện kích hoạt</w:t>
            </w:r>
          </w:p>
        </w:tc>
        <w:tc>
          <w:tcPr>
            <w:tcW w:w="7884" w:type="dxa"/>
            <w:gridSpan w:val="2"/>
          </w:tcPr>
          <w:p w14:paraId="2004345F" w14:textId="38485DE0" w:rsidR="00F808E1" w:rsidRPr="00F0226D" w:rsidRDefault="00F808E1" w:rsidP="00C53239">
            <w:pPr>
              <w:spacing w:after="160" w:line="276" w:lineRule="auto"/>
              <w:rPr>
                <w:sz w:val="26"/>
                <w:szCs w:val="26"/>
              </w:rPr>
            </w:pPr>
            <w:r w:rsidRPr="00F0226D">
              <w:rPr>
                <w:color w:val="000000"/>
                <w:sz w:val="26"/>
                <w:szCs w:val="26"/>
              </w:rPr>
              <w:t xml:space="preserve">Người dùng chọn chức năng </w:t>
            </w:r>
            <w:r>
              <w:rPr>
                <w:color w:val="000000"/>
                <w:sz w:val="26"/>
                <w:szCs w:val="26"/>
              </w:rPr>
              <w:t xml:space="preserve">báo cáo theo </w:t>
            </w:r>
            <w:r w:rsidR="00C53239">
              <w:rPr>
                <w:color w:val="000000"/>
                <w:sz w:val="26"/>
                <w:szCs w:val="26"/>
              </w:rPr>
              <w:t>quý</w:t>
            </w:r>
            <w:r>
              <w:rPr>
                <w:color w:val="000000"/>
                <w:sz w:val="26"/>
                <w:szCs w:val="26"/>
              </w:rPr>
              <w:t>.</w:t>
            </w:r>
          </w:p>
        </w:tc>
      </w:tr>
      <w:tr w:rsidR="00F808E1" w:rsidRPr="00F0226D" w14:paraId="5C005E5A" w14:textId="77777777" w:rsidTr="00AD7AE5">
        <w:trPr>
          <w:trHeight w:val="805"/>
        </w:trPr>
        <w:tc>
          <w:tcPr>
            <w:tcW w:w="1508" w:type="dxa"/>
          </w:tcPr>
          <w:p w14:paraId="7F682895" w14:textId="2DCAC6FF" w:rsidR="00F808E1" w:rsidRPr="00F0226D" w:rsidRDefault="00F808E1" w:rsidP="00F808E1">
            <w:pPr>
              <w:spacing w:after="160" w:line="276" w:lineRule="auto"/>
              <w:rPr>
                <w:b/>
                <w:sz w:val="26"/>
                <w:szCs w:val="26"/>
              </w:rPr>
            </w:pPr>
            <w:r w:rsidRPr="00F0226D">
              <w:rPr>
                <w:b/>
                <w:sz w:val="26"/>
                <w:szCs w:val="26"/>
              </w:rPr>
              <w:t>Điều kiện tiên quyết</w:t>
            </w:r>
          </w:p>
        </w:tc>
        <w:tc>
          <w:tcPr>
            <w:tcW w:w="7884" w:type="dxa"/>
            <w:gridSpan w:val="2"/>
          </w:tcPr>
          <w:p w14:paraId="73278339" w14:textId="77777777" w:rsidR="00F808E1" w:rsidRPr="00F0226D" w:rsidRDefault="00F808E1" w:rsidP="00F808E1">
            <w:pPr>
              <w:spacing w:line="276" w:lineRule="auto"/>
              <w:rPr>
                <w:sz w:val="26"/>
                <w:szCs w:val="26"/>
              </w:rPr>
            </w:pPr>
            <w:r w:rsidRPr="00F0226D">
              <w:rPr>
                <w:sz w:val="26"/>
                <w:szCs w:val="26"/>
              </w:rPr>
              <w:t>+ Người dùng đã đăng nhập vào hệ thống.</w:t>
            </w:r>
          </w:p>
          <w:p w14:paraId="14640429" w14:textId="5740FC9A" w:rsidR="00F808E1" w:rsidRPr="00F0226D" w:rsidRDefault="00F808E1" w:rsidP="00F808E1">
            <w:pPr>
              <w:spacing w:line="276" w:lineRule="auto"/>
              <w:rPr>
                <w:sz w:val="26"/>
                <w:szCs w:val="26"/>
              </w:rPr>
            </w:pPr>
          </w:p>
        </w:tc>
      </w:tr>
      <w:tr w:rsidR="00F808E1" w:rsidRPr="00F0226D" w14:paraId="5BB1221E" w14:textId="77777777" w:rsidTr="00AD7AE5">
        <w:trPr>
          <w:trHeight w:val="480"/>
        </w:trPr>
        <w:tc>
          <w:tcPr>
            <w:tcW w:w="1508" w:type="dxa"/>
          </w:tcPr>
          <w:p w14:paraId="15308B26" w14:textId="755BAEE9" w:rsidR="00F808E1" w:rsidRPr="00F0226D" w:rsidRDefault="00F808E1" w:rsidP="00F808E1">
            <w:pPr>
              <w:spacing w:after="160" w:line="276" w:lineRule="auto"/>
              <w:rPr>
                <w:b/>
                <w:sz w:val="26"/>
                <w:szCs w:val="26"/>
              </w:rPr>
            </w:pPr>
            <w:r w:rsidRPr="00F0226D">
              <w:rPr>
                <w:b/>
                <w:sz w:val="26"/>
                <w:szCs w:val="26"/>
              </w:rPr>
              <w:t>Kết quả</w:t>
            </w:r>
          </w:p>
        </w:tc>
        <w:tc>
          <w:tcPr>
            <w:tcW w:w="7884" w:type="dxa"/>
            <w:gridSpan w:val="2"/>
          </w:tcPr>
          <w:p w14:paraId="0256EC3A" w14:textId="43BCE5DF" w:rsidR="00F808E1" w:rsidRPr="00F0226D" w:rsidRDefault="00F808E1" w:rsidP="00565F72">
            <w:pPr>
              <w:spacing w:after="160" w:line="276" w:lineRule="auto"/>
              <w:rPr>
                <w:sz w:val="26"/>
                <w:szCs w:val="26"/>
              </w:rPr>
            </w:pPr>
            <w:r>
              <w:rPr>
                <w:sz w:val="26"/>
                <w:szCs w:val="26"/>
              </w:rPr>
              <w:t xml:space="preserve">Một bản báo cáo theo </w:t>
            </w:r>
            <w:r w:rsidR="00565F72">
              <w:rPr>
                <w:sz w:val="26"/>
                <w:szCs w:val="26"/>
              </w:rPr>
              <w:t>quý</w:t>
            </w:r>
            <w:r>
              <w:rPr>
                <w:sz w:val="26"/>
                <w:szCs w:val="26"/>
              </w:rPr>
              <w:t xml:space="preserve"> được tạo ra.</w:t>
            </w:r>
          </w:p>
        </w:tc>
      </w:tr>
      <w:tr w:rsidR="007A1983" w:rsidRPr="00F0226D" w14:paraId="012ADC2E" w14:textId="77777777" w:rsidTr="00AD7AE5">
        <w:trPr>
          <w:trHeight w:val="480"/>
        </w:trPr>
        <w:tc>
          <w:tcPr>
            <w:tcW w:w="1508" w:type="dxa"/>
            <w:vMerge w:val="restart"/>
            <w:vAlign w:val="center"/>
          </w:tcPr>
          <w:p w14:paraId="3576C9D2"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29293D81"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2E294AE4"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D65019" w:rsidRPr="00F0226D" w14:paraId="6BCB71DB" w14:textId="77777777" w:rsidTr="00AD7AE5">
        <w:trPr>
          <w:trHeight w:val="480"/>
        </w:trPr>
        <w:tc>
          <w:tcPr>
            <w:tcW w:w="1508" w:type="dxa"/>
            <w:vMerge/>
            <w:vAlign w:val="center"/>
          </w:tcPr>
          <w:p w14:paraId="644D91E6" w14:textId="77777777" w:rsidR="00D65019" w:rsidRPr="00F0226D" w:rsidRDefault="00D65019" w:rsidP="00D65019">
            <w:pPr>
              <w:widowControl w:val="0"/>
              <w:pBdr>
                <w:top w:val="nil"/>
                <w:left w:val="nil"/>
                <w:bottom w:val="nil"/>
                <w:right w:val="nil"/>
                <w:between w:val="nil"/>
              </w:pBdr>
              <w:spacing w:line="276" w:lineRule="auto"/>
              <w:rPr>
                <w:sz w:val="26"/>
                <w:szCs w:val="26"/>
              </w:rPr>
            </w:pPr>
          </w:p>
        </w:tc>
        <w:tc>
          <w:tcPr>
            <w:tcW w:w="3941" w:type="dxa"/>
          </w:tcPr>
          <w:p w14:paraId="0EE2FF72" w14:textId="178D5105" w:rsidR="00D65019" w:rsidRPr="00F0226D" w:rsidRDefault="00D65019" w:rsidP="00D65019">
            <w:pPr>
              <w:tabs>
                <w:tab w:val="left" w:pos="360"/>
              </w:tabs>
              <w:spacing w:line="276" w:lineRule="auto"/>
              <w:rPr>
                <w:sz w:val="26"/>
                <w:szCs w:val="26"/>
              </w:rPr>
            </w:pPr>
            <w:r w:rsidRPr="00F0226D">
              <w:rPr>
                <w:sz w:val="26"/>
                <w:szCs w:val="26"/>
              </w:rPr>
              <w:t xml:space="preserve">1. </w:t>
            </w:r>
            <w:r w:rsidR="0063289F">
              <w:rPr>
                <w:color w:val="000000"/>
                <w:sz w:val="26"/>
                <w:szCs w:val="26"/>
              </w:rPr>
              <w:t xml:space="preserve">Người dùng </w:t>
            </w:r>
            <w:r>
              <w:rPr>
                <w:sz w:val="26"/>
                <w:szCs w:val="26"/>
              </w:rPr>
              <w:t>chọn chức năng báo cáo.</w:t>
            </w:r>
          </w:p>
        </w:tc>
        <w:tc>
          <w:tcPr>
            <w:tcW w:w="3943" w:type="dxa"/>
          </w:tcPr>
          <w:p w14:paraId="356E8405" w14:textId="6A067484" w:rsidR="00D65019" w:rsidRPr="00F0226D" w:rsidRDefault="00D65019" w:rsidP="00D65019">
            <w:pPr>
              <w:tabs>
                <w:tab w:val="left" w:pos="720"/>
              </w:tabs>
              <w:spacing w:after="160" w:line="276" w:lineRule="auto"/>
              <w:rPr>
                <w:sz w:val="26"/>
                <w:szCs w:val="26"/>
              </w:rPr>
            </w:pPr>
            <w:r w:rsidRPr="00F0226D">
              <w:rPr>
                <w:sz w:val="26"/>
                <w:szCs w:val="26"/>
              </w:rPr>
              <w:t xml:space="preserve">1.1. </w:t>
            </w:r>
            <w:r>
              <w:rPr>
                <w:sz w:val="26"/>
                <w:szCs w:val="26"/>
              </w:rPr>
              <w:t>Hệ thống hiện giao diện báo cáo.</w:t>
            </w:r>
          </w:p>
        </w:tc>
      </w:tr>
      <w:tr w:rsidR="00D65019" w:rsidRPr="00F0226D" w14:paraId="1A653D58" w14:textId="77777777" w:rsidTr="00AD7AE5">
        <w:trPr>
          <w:trHeight w:val="480"/>
        </w:trPr>
        <w:tc>
          <w:tcPr>
            <w:tcW w:w="1508" w:type="dxa"/>
            <w:vMerge/>
            <w:vAlign w:val="center"/>
          </w:tcPr>
          <w:p w14:paraId="76DBC7AE" w14:textId="77777777" w:rsidR="00D65019" w:rsidRPr="00F0226D" w:rsidRDefault="00D65019" w:rsidP="00D65019">
            <w:pPr>
              <w:widowControl w:val="0"/>
              <w:pBdr>
                <w:top w:val="nil"/>
                <w:left w:val="nil"/>
                <w:bottom w:val="nil"/>
                <w:right w:val="nil"/>
                <w:between w:val="nil"/>
              </w:pBdr>
              <w:spacing w:line="276" w:lineRule="auto"/>
              <w:rPr>
                <w:sz w:val="26"/>
                <w:szCs w:val="26"/>
              </w:rPr>
            </w:pPr>
          </w:p>
        </w:tc>
        <w:tc>
          <w:tcPr>
            <w:tcW w:w="3941" w:type="dxa"/>
          </w:tcPr>
          <w:p w14:paraId="51B4E49A" w14:textId="6FECC82F" w:rsidR="00D65019" w:rsidRPr="000455D2" w:rsidRDefault="00D65019" w:rsidP="00D65019">
            <w:pPr>
              <w:tabs>
                <w:tab w:val="left" w:pos="2579"/>
              </w:tabs>
              <w:rPr>
                <w:sz w:val="26"/>
                <w:szCs w:val="26"/>
              </w:rPr>
            </w:pPr>
            <w:r>
              <w:rPr>
                <w:sz w:val="26"/>
                <w:szCs w:val="26"/>
              </w:rPr>
              <w:t xml:space="preserve">2. </w:t>
            </w:r>
            <w:r w:rsidR="0063289F">
              <w:rPr>
                <w:color w:val="000000"/>
                <w:sz w:val="26"/>
                <w:szCs w:val="26"/>
              </w:rPr>
              <w:t xml:space="preserve">Người dùng </w:t>
            </w:r>
            <w:r>
              <w:rPr>
                <w:sz w:val="26"/>
                <w:szCs w:val="26"/>
              </w:rPr>
              <w:t>chọn quý muốn lập báo cáo.</w:t>
            </w:r>
          </w:p>
        </w:tc>
        <w:tc>
          <w:tcPr>
            <w:tcW w:w="3943" w:type="dxa"/>
          </w:tcPr>
          <w:p w14:paraId="23B2B8B8" w14:textId="17B19509" w:rsidR="00D65019" w:rsidRPr="00F0226D" w:rsidRDefault="00D65019" w:rsidP="006D33B2">
            <w:pPr>
              <w:tabs>
                <w:tab w:val="left" w:pos="720"/>
              </w:tabs>
              <w:spacing w:after="160" w:line="276" w:lineRule="auto"/>
              <w:rPr>
                <w:sz w:val="26"/>
                <w:szCs w:val="26"/>
              </w:rPr>
            </w:pPr>
            <w:r>
              <w:rPr>
                <w:sz w:val="26"/>
                <w:szCs w:val="26"/>
              </w:rPr>
              <w:t xml:space="preserve">2.1. Hệ thống lấy </w:t>
            </w:r>
            <w:r w:rsidR="006D33B2" w:rsidRPr="00E97AD8">
              <w:rPr>
                <w:color w:val="000000" w:themeColor="text1"/>
                <w:sz w:val="26"/>
                <w:szCs w:val="26"/>
              </w:rPr>
              <w:t xml:space="preserve">các </w:t>
            </w:r>
            <w:r w:rsidR="006D33B2">
              <w:rPr>
                <w:color w:val="000000" w:themeColor="text1"/>
                <w:sz w:val="26"/>
                <w:szCs w:val="26"/>
              </w:rPr>
              <w:t>đơn hàng, hóa đơn</w:t>
            </w:r>
            <w:r>
              <w:rPr>
                <w:color w:val="000000"/>
                <w:sz w:val="26"/>
                <w:szCs w:val="26"/>
              </w:rPr>
              <w:t xml:space="preserve">, phiếu nhập và đặt hàng trong </w:t>
            </w:r>
            <w:r w:rsidR="004144A1">
              <w:rPr>
                <w:color w:val="000000"/>
                <w:sz w:val="26"/>
                <w:szCs w:val="26"/>
              </w:rPr>
              <w:t>quý</w:t>
            </w:r>
            <w:r>
              <w:rPr>
                <w:color w:val="000000"/>
                <w:sz w:val="26"/>
                <w:szCs w:val="26"/>
              </w:rPr>
              <w:t xml:space="preserve"> đó rồi lặp báo cáo. </w:t>
            </w:r>
          </w:p>
        </w:tc>
      </w:tr>
      <w:tr w:rsidR="00D65019" w:rsidRPr="00F0226D" w14:paraId="37715868" w14:textId="77777777" w:rsidTr="00AD7AE5">
        <w:trPr>
          <w:trHeight w:val="480"/>
        </w:trPr>
        <w:tc>
          <w:tcPr>
            <w:tcW w:w="1508" w:type="dxa"/>
            <w:vMerge/>
            <w:vAlign w:val="center"/>
          </w:tcPr>
          <w:p w14:paraId="38EF0BEC" w14:textId="77777777" w:rsidR="00D65019" w:rsidRPr="00F0226D" w:rsidRDefault="00D65019" w:rsidP="00D65019">
            <w:pPr>
              <w:widowControl w:val="0"/>
              <w:pBdr>
                <w:top w:val="nil"/>
                <w:left w:val="nil"/>
                <w:bottom w:val="nil"/>
                <w:right w:val="nil"/>
                <w:between w:val="nil"/>
              </w:pBdr>
              <w:spacing w:line="276" w:lineRule="auto"/>
              <w:rPr>
                <w:sz w:val="26"/>
                <w:szCs w:val="26"/>
              </w:rPr>
            </w:pPr>
          </w:p>
        </w:tc>
        <w:tc>
          <w:tcPr>
            <w:tcW w:w="3941" w:type="dxa"/>
          </w:tcPr>
          <w:p w14:paraId="45A923FE" w14:textId="59AE875F" w:rsidR="00D65019" w:rsidRPr="00F0226D" w:rsidRDefault="00D65019" w:rsidP="00D65019">
            <w:pPr>
              <w:tabs>
                <w:tab w:val="left" w:pos="360"/>
              </w:tabs>
              <w:spacing w:line="276" w:lineRule="auto"/>
              <w:rPr>
                <w:sz w:val="26"/>
                <w:szCs w:val="26"/>
              </w:rPr>
            </w:pPr>
          </w:p>
        </w:tc>
        <w:tc>
          <w:tcPr>
            <w:tcW w:w="3943" w:type="dxa"/>
          </w:tcPr>
          <w:p w14:paraId="04D69727" w14:textId="178C2579" w:rsidR="00D65019" w:rsidRPr="00F0226D" w:rsidRDefault="00D65019" w:rsidP="00D65019">
            <w:pPr>
              <w:tabs>
                <w:tab w:val="left" w:pos="720"/>
              </w:tabs>
              <w:spacing w:after="160" w:line="276" w:lineRule="auto"/>
              <w:rPr>
                <w:sz w:val="26"/>
                <w:szCs w:val="26"/>
              </w:rPr>
            </w:pPr>
            <w:r>
              <w:rPr>
                <w:sz w:val="26"/>
                <w:szCs w:val="26"/>
              </w:rPr>
              <w:t>2.2. Hệ thống hiện báo cáo lên giao diện.</w:t>
            </w:r>
          </w:p>
        </w:tc>
      </w:tr>
      <w:tr w:rsidR="007A1983" w:rsidRPr="00F0226D" w14:paraId="1A24A8FE" w14:textId="77777777" w:rsidTr="00AD7AE5">
        <w:trPr>
          <w:trHeight w:val="248"/>
        </w:trPr>
        <w:tc>
          <w:tcPr>
            <w:tcW w:w="1508" w:type="dxa"/>
          </w:tcPr>
          <w:p w14:paraId="65F97F88"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1061FC9C" w14:textId="715B8F0C" w:rsidR="007A1983" w:rsidRPr="00F0226D" w:rsidRDefault="00EB43A8" w:rsidP="00AD7AE5">
            <w:pPr>
              <w:tabs>
                <w:tab w:val="left" w:pos="445"/>
              </w:tabs>
              <w:spacing w:line="276" w:lineRule="auto"/>
              <w:rPr>
                <w:sz w:val="26"/>
                <w:szCs w:val="26"/>
              </w:rPr>
            </w:pPr>
            <w:r>
              <w:rPr>
                <w:sz w:val="26"/>
                <w:szCs w:val="26"/>
              </w:rPr>
              <w:t>Không.</w:t>
            </w:r>
          </w:p>
        </w:tc>
      </w:tr>
    </w:tbl>
    <w:p w14:paraId="5EADE56A" w14:textId="77777777" w:rsidR="000A23BF" w:rsidRDefault="000A23BF" w:rsidP="007A1983">
      <w:pPr>
        <w:pStyle w:val="NormalWeb"/>
        <w:spacing w:before="0" w:beforeAutospacing="0" w:after="0" w:afterAutospacing="0" w:line="360" w:lineRule="auto"/>
        <w:ind w:left="64"/>
        <w:jc w:val="center"/>
        <w:rPr>
          <w:sz w:val="26"/>
          <w:szCs w:val="26"/>
        </w:rPr>
      </w:pPr>
    </w:p>
    <w:p w14:paraId="0311C628" w14:textId="4E0ABC62" w:rsidR="007A1983" w:rsidRPr="00F0226D" w:rsidRDefault="00B57B1F" w:rsidP="00B57B1F">
      <w:pPr>
        <w:pStyle w:val="Caption"/>
      </w:pPr>
      <w:bookmarkStart w:id="57" w:name="_Toc68121177"/>
      <w:r>
        <w:t xml:space="preserve">Bảng </w:t>
      </w:r>
      <w:fldSimple w:instr=" SEQ Bảng \* ARABIC ">
        <w:r>
          <w:rPr>
            <w:noProof/>
          </w:rPr>
          <w:t>32</w:t>
        </w:r>
      </w:fldSimple>
      <w:r>
        <w:t xml:space="preserve">: </w:t>
      </w:r>
      <w:r w:rsidR="007A1983" w:rsidRPr="00F0226D">
        <w:t xml:space="preserve">Đặc tả usecase </w:t>
      </w:r>
      <w:r w:rsidR="005D127F">
        <w:t>in</w:t>
      </w:r>
      <w:r w:rsidR="00E31C69">
        <w:t xml:space="preserve"> báo cáo</w:t>
      </w:r>
      <w:bookmarkEnd w:id="57"/>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7A1983" w:rsidRPr="00F0226D" w14:paraId="6FE41900" w14:textId="77777777" w:rsidTr="00AD7AE5">
        <w:trPr>
          <w:trHeight w:val="480"/>
        </w:trPr>
        <w:tc>
          <w:tcPr>
            <w:tcW w:w="1508" w:type="dxa"/>
          </w:tcPr>
          <w:p w14:paraId="5BEBAE04" w14:textId="77777777" w:rsidR="007A1983" w:rsidRPr="00F0226D" w:rsidRDefault="007A1983" w:rsidP="00AD7AE5">
            <w:pPr>
              <w:spacing w:after="160" w:line="276" w:lineRule="auto"/>
              <w:rPr>
                <w:b/>
                <w:sz w:val="26"/>
                <w:szCs w:val="26"/>
              </w:rPr>
            </w:pPr>
            <w:r w:rsidRPr="00F0226D">
              <w:rPr>
                <w:b/>
                <w:sz w:val="26"/>
                <w:szCs w:val="26"/>
              </w:rPr>
              <w:t>Mã use case</w:t>
            </w:r>
          </w:p>
        </w:tc>
        <w:tc>
          <w:tcPr>
            <w:tcW w:w="7884" w:type="dxa"/>
            <w:gridSpan w:val="2"/>
          </w:tcPr>
          <w:p w14:paraId="7B7FC637" w14:textId="10D6C2B8" w:rsidR="007A1983" w:rsidRPr="00F0226D" w:rsidRDefault="00CE24B5" w:rsidP="00AD7AE5">
            <w:pPr>
              <w:spacing w:after="160" w:line="276" w:lineRule="auto"/>
              <w:rPr>
                <w:sz w:val="26"/>
                <w:szCs w:val="26"/>
              </w:rPr>
            </w:pPr>
            <w:r>
              <w:rPr>
                <w:sz w:val="26"/>
                <w:szCs w:val="26"/>
              </w:rPr>
              <w:t>UC29</w:t>
            </w:r>
            <w:r w:rsidR="007A1983" w:rsidRPr="00F0226D">
              <w:rPr>
                <w:sz w:val="26"/>
                <w:szCs w:val="26"/>
              </w:rPr>
              <w:t>.</w:t>
            </w:r>
          </w:p>
        </w:tc>
      </w:tr>
      <w:tr w:rsidR="007A1983" w:rsidRPr="00F0226D" w14:paraId="08DCE660" w14:textId="77777777" w:rsidTr="00AD7AE5">
        <w:trPr>
          <w:trHeight w:val="480"/>
        </w:trPr>
        <w:tc>
          <w:tcPr>
            <w:tcW w:w="1508" w:type="dxa"/>
          </w:tcPr>
          <w:p w14:paraId="1C9FF9EE" w14:textId="77777777" w:rsidR="007A1983" w:rsidRPr="00F0226D" w:rsidRDefault="007A1983" w:rsidP="00AD7AE5">
            <w:pPr>
              <w:spacing w:after="160" w:line="276" w:lineRule="auto"/>
              <w:rPr>
                <w:b/>
                <w:sz w:val="26"/>
                <w:szCs w:val="26"/>
              </w:rPr>
            </w:pPr>
            <w:r w:rsidRPr="00F0226D">
              <w:rPr>
                <w:b/>
                <w:sz w:val="26"/>
                <w:szCs w:val="26"/>
              </w:rPr>
              <w:t>Use Case</w:t>
            </w:r>
          </w:p>
        </w:tc>
        <w:tc>
          <w:tcPr>
            <w:tcW w:w="7884" w:type="dxa"/>
            <w:gridSpan w:val="2"/>
            <w:vAlign w:val="center"/>
          </w:tcPr>
          <w:p w14:paraId="4043ECB6" w14:textId="4BC3F5B6" w:rsidR="007A1983" w:rsidRPr="00F0226D" w:rsidRDefault="000852E9" w:rsidP="00AD7AE5">
            <w:pPr>
              <w:spacing w:after="160" w:line="276" w:lineRule="auto"/>
              <w:rPr>
                <w:sz w:val="26"/>
                <w:szCs w:val="26"/>
              </w:rPr>
            </w:pPr>
            <w:r>
              <w:rPr>
                <w:sz w:val="26"/>
                <w:szCs w:val="26"/>
              </w:rPr>
              <w:t>In</w:t>
            </w:r>
            <w:r w:rsidR="008644E5">
              <w:rPr>
                <w:sz w:val="26"/>
                <w:szCs w:val="26"/>
              </w:rPr>
              <w:t xml:space="preserve"> báo cáo.</w:t>
            </w:r>
          </w:p>
        </w:tc>
      </w:tr>
      <w:tr w:rsidR="007A1983" w:rsidRPr="00F0226D" w14:paraId="1FB37B92" w14:textId="77777777" w:rsidTr="00AD7AE5">
        <w:trPr>
          <w:trHeight w:val="467"/>
        </w:trPr>
        <w:tc>
          <w:tcPr>
            <w:tcW w:w="1508" w:type="dxa"/>
          </w:tcPr>
          <w:p w14:paraId="1D7EA5B4" w14:textId="77777777" w:rsidR="007A1983" w:rsidRPr="00F0226D" w:rsidRDefault="007A1983" w:rsidP="00AD7AE5">
            <w:pPr>
              <w:spacing w:after="160" w:line="276" w:lineRule="auto"/>
              <w:rPr>
                <w:b/>
                <w:sz w:val="26"/>
                <w:szCs w:val="26"/>
              </w:rPr>
            </w:pPr>
            <w:r w:rsidRPr="00F0226D">
              <w:rPr>
                <w:b/>
                <w:sz w:val="26"/>
                <w:szCs w:val="26"/>
              </w:rPr>
              <w:t>Ngữ cảnh</w:t>
            </w:r>
          </w:p>
        </w:tc>
        <w:tc>
          <w:tcPr>
            <w:tcW w:w="7884" w:type="dxa"/>
            <w:gridSpan w:val="2"/>
            <w:vAlign w:val="center"/>
          </w:tcPr>
          <w:p w14:paraId="1EA7A00B" w14:textId="5255E10B" w:rsidR="007A1983" w:rsidRPr="00C231C8" w:rsidRDefault="008B2DAF" w:rsidP="008B2DAF">
            <w:pPr>
              <w:spacing w:after="160" w:line="276" w:lineRule="auto"/>
              <w:rPr>
                <w:color w:val="000000"/>
                <w:sz w:val="26"/>
                <w:szCs w:val="26"/>
              </w:rPr>
            </w:pPr>
            <w:r>
              <w:rPr>
                <w:color w:val="000000"/>
                <w:sz w:val="26"/>
                <w:szCs w:val="26"/>
              </w:rPr>
              <w:t>Người dùng in báo cáo.</w:t>
            </w:r>
          </w:p>
        </w:tc>
      </w:tr>
      <w:tr w:rsidR="007A1983" w:rsidRPr="00F0226D" w14:paraId="52A8E8A4" w14:textId="77777777" w:rsidTr="00AD7AE5">
        <w:trPr>
          <w:trHeight w:val="480"/>
        </w:trPr>
        <w:tc>
          <w:tcPr>
            <w:tcW w:w="1508" w:type="dxa"/>
          </w:tcPr>
          <w:p w14:paraId="43986502" w14:textId="77777777" w:rsidR="007A1983" w:rsidRPr="00F0226D" w:rsidRDefault="007A1983" w:rsidP="00AD7AE5">
            <w:pPr>
              <w:spacing w:after="160" w:line="276" w:lineRule="auto"/>
              <w:rPr>
                <w:b/>
                <w:sz w:val="26"/>
                <w:szCs w:val="26"/>
              </w:rPr>
            </w:pPr>
            <w:r w:rsidRPr="00F0226D">
              <w:rPr>
                <w:b/>
                <w:sz w:val="26"/>
                <w:szCs w:val="26"/>
              </w:rPr>
              <w:lastRenderedPageBreak/>
              <w:t>Mô tả</w:t>
            </w:r>
          </w:p>
        </w:tc>
        <w:tc>
          <w:tcPr>
            <w:tcW w:w="7884" w:type="dxa"/>
            <w:gridSpan w:val="2"/>
            <w:vAlign w:val="center"/>
          </w:tcPr>
          <w:p w14:paraId="4867D6D1" w14:textId="2195B622" w:rsidR="007A1983" w:rsidRPr="00F0226D" w:rsidRDefault="008B2DAF" w:rsidP="00AD7AE5">
            <w:pPr>
              <w:spacing w:after="160" w:line="276" w:lineRule="auto"/>
              <w:rPr>
                <w:sz w:val="26"/>
                <w:szCs w:val="26"/>
              </w:rPr>
            </w:pPr>
            <w:r w:rsidRPr="00D14C57">
              <w:rPr>
                <w:color w:val="000000"/>
                <w:sz w:val="26"/>
                <w:szCs w:val="26"/>
              </w:rPr>
              <w:t xml:space="preserve">Sử dụng quyền được hệ thống cung cấp, truy cập vào hệ thống lấy dữ liệu trên </w:t>
            </w:r>
            <w:r>
              <w:rPr>
                <w:color w:val="000000"/>
                <w:sz w:val="26"/>
                <w:szCs w:val="26"/>
              </w:rPr>
              <w:t>báo cáo</w:t>
            </w:r>
            <w:r w:rsidRPr="00D14C57">
              <w:rPr>
                <w:color w:val="000000"/>
                <w:sz w:val="26"/>
                <w:szCs w:val="26"/>
              </w:rPr>
              <w:t xml:space="preserve"> và in ra giấy</w:t>
            </w:r>
            <w:r>
              <w:rPr>
                <w:color w:val="000000"/>
                <w:sz w:val="26"/>
                <w:szCs w:val="26"/>
              </w:rPr>
              <w:t>.</w:t>
            </w:r>
          </w:p>
        </w:tc>
      </w:tr>
      <w:tr w:rsidR="007A1983" w:rsidRPr="00F0226D" w14:paraId="152E3964" w14:textId="77777777" w:rsidTr="00AD7AE5">
        <w:trPr>
          <w:trHeight w:val="480"/>
        </w:trPr>
        <w:tc>
          <w:tcPr>
            <w:tcW w:w="1508" w:type="dxa"/>
          </w:tcPr>
          <w:p w14:paraId="34F1B7D1" w14:textId="77777777" w:rsidR="007A1983" w:rsidRPr="00F0226D" w:rsidRDefault="007A1983" w:rsidP="00AD7AE5">
            <w:pPr>
              <w:spacing w:after="160" w:line="276" w:lineRule="auto"/>
              <w:rPr>
                <w:b/>
                <w:sz w:val="26"/>
                <w:szCs w:val="26"/>
              </w:rPr>
            </w:pPr>
            <w:r w:rsidRPr="00F0226D">
              <w:rPr>
                <w:b/>
                <w:sz w:val="26"/>
                <w:szCs w:val="26"/>
              </w:rPr>
              <w:t>Tác nhân</w:t>
            </w:r>
          </w:p>
        </w:tc>
        <w:tc>
          <w:tcPr>
            <w:tcW w:w="7884" w:type="dxa"/>
            <w:gridSpan w:val="2"/>
          </w:tcPr>
          <w:p w14:paraId="38259768" w14:textId="30B6D2DB" w:rsidR="007A1983" w:rsidRPr="00F0226D" w:rsidRDefault="00C52B81" w:rsidP="00AD7AE5">
            <w:pPr>
              <w:spacing w:after="160" w:line="276" w:lineRule="auto"/>
              <w:rPr>
                <w:sz w:val="26"/>
                <w:szCs w:val="26"/>
              </w:rPr>
            </w:pPr>
            <w:r>
              <w:rPr>
                <w:sz w:val="26"/>
                <w:szCs w:val="26"/>
              </w:rPr>
              <w:t>Admin, thu ngân.</w:t>
            </w:r>
          </w:p>
        </w:tc>
      </w:tr>
      <w:tr w:rsidR="007A1983" w:rsidRPr="00F0226D" w14:paraId="68DDDA11" w14:textId="77777777" w:rsidTr="00AD7AE5">
        <w:trPr>
          <w:trHeight w:val="795"/>
        </w:trPr>
        <w:tc>
          <w:tcPr>
            <w:tcW w:w="1508" w:type="dxa"/>
          </w:tcPr>
          <w:p w14:paraId="295C652E" w14:textId="77777777" w:rsidR="007A1983" w:rsidRPr="00F0226D" w:rsidRDefault="007A1983" w:rsidP="00AD7AE5">
            <w:pPr>
              <w:spacing w:after="160" w:line="276" w:lineRule="auto"/>
              <w:rPr>
                <w:b/>
                <w:sz w:val="26"/>
                <w:szCs w:val="26"/>
              </w:rPr>
            </w:pPr>
            <w:r w:rsidRPr="00F0226D">
              <w:rPr>
                <w:b/>
                <w:sz w:val="26"/>
                <w:szCs w:val="26"/>
              </w:rPr>
              <w:t>Sự kiện kích hoạt</w:t>
            </w:r>
          </w:p>
        </w:tc>
        <w:tc>
          <w:tcPr>
            <w:tcW w:w="7884" w:type="dxa"/>
            <w:gridSpan w:val="2"/>
          </w:tcPr>
          <w:p w14:paraId="58A263DC" w14:textId="56886CB7" w:rsidR="007A1983" w:rsidRPr="00F0226D" w:rsidRDefault="007A1983" w:rsidP="00D62E51">
            <w:pPr>
              <w:spacing w:after="160" w:line="276" w:lineRule="auto"/>
              <w:rPr>
                <w:sz w:val="26"/>
                <w:szCs w:val="26"/>
              </w:rPr>
            </w:pPr>
            <w:r w:rsidRPr="00F0226D">
              <w:rPr>
                <w:color w:val="000000"/>
                <w:sz w:val="26"/>
                <w:szCs w:val="26"/>
              </w:rPr>
              <w:t xml:space="preserve">Người dùng chọn chức </w:t>
            </w:r>
            <w:r w:rsidR="00D62E51">
              <w:rPr>
                <w:color w:val="000000"/>
                <w:sz w:val="26"/>
                <w:szCs w:val="26"/>
              </w:rPr>
              <w:t>in báo cáo.</w:t>
            </w:r>
          </w:p>
        </w:tc>
      </w:tr>
      <w:tr w:rsidR="007A1983" w:rsidRPr="00F0226D" w14:paraId="1DEE7BED" w14:textId="77777777" w:rsidTr="00AD7AE5">
        <w:trPr>
          <w:trHeight w:val="805"/>
        </w:trPr>
        <w:tc>
          <w:tcPr>
            <w:tcW w:w="1508" w:type="dxa"/>
          </w:tcPr>
          <w:p w14:paraId="2203B4A4" w14:textId="77777777" w:rsidR="007A1983" w:rsidRPr="00F0226D" w:rsidRDefault="007A1983" w:rsidP="00AD7AE5">
            <w:pPr>
              <w:spacing w:after="160" w:line="276" w:lineRule="auto"/>
              <w:rPr>
                <w:b/>
                <w:sz w:val="26"/>
                <w:szCs w:val="26"/>
              </w:rPr>
            </w:pPr>
            <w:r w:rsidRPr="00F0226D">
              <w:rPr>
                <w:b/>
                <w:sz w:val="26"/>
                <w:szCs w:val="26"/>
              </w:rPr>
              <w:t>Điều kiện tiên quyết</w:t>
            </w:r>
          </w:p>
        </w:tc>
        <w:tc>
          <w:tcPr>
            <w:tcW w:w="7884" w:type="dxa"/>
            <w:gridSpan w:val="2"/>
          </w:tcPr>
          <w:p w14:paraId="0335B1BA" w14:textId="77777777" w:rsidR="007A1983" w:rsidRPr="00F0226D" w:rsidRDefault="007A1983" w:rsidP="00AD7AE5">
            <w:pPr>
              <w:spacing w:line="276" w:lineRule="auto"/>
              <w:rPr>
                <w:sz w:val="26"/>
                <w:szCs w:val="26"/>
              </w:rPr>
            </w:pPr>
            <w:r w:rsidRPr="00F0226D">
              <w:rPr>
                <w:sz w:val="26"/>
                <w:szCs w:val="26"/>
              </w:rPr>
              <w:t>+ Người dùng đã đăng nhập vào hệ thống.</w:t>
            </w:r>
          </w:p>
          <w:p w14:paraId="362E0123" w14:textId="1B74FE93" w:rsidR="007A1983" w:rsidRPr="00F0226D" w:rsidRDefault="007A1983" w:rsidP="003B2C7E">
            <w:pPr>
              <w:spacing w:line="276" w:lineRule="auto"/>
              <w:rPr>
                <w:sz w:val="26"/>
                <w:szCs w:val="26"/>
              </w:rPr>
            </w:pPr>
            <w:r w:rsidRPr="00F0226D">
              <w:rPr>
                <w:sz w:val="26"/>
                <w:szCs w:val="26"/>
              </w:rPr>
              <w:t>+</w:t>
            </w:r>
            <w:r w:rsidR="003B2C7E">
              <w:rPr>
                <w:sz w:val="26"/>
                <w:szCs w:val="26"/>
              </w:rPr>
              <w:t xml:space="preserve"> Bản b</w:t>
            </w:r>
            <w:r w:rsidR="00B224BA">
              <w:rPr>
                <w:sz w:val="26"/>
                <w:szCs w:val="26"/>
              </w:rPr>
              <w:t>áo cáo đã được lập.</w:t>
            </w:r>
          </w:p>
        </w:tc>
      </w:tr>
      <w:tr w:rsidR="007A1983" w:rsidRPr="00F0226D" w14:paraId="5C0D189B" w14:textId="77777777" w:rsidTr="00AD7AE5">
        <w:trPr>
          <w:trHeight w:val="480"/>
        </w:trPr>
        <w:tc>
          <w:tcPr>
            <w:tcW w:w="1508" w:type="dxa"/>
          </w:tcPr>
          <w:p w14:paraId="6114EF43" w14:textId="77777777" w:rsidR="007A1983" w:rsidRPr="00F0226D" w:rsidRDefault="007A1983" w:rsidP="00AD7AE5">
            <w:pPr>
              <w:spacing w:after="160" w:line="276" w:lineRule="auto"/>
              <w:rPr>
                <w:b/>
                <w:sz w:val="26"/>
                <w:szCs w:val="26"/>
              </w:rPr>
            </w:pPr>
            <w:r w:rsidRPr="00F0226D">
              <w:rPr>
                <w:b/>
                <w:sz w:val="26"/>
                <w:szCs w:val="26"/>
              </w:rPr>
              <w:t>Kết quả</w:t>
            </w:r>
          </w:p>
        </w:tc>
        <w:tc>
          <w:tcPr>
            <w:tcW w:w="7884" w:type="dxa"/>
            <w:gridSpan w:val="2"/>
          </w:tcPr>
          <w:p w14:paraId="7B2BD812" w14:textId="0FDFCDC8" w:rsidR="007A1983" w:rsidRPr="00F0226D" w:rsidRDefault="00135437" w:rsidP="00AD7AE5">
            <w:pPr>
              <w:spacing w:after="160" w:line="276" w:lineRule="auto"/>
              <w:rPr>
                <w:sz w:val="26"/>
                <w:szCs w:val="26"/>
              </w:rPr>
            </w:pPr>
            <w:r>
              <w:rPr>
                <w:sz w:val="26"/>
                <w:szCs w:val="26"/>
              </w:rPr>
              <w:t>In được bản báo cáo.</w:t>
            </w:r>
          </w:p>
        </w:tc>
      </w:tr>
      <w:tr w:rsidR="007A1983" w:rsidRPr="00F0226D" w14:paraId="59475EB8" w14:textId="77777777" w:rsidTr="00AD7AE5">
        <w:trPr>
          <w:trHeight w:val="480"/>
        </w:trPr>
        <w:tc>
          <w:tcPr>
            <w:tcW w:w="1508" w:type="dxa"/>
            <w:vMerge w:val="restart"/>
            <w:vAlign w:val="center"/>
          </w:tcPr>
          <w:p w14:paraId="7D75EC10" w14:textId="77777777" w:rsidR="007A1983" w:rsidRPr="00F0226D" w:rsidRDefault="007A1983" w:rsidP="00AD7AE5">
            <w:pPr>
              <w:spacing w:after="160" w:line="276" w:lineRule="auto"/>
              <w:rPr>
                <w:b/>
                <w:sz w:val="26"/>
                <w:szCs w:val="26"/>
              </w:rPr>
            </w:pPr>
            <w:r w:rsidRPr="00F0226D">
              <w:rPr>
                <w:b/>
                <w:sz w:val="26"/>
                <w:szCs w:val="26"/>
              </w:rPr>
              <w:t>Luồng sự kiện</w:t>
            </w:r>
          </w:p>
        </w:tc>
        <w:tc>
          <w:tcPr>
            <w:tcW w:w="3941" w:type="dxa"/>
          </w:tcPr>
          <w:p w14:paraId="2FEE2863" w14:textId="77777777" w:rsidR="007A1983" w:rsidRPr="00F0226D" w:rsidRDefault="007A1983" w:rsidP="00AD7AE5">
            <w:pPr>
              <w:tabs>
                <w:tab w:val="left" w:pos="720"/>
              </w:tabs>
              <w:spacing w:after="160" w:line="276" w:lineRule="auto"/>
              <w:ind w:left="720"/>
              <w:rPr>
                <w:sz w:val="26"/>
                <w:szCs w:val="26"/>
              </w:rPr>
            </w:pPr>
            <w:r w:rsidRPr="00F0226D">
              <w:rPr>
                <w:b/>
                <w:sz w:val="26"/>
                <w:szCs w:val="26"/>
              </w:rPr>
              <w:t xml:space="preserve">              Actor</w:t>
            </w:r>
          </w:p>
        </w:tc>
        <w:tc>
          <w:tcPr>
            <w:tcW w:w="3943" w:type="dxa"/>
          </w:tcPr>
          <w:p w14:paraId="5E901A21" w14:textId="77777777" w:rsidR="007A1983" w:rsidRPr="00F0226D" w:rsidRDefault="007A1983" w:rsidP="00AD7AE5">
            <w:pPr>
              <w:tabs>
                <w:tab w:val="left" w:pos="720"/>
              </w:tabs>
              <w:spacing w:after="160" w:line="276" w:lineRule="auto"/>
              <w:jc w:val="center"/>
              <w:rPr>
                <w:sz w:val="26"/>
                <w:szCs w:val="26"/>
              </w:rPr>
            </w:pPr>
            <w:r w:rsidRPr="00F0226D">
              <w:rPr>
                <w:b/>
                <w:sz w:val="26"/>
                <w:szCs w:val="26"/>
              </w:rPr>
              <w:t>System</w:t>
            </w:r>
          </w:p>
        </w:tc>
      </w:tr>
      <w:tr w:rsidR="007A1983" w:rsidRPr="00F0226D" w14:paraId="0FAF67C5" w14:textId="77777777" w:rsidTr="00AD7AE5">
        <w:trPr>
          <w:trHeight w:val="480"/>
        </w:trPr>
        <w:tc>
          <w:tcPr>
            <w:tcW w:w="1508" w:type="dxa"/>
            <w:vMerge/>
            <w:vAlign w:val="center"/>
          </w:tcPr>
          <w:p w14:paraId="2209A6EA" w14:textId="77777777" w:rsidR="007A1983" w:rsidRPr="00F0226D" w:rsidRDefault="007A1983" w:rsidP="00AD7AE5">
            <w:pPr>
              <w:widowControl w:val="0"/>
              <w:pBdr>
                <w:top w:val="nil"/>
                <w:left w:val="nil"/>
                <w:bottom w:val="nil"/>
                <w:right w:val="nil"/>
                <w:between w:val="nil"/>
              </w:pBdr>
              <w:spacing w:line="276" w:lineRule="auto"/>
              <w:rPr>
                <w:sz w:val="26"/>
                <w:szCs w:val="26"/>
              </w:rPr>
            </w:pPr>
          </w:p>
        </w:tc>
        <w:tc>
          <w:tcPr>
            <w:tcW w:w="3941" w:type="dxa"/>
          </w:tcPr>
          <w:p w14:paraId="67553253" w14:textId="6B36C38B" w:rsidR="007A1983" w:rsidRPr="00F0226D" w:rsidRDefault="007A1983" w:rsidP="00873C6E">
            <w:pPr>
              <w:tabs>
                <w:tab w:val="left" w:pos="360"/>
              </w:tabs>
              <w:spacing w:line="276" w:lineRule="auto"/>
              <w:rPr>
                <w:sz w:val="26"/>
                <w:szCs w:val="26"/>
              </w:rPr>
            </w:pPr>
            <w:r w:rsidRPr="00F0226D">
              <w:rPr>
                <w:sz w:val="26"/>
                <w:szCs w:val="26"/>
              </w:rPr>
              <w:t xml:space="preserve">1. </w:t>
            </w:r>
            <w:r w:rsidR="00873C6E">
              <w:rPr>
                <w:sz w:val="26"/>
                <w:szCs w:val="26"/>
              </w:rPr>
              <w:t>Người dùng</w:t>
            </w:r>
            <w:r>
              <w:rPr>
                <w:sz w:val="26"/>
                <w:szCs w:val="26"/>
              </w:rPr>
              <w:t xml:space="preserve"> chọn chức năng</w:t>
            </w:r>
            <w:r w:rsidR="00F23FFF">
              <w:rPr>
                <w:sz w:val="26"/>
                <w:szCs w:val="26"/>
              </w:rPr>
              <w:t xml:space="preserve"> in báo cáo.</w:t>
            </w:r>
          </w:p>
        </w:tc>
        <w:tc>
          <w:tcPr>
            <w:tcW w:w="3943" w:type="dxa"/>
          </w:tcPr>
          <w:p w14:paraId="4A7899C1" w14:textId="0DFED57E" w:rsidR="007A1983" w:rsidRPr="00F0226D" w:rsidRDefault="007A1983" w:rsidP="0064513B">
            <w:pPr>
              <w:tabs>
                <w:tab w:val="left" w:pos="720"/>
              </w:tabs>
              <w:spacing w:after="160" w:line="276" w:lineRule="auto"/>
              <w:rPr>
                <w:sz w:val="26"/>
                <w:szCs w:val="26"/>
              </w:rPr>
            </w:pPr>
            <w:r w:rsidRPr="00F0226D">
              <w:rPr>
                <w:sz w:val="26"/>
                <w:szCs w:val="26"/>
              </w:rPr>
              <w:t xml:space="preserve">1.1. </w:t>
            </w:r>
            <w:r w:rsidR="0064513B">
              <w:rPr>
                <w:sz w:val="26"/>
                <w:szCs w:val="26"/>
              </w:rPr>
              <w:t>In báo cáo</w:t>
            </w:r>
          </w:p>
        </w:tc>
      </w:tr>
      <w:tr w:rsidR="007A1983" w:rsidRPr="00F0226D" w14:paraId="31D0FD6F" w14:textId="77777777" w:rsidTr="00AD7AE5">
        <w:trPr>
          <w:trHeight w:val="248"/>
        </w:trPr>
        <w:tc>
          <w:tcPr>
            <w:tcW w:w="1508" w:type="dxa"/>
          </w:tcPr>
          <w:p w14:paraId="5C968E13" w14:textId="77777777" w:rsidR="007A1983" w:rsidRPr="00F0226D" w:rsidRDefault="007A1983" w:rsidP="00AD7AE5">
            <w:pPr>
              <w:spacing w:after="160" w:line="276" w:lineRule="auto"/>
              <w:rPr>
                <w:b/>
                <w:sz w:val="26"/>
                <w:szCs w:val="26"/>
              </w:rPr>
            </w:pPr>
            <w:r w:rsidRPr="00F0226D">
              <w:rPr>
                <w:b/>
                <w:sz w:val="26"/>
                <w:szCs w:val="26"/>
              </w:rPr>
              <w:t>Ngoại lệ</w:t>
            </w:r>
          </w:p>
        </w:tc>
        <w:tc>
          <w:tcPr>
            <w:tcW w:w="7884" w:type="dxa"/>
            <w:gridSpan w:val="2"/>
          </w:tcPr>
          <w:p w14:paraId="3176B380" w14:textId="7FE48843" w:rsidR="007A1983" w:rsidRPr="00F0226D" w:rsidRDefault="00C97A12" w:rsidP="00AD7AE5">
            <w:pPr>
              <w:tabs>
                <w:tab w:val="left" w:pos="445"/>
              </w:tabs>
              <w:spacing w:line="276" w:lineRule="auto"/>
              <w:rPr>
                <w:sz w:val="26"/>
                <w:szCs w:val="26"/>
              </w:rPr>
            </w:pPr>
            <w:r>
              <w:rPr>
                <w:sz w:val="26"/>
                <w:szCs w:val="26"/>
              </w:rPr>
              <w:t>Không.</w:t>
            </w:r>
          </w:p>
        </w:tc>
      </w:tr>
    </w:tbl>
    <w:p w14:paraId="0650ACF7" w14:textId="77777777" w:rsidR="007A1983" w:rsidRPr="00F0226D" w:rsidRDefault="007A1983" w:rsidP="00D127C1">
      <w:pPr>
        <w:pStyle w:val="NormalWeb"/>
        <w:spacing w:before="0" w:beforeAutospacing="0" w:after="0" w:afterAutospacing="0" w:line="360" w:lineRule="auto"/>
        <w:rPr>
          <w:b/>
          <w:i/>
          <w:sz w:val="26"/>
        </w:rPr>
      </w:pPr>
    </w:p>
    <w:sectPr w:rsidR="007A1983" w:rsidRPr="00F0226D" w:rsidSect="00B1347F">
      <w:headerReference w:type="default" r:id="rId18"/>
      <w:type w:val="continuous"/>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B8C24" w14:textId="77777777" w:rsidR="00F1740E" w:rsidRDefault="00F1740E" w:rsidP="00453AB1">
      <w:r>
        <w:separator/>
      </w:r>
    </w:p>
  </w:endnote>
  <w:endnote w:type="continuationSeparator" w:id="0">
    <w:p w14:paraId="7FBFD451" w14:textId="77777777" w:rsidR="00F1740E" w:rsidRDefault="00F1740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F74B1" w14:textId="77777777" w:rsidR="006A1638" w:rsidRDefault="006A1638" w:rsidP="00981E50">
    <w:pPr>
      <w:pStyle w:val="Footer"/>
      <w:ind w:right="120"/>
      <w:jc w:val="right"/>
    </w:pPr>
  </w:p>
  <w:p w14:paraId="244C91A1" w14:textId="77777777" w:rsidR="006A1638" w:rsidRDefault="006A163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957AD" w14:textId="3F9C363D" w:rsidR="006A1638" w:rsidRDefault="006A1638" w:rsidP="00981E50">
    <w:pPr>
      <w:pStyle w:val="Footer"/>
      <w:ind w:right="120"/>
      <w:jc w:val="right"/>
    </w:pPr>
  </w:p>
  <w:p w14:paraId="29D5297E" w14:textId="77777777" w:rsidR="006A1638" w:rsidRDefault="006A16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C280B" w14:textId="77777777" w:rsidR="00F1740E" w:rsidRDefault="00F1740E" w:rsidP="00453AB1">
      <w:r>
        <w:separator/>
      </w:r>
    </w:p>
  </w:footnote>
  <w:footnote w:type="continuationSeparator" w:id="0">
    <w:p w14:paraId="1919C44A" w14:textId="77777777" w:rsidR="00F1740E" w:rsidRDefault="00F1740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496330"/>
      <w:docPartObj>
        <w:docPartGallery w:val="Page Numbers (Top of Page)"/>
        <w:docPartUnique/>
      </w:docPartObj>
    </w:sdtPr>
    <w:sdtEndPr>
      <w:rPr>
        <w:noProof/>
      </w:rPr>
    </w:sdtEndPr>
    <w:sdtContent>
      <w:p w14:paraId="197FA892" w14:textId="102B9D5B" w:rsidR="006A1638" w:rsidRDefault="006A1638">
        <w:pPr>
          <w:pStyle w:val="Header"/>
          <w:jc w:val="center"/>
        </w:pPr>
        <w:r>
          <w:fldChar w:fldCharType="begin"/>
        </w:r>
        <w:r>
          <w:instrText xml:space="preserve"> PAGE   \* MERGEFORMAT </w:instrText>
        </w:r>
        <w:r>
          <w:fldChar w:fldCharType="separate"/>
        </w:r>
        <w:r w:rsidR="00D91A0C">
          <w:rPr>
            <w:noProof/>
          </w:rPr>
          <w:t>1</w:t>
        </w:r>
        <w:r>
          <w:rPr>
            <w:noProof/>
          </w:rPr>
          <w:fldChar w:fldCharType="end"/>
        </w:r>
      </w:p>
    </w:sdtContent>
  </w:sdt>
  <w:p w14:paraId="0B6684CB" w14:textId="77777777" w:rsidR="000D2262" w:rsidRDefault="000D22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59072"/>
      <w:docPartObj>
        <w:docPartGallery w:val="Page Numbers (Top of Page)"/>
        <w:docPartUnique/>
      </w:docPartObj>
    </w:sdtPr>
    <w:sdtEndPr>
      <w:rPr>
        <w:noProof/>
      </w:rPr>
    </w:sdtEndPr>
    <w:sdtContent>
      <w:p w14:paraId="7D5F4E1F" w14:textId="6327BB85" w:rsidR="006A1638" w:rsidRDefault="006A1638">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14:paraId="07733DA5" w14:textId="77777777" w:rsidR="006A1638" w:rsidRDefault="006A163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82842"/>
      <w:docPartObj>
        <w:docPartGallery w:val="Page Numbers (Top of Page)"/>
        <w:docPartUnique/>
      </w:docPartObj>
    </w:sdtPr>
    <w:sdtEndPr>
      <w:rPr>
        <w:noProof/>
      </w:rPr>
    </w:sdtEndPr>
    <w:sdtContent>
      <w:p w14:paraId="7E2D99EB" w14:textId="72512F52" w:rsidR="006A1638" w:rsidRDefault="006A1638">
        <w:pPr>
          <w:pStyle w:val="Header"/>
          <w:jc w:val="center"/>
        </w:pPr>
        <w:r>
          <w:fldChar w:fldCharType="begin"/>
        </w:r>
        <w:r>
          <w:instrText xml:space="preserve"> PAGE   \* MERGEFORMAT </w:instrText>
        </w:r>
        <w:r>
          <w:fldChar w:fldCharType="separate"/>
        </w:r>
        <w:r w:rsidR="00D91A0C">
          <w:rPr>
            <w:noProof/>
          </w:rPr>
          <w:t>2</w:t>
        </w:r>
        <w:r>
          <w:rPr>
            <w:noProof/>
          </w:rPr>
          <w:fldChar w:fldCharType="end"/>
        </w:r>
      </w:p>
    </w:sdtContent>
  </w:sdt>
  <w:p w14:paraId="6780D992" w14:textId="77777777" w:rsidR="006A1638" w:rsidRDefault="006A163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513191"/>
      <w:docPartObj>
        <w:docPartGallery w:val="Page Numbers (Top of Page)"/>
        <w:docPartUnique/>
      </w:docPartObj>
    </w:sdtPr>
    <w:sdtEndPr>
      <w:rPr>
        <w:noProof/>
      </w:rPr>
    </w:sdtEndPr>
    <w:sdtContent>
      <w:p w14:paraId="3693ABA2" w14:textId="1032C51F" w:rsidR="006A1638" w:rsidRDefault="006A1638">
        <w:pPr>
          <w:pStyle w:val="Header"/>
          <w:jc w:val="center"/>
        </w:pPr>
        <w:r>
          <w:fldChar w:fldCharType="begin"/>
        </w:r>
        <w:r>
          <w:instrText xml:space="preserve"> PAGE   \* MERGEFORMAT </w:instrText>
        </w:r>
        <w:r>
          <w:fldChar w:fldCharType="separate"/>
        </w:r>
        <w:r w:rsidR="00D91A0C">
          <w:rPr>
            <w:noProof/>
          </w:rPr>
          <w:t>7</w:t>
        </w:r>
        <w:r>
          <w:rPr>
            <w:noProof/>
          </w:rPr>
          <w:fldChar w:fldCharType="end"/>
        </w:r>
      </w:p>
    </w:sdtContent>
  </w:sdt>
  <w:p w14:paraId="5FCC18AA" w14:textId="77777777" w:rsidR="006A1638" w:rsidRDefault="006A163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210422"/>
      <w:docPartObj>
        <w:docPartGallery w:val="Page Numbers (Top of Page)"/>
        <w:docPartUnique/>
      </w:docPartObj>
    </w:sdtPr>
    <w:sdtEndPr>
      <w:rPr>
        <w:noProof/>
      </w:rPr>
    </w:sdtEndPr>
    <w:sdtContent>
      <w:p w14:paraId="15A9834D" w14:textId="23E7C001" w:rsidR="006A1638" w:rsidRDefault="006A1638">
        <w:pPr>
          <w:pStyle w:val="Header"/>
          <w:jc w:val="center"/>
        </w:pPr>
        <w:r>
          <w:fldChar w:fldCharType="begin"/>
        </w:r>
        <w:r>
          <w:instrText xml:space="preserve"> PAGE   \* MERGEFORMAT </w:instrText>
        </w:r>
        <w:r>
          <w:fldChar w:fldCharType="separate"/>
        </w:r>
        <w:r w:rsidR="00D91A0C">
          <w:rPr>
            <w:noProof/>
          </w:rPr>
          <w:t>11</w:t>
        </w:r>
        <w:r>
          <w:rPr>
            <w:noProof/>
          </w:rPr>
          <w:fldChar w:fldCharType="end"/>
        </w:r>
      </w:p>
    </w:sdtContent>
  </w:sdt>
  <w:p w14:paraId="231EEF46" w14:textId="77777777" w:rsidR="006A1638" w:rsidRDefault="006A163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480610"/>
      <w:docPartObj>
        <w:docPartGallery w:val="Page Numbers (Top of Page)"/>
        <w:docPartUnique/>
      </w:docPartObj>
    </w:sdtPr>
    <w:sdtEndPr>
      <w:rPr>
        <w:noProof/>
      </w:rPr>
    </w:sdtEndPr>
    <w:sdtContent>
      <w:p w14:paraId="0C2191B8" w14:textId="64E84F0E" w:rsidR="006A1638" w:rsidRDefault="006A1638">
        <w:pPr>
          <w:pStyle w:val="Header"/>
          <w:jc w:val="center"/>
        </w:pPr>
        <w:r>
          <w:fldChar w:fldCharType="begin"/>
        </w:r>
        <w:r>
          <w:instrText xml:space="preserve"> PAGE   \* MERGEFORMAT </w:instrText>
        </w:r>
        <w:r>
          <w:fldChar w:fldCharType="separate"/>
        </w:r>
        <w:r w:rsidR="00D91A0C">
          <w:rPr>
            <w:noProof/>
          </w:rPr>
          <w:t>12</w:t>
        </w:r>
        <w:r>
          <w:rPr>
            <w:noProof/>
          </w:rPr>
          <w:fldChar w:fldCharType="end"/>
        </w:r>
      </w:p>
    </w:sdtContent>
  </w:sdt>
  <w:p w14:paraId="7EDFF3D7" w14:textId="77777777" w:rsidR="006A1638" w:rsidRDefault="006A16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F3F"/>
    <w:multiLevelType w:val="hybridMultilevel"/>
    <w:tmpl w:val="DAF6D378"/>
    <w:lvl w:ilvl="0" w:tplc="6A6C27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41A3"/>
    <w:multiLevelType w:val="hybridMultilevel"/>
    <w:tmpl w:val="5D980E8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975D9C"/>
    <w:multiLevelType w:val="multilevel"/>
    <w:tmpl w:val="C5A252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8B4113"/>
    <w:multiLevelType w:val="hybridMultilevel"/>
    <w:tmpl w:val="5922BE92"/>
    <w:lvl w:ilvl="0" w:tplc="6A6C274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4C6DA0"/>
    <w:multiLevelType w:val="multilevel"/>
    <w:tmpl w:val="B3BA529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F020F1"/>
    <w:multiLevelType w:val="hybridMultilevel"/>
    <w:tmpl w:val="09127B80"/>
    <w:lvl w:ilvl="0" w:tplc="6A6C274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A3F95"/>
    <w:multiLevelType w:val="hybridMultilevel"/>
    <w:tmpl w:val="AA7CF506"/>
    <w:lvl w:ilvl="0" w:tplc="6A6C274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7A64567"/>
    <w:multiLevelType w:val="hybridMultilevel"/>
    <w:tmpl w:val="6FF44944"/>
    <w:lvl w:ilvl="0" w:tplc="5F18B90A">
      <w:start w:val="1"/>
      <w:numFmt w:val="bullet"/>
      <w:lvlText w:val="-"/>
      <w:lvlJc w:val="left"/>
      <w:pPr>
        <w:ind w:left="1080" w:hanging="360"/>
      </w:pPr>
      <w:rPr>
        <w:rFonts w:ascii="Times New Roman" w:eastAsia="Times New Roman"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83B1244"/>
    <w:multiLevelType w:val="hybridMultilevel"/>
    <w:tmpl w:val="E1A2B95A"/>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92652B6"/>
    <w:multiLevelType w:val="hybridMultilevel"/>
    <w:tmpl w:val="BBAE83FC"/>
    <w:lvl w:ilvl="0" w:tplc="75581784">
      <w:start w:val="1"/>
      <w:numFmt w:val="decimal"/>
      <w:lvlText w:val="1.3.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A32706D"/>
    <w:multiLevelType w:val="hybridMultilevel"/>
    <w:tmpl w:val="85381FA2"/>
    <w:lvl w:ilvl="0" w:tplc="6A6C274A">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CDE786C"/>
    <w:multiLevelType w:val="multilevel"/>
    <w:tmpl w:val="4288D7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0C074DA"/>
    <w:multiLevelType w:val="hybridMultilevel"/>
    <w:tmpl w:val="31CCC9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0F32326"/>
    <w:multiLevelType w:val="hybridMultilevel"/>
    <w:tmpl w:val="63588D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5E66BDE"/>
    <w:multiLevelType w:val="hybridMultilevel"/>
    <w:tmpl w:val="E2E4E812"/>
    <w:lvl w:ilvl="0" w:tplc="A7F0544C">
      <w:start w:val="1"/>
      <w:numFmt w:val="decimal"/>
      <w:lvlText w:val="3.3.%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6CA1DE0"/>
    <w:multiLevelType w:val="hybridMultilevel"/>
    <w:tmpl w:val="427025E0"/>
    <w:lvl w:ilvl="0" w:tplc="35D0BBC6">
      <w:start w:val="1"/>
      <w:numFmt w:val="decimal"/>
      <w:lvlText w:val="3.4.%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CDD3D81"/>
    <w:multiLevelType w:val="multilevel"/>
    <w:tmpl w:val="6C0EF21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AD28E3"/>
    <w:multiLevelType w:val="hybridMultilevel"/>
    <w:tmpl w:val="A2A0704E"/>
    <w:lvl w:ilvl="0" w:tplc="CB2E59C6">
      <w:start w:val="1"/>
      <w:numFmt w:val="decimal"/>
      <w:lvlText w:val="3.5.%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0FC4A16"/>
    <w:multiLevelType w:val="hybridMultilevel"/>
    <w:tmpl w:val="DBF6F4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4AF15657"/>
    <w:multiLevelType w:val="hybridMultilevel"/>
    <w:tmpl w:val="4672D3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F720535"/>
    <w:multiLevelType w:val="hybridMultilevel"/>
    <w:tmpl w:val="70AAA79A"/>
    <w:lvl w:ilvl="0" w:tplc="5F18B90A">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864177"/>
    <w:multiLevelType w:val="hybridMultilevel"/>
    <w:tmpl w:val="525CE39C"/>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77E3D57"/>
    <w:multiLevelType w:val="hybridMultilevel"/>
    <w:tmpl w:val="FBAC7894"/>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87C4A8D"/>
    <w:multiLevelType w:val="hybridMultilevel"/>
    <w:tmpl w:val="683A00FA"/>
    <w:lvl w:ilvl="0" w:tplc="68E8F6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825AA"/>
    <w:multiLevelType w:val="hybridMultilevel"/>
    <w:tmpl w:val="58E00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5D334932"/>
    <w:multiLevelType w:val="multilevel"/>
    <w:tmpl w:val="9F68D96E"/>
    <w:lvl w:ilvl="0">
      <w:start w:val="1"/>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5FA86C13"/>
    <w:multiLevelType w:val="hybridMultilevel"/>
    <w:tmpl w:val="C8087B90"/>
    <w:lvl w:ilvl="0" w:tplc="6A6C27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2011FB"/>
    <w:multiLevelType w:val="hybridMultilevel"/>
    <w:tmpl w:val="372E30B2"/>
    <w:lvl w:ilvl="0" w:tplc="A62ECF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14118"/>
    <w:multiLevelType w:val="hybridMultilevel"/>
    <w:tmpl w:val="2A3EE19C"/>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7E37FE8"/>
    <w:multiLevelType w:val="hybridMultilevel"/>
    <w:tmpl w:val="9B685BF4"/>
    <w:lvl w:ilvl="0" w:tplc="75581784">
      <w:start w:val="1"/>
      <w:numFmt w:val="decimal"/>
      <w:lvlText w:val="1.3.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FBC198B"/>
    <w:multiLevelType w:val="hybridMultilevel"/>
    <w:tmpl w:val="E6C0EA1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31"/>
  </w:num>
  <w:num w:numId="4">
    <w:abstractNumId w:val="20"/>
  </w:num>
  <w:num w:numId="5">
    <w:abstractNumId w:val="29"/>
  </w:num>
  <w:num w:numId="6">
    <w:abstractNumId w:val="4"/>
  </w:num>
  <w:num w:numId="7">
    <w:abstractNumId w:val="18"/>
  </w:num>
  <w:num w:numId="8">
    <w:abstractNumId w:val="16"/>
  </w:num>
  <w:num w:numId="9">
    <w:abstractNumId w:val="15"/>
  </w:num>
  <w:num w:numId="10">
    <w:abstractNumId w:val="22"/>
  </w:num>
  <w:num w:numId="11">
    <w:abstractNumId w:val="30"/>
  </w:num>
  <w:num w:numId="12">
    <w:abstractNumId w:val="24"/>
  </w:num>
  <w:num w:numId="13">
    <w:abstractNumId w:val="26"/>
  </w:num>
  <w:num w:numId="14">
    <w:abstractNumId w:val="21"/>
  </w:num>
  <w:num w:numId="15">
    <w:abstractNumId w:val="32"/>
  </w:num>
  <w:num w:numId="16">
    <w:abstractNumId w:val="13"/>
  </w:num>
  <w:num w:numId="17">
    <w:abstractNumId w:val="1"/>
  </w:num>
  <w:num w:numId="18">
    <w:abstractNumId w:val="9"/>
  </w:num>
  <w:num w:numId="19">
    <w:abstractNumId w:val="14"/>
  </w:num>
  <w:num w:numId="20">
    <w:abstractNumId w:val="10"/>
  </w:num>
  <w:num w:numId="21">
    <w:abstractNumId w:val="8"/>
  </w:num>
  <w:num w:numId="22">
    <w:abstractNumId w:val="23"/>
  </w:num>
  <w:num w:numId="23">
    <w:abstractNumId w:val="2"/>
  </w:num>
  <w:num w:numId="24">
    <w:abstractNumId w:val="25"/>
  </w:num>
  <w:num w:numId="25">
    <w:abstractNumId w:val="19"/>
  </w:num>
  <w:num w:numId="26">
    <w:abstractNumId w:val="11"/>
  </w:num>
  <w:num w:numId="27">
    <w:abstractNumId w:val="3"/>
  </w:num>
  <w:num w:numId="28">
    <w:abstractNumId w:val="6"/>
  </w:num>
  <w:num w:numId="29">
    <w:abstractNumId w:val="0"/>
  </w:num>
  <w:num w:numId="30">
    <w:abstractNumId w:val="28"/>
  </w:num>
  <w:num w:numId="31">
    <w:abstractNumId w:val="5"/>
  </w:num>
  <w:num w:numId="32">
    <w:abstractNumId w:val="17"/>
  </w:num>
  <w:num w:numId="33">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04"/>
    <w:rsid w:val="0000016E"/>
    <w:rsid w:val="00000F04"/>
    <w:rsid w:val="00000FCE"/>
    <w:rsid w:val="000010AD"/>
    <w:rsid w:val="000039D3"/>
    <w:rsid w:val="000049A0"/>
    <w:rsid w:val="000052FF"/>
    <w:rsid w:val="0000554D"/>
    <w:rsid w:val="000058EC"/>
    <w:rsid w:val="00005FED"/>
    <w:rsid w:val="000072AC"/>
    <w:rsid w:val="00010B9A"/>
    <w:rsid w:val="00011879"/>
    <w:rsid w:val="00011F62"/>
    <w:rsid w:val="00012FED"/>
    <w:rsid w:val="00013075"/>
    <w:rsid w:val="00013125"/>
    <w:rsid w:val="0001370B"/>
    <w:rsid w:val="00013DFC"/>
    <w:rsid w:val="00014179"/>
    <w:rsid w:val="0001493F"/>
    <w:rsid w:val="00014D9B"/>
    <w:rsid w:val="00015564"/>
    <w:rsid w:val="0001557E"/>
    <w:rsid w:val="000156B0"/>
    <w:rsid w:val="00016092"/>
    <w:rsid w:val="00017A8D"/>
    <w:rsid w:val="00017ACB"/>
    <w:rsid w:val="00017CD8"/>
    <w:rsid w:val="0002051C"/>
    <w:rsid w:val="00020970"/>
    <w:rsid w:val="00021338"/>
    <w:rsid w:val="000216CD"/>
    <w:rsid w:val="00021856"/>
    <w:rsid w:val="00021939"/>
    <w:rsid w:val="0002382F"/>
    <w:rsid w:val="00023CAA"/>
    <w:rsid w:val="00024496"/>
    <w:rsid w:val="00024769"/>
    <w:rsid w:val="0002549B"/>
    <w:rsid w:val="000255DF"/>
    <w:rsid w:val="00026713"/>
    <w:rsid w:val="00026F74"/>
    <w:rsid w:val="00026F9A"/>
    <w:rsid w:val="000279FF"/>
    <w:rsid w:val="0003101D"/>
    <w:rsid w:val="000318B1"/>
    <w:rsid w:val="000320C8"/>
    <w:rsid w:val="0003334F"/>
    <w:rsid w:val="0003403D"/>
    <w:rsid w:val="00034330"/>
    <w:rsid w:val="00036787"/>
    <w:rsid w:val="0003687C"/>
    <w:rsid w:val="000370CC"/>
    <w:rsid w:val="0003735A"/>
    <w:rsid w:val="0003766C"/>
    <w:rsid w:val="00037DE7"/>
    <w:rsid w:val="000404B3"/>
    <w:rsid w:val="000405BA"/>
    <w:rsid w:val="000416AD"/>
    <w:rsid w:val="000417AA"/>
    <w:rsid w:val="00042DE0"/>
    <w:rsid w:val="000455D2"/>
    <w:rsid w:val="000455D7"/>
    <w:rsid w:val="00046BD3"/>
    <w:rsid w:val="00047E0D"/>
    <w:rsid w:val="00050E83"/>
    <w:rsid w:val="00051E5A"/>
    <w:rsid w:val="000526D7"/>
    <w:rsid w:val="000527DB"/>
    <w:rsid w:val="00052FC9"/>
    <w:rsid w:val="00053318"/>
    <w:rsid w:val="00053763"/>
    <w:rsid w:val="00053C60"/>
    <w:rsid w:val="0005424B"/>
    <w:rsid w:val="000544F2"/>
    <w:rsid w:val="00055AA6"/>
    <w:rsid w:val="00055DFE"/>
    <w:rsid w:val="0005686C"/>
    <w:rsid w:val="00056DE3"/>
    <w:rsid w:val="0005746D"/>
    <w:rsid w:val="00057561"/>
    <w:rsid w:val="00057742"/>
    <w:rsid w:val="00060CA2"/>
    <w:rsid w:val="00060DFA"/>
    <w:rsid w:val="000610FB"/>
    <w:rsid w:val="00061486"/>
    <w:rsid w:val="00061BED"/>
    <w:rsid w:val="000629E0"/>
    <w:rsid w:val="00063DEB"/>
    <w:rsid w:val="000644E5"/>
    <w:rsid w:val="00064EE4"/>
    <w:rsid w:val="0006500A"/>
    <w:rsid w:val="00065CA3"/>
    <w:rsid w:val="00065E52"/>
    <w:rsid w:val="0006611A"/>
    <w:rsid w:val="00066C1D"/>
    <w:rsid w:val="00066D0C"/>
    <w:rsid w:val="00066D76"/>
    <w:rsid w:val="00067106"/>
    <w:rsid w:val="0006766B"/>
    <w:rsid w:val="00070265"/>
    <w:rsid w:val="00070DAE"/>
    <w:rsid w:val="00070FC2"/>
    <w:rsid w:val="00071005"/>
    <w:rsid w:val="00071692"/>
    <w:rsid w:val="000717D7"/>
    <w:rsid w:val="0007190D"/>
    <w:rsid w:val="00071E5D"/>
    <w:rsid w:val="000724ED"/>
    <w:rsid w:val="00072518"/>
    <w:rsid w:val="00072C93"/>
    <w:rsid w:val="000731A0"/>
    <w:rsid w:val="000735B6"/>
    <w:rsid w:val="0007461E"/>
    <w:rsid w:val="00074835"/>
    <w:rsid w:val="00075E93"/>
    <w:rsid w:val="00076A2D"/>
    <w:rsid w:val="00076CDC"/>
    <w:rsid w:val="00077150"/>
    <w:rsid w:val="000774B8"/>
    <w:rsid w:val="000777A6"/>
    <w:rsid w:val="000778E3"/>
    <w:rsid w:val="000803E7"/>
    <w:rsid w:val="000805C0"/>
    <w:rsid w:val="000806EB"/>
    <w:rsid w:val="00080EE3"/>
    <w:rsid w:val="000813A8"/>
    <w:rsid w:val="00081AEA"/>
    <w:rsid w:val="0008280E"/>
    <w:rsid w:val="000838CB"/>
    <w:rsid w:val="00083D05"/>
    <w:rsid w:val="0008423C"/>
    <w:rsid w:val="000845E9"/>
    <w:rsid w:val="0008483E"/>
    <w:rsid w:val="0008484F"/>
    <w:rsid w:val="000849C3"/>
    <w:rsid w:val="00084C58"/>
    <w:rsid w:val="00084DA1"/>
    <w:rsid w:val="000852E9"/>
    <w:rsid w:val="00085D67"/>
    <w:rsid w:val="00086191"/>
    <w:rsid w:val="0008686E"/>
    <w:rsid w:val="0008746C"/>
    <w:rsid w:val="000874DC"/>
    <w:rsid w:val="00087E43"/>
    <w:rsid w:val="000905B2"/>
    <w:rsid w:val="000907D2"/>
    <w:rsid w:val="00090EDC"/>
    <w:rsid w:val="00091008"/>
    <w:rsid w:val="000914A3"/>
    <w:rsid w:val="000921F6"/>
    <w:rsid w:val="00093B1F"/>
    <w:rsid w:val="00093E40"/>
    <w:rsid w:val="00094258"/>
    <w:rsid w:val="000956FB"/>
    <w:rsid w:val="00096153"/>
    <w:rsid w:val="00096181"/>
    <w:rsid w:val="00096472"/>
    <w:rsid w:val="000964A0"/>
    <w:rsid w:val="00096913"/>
    <w:rsid w:val="0009692D"/>
    <w:rsid w:val="000976DC"/>
    <w:rsid w:val="00097DBD"/>
    <w:rsid w:val="000A06F7"/>
    <w:rsid w:val="000A0C29"/>
    <w:rsid w:val="000A134F"/>
    <w:rsid w:val="000A20A0"/>
    <w:rsid w:val="000A23BF"/>
    <w:rsid w:val="000A25D3"/>
    <w:rsid w:val="000A29AB"/>
    <w:rsid w:val="000A3B02"/>
    <w:rsid w:val="000A3E82"/>
    <w:rsid w:val="000A4127"/>
    <w:rsid w:val="000A4B07"/>
    <w:rsid w:val="000A54B7"/>
    <w:rsid w:val="000A7834"/>
    <w:rsid w:val="000B0052"/>
    <w:rsid w:val="000B027D"/>
    <w:rsid w:val="000B04F7"/>
    <w:rsid w:val="000B07F5"/>
    <w:rsid w:val="000B10B4"/>
    <w:rsid w:val="000B1BCE"/>
    <w:rsid w:val="000B206A"/>
    <w:rsid w:val="000B212A"/>
    <w:rsid w:val="000B2391"/>
    <w:rsid w:val="000B258A"/>
    <w:rsid w:val="000B2F87"/>
    <w:rsid w:val="000B30B1"/>
    <w:rsid w:val="000B32C9"/>
    <w:rsid w:val="000B365A"/>
    <w:rsid w:val="000B3A91"/>
    <w:rsid w:val="000B3F56"/>
    <w:rsid w:val="000B46C6"/>
    <w:rsid w:val="000B5538"/>
    <w:rsid w:val="000B59C5"/>
    <w:rsid w:val="000B65FB"/>
    <w:rsid w:val="000B7EC3"/>
    <w:rsid w:val="000C0B4F"/>
    <w:rsid w:val="000C0CFD"/>
    <w:rsid w:val="000C0F79"/>
    <w:rsid w:val="000C10B2"/>
    <w:rsid w:val="000C1206"/>
    <w:rsid w:val="000C1EDF"/>
    <w:rsid w:val="000C21D2"/>
    <w:rsid w:val="000C27B7"/>
    <w:rsid w:val="000C3F8E"/>
    <w:rsid w:val="000C4534"/>
    <w:rsid w:val="000C499F"/>
    <w:rsid w:val="000C4A7E"/>
    <w:rsid w:val="000C4B7D"/>
    <w:rsid w:val="000C4E16"/>
    <w:rsid w:val="000C5C5C"/>
    <w:rsid w:val="000C606F"/>
    <w:rsid w:val="000C69D1"/>
    <w:rsid w:val="000C6FEB"/>
    <w:rsid w:val="000C7C40"/>
    <w:rsid w:val="000C7DEE"/>
    <w:rsid w:val="000D06F9"/>
    <w:rsid w:val="000D0CD9"/>
    <w:rsid w:val="000D1B05"/>
    <w:rsid w:val="000D2262"/>
    <w:rsid w:val="000D22CC"/>
    <w:rsid w:val="000D23EC"/>
    <w:rsid w:val="000D2B97"/>
    <w:rsid w:val="000D2CCB"/>
    <w:rsid w:val="000D36D1"/>
    <w:rsid w:val="000D36FD"/>
    <w:rsid w:val="000D37B4"/>
    <w:rsid w:val="000D4F7F"/>
    <w:rsid w:val="000D4FCF"/>
    <w:rsid w:val="000D5C6F"/>
    <w:rsid w:val="000D7E02"/>
    <w:rsid w:val="000D7F4D"/>
    <w:rsid w:val="000E0170"/>
    <w:rsid w:val="000E1C5B"/>
    <w:rsid w:val="000E1CD6"/>
    <w:rsid w:val="000E252F"/>
    <w:rsid w:val="000E40A8"/>
    <w:rsid w:val="000E40AE"/>
    <w:rsid w:val="000E4C22"/>
    <w:rsid w:val="000E5D8A"/>
    <w:rsid w:val="000E6407"/>
    <w:rsid w:val="000E6BFE"/>
    <w:rsid w:val="000E7D50"/>
    <w:rsid w:val="000F0119"/>
    <w:rsid w:val="000F1092"/>
    <w:rsid w:val="000F12F2"/>
    <w:rsid w:val="000F1E25"/>
    <w:rsid w:val="000F2B95"/>
    <w:rsid w:val="000F3221"/>
    <w:rsid w:val="000F33F6"/>
    <w:rsid w:val="000F3A99"/>
    <w:rsid w:val="000F4D55"/>
    <w:rsid w:val="000F5817"/>
    <w:rsid w:val="000F59AB"/>
    <w:rsid w:val="000F5C14"/>
    <w:rsid w:val="000F5FE6"/>
    <w:rsid w:val="000F6365"/>
    <w:rsid w:val="000F7ECB"/>
    <w:rsid w:val="00100B5B"/>
    <w:rsid w:val="00100CF8"/>
    <w:rsid w:val="001012B5"/>
    <w:rsid w:val="0010199A"/>
    <w:rsid w:val="00101C77"/>
    <w:rsid w:val="00101D93"/>
    <w:rsid w:val="00102CFF"/>
    <w:rsid w:val="00103CCE"/>
    <w:rsid w:val="00104CDD"/>
    <w:rsid w:val="00105535"/>
    <w:rsid w:val="0010591F"/>
    <w:rsid w:val="00106129"/>
    <w:rsid w:val="00106CCB"/>
    <w:rsid w:val="0010734F"/>
    <w:rsid w:val="001078C5"/>
    <w:rsid w:val="00107D58"/>
    <w:rsid w:val="001101AD"/>
    <w:rsid w:val="001101AE"/>
    <w:rsid w:val="001102F0"/>
    <w:rsid w:val="001104A1"/>
    <w:rsid w:val="00110648"/>
    <w:rsid w:val="001107B1"/>
    <w:rsid w:val="00110FBE"/>
    <w:rsid w:val="00111464"/>
    <w:rsid w:val="001119C1"/>
    <w:rsid w:val="001119CF"/>
    <w:rsid w:val="00111DF7"/>
    <w:rsid w:val="001120C7"/>
    <w:rsid w:val="0011294C"/>
    <w:rsid w:val="00112FA6"/>
    <w:rsid w:val="00113551"/>
    <w:rsid w:val="001142FA"/>
    <w:rsid w:val="00114438"/>
    <w:rsid w:val="00114E52"/>
    <w:rsid w:val="00114FB4"/>
    <w:rsid w:val="001155B3"/>
    <w:rsid w:val="001158FE"/>
    <w:rsid w:val="0011681E"/>
    <w:rsid w:val="00117615"/>
    <w:rsid w:val="00117755"/>
    <w:rsid w:val="001200FC"/>
    <w:rsid w:val="0012107C"/>
    <w:rsid w:val="001212A9"/>
    <w:rsid w:val="001214E9"/>
    <w:rsid w:val="00122408"/>
    <w:rsid w:val="00122A60"/>
    <w:rsid w:val="0012351D"/>
    <w:rsid w:val="00123EF2"/>
    <w:rsid w:val="001240FB"/>
    <w:rsid w:val="00124A46"/>
    <w:rsid w:val="00125546"/>
    <w:rsid w:val="001261C1"/>
    <w:rsid w:val="00126378"/>
    <w:rsid w:val="001265A8"/>
    <w:rsid w:val="001266D7"/>
    <w:rsid w:val="001277FD"/>
    <w:rsid w:val="001302A4"/>
    <w:rsid w:val="001305DD"/>
    <w:rsid w:val="00132C73"/>
    <w:rsid w:val="00133EFD"/>
    <w:rsid w:val="00134861"/>
    <w:rsid w:val="001352C8"/>
    <w:rsid w:val="00135437"/>
    <w:rsid w:val="001354D9"/>
    <w:rsid w:val="001368E2"/>
    <w:rsid w:val="001369FC"/>
    <w:rsid w:val="00136D6D"/>
    <w:rsid w:val="00137133"/>
    <w:rsid w:val="00140108"/>
    <w:rsid w:val="0014038E"/>
    <w:rsid w:val="00140750"/>
    <w:rsid w:val="00140844"/>
    <w:rsid w:val="001408E0"/>
    <w:rsid w:val="001410DA"/>
    <w:rsid w:val="00141A0F"/>
    <w:rsid w:val="00141DB5"/>
    <w:rsid w:val="0014293E"/>
    <w:rsid w:val="00142C76"/>
    <w:rsid w:val="00143FC3"/>
    <w:rsid w:val="001450FD"/>
    <w:rsid w:val="00145FFD"/>
    <w:rsid w:val="00146097"/>
    <w:rsid w:val="00147717"/>
    <w:rsid w:val="00147A0B"/>
    <w:rsid w:val="0015006D"/>
    <w:rsid w:val="00150948"/>
    <w:rsid w:val="00150CB5"/>
    <w:rsid w:val="001512F5"/>
    <w:rsid w:val="0015182A"/>
    <w:rsid w:val="00153237"/>
    <w:rsid w:val="0015386B"/>
    <w:rsid w:val="00153940"/>
    <w:rsid w:val="0015396F"/>
    <w:rsid w:val="00154182"/>
    <w:rsid w:val="001551B8"/>
    <w:rsid w:val="0015531A"/>
    <w:rsid w:val="001559C1"/>
    <w:rsid w:val="001563ED"/>
    <w:rsid w:val="001567A6"/>
    <w:rsid w:val="00156967"/>
    <w:rsid w:val="00156A42"/>
    <w:rsid w:val="00160CAF"/>
    <w:rsid w:val="00160FC8"/>
    <w:rsid w:val="001610EC"/>
    <w:rsid w:val="00161A60"/>
    <w:rsid w:val="00162E36"/>
    <w:rsid w:val="0016380E"/>
    <w:rsid w:val="00166AF6"/>
    <w:rsid w:val="00166BDD"/>
    <w:rsid w:val="00166DBD"/>
    <w:rsid w:val="00167105"/>
    <w:rsid w:val="00167F08"/>
    <w:rsid w:val="001708EE"/>
    <w:rsid w:val="00170CEC"/>
    <w:rsid w:val="00170E42"/>
    <w:rsid w:val="001728E2"/>
    <w:rsid w:val="001731C7"/>
    <w:rsid w:val="0017352D"/>
    <w:rsid w:val="00173D53"/>
    <w:rsid w:val="00174038"/>
    <w:rsid w:val="00174DA8"/>
    <w:rsid w:val="00174F06"/>
    <w:rsid w:val="001751B5"/>
    <w:rsid w:val="001751EB"/>
    <w:rsid w:val="00175333"/>
    <w:rsid w:val="001754CB"/>
    <w:rsid w:val="00176CAC"/>
    <w:rsid w:val="00176F3F"/>
    <w:rsid w:val="001772A2"/>
    <w:rsid w:val="00177CC6"/>
    <w:rsid w:val="00177CCC"/>
    <w:rsid w:val="00181451"/>
    <w:rsid w:val="00181B4B"/>
    <w:rsid w:val="00181E9B"/>
    <w:rsid w:val="00182A61"/>
    <w:rsid w:val="00183981"/>
    <w:rsid w:val="00185099"/>
    <w:rsid w:val="00185227"/>
    <w:rsid w:val="00185A18"/>
    <w:rsid w:val="00185C31"/>
    <w:rsid w:val="00185FDB"/>
    <w:rsid w:val="001860A3"/>
    <w:rsid w:val="0018661B"/>
    <w:rsid w:val="00186991"/>
    <w:rsid w:val="00186CBC"/>
    <w:rsid w:val="0018701E"/>
    <w:rsid w:val="001875DF"/>
    <w:rsid w:val="00187FB6"/>
    <w:rsid w:val="0019020F"/>
    <w:rsid w:val="0019040D"/>
    <w:rsid w:val="001904FF"/>
    <w:rsid w:val="00193172"/>
    <w:rsid w:val="00193227"/>
    <w:rsid w:val="0019439E"/>
    <w:rsid w:val="00195E4B"/>
    <w:rsid w:val="00196805"/>
    <w:rsid w:val="00196E6C"/>
    <w:rsid w:val="00197195"/>
    <w:rsid w:val="0019730A"/>
    <w:rsid w:val="00197AA5"/>
    <w:rsid w:val="001A033E"/>
    <w:rsid w:val="001A0CF7"/>
    <w:rsid w:val="001A2022"/>
    <w:rsid w:val="001A22E7"/>
    <w:rsid w:val="001A27C2"/>
    <w:rsid w:val="001A38C6"/>
    <w:rsid w:val="001A43E4"/>
    <w:rsid w:val="001A4856"/>
    <w:rsid w:val="001A4A37"/>
    <w:rsid w:val="001A52BD"/>
    <w:rsid w:val="001A633B"/>
    <w:rsid w:val="001A69CF"/>
    <w:rsid w:val="001A6B86"/>
    <w:rsid w:val="001A76AC"/>
    <w:rsid w:val="001B00A4"/>
    <w:rsid w:val="001B01B3"/>
    <w:rsid w:val="001B0B03"/>
    <w:rsid w:val="001B0E73"/>
    <w:rsid w:val="001B3996"/>
    <w:rsid w:val="001B4317"/>
    <w:rsid w:val="001B4BDB"/>
    <w:rsid w:val="001B5136"/>
    <w:rsid w:val="001B51D9"/>
    <w:rsid w:val="001B51DB"/>
    <w:rsid w:val="001B54E4"/>
    <w:rsid w:val="001B5625"/>
    <w:rsid w:val="001B589C"/>
    <w:rsid w:val="001B5A5B"/>
    <w:rsid w:val="001B6085"/>
    <w:rsid w:val="001B6299"/>
    <w:rsid w:val="001B69ED"/>
    <w:rsid w:val="001B6CCC"/>
    <w:rsid w:val="001B718D"/>
    <w:rsid w:val="001B7EC2"/>
    <w:rsid w:val="001C14D8"/>
    <w:rsid w:val="001C2238"/>
    <w:rsid w:val="001C2A8F"/>
    <w:rsid w:val="001C30DB"/>
    <w:rsid w:val="001C5E30"/>
    <w:rsid w:val="001C60DE"/>
    <w:rsid w:val="001C70BA"/>
    <w:rsid w:val="001C717C"/>
    <w:rsid w:val="001C7A28"/>
    <w:rsid w:val="001C7AE1"/>
    <w:rsid w:val="001D013C"/>
    <w:rsid w:val="001D053A"/>
    <w:rsid w:val="001D1C99"/>
    <w:rsid w:val="001D21E3"/>
    <w:rsid w:val="001D2434"/>
    <w:rsid w:val="001D2737"/>
    <w:rsid w:val="001D2D9B"/>
    <w:rsid w:val="001D305F"/>
    <w:rsid w:val="001D31BD"/>
    <w:rsid w:val="001D3509"/>
    <w:rsid w:val="001D3E84"/>
    <w:rsid w:val="001D3F15"/>
    <w:rsid w:val="001D52F3"/>
    <w:rsid w:val="001D5417"/>
    <w:rsid w:val="001D56BB"/>
    <w:rsid w:val="001D579F"/>
    <w:rsid w:val="001D5B8F"/>
    <w:rsid w:val="001D5FF0"/>
    <w:rsid w:val="001D6448"/>
    <w:rsid w:val="001D6718"/>
    <w:rsid w:val="001D6C8F"/>
    <w:rsid w:val="001D75F1"/>
    <w:rsid w:val="001D7AAD"/>
    <w:rsid w:val="001D7E89"/>
    <w:rsid w:val="001E08AD"/>
    <w:rsid w:val="001E1476"/>
    <w:rsid w:val="001E17E9"/>
    <w:rsid w:val="001E27A2"/>
    <w:rsid w:val="001E2F77"/>
    <w:rsid w:val="001E3AEA"/>
    <w:rsid w:val="001E3F77"/>
    <w:rsid w:val="001E40D5"/>
    <w:rsid w:val="001E40FF"/>
    <w:rsid w:val="001E448C"/>
    <w:rsid w:val="001E69EA"/>
    <w:rsid w:val="001E6AE3"/>
    <w:rsid w:val="001E7112"/>
    <w:rsid w:val="001E750E"/>
    <w:rsid w:val="001E7AFB"/>
    <w:rsid w:val="001E7EC2"/>
    <w:rsid w:val="001F0352"/>
    <w:rsid w:val="001F08FA"/>
    <w:rsid w:val="001F13B6"/>
    <w:rsid w:val="001F1C0E"/>
    <w:rsid w:val="001F253A"/>
    <w:rsid w:val="001F27D7"/>
    <w:rsid w:val="001F35BF"/>
    <w:rsid w:val="001F380A"/>
    <w:rsid w:val="001F4ACE"/>
    <w:rsid w:val="001F5579"/>
    <w:rsid w:val="001F598E"/>
    <w:rsid w:val="001F5E74"/>
    <w:rsid w:val="001F6001"/>
    <w:rsid w:val="001F6371"/>
    <w:rsid w:val="001F6CD4"/>
    <w:rsid w:val="001F6DE8"/>
    <w:rsid w:val="001F6FF7"/>
    <w:rsid w:val="001F779F"/>
    <w:rsid w:val="001F78E0"/>
    <w:rsid w:val="001F7F20"/>
    <w:rsid w:val="002000AC"/>
    <w:rsid w:val="002003A3"/>
    <w:rsid w:val="00200548"/>
    <w:rsid w:val="00200A98"/>
    <w:rsid w:val="00200D46"/>
    <w:rsid w:val="0020190B"/>
    <w:rsid w:val="002020F3"/>
    <w:rsid w:val="002023C1"/>
    <w:rsid w:val="00202640"/>
    <w:rsid w:val="00202BF7"/>
    <w:rsid w:val="002032D9"/>
    <w:rsid w:val="0020385C"/>
    <w:rsid w:val="00203AED"/>
    <w:rsid w:val="00203B21"/>
    <w:rsid w:val="00203BE8"/>
    <w:rsid w:val="00204521"/>
    <w:rsid w:val="00204912"/>
    <w:rsid w:val="002049C8"/>
    <w:rsid w:val="0020556F"/>
    <w:rsid w:val="00205C4C"/>
    <w:rsid w:val="002068A1"/>
    <w:rsid w:val="00206C42"/>
    <w:rsid w:val="0020758A"/>
    <w:rsid w:val="002076E6"/>
    <w:rsid w:val="00207B60"/>
    <w:rsid w:val="00207DC2"/>
    <w:rsid w:val="002109B5"/>
    <w:rsid w:val="00210EEB"/>
    <w:rsid w:val="00210F4E"/>
    <w:rsid w:val="00211237"/>
    <w:rsid w:val="00211239"/>
    <w:rsid w:val="002119C6"/>
    <w:rsid w:val="002120ED"/>
    <w:rsid w:val="002130F7"/>
    <w:rsid w:val="00213ADC"/>
    <w:rsid w:val="00213E5E"/>
    <w:rsid w:val="002142E8"/>
    <w:rsid w:val="00214706"/>
    <w:rsid w:val="00216511"/>
    <w:rsid w:val="00216A98"/>
    <w:rsid w:val="00217918"/>
    <w:rsid w:val="00220012"/>
    <w:rsid w:val="002206AB"/>
    <w:rsid w:val="00222497"/>
    <w:rsid w:val="002228F1"/>
    <w:rsid w:val="00224179"/>
    <w:rsid w:val="002247BA"/>
    <w:rsid w:val="00225454"/>
    <w:rsid w:val="0022696D"/>
    <w:rsid w:val="00227A54"/>
    <w:rsid w:val="00227CF7"/>
    <w:rsid w:val="00230930"/>
    <w:rsid w:val="00231549"/>
    <w:rsid w:val="002321A1"/>
    <w:rsid w:val="00232460"/>
    <w:rsid w:val="00232C56"/>
    <w:rsid w:val="002330C1"/>
    <w:rsid w:val="0023324F"/>
    <w:rsid w:val="002336A2"/>
    <w:rsid w:val="00233F5E"/>
    <w:rsid w:val="0023405D"/>
    <w:rsid w:val="002340DD"/>
    <w:rsid w:val="00235771"/>
    <w:rsid w:val="002358B2"/>
    <w:rsid w:val="00235E2C"/>
    <w:rsid w:val="002361DD"/>
    <w:rsid w:val="00236DF9"/>
    <w:rsid w:val="002374D6"/>
    <w:rsid w:val="00237688"/>
    <w:rsid w:val="0024039D"/>
    <w:rsid w:val="002409AC"/>
    <w:rsid w:val="00240B7E"/>
    <w:rsid w:val="002411FC"/>
    <w:rsid w:val="002416E1"/>
    <w:rsid w:val="00241828"/>
    <w:rsid w:val="00241F3C"/>
    <w:rsid w:val="00242A12"/>
    <w:rsid w:val="00243734"/>
    <w:rsid w:val="00243A9D"/>
    <w:rsid w:val="002444A7"/>
    <w:rsid w:val="002444D9"/>
    <w:rsid w:val="00245BBE"/>
    <w:rsid w:val="00246EDB"/>
    <w:rsid w:val="00247503"/>
    <w:rsid w:val="00247F72"/>
    <w:rsid w:val="0025047E"/>
    <w:rsid w:val="00250C5F"/>
    <w:rsid w:val="002510B1"/>
    <w:rsid w:val="002516C0"/>
    <w:rsid w:val="00251F9F"/>
    <w:rsid w:val="002524C8"/>
    <w:rsid w:val="002529F3"/>
    <w:rsid w:val="00252F26"/>
    <w:rsid w:val="002533CA"/>
    <w:rsid w:val="002533D4"/>
    <w:rsid w:val="00253565"/>
    <w:rsid w:val="002539A8"/>
    <w:rsid w:val="00253C63"/>
    <w:rsid w:val="002540DC"/>
    <w:rsid w:val="00254DB3"/>
    <w:rsid w:val="00255511"/>
    <w:rsid w:val="002556C5"/>
    <w:rsid w:val="00255CB9"/>
    <w:rsid w:val="00255E0D"/>
    <w:rsid w:val="00257B35"/>
    <w:rsid w:val="00257D0E"/>
    <w:rsid w:val="00260955"/>
    <w:rsid w:val="002612ED"/>
    <w:rsid w:val="00261AA1"/>
    <w:rsid w:val="00262E54"/>
    <w:rsid w:val="0026307F"/>
    <w:rsid w:val="00263391"/>
    <w:rsid w:val="0026389C"/>
    <w:rsid w:val="00263AC3"/>
    <w:rsid w:val="00263BD3"/>
    <w:rsid w:val="0026408A"/>
    <w:rsid w:val="0026625B"/>
    <w:rsid w:val="00266386"/>
    <w:rsid w:val="0026719A"/>
    <w:rsid w:val="0026742A"/>
    <w:rsid w:val="00267542"/>
    <w:rsid w:val="00267940"/>
    <w:rsid w:val="00270C6A"/>
    <w:rsid w:val="0027108E"/>
    <w:rsid w:val="00271194"/>
    <w:rsid w:val="0027149A"/>
    <w:rsid w:val="0027187B"/>
    <w:rsid w:val="00272955"/>
    <w:rsid w:val="00272EE5"/>
    <w:rsid w:val="00273123"/>
    <w:rsid w:val="0027478B"/>
    <w:rsid w:val="00274899"/>
    <w:rsid w:val="00274C55"/>
    <w:rsid w:val="00274C9E"/>
    <w:rsid w:val="00276989"/>
    <w:rsid w:val="00277F63"/>
    <w:rsid w:val="002804A9"/>
    <w:rsid w:val="002805D1"/>
    <w:rsid w:val="00280666"/>
    <w:rsid w:val="0028076A"/>
    <w:rsid w:val="00280936"/>
    <w:rsid w:val="00280F09"/>
    <w:rsid w:val="00281174"/>
    <w:rsid w:val="00281678"/>
    <w:rsid w:val="0028194B"/>
    <w:rsid w:val="002834E8"/>
    <w:rsid w:val="002852FA"/>
    <w:rsid w:val="00286E61"/>
    <w:rsid w:val="002873B7"/>
    <w:rsid w:val="00287605"/>
    <w:rsid w:val="00290170"/>
    <w:rsid w:val="00290E97"/>
    <w:rsid w:val="002915E7"/>
    <w:rsid w:val="00291721"/>
    <w:rsid w:val="002918CF"/>
    <w:rsid w:val="00291AD5"/>
    <w:rsid w:val="00292D26"/>
    <w:rsid w:val="00292E82"/>
    <w:rsid w:val="00292EEE"/>
    <w:rsid w:val="00293487"/>
    <w:rsid w:val="00294567"/>
    <w:rsid w:val="00294B18"/>
    <w:rsid w:val="00295726"/>
    <w:rsid w:val="00295C67"/>
    <w:rsid w:val="0029665D"/>
    <w:rsid w:val="0029683F"/>
    <w:rsid w:val="0029791B"/>
    <w:rsid w:val="00297A3A"/>
    <w:rsid w:val="002A03AA"/>
    <w:rsid w:val="002A0D42"/>
    <w:rsid w:val="002A14F3"/>
    <w:rsid w:val="002A1BEE"/>
    <w:rsid w:val="002A219E"/>
    <w:rsid w:val="002A2B41"/>
    <w:rsid w:val="002A3405"/>
    <w:rsid w:val="002A3D33"/>
    <w:rsid w:val="002A4A60"/>
    <w:rsid w:val="002A4CDF"/>
    <w:rsid w:val="002A52A1"/>
    <w:rsid w:val="002A54D1"/>
    <w:rsid w:val="002A5572"/>
    <w:rsid w:val="002A563E"/>
    <w:rsid w:val="002A5ABB"/>
    <w:rsid w:val="002A5ED8"/>
    <w:rsid w:val="002B0D78"/>
    <w:rsid w:val="002B0DF9"/>
    <w:rsid w:val="002B16CE"/>
    <w:rsid w:val="002B1B1F"/>
    <w:rsid w:val="002B21A0"/>
    <w:rsid w:val="002B2B42"/>
    <w:rsid w:val="002B2C14"/>
    <w:rsid w:val="002B3970"/>
    <w:rsid w:val="002B3F87"/>
    <w:rsid w:val="002B402B"/>
    <w:rsid w:val="002B413C"/>
    <w:rsid w:val="002B4140"/>
    <w:rsid w:val="002B428A"/>
    <w:rsid w:val="002B4AB0"/>
    <w:rsid w:val="002B521A"/>
    <w:rsid w:val="002B55F8"/>
    <w:rsid w:val="002B61BF"/>
    <w:rsid w:val="002B77F4"/>
    <w:rsid w:val="002B792E"/>
    <w:rsid w:val="002B7F3F"/>
    <w:rsid w:val="002C0129"/>
    <w:rsid w:val="002C029A"/>
    <w:rsid w:val="002C07F0"/>
    <w:rsid w:val="002C0DFF"/>
    <w:rsid w:val="002C14AA"/>
    <w:rsid w:val="002C1696"/>
    <w:rsid w:val="002C1F78"/>
    <w:rsid w:val="002C27BF"/>
    <w:rsid w:val="002C2D87"/>
    <w:rsid w:val="002C31DE"/>
    <w:rsid w:val="002C3292"/>
    <w:rsid w:val="002C3AEA"/>
    <w:rsid w:val="002C496D"/>
    <w:rsid w:val="002C4BE8"/>
    <w:rsid w:val="002C6834"/>
    <w:rsid w:val="002C6975"/>
    <w:rsid w:val="002D028E"/>
    <w:rsid w:val="002D2996"/>
    <w:rsid w:val="002D30B8"/>
    <w:rsid w:val="002D30E9"/>
    <w:rsid w:val="002D3612"/>
    <w:rsid w:val="002D4629"/>
    <w:rsid w:val="002D4883"/>
    <w:rsid w:val="002D4E48"/>
    <w:rsid w:val="002D56A7"/>
    <w:rsid w:val="002D5BD8"/>
    <w:rsid w:val="002D5CBD"/>
    <w:rsid w:val="002D60B6"/>
    <w:rsid w:val="002D60F1"/>
    <w:rsid w:val="002D6189"/>
    <w:rsid w:val="002D65FF"/>
    <w:rsid w:val="002D6642"/>
    <w:rsid w:val="002D7043"/>
    <w:rsid w:val="002D796D"/>
    <w:rsid w:val="002D7FEF"/>
    <w:rsid w:val="002E0391"/>
    <w:rsid w:val="002E0836"/>
    <w:rsid w:val="002E0F6E"/>
    <w:rsid w:val="002E1EBC"/>
    <w:rsid w:val="002E2203"/>
    <w:rsid w:val="002E2505"/>
    <w:rsid w:val="002E309C"/>
    <w:rsid w:val="002E31A2"/>
    <w:rsid w:val="002E35BF"/>
    <w:rsid w:val="002E4084"/>
    <w:rsid w:val="002E4143"/>
    <w:rsid w:val="002E48A3"/>
    <w:rsid w:val="002E4933"/>
    <w:rsid w:val="002E503F"/>
    <w:rsid w:val="002E5381"/>
    <w:rsid w:val="002E5A82"/>
    <w:rsid w:val="002E63AD"/>
    <w:rsid w:val="002E68DC"/>
    <w:rsid w:val="002E69E4"/>
    <w:rsid w:val="002E6B15"/>
    <w:rsid w:val="002F03B0"/>
    <w:rsid w:val="002F0C53"/>
    <w:rsid w:val="002F1035"/>
    <w:rsid w:val="002F22C2"/>
    <w:rsid w:val="002F3365"/>
    <w:rsid w:val="002F4361"/>
    <w:rsid w:val="002F53A2"/>
    <w:rsid w:val="002F59FD"/>
    <w:rsid w:val="002F618B"/>
    <w:rsid w:val="002F66F4"/>
    <w:rsid w:val="002F75BA"/>
    <w:rsid w:val="0030066C"/>
    <w:rsid w:val="00300A93"/>
    <w:rsid w:val="00301580"/>
    <w:rsid w:val="003016F2"/>
    <w:rsid w:val="00302CDE"/>
    <w:rsid w:val="00304237"/>
    <w:rsid w:val="0030509D"/>
    <w:rsid w:val="003056E9"/>
    <w:rsid w:val="00307EC4"/>
    <w:rsid w:val="0031049C"/>
    <w:rsid w:val="00310B98"/>
    <w:rsid w:val="003112C9"/>
    <w:rsid w:val="00311687"/>
    <w:rsid w:val="00312008"/>
    <w:rsid w:val="00312C13"/>
    <w:rsid w:val="00313839"/>
    <w:rsid w:val="00313BA7"/>
    <w:rsid w:val="00313FA5"/>
    <w:rsid w:val="003147F1"/>
    <w:rsid w:val="00314960"/>
    <w:rsid w:val="00314A33"/>
    <w:rsid w:val="003150FD"/>
    <w:rsid w:val="00315CF9"/>
    <w:rsid w:val="00316734"/>
    <w:rsid w:val="003167AD"/>
    <w:rsid w:val="00316EB7"/>
    <w:rsid w:val="00317F16"/>
    <w:rsid w:val="00320D55"/>
    <w:rsid w:val="00320E8E"/>
    <w:rsid w:val="003210B8"/>
    <w:rsid w:val="0032169E"/>
    <w:rsid w:val="003218FF"/>
    <w:rsid w:val="00321961"/>
    <w:rsid w:val="00322644"/>
    <w:rsid w:val="00322A77"/>
    <w:rsid w:val="00322DC9"/>
    <w:rsid w:val="00323066"/>
    <w:rsid w:val="0032381B"/>
    <w:rsid w:val="00324143"/>
    <w:rsid w:val="003243DE"/>
    <w:rsid w:val="00325885"/>
    <w:rsid w:val="00325E87"/>
    <w:rsid w:val="00325ED5"/>
    <w:rsid w:val="00326F18"/>
    <w:rsid w:val="00327549"/>
    <w:rsid w:val="00330A09"/>
    <w:rsid w:val="00330A96"/>
    <w:rsid w:val="0033129F"/>
    <w:rsid w:val="0033164C"/>
    <w:rsid w:val="0033215A"/>
    <w:rsid w:val="00332229"/>
    <w:rsid w:val="003336DC"/>
    <w:rsid w:val="00333C6B"/>
    <w:rsid w:val="003342DF"/>
    <w:rsid w:val="0033477F"/>
    <w:rsid w:val="0033478E"/>
    <w:rsid w:val="00334C82"/>
    <w:rsid w:val="00335362"/>
    <w:rsid w:val="00335474"/>
    <w:rsid w:val="003357D7"/>
    <w:rsid w:val="003357DF"/>
    <w:rsid w:val="00336748"/>
    <w:rsid w:val="00336AC7"/>
    <w:rsid w:val="00336D0F"/>
    <w:rsid w:val="00337493"/>
    <w:rsid w:val="003377CB"/>
    <w:rsid w:val="00337BD6"/>
    <w:rsid w:val="0034239F"/>
    <w:rsid w:val="00342590"/>
    <w:rsid w:val="0034298F"/>
    <w:rsid w:val="003442E2"/>
    <w:rsid w:val="003443AC"/>
    <w:rsid w:val="0034457F"/>
    <w:rsid w:val="003463CE"/>
    <w:rsid w:val="00346653"/>
    <w:rsid w:val="00347263"/>
    <w:rsid w:val="0035021C"/>
    <w:rsid w:val="003516BD"/>
    <w:rsid w:val="0035176D"/>
    <w:rsid w:val="00351D0E"/>
    <w:rsid w:val="00351DE1"/>
    <w:rsid w:val="00353627"/>
    <w:rsid w:val="00353FB6"/>
    <w:rsid w:val="003542C9"/>
    <w:rsid w:val="00354807"/>
    <w:rsid w:val="00355196"/>
    <w:rsid w:val="00355322"/>
    <w:rsid w:val="003557FE"/>
    <w:rsid w:val="00356F93"/>
    <w:rsid w:val="003601FF"/>
    <w:rsid w:val="00360250"/>
    <w:rsid w:val="0036030F"/>
    <w:rsid w:val="003608D1"/>
    <w:rsid w:val="0036188B"/>
    <w:rsid w:val="00361E87"/>
    <w:rsid w:val="00362866"/>
    <w:rsid w:val="00362ECA"/>
    <w:rsid w:val="00363193"/>
    <w:rsid w:val="003633CC"/>
    <w:rsid w:val="00363489"/>
    <w:rsid w:val="00363DAC"/>
    <w:rsid w:val="00364978"/>
    <w:rsid w:val="00364A93"/>
    <w:rsid w:val="00364B0B"/>
    <w:rsid w:val="00364C1C"/>
    <w:rsid w:val="003650BB"/>
    <w:rsid w:val="00365292"/>
    <w:rsid w:val="00366181"/>
    <w:rsid w:val="003670B2"/>
    <w:rsid w:val="003671AA"/>
    <w:rsid w:val="00367C33"/>
    <w:rsid w:val="00370DBF"/>
    <w:rsid w:val="00370FEE"/>
    <w:rsid w:val="003710F9"/>
    <w:rsid w:val="00371EF7"/>
    <w:rsid w:val="00372017"/>
    <w:rsid w:val="0037274D"/>
    <w:rsid w:val="0037290D"/>
    <w:rsid w:val="0037299B"/>
    <w:rsid w:val="00372DF1"/>
    <w:rsid w:val="00372F3A"/>
    <w:rsid w:val="003731AB"/>
    <w:rsid w:val="0037443D"/>
    <w:rsid w:val="00374B50"/>
    <w:rsid w:val="00374C89"/>
    <w:rsid w:val="00374F0F"/>
    <w:rsid w:val="003762E5"/>
    <w:rsid w:val="003766B6"/>
    <w:rsid w:val="00376882"/>
    <w:rsid w:val="00376983"/>
    <w:rsid w:val="00377299"/>
    <w:rsid w:val="0037756C"/>
    <w:rsid w:val="003804F3"/>
    <w:rsid w:val="00380741"/>
    <w:rsid w:val="00381744"/>
    <w:rsid w:val="00381971"/>
    <w:rsid w:val="00381DCF"/>
    <w:rsid w:val="00381DDB"/>
    <w:rsid w:val="0038217E"/>
    <w:rsid w:val="00382DBC"/>
    <w:rsid w:val="00383B44"/>
    <w:rsid w:val="0038412D"/>
    <w:rsid w:val="00384181"/>
    <w:rsid w:val="003843BB"/>
    <w:rsid w:val="0038444B"/>
    <w:rsid w:val="00384847"/>
    <w:rsid w:val="00385195"/>
    <w:rsid w:val="00386A2A"/>
    <w:rsid w:val="00387946"/>
    <w:rsid w:val="00387D32"/>
    <w:rsid w:val="003904BE"/>
    <w:rsid w:val="00390EF4"/>
    <w:rsid w:val="00391287"/>
    <w:rsid w:val="003913CC"/>
    <w:rsid w:val="00391413"/>
    <w:rsid w:val="00392F59"/>
    <w:rsid w:val="00393192"/>
    <w:rsid w:val="003938C7"/>
    <w:rsid w:val="00393BCC"/>
    <w:rsid w:val="00393E96"/>
    <w:rsid w:val="00394DD2"/>
    <w:rsid w:val="00395163"/>
    <w:rsid w:val="00395231"/>
    <w:rsid w:val="00395DEF"/>
    <w:rsid w:val="00396996"/>
    <w:rsid w:val="0039734B"/>
    <w:rsid w:val="00397DA3"/>
    <w:rsid w:val="003A01BB"/>
    <w:rsid w:val="003A07AA"/>
    <w:rsid w:val="003A11F3"/>
    <w:rsid w:val="003A1B4B"/>
    <w:rsid w:val="003A1DBD"/>
    <w:rsid w:val="003A2DD6"/>
    <w:rsid w:val="003A4271"/>
    <w:rsid w:val="003A4635"/>
    <w:rsid w:val="003A4B1C"/>
    <w:rsid w:val="003A5414"/>
    <w:rsid w:val="003A6273"/>
    <w:rsid w:val="003A65EF"/>
    <w:rsid w:val="003A6A61"/>
    <w:rsid w:val="003A7483"/>
    <w:rsid w:val="003A7AE7"/>
    <w:rsid w:val="003B0834"/>
    <w:rsid w:val="003B0B46"/>
    <w:rsid w:val="003B0E58"/>
    <w:rsid w:val="003B1535"/>
    <w:rsid w:val="003B2099"/>
    <w:rsid w:val="003B2308"/>
    <w:rsid w:val="003B2750"/>
    <w:rsid w:val="003B2A68"/>
    <w:rsid w:val="003B2BA0"/>
    <w:rsid w:val="003B2C15"/>
    <w:rsid w:val="003B2C7E"/>
    <w:rsid w:val="003B3351"/>
    <w:rsid w:val="003B3BCC"/>
    <w:rsid w:val="003B4590"/>
    <w:rsid w:val="003B4CA3"/>
    <w:rsid w:val="003B50CC"/>
    <w:rsid w:val="003B5253"/>
    <w:rsid w:val="003B540C"/>
    <w:rsid w:val="003B5B2B"/>
    <w:rsid w:val="003B6612"/>
    <w:rsid w:val="003B67F2"/>
    <w:rsid w:val="003B7813"/>
    <w:rsid w:val="003B7E96"/>
    <w:rsid w:val="003C1263"/>
    <w:rsid w:val="003C12EF"/>
    <w:rsid w:val="003C2808"/>
    <w:rsid w:val="003C2E4A"/>
    <w:rsid w:val="003C2F11"/>
    <w:rsid w:val="003C369A"/>
    <w:rsid w:val="003C3C17"/>
    <w:rsid w:val="003C43BC"/>
    <w:rsid w:val="003C495C"/>
    <w:rsid w:val="003C49FD"/>
    <w:rsid w:val="003C4D50"/>
    <w:rsid w:val="003C5434"/>
    <w:rsid w:val="003C5797"/>
    <w:rsid w:val="003C6203"/>
    <w:rsid w:val="003C66DD"/>
    <w:rsid w:val="003C6B63"/>
    <w:rsid w:val="003C6BF1"/>
    <w:rsid w:val="003C7F0F"/>
    <w:rsid w:val="003C7FAE"/>
    <w:rsid w:val="003D08F2"/>
    <w:rsid w:val="003D16BA"/>
    <w:rsid w:val="003D2115"/>
    <w:rsid w:val="003D2F4A"/>
    <w:rsid w:val="003D31E8"/>
    <w:rsid w:val="003D3A19"/>
    <w:rsid w:val="003D3C5D"/>
    <w:rsid w:val="003D3E82"/>
    <w:rsid w:val="003D4336"/>
    <w:rsid w:val="003D589B"/>
    <w:rsid w:val="003D67A8"/>
    <w:rsid w:val="003D7A3B"/>
    <w:rsid w:val="003D7C46"/>
    <w:rsid w:val="003E011B"/>
    <w:rsid w:val="003E0976"/>
    <w:rsid w:val="003E09D4"/>
    <w:rsid w:val="003E11F7"/>
    <w:rsid w:val="003E136F"/>
    <w:rsid w:val="003E33E1"/>
    <w:rsid w:val="003E37AB"/>
    <w:rsid w:val="003E3A75"/>
    <w:rsid w:val="003E3F87"/>
    <w:rsid w:val="003E4086"/>
    <w:rsid w:val="003E4B0F"/>
    <w:rsid w:val="003E512A"/>
    <w:rsid w:val="003E5C07"/>
    <w:rsid w:val="003E5ECC"/>
    <w:rsid w:val="003E63D8"/>
    <w:rsid w:val="003E6C22"/>
    <w:rsid w:val="003E7F80"/>
    <w:rsid w:val="003F0311"/>
    <w:rsid w:val="003F099E"/>
    <w:rsid w:val="003F2366"/>
    <w:rsid w:val="003F343D"/>
    <w:rsid w:val="003F3DD1"/>
    <w:rsid w:val="003F4E4E"/>
    <w:rsid w:val="003F598F"/>
    <w:rsid w:val="003F6B31"/>
    <w:rsid w:val="003F7669"/>
    <w:rsid w:val="003F7694"/>
    <w:rsid w:val="003F7EA2"/>
    <w:rsid w:val="00403676"/>
    <w:rsid w:val="00403DFF"/>
    <w:rsid w:val="00404456"/>
    <w:rsid w:val="00404B4C"/>
    <w:rsid w:val="0040638F"/>
    <w:rsid w:val="00406B96"/>
    <w:rsid w:val="0040746C"/>
    <w:rsid w:val="00407482"/>
    <w:rsid w:val="00411192"/>
    <w:rsid w:val="00411927"/>
    <w:rsid w:val="00411FA4"/>
    <w:rsid w:val="00412017"/>
    <w:rsid w:val="00412C3D"/>
    <w:rsid w:val="00412F16"/>
    <w:rsid w:val="00413B3E"/>
    <w:rsid w:val="004140C1"/>
    <w:rsid w:val="00414499"/>
    <w:rsid w:val="004144A1"/>
    <w:rsid w:val="004146D4"/>
    <w:rsid w:val="00414D6E"/>
    <w:rsid w:val="00414ECE"/>
    <w:rsid w:val="0041537F"/>
    <w:rsid w:val="00415FFD"/>
    <w:rsid w:val="004166A2"/>
    <w:rsid w:val="0041699E"/>
    <w:rsid w:val="004170F1"/>
    <w:rsid w:val="0042083E"/>
    <w:rsid w:val="00420973"/>
    <w:rsid w:val="00420CDF"/>
    <w:rsid w:val="004221F0"/>
    <w:rsid w:val="00422D17"/>
    <w:rsid w:val="00422DA2"/>
    <w:rsid w:val="00422F4A"/>
    <w:rsid w:val="00422F4F"/>
    <w:rsid w:val="00423C17"/>
    <w:rsid w:val="00423EC1"/>
    <w:rsid w:val="00424B58"/>
    <w:rsid w:val="00425866"/>
    <w:rsid w:val="00426DCB"/>
    <w:rsid w:val="00426E20"/>
    <w:rsid w:val="004279E4"/>
    <w:rsid w:val="00431600"/>
    <w:rsid w:val="0043166E"/>
    <w:rsid w:val="00431D61"/>
    <w:rsid w:val="00431EBA"/>
    <w:rsid w:val="004321FE"/>
    <w:rsid w:val="00432B73"/>
    <w:rsid w:val="004332E2"/>
    <w:rsid w:val="004333AB"/>
    <w:rsid w:val="00433A23"/>
    <w:rsid w:val="00433B37"/>
    <w:rsid w:val="00434C67"/>
    <w:rsid w:val="004350E4"/>
    <w:rsid w:val="004377E3"/>
    <w:rsid w:val="00437BF2"/>
    <w:rsid w:val="00440287"/>
    <w:rsid w:val="00440408"/>
    <w:rsid w:val="00440429"/>
    <w:rsid w:val="00440773"/>
    <w:rsid w:val="00440A5E"/>
    <w:rsid w:val="00440A71"/>
    <w:rsid w:val="0044106B"/>
    <w:rsid w:val="00441503"/>
    <w:rsid w:val="00442A38"/>
    <w:rsid w:val="00443612"/>
    <w:rsid w:val="00443A63"/>
    <w:rsid w:val="00445043"/>
    <w:rsid w:val="00446692"/>
    <w:rsid w:val="0044722D"/>
    <w:rsid w:val="00447342"/>
    <w:rsid w:val="0044762B"/>
    <w:rsid w:val="00447930"/>
    <w:rsid w:val="00450222"/>
    <w:rsid w:val="0045032B"/>
    <w:rsid w:val="004514C8"/>
    <w:rsid w:val="0045175A"/>
    <w:rsid w:val="0045177E"/>
    <w:rsid w:val="00451818"/>
    <w:rsid w:val="004521B5"/>
    <w:rsid w:val="004525EE"/>
    <w:rsid w:val="004528B8"/>
    <w:rsid w:val="00452AA3"/>
    <w:rsid w:val="00452B21"/>
    <w:rsid w:val="00452B71"/>
    <w:rsid w:val="004530B1"/>
    <w:rsid w:val="0045324F"/>
    <w:rsid w:val="00453445"/>
    <w:rsid w:val="0045365C"/>
    <w:rsid w:val="00453AB1"/>
    <w:rsid w:val="004549E7"/>
    <w:rsid w:val="00454CA6"/>
    <w:rsid w:val="004552CF"/>
    <w:rsid w:val="00456DFF"/>
    <w:rsid w:val="00456F54"/>
    <w:rsid w:val="00456F5F"/>
    <w:rsid w:val="00457AF6"/>
    <w:rsid w:val="00461276"/>
    <w:rsid w:val="00461EFD"/>
    <w:rsid w:val="0046289B"/>
    <w:rsid w:val="0046331A"/>
    <w:rsid w:val="004647C3"/>
    <w:rsid w:val="004648F6"/>
    <w:rsid w:val="00464A1E"/>
    <w:rsid w:val="00464D95"/>
    <w:rsid w:val="00464F89"/>
    <w:rsid w:val="00466034"/>
    <w:rsid w:val="00466C54"/>
    <w:rsid w:val="00467070"/>
    <w:rsid w:val="00467AEA"/>
    <w:rsid w:val="00467EBE"/>
    <w:rsid w:val="00467F22"/>
    <w:rsid w:val="004716D5"/>
    <w:rsid w:val="00471EFF"/>
    <w:rsid w:val="004722B0"/>
    <w:rsid w:val="00472BF0"/>
    <w:rsid w:val="00473381"/>
    <w:rsid w:val="004736EB"/>
    <w:rsid w:val="004737C0"/>
    <w:rsid w:val="004743BE"/>
    <w:rsid w:val="00474DCD"/>
    <w:rsid w:val="004754DC"/>
    <w:rsid w:val="004754E6"/>
    <w:rsid w:val="00475EE8"/>
    <w:rsid w:val="004762D0"/>
    <w:rsid w:val="004764C7"/>
    <w:rsid w:val="0047704D"/>
    <w:rsid w:val="004775A3"/>
    <w:rsid w:val="00480485"/>
    <w:rsid w:val="00480970"/>
    <w:rsid w:val="00481C3E"/>
    <w:rsid w:val="00481DE2"/>
    <w:rsid w:val="00481F08"/>
    <w:rsid w:val="00482059"/>
    <w:rsid w:val="00482542"/>
    <w:rsid w:val="00482571"/>
    <w:rsid w:val="0048275C"/>
    <w:rsid w:val="004827B1"/>
    <w:rsid w:val="00483172"/>
    <w:rsid w:val="0048327A"/>
    <w:rsid w:val="0048353A"/>
    <w:rsid w:val="00483751"/>
    <w:rsid w:val="00483D56"/>
    <w:rsid w:val="00483E2E"/>
    <w:rsid w:val="00484956"/>
    <w:rsid w:val="00484C8B"/>
    <w:rsid w:val="00485008"/>
    <w:rsid w:val="00485A9D"/>
    <w:rsid w:val="00486668"/>
    <w:rsid w:val="004868E9"/>
    <w:rsid w:val="00486D16"/>
    <w:rsid w:val="00487AE1"/>
    <w:rsid w:val="0049099C"/>
    <w:rsid w:val="00490A67"/>
    <w:rsid w:val="00490EAD"/>
    <w:rsid w:val="004918F1"/>
    <w:rsid w:val="00491B24"/>
    <w:rsid w:val="00491BBE"/>
    <w:rsid w:val="00491F47"/>
    <w:rsid w:val="00492551"/>
    <w:rsid w:val="0049260C"/>
    <w:rsid w:val="004967F2"/>
    <w:rsid w:val="00496BD6"/>
    <w:rsid w:val="00497167"/>
    <w:rsid w:val="0049735E"/>
    <w:rsid w:val="0049779F"/>
    <w:rsid w:val="004A0053"/>
    <w:rsid w:val="004A0273"/>
    <w:rsid w:val="004A0917"/>
    <w:rsid w:val="004A11DF"/>
    <w:rsid w:val="004A1F15"/>
    <w:rsid w:val="004A2284"/>
    <w:rsid w:val="004A2765"/>
    <w:rsid w:val="004A2A51"/>
    <w:rsid w:val="004A2EA1"/>
    <w:rsid w:val="004A3434"/>
    <w:rsid w:val="004A3811"/>
    <w:rsid w:val="004A38AB"/>
    <w:rsid w:val="004A4D65"/>
    <w:rsid w:val="004A60A9"/>
    <w:rsid w:val="004A68A4"/>
    <w:rsid w:val="004A75DB"/>
    <w:rsid w:val="004A788B"/>
    <w:rsid w:val="004A7918"/>
    <w:rsid w:val="004A7A77"/>
    <w:rsid w:val="004A7C39"/>
    <w:rsid w:val="004B1590"/>
    <w:rsid w:val="004B162A"/>
    <w:rsid w:val="004B16DC"/>
    <w:rsid w:val="004B249C"/>
    <w:rsid w:val="004B3079"/>
    <w:rsid w:val="004B4BBF"/>
    <w:rsid w:val="004B4FD1"/>
    <w:rsid w:val="004B5782"/>
    <w:rsid w:val="004B5F91"/>
    <w:rsid w:val="004B7091"/>
    <w:rsid w:val="004B73D1"/>
    <w:rsid w:val="004C00F4"/>
    <w:rsid w:val="004C0512"/>
    <w:rsid w:val="004C061B"/>
    <w:rsid w:val="004C23C5"/>
    <w:rsid w:val="004C41AF"/>
    <w:rsid w:val="004C43F6"/>
    <w:rsid w:val="004C491B"/>
    <w:rsid w:val="004C4FDB"/>
    <w:rsid w:val="004C5295"/>
    <w:rsid w:val="004C52C0"/>
    <w:rsid w:val="004C5D49"/>
    <w:rsid w:val="004C6A81"/>
    <w:rsid w:val="004C767B"/>
    <w:rsid w:val="004C7FDE"/>
    <w:rsid w:val="004D0358"/>
    <w:rsid w:val="004D0476"/>
    <w:rsid w:val="004D0553"/>
    <w:rsid w:val="004D0692"/>
    <w:rsid w:val="004D1F17"/>
    <w:rsid w:val="004D255F"/>
    <w:rsid w:val="004D25A3"/>
    <w:rsid w:val="004D2E83"/>
    <w:rsid w:val="004D3E20"/>
    <w:rsid w:val="004D5191"/>
    <w:rsid w:val="004D5F52"/>
    <w:rsid w:val="004D6428"/>
    <w:rsid w:val="004D6EE3"/>
    <w:rsid w:val="004D71D4"/>
    <w:rsid w:val="004D73B5"/>
    <w:rsid w:val="004D784A"/>
    <w:rsid w:val="004D7B74"/>
    <w:rsid w:val="004D7FA8"/>
    <w:rsid w:val="004E0BF6"/>
    <w:rsid w:val="004E0C8B"/>
    <w:rsid w:val="004E0EEF"/>
    <w:rsid w:val="004E1788"/>
    <w:rsid w:val="004E19DF"/>
    <w:rsid w:val="004E1CF3"/>
    <w:rsid w:val="004E1DB3"/>
    <w:rsid w:val="004E33F6"/>
    <w:rsid w:val="004E3C16"/>
    <w:rsid w:val="004E4117"/>
    <w:rsid w:val="004E4145"/>
    <w:rsid w:val="004E43A1"/>
    <w:rsid w:val="004E47DD"/>
    <w:rsid w:val="004E47EF"/>
    <w:rsid w:val="004E49CE"/>
    <w:rsid w:val="004E68A3"/>
    <w:rsid w:val="004E68DB"/>
    <w:rsid w:val="004E7367"/>
    <w:rsid w:val="004E76F5"/>
    <w:rsid w:val="004E7B3E"/>
    <w:rsid w:val="004E7CD9"/>
    <w:rsid w:val="004F0E04"/>
    <w:rsid w:val="004F1323"/>
    <w:rsid w:val="004F1404"/>
    <w:rsid w:val="004F25D5"/>
    <w:rsid w:val="004F25E4"/>
    <w:rsid w:val="004F2B2B"/>
    <w:rsid w:val="004F2C54"/>
    <w:rsid w:val="004F3B39"/>
    <w:rsid w:val="004F45D9"/>
    <w:rsid w:val="004F49F6"/>
    <w:rsid w:val="004F6693"/>
    <w:rsid w:val="004F6F5B"/>
    <w:rsid w:val="004F7092"/>
    <w:rsid w:val="00501481"/>
    <w:rsid w:val="0050205D"/>
    <w:rsid w:val="005026F2"/>
    <w:rsid w:val="00503812"/>
    <w:rsid w:val="00503831"/>
    <w:rsid w:val="005049E5"/>
    <w:rsid w:val="00504E6F"/>
    <w:rsid w:val="00504F9C"/>
    <w:rsid w:val="00505109"/>
    <w:rsid w:val="005053D1"/>
    <w:rsid w:val="00507294"/>
    <w:rsid w:val="005072D7"/>
    <w:rsid w:val="00507896"/>
    <w:rsid w:val="00507A0B"/>
    <w:rsid w:val="00510224"/>
    <w:rsid w:val="00510C53"/>
    <w:rsid w:val="00510CED"/>
    <w:rsid w:val="005112E4"/>
    <w:rsid w:val="005125C1"/>
    <w:rsid w:val="00512C64"/>
    <w:rsid w:val="0051312A"/>
    <w:rsid w:val="00513159"/>
    <w:rsid w:val="0051400B"/>
    <w:rsid w:val="00514D36"/>
    <w:rsid w:val="005160D0"/>
    <w:rsid w:val="00516AAB"/>
    <w:rsid w:val="00516E66"/>
    <w:rsid w:val="00521702"/>
    <w:rsid w:val="0052211F"/>
    <w:rsid w:val="00522403"/>
    <w:rsid w:val="00522439"/>
    <w:rsid w:val="00522D0A"/>
    <w:rsid w:val="00523744"/>
    <w:rsid w:val="00523C61"/>
    <w:rsid w:val="00524515"/>
    <w:rsid w:val="005247FC"/>
    <w:rsid w:val="005255FD"/>
    <w:rsid w:val="00525D12"/>
    <w:rsid w:val="005267A8"/>
    <w:rsid w:val="005277F8"/>
    <w:rsid w:val="005279F5"/>
    <w:rsid w:val="0053058E"/>
    <w:rsid w:val="005307B2"/>
    <w:rsid w:val="00531222"/>
    <w:rsid w:val="00531227"/>
    <w:rsid w:val="005323D3"/>
    <w:rsid w:val="00532847"/>
    <w:rsid w:val="00532E7A"/>
    <w:rsid w:val="00534735"/>
    <w:rsid w:val="00534977"/>
    <w:rsid w:val="0053525E"/>
    <w:rsid w:val="00535FFD"/>
    <w:rsid w:val="00536A9C"/>
    <w:rsid w:val="0053732F"/>
    <w:rsid w:val="00537384"/>
    <w:rsid w:val="0053798F"/>
    <w:rsid w:val="0054009D"/>
    <w:rsid w:val="005406A9"/>
    <w:rsid w:val="0054121B"/>
    <w:rsid w:val="00541509"/>
    <w:rsid w:val="00541518"/>
    <w:rsid w:val="00542255"/>
    <w:rsid w:val="0054319D"/>
    <w:rsid w:val="005432B6"/>
    <w:rsid w:val="005436EB"/>
    <w:rsid w:val="00543F71"/>
    <w:rsid w:val="00544162"/>
    <w:rsid w:val="00544780"/>
    <w:rsid w:val="00544AF1"/>
    <w:rsid w:val="00544EA5"/>
    <w:rsid w:val="005454C7"/>
    <w:rsid w:val="005458AA"/>
    <w:rsid w:val="00546431"/>
    <w:rsid w:val="005464E6"/>
    <w:rsid w:val="00546BBE"/>
    <w:rsid w:val="00550A53"/>
    <w:rsid w:val="00552050"/>
    <w:rsid w:val="00553BED"/>
    <w:rsid w:val="005547A0"/>
    <w:rsid w:val="00555256"/>
    <w:rsid w:val="00555EED"/>
    <w:rsid w:val="00556DDF"/>
    <w:rsid w:val="005606F9"/>
    <w:rsid w:val="00560730"/>
    <w:rsid w:val="00560888"/>
    <w:rsid w:val="0056164D"/>
    <w:rsid w:val="00561732"/>
    <w:rsid w:val="00561967"/>
    <w:rsid w:val="005630E6"/>
    <w:rsid w:val="00563DB8"/>
    <w:rsid w:val="0056422E"/>
    <w:rsid w:val="00565EAF"/>
    <w:rsid w:val="00565F72"/>
    <w:rsid w:val="005675B5"/>
    <w:rsid w:val="00567707"/>
    <w:rsid w:val="00567E7F"/>
    <w:rsid w:val="005701ED"/>
    <w:rsid w:val="0057031B"/>
    <w:rsid w:val="0057041C"/>
    <w:rsid w:val="005704C6"/>
    <w:rsid w:val="0057161F"/>
    <w:rsid w:val="00571B30"/>
    <w:rsid w:val="0057385A"/>
    <w:rsid w:val="00573BD5"/>
    <w:rsid w:val="00574559"/>
    <w:rsid w:val="00574632"/>
    <w:rsid w:val="00575A8A"/>
    <w:rsid w:val="00575BA0"/>
    <w:rsid w:val="00575EFA"/>
    <w:rsid w:val="005778D1"/>
    <w:rsid w:val="00577B4E"/>
    <w:rsid w:val="00580266"/>
    <w:rsid w:val="00580DEC"/>
    <w:rsid w:val="00581B8D"/>
    <w:rsid w:val="00581CC4"/>
    <w:rsid w:val="00581F7C"/>
    <w:rsid w:val="005820C5"/>
    <w:rsid w:val="0058223E"/>
    <w:rsid w:val="005826A0"/>
    <w:rsid w:val="00582822"/>
    <w:rsid w:val="00582EC3"/>
    <w:rsid w:val="00582EE5"/>
    <w:rsid w:val="00584619"/>
    <w:rsid w:val="005874CE"/>
    <w:rsid w:val="00587AA4"/>
    <w:rsid w:val="00587FAE"/>
    <w:rsid w:val="00590CC3"/>
    <w:rsid w:val="00590F58"/>
    <w:rsid w:val="0059100E"/>
    <w:rsid w:val="00591238"/>
    <w:rsid w:val="00591334"/>
    <w:rsid w:val="0059199C"/>
    <w:rsid w:val="00593511"/>
    <w:rsid w:val="0059394A"/>
    <w:rsid w:val="0059425F"/>
    <w:rsid w:val="00594A25"/>
    <w:rsid w:val="00597087"/>
    <w:rsid w:val="00597296"/>
    <w:rsid w:val="005976A0"/>
    <w:rsid w:val="00597B41"/>
    <w:rsid w:val="00597F27"/>
    <w:rsid w:val="00597F56"/>
    <w:rsid w:val="005A0D9D"/>
    <w:rsid w:val="005A11E5"/>
    <w:rsid w:val="005A26AB"/>
    <w:rsid w:val="005A26F2"/>
    <w:rsid w:val="005A2962"/>
    <w:rsid w:val="005A30BA"/>
    <w:rsid w:val="005A36E9"/>
    <w:rsid w:val="005A3832"/>
    <w:rsid w:val="005A39B2"/>
    <w:rsid w:val="005A39BF"/>
    <w:rsid w:val="005A3C20"/>
    <w:rsid w:val="005A3CAA"/>
    <w:rsid w:val="005A5278"/>
    <w:rsid w:val="005A6213"/>
    <w:rsid w:val="005A7B91"/>
    <w:rsid w:val="005B05D6"/>
    <w:rsid w:val="005B147F"/>
    <w:rsid w:val="005B1C34"/>
    <w:rsid w:val="005B1D4B"/>
    <w:rsid w:val="005B2DC7"/>
    <w:rsid w:val="005B2E63"/>
    <w:rsid w:val="005B3AD5"/>
    <w:rsid w:val="005B3BB0"/>
    <w:rsid w:val="005B46DE"/>
    <w:rsid w:val="005B4BC5"/>
    <w:rsid w:val="005B4E81"/>
    <w:rsid w:val="005B4F33"/>
    <w:rsid w:val="005B5E85"/>
    <w:rsid w:val="005B6AD6"/>
    <w:rsid w:val="005C0990"/>
    <w:rsid w:val="005C26EF"/>
    <w:rsid w:val="005C2BC1"/>
    <w:rsid w:val="005C3189"/>
    <w:rsid w:val="005C3316"/>
    <w:rsid w:val="005C338E"/>
    <w:rsid w:val="005C44C1"/>
    <w:rsid w:val="005C4FFB"/>
    <w:rsid w:val="005C570C"/>
    <w:rsid w:val="005C5A57"/>
    <w:rsid w:val="005C67CB"/>
    <w:rsid w:val="005C69D6"/>
    <w:rsid w:val="005C6ABF"/>
    <w:rsid w:val="005D088F"/>
    <w:rsid w:val="005D0C3B"/>
    <w:rsid w:val="005D0D71"/>
    <w:rsid w:val="005D127F"/>
    <w:rsid w:val="005D1540"/>
    <w:rsid w:val="005D178D"/>
    <w:rsid w:val="005D305E"/>
    <w:rsid w:val="005D39B8"/>
    <w:rsid w:val="005D3A27"/>
    <w:rsid w:val="005D40B4"/>
    <w:rsid w:val="005D4B6D"/>
    <w:rsid w:val="005D4B81"/>
    <w:rsid w:val="005D5C20"/>
    <w:rsid w:val="005D5DB5"/>
    <w:rsid w:val="005D6C41"/>
    <w:rsid w:val="005D6E24"/>
    <w:rsid w:val="005E0B1B"/>
    <w:rsid w:val="005E1BC1"/>
    <w:rsid w:val="005E2A5C"/>
    <w:rsid w:val="005E2C3E"/>
    <w:rsid w:val="005E3B2C"/>
    <w:rsid w:val="005E44CF"/>
    <w:rsid w:val="005E45AF"/>
    <w:rsid w:val="005E5974"/>
    <w:rsid w:val="005E5F21"/>
    <w:rsid w:val="005E67A4"/>
    <w:rsid w:val="005E72A2"/>
    <w:rsid w:val="005E7C06"/>
    <w:rsid w:val="005E7D6D"/>
    <w:rsid w:val="005F11F5"/>
    <w:rsid w:val="005F2859"/>
    <w:rsid w:val="005F2986"/>
    <w:rsid w:val="005F2D7B"/>
    <w:rsid w:val="005F3598"/>
    <w:rsid w:val="005F3F48"/>
    <w:rsid w:val="005F5111"/>
    <w:rsid w:val="005F6E6D"/>
    <w:rsid w:val="005F71F9"/>
    <w:rsid w:val="005F7A7E"/>
    <w:rsid w:val="005F7EC1"/>
    <w:rsid w:val="00600264"/>
    <w:rsid w:val="0060031E"/>
    <w:rsid w:val="00600402"/>
    <w:rsid w:val="006006E0"/>
    <w:rsid w:val="00600789"/>
    <w:rsid w:val="00600B0A"/>
    <w:rsid w:val="00600C59"/>
    <w:rsid w:val="00600FE9"/>
    <w:rsid w:val="00601757"/>
    <w:rsid w:val="00601824"/>
    <w:rsid w:val="0060184F"/>
    <w:rsid w:val="00601E05"/>
    <w:rsid w:val="0060301B"/>
    <w:rsid w:val="006039F9"/>
    <w:rsid w:val="00603B3D"/>
    <w:rsid w:val="00605592"/>
    <w:rsid w:val="00605D71"/>
    <w:rsid w:val="006062F2"/>
    <w:rsid w:val="00606C2F"/>
    <w:rsid w:val="006074AF"/>
    <w:rsid w:val="00607767"/>
    <w:rsid w:val="006106FC"/>
    <w:rsid w:val="00610A8C"/>
    <w:rsid w:val="00610C1C"/>
    <w:rsid w:val="00610DEB"/>
    <w:rsid w:val="00610DED"/>
    <w:rsid w:val="0061296A"/>
    <w:rsid w:val="00612ADC"/>
    <w:rsid w:val="00613A90"/>
    <w:rsid w:val="00613BCF"/>
    <w:rsid w:val="00613F75"/>
    <w:rsid w:val="0061537C"/>
    <w:rsid w:val="00620B10"/>
    <w:rsid w:val="006211A4"/>
    <w:rsid w:val="006214EA"/>
    <w:rsid w:val="00621716"/>
    <w:rsid w:val="00621D4A"/>
    <w:rsid w:val="00621DF7"/>
    <w:rsid w:val="00622E8C"/>
    <w:rsid w:val="006242D6"/>
    <w:rsid w:val="00624789"/>
    <w:rsid w:val="00624910"/>
    <w:rsid w:val="006250F8"/>
    <w:rsid w:val="0062577D"/>
    <w:rsid w:val="006258B4"/>
    <w:rsid w:val="00625ACF"/>
    <w:rsid w:val="00625E4F"/>
    <w:rsid w:val="0062658B"/>
    <w:rsid w:val="00626A87"/>
    <w:rsid w:val="006270AF"/>
    <w:rsid w:val="00627BC4"/>
    <w:rsid w:val="00627BCA"/>
    <w:rsid w:val="0063001E"/>
    <w:rsid w:val="00630713"/>
    <w:rsid w:val="00630D2F"/>
    <w:rsid w:val="00630F5D"/>
    <w:rsid w:val="00631807"/>
    <w:rsid w:val="00631929"/>
    <w:rsid w:val="00631997"/>
    <w:rsid w:val="006326A1"/>
    <w:rsid w:val="0063289F"/>
    <w:rsid w:val="00632BAE"/>
    <w:rsid w:val="00633C1B"/>
    <w:rsid w:val="00634BB3"/>
    <w:rsid w:val="0063591C"/>
    <w:rsid w:val="00636156"/>
    <w:rsid w:val="0063678F"/>
    <w:rsid w:val="006369CB"/>
    <w:rsid w:val="00636A1F"/>
    <w:rsid w:val="00636EE2"/>
    <w:rsid w:val="00637777"/>
    <w:rsid w:val="00637A69"/>
    <w:rsid w:val="00637F92"/>
    <w:rsid w:val="00640D4B"/>
    <w:rsid w:val="00641261"/>
    <w:rsid w:val="0064189C"/>
    <w:rsid w:val="0064227C"/>
    <w:rsid w:val="00644B10"/>
    <w:rsid w:val="00644B13"/>
    <w:rsid w:val="00644D97"/>
    <w:rsid w:val="0064513B"/>
    <w:rsid w:val="0064539A"/>
    <w:rsid w:val="006459DE"/>
    <w:rsid w:val="00645F80"/>
    <w:rsid w:val="0064625F"/>
    <w:rsid w:val="00646802"/>
    <w:rsid w:val="00646855"/>
    <w:rsid w:val="00646F2F"/>
    <w:rsid w:val="006470F4"/>
    <w:rsid w:val="006476EB"/>
    <w:rsid w:val="00647D5D"/>
    <w:rsid w:val="00650376"/>
    <w:rsid w:val="006507FE"/>
    <w:rsid w:val="00650D6A"/>
    <w:rsid w:val="0065101F"/>
    <w:rsid w:val="006515AC"/>
    <w:rsid w:val="00651756"/>
    <w:rsid w:val="00651FB8"/>
    <w:rsid w:val="006527CF"/>
    <w:rsid w:val="006534B9"/>
    <w:rsid w:val="00653CD1"/>
    <w:rsid w:val="00655437"/>
    <w:rsid w:val="006556EC"/>
    <w:rsid w:val="006558ED"/>
    <w:rsid w:val="00655D9F"/>
    <w:rsid w:val="006569B0"/>
    <w:rsid w:val="006569B2"/>
    <w:rsid w:val="00656A78"/>
    <w:rsid w:val="006576B9"/>
    <w:rsid w:val="00657A86"/>
    <w:rsid w:val="00660883"/>
    <w:rsid w:val="006610F2"/>
    <w:rsid w:val="0066146D"/>
    <w:rsid w:val="00661607"/>
    <w:rsid w:val="00661A6E"/>
    <w:rsid w:val="00661D03"/>
    <w:rsid w:val="00662627"/>
    <w:rsid w:val="00663781"/>
    <w:rsid w:val="0066498E"/>
    <w:rsid w:val="006658CD"/>
    <w:rsid w:val="00665E6F"/>
    <w:rsid w:val="0066656A"/>
    <w:rsid w:val="00666A88"/>
    <w:rsid w:val="00666F6B"/>
    <w:rsid w:val="006673E2"/>
    <w:rsid w:val="0066785E"/>
    <w:rsid w:val="0067152A"/>
    <w:rsid w:val="006715E4"/>
    <w:rsid w:val="00671A51"/>
    <w:rsid w:val="00671F29"/>
    <w:rsid w:val="00672026"/>
    <w:rsid w:val="006726C8"/>
    <w:rsid w:val="00673351"/>
    <w:rsid w:val="00673F06"/>
    <w:rsid w:val="0067410A"/>
    <w:rsid w:val="00674879"/>
    <w:rsid w:val="00674EF0"/>
    <w:rsid w:val="00676BEF"/>
    <w:rsid w:val="00676D9E"/>
    <w:rsid w:val="00677A60"/>
    <w:rsid w:val="00677A90"/>
    <w:rsid w:val="00677D33"/>
    <w:rsid w:val="006809B7"/>
    <w:rsid w:val="00680A3A"/>
    <w:rsid w:val="00680D44"/>
    <w:rsid w:val="0068138A"/>
    <w:rsid w:val="00681623"/>
    <w:rsid w:val="00681725"/>
    <w:rsid w:val="00681A3F"/>
    <w:rsid w:val="0068256F"/>
    <w:rsid w:val="006828B7"/>
    <w:rsid w:val="00682CDF"/>
    <w:rsid w:val="00683320"/>
    <w:rsid w:val="00683A28"/>
    <w:rsid w:val="00683C64"/>
    <w:rsid w:val="0068437C"/>
    <w:rsid w:val="00684E2B"/>
    <w:rsid w:val="00684EB3"/>
    <w:rsid w:val="00685441"/>
    <w:rsid w:val="0068553C"/>
    <w:rsid w:val="006856A0"/>
    <w:rsid w:val="0068618B"/>
    <w:rsid w:val="00686DF9"/>
    <w:rsid w:val="00687206"/>
    <w:rsid w:val="00690F2D"/>
    <w:rsid w:val="00691528"/>
    <w:rsid w:val="00691E05"/>
    <w:rsid w:val="006924EA"/>
    <w:rsid w:val="00692590"/>
    <w:rsid w:val="00692BFE"/>
    <w:rsid w:val="00692C59"/>
    <w:rsid w:val="0069342B"/>
    <w:rsid w:val="00693DA2"/>
    <w:rsid w:val="00694529"/>
    <w:rsid w:val="006958E3"/>
    <w:rsid w:val="006961D8"/>
    <w:rsid w:val="0069621C"/>
    <w:rsid w:val="0069622F"/>
    <w:rsid w:val="0069644C"/>
    <w:rsid w:val="00697FF3"/>
    <w:rsid w:val="006A0652"/>
    <w:rsid w:val="006A0AD2"/>
    <w:rsid w:val="006A0D04"/>
    <w:rsid w:val="006A1638"/>
    <w:rsid w:val="006A189F"/>
    <w:rsid w:val="006A1BAC"/>
    <w:rsid w:val="006A1DF4"/>
    <w:rsid w:val="006A1EE4"/>
    <w:rsid w:val="006A2099"/>
    <w:rsid w:val="006A273C"/>
    <w:rsid w:val="006A2A06"/>
    <w:rsid w:val="006A2A69"/>
    <w:rsid w:val="006A2B6C"/>
    <w:rsid w:val="006A2CEA"/>
    <w:rsid w:val="006A38A2"/>
    <w:rsid w:val="006A3A06"/>
    <w:rsid w:val="006A3DBB"/>
    <w:rsid w:val="006A4C34"/>
    <w:rsid w:val="006A509A"/>
    <w:rsid w:val="006A5FB2"/>
    <w:rsid w:val="006A636E"/>
    <w:rsid w:val="006A644C"/>
    <w:rsid w:val="006A648C"/>
    <w:rsid w:val="006A6813"/>
    <w:rsid w:val="006A6938"/>
    <w:rsid w:val="006A6997"/>
    <w:rsid w:val="006A6EA4"/>
    <w:rsid w:val="006A6F88"/>
    <w:rsid w:val="006B0ADF"/>
    <w:rsid w:val="006B13F0"/>
    <w:rsid w:val="006B1AAA"/>
    <w:rsid w:val="006B2F04"/>
    <w:rsid w:val="006B2F79"/>
    <w:rsid w:val="006B3376"/>
    <w:rsid w:val="006B361D"/>
    <w:rsid w:val="006B4B66"/>
    <w:rsid w:val="006B5C36"/>
    <w:rsid w:val="006B615D"/>
    <w:rsid w:val="006C020A"/>
    <w:rsid w:val="006C1450"/>
    <w:rsid w:val="006C27C0"/>
    <w:rsid w:val="006C34A1"/>
    <w:rsid w:val="006C3585"/>
    <w:rsid w:val="006C41AE"/>
    <w:rsid w:val="006C47F9"/>
    <w:rsid w:val="006C4ADF"/>
    <w:rsid w:val="006C54CD"/>
    <w:rsid w:val="006C654E"/>
    <w:rsid w:val="006C773E"/>
    <w:rsid w:val="006D042C"/>
    <w:rsid w:val="006D083B"/>
    <w:rsid w:val="006D2247"/>
    <w:rsid w:val="006D2AD9"/>
    <w:rsid w:val="006D2D73"/>
    <w:rsid w:val="006D2F6A"/>
    <w:rsid w:val="006D2FF9"/>
    <w:rsid w:val="006D3291"/>
    <w:rsid w:val="006D33B2"/>
    <w:rsid w:val="006D3C71"/>
    <w:rsid w:val="006D3D62"/>
    <w:rsid w:val="006D3D92"/>
    <w:rsid w:val="006D40E1"/>
    <w:rsid w:val="006D4602"/>
    <w:rsid w:val="006D4E40"/>
    <w:rsid w:val="006D56D4"/>
    <w:rsid w:val="006D5765"/>
    <w:rsid w:val="006D5C75"/>
    <w:rsid w:val="006D5F75"/>
    <w:rsid w:val="006D6832"/>
    <w:rsid w:val="006D7D1E"/>
    <w:rsid w:val="006E0511"/>
    <w:rsid w:val="006E051F"/>
    <w:rsid w:val="006E14E3"/>
    <w:rsid w:val="006E1715"/>
    <w:rsid w:val="006E31EC"/>
    <w:rsid w:val="006E3BD6"/>
    <w:rsid w:val="006E3C38"/>
    <w:rsid w:val="006E4906"/>
    <w:rsid w:val="006E5162"/>
    <w:rsid w:val="006E5626"/>
    <w:rsid w:val="006E5753"/>
    <w:rsid w:val="006E5DAD"/>
    <w:rsid w:val="006E74AD"/>
    <w:rsid w:val="006F0A1F"/>
    <w:rsid w:val="006F2621"/>
    <w:rsid w:val="006F2982"/>
    <w:rsid w:val="006F2B72"/>
    <w:rsid w:val="006F2D90"/>
    <w:rsid w:val="006F3083"/>
    <w:rsid w:val="006F3486"/>
    <w:rsid w:val="006F354B"/>
    <w:rsid w:val="006F35C5"/>
    <w:rsid w:val="006F35D8"/>
    <w:rsid w:val="006F4209"/>
    <w:rsid w:val="006F626F"/>
    <w:rsid w:val="006F747F"/>
    <w:rsid w:val="006F757D"/>
    <w:rsid w:val="00700178"/>
    <w:rsid w:val="00700DAB"/>
    <w:rsid w:val="007014E3"/>
    <w:rsid w:val="00701625"/>
    <w:rsid w:val="00701B36"/>
    <w:rsid w:val="007021C6"/>
    <w:rsid w:val="007021E5"/>
    <w:rsid w:val="007023B5"/>
    <w:rsid w:val="007030D7"/>
    <w:rsid w:val="00704069"/>
    <w:rsid w:val="0070407F"/>
    <w:rsid w:val="00704631"/>
    <w:rsid w:val="007048C0"/>
    <w:rsid w:val="00704B25"/>
    <w:rsid w:val="00704D1A"/>
    <w:rsid w:val="00704DD3"/>
    <w:rsid w:val="00705799"/>
    <w:rsid w:val="00705C5C"/>
    <w:rsid w:val="00705F55"/>
    <w:rsid w:val="0071015D"/>
    <w:rsid w:val="0071029E"/>
    <w:rsid w:val="007108E6"/>
    <w:rsid w:val="00710F07"/>
    <w:rsid w:val="0071131D"/>
    <w:rsid w:val="00712912"/>
    <w:rsid w:val="00712F90"/>
    <w:rsid w:val="007137C3"/>
    <w:rsid w:val="00713C30"/>
    <w:rsid w:val="00713EB1"/>
    <w:rsid w:val="00713F16"/>
    <w:rsid w:val="0071405C"/>
    <w:rsid w:val="007146D9"/>
    <w:rsid w:val="007151F0"/>
    <w:rsid w:val="00715EFD"/>
    <w:rsid w:val="00716043"/>
    <w:rsid w:val="007163BF"/>
    <w:rsid w:val="00716B0C"/>
    <w:rsid w:val="007179A6"/>
    <w:rsid w:val="00720432"/>
    <w:rsid w:val="007218DB"/>
    <w:rsid w:val="00722E01"/>
    <w:rsid w:val="00723A7F"/>
    <w:rsid w:val="00723E94"/>
    <w:rsid w:val="00724607"/>
    <w:rsid w:val="00724789"/>
    <w:rsid w:val="00724DEF"/>
    <w:rsid w:val="0072505D"/>
    <w:rsid w:val="00726B7D"/>
    <w:rsid w:val="0073030C"/>
    <w:rsid w:val="007317BA"/>
    <w:rsid w:val="00732C9D"/>
    <w:rsid w:val="00735308"/>
    <w:rsid w:val="00735B41"/>
    <w:rsid w:val="007363E5"/>
    <w:rsid w:val="0073652A"/>
    <w:rsid w:val="00736982"/>
    <w:rsid w:val="007370B3"/>
    <w:rsid w:val="007371FA"/>
    <w:rsid w:val="00737340"/>
    <w:rsid w:val="0073776F"/>
    <w:rsid w:val="00737824"/>
    <w:rsid w:val="00737C66"/>
    <w:rsid w:val="0074157E"/>
    <w:rsid w:val="00742223"/>
    <w:rsid w:val="00742EB7"/>
    <w:rsid w:val="0074479E"/>
    <w:rsid w:val="0074592C"/>
    <w:rsid w:val="00745943"/>
    <w:rsid w:val="007465FB"/>
    <w:rsid w:val="007473AF"/>
    <w:rsid w:val="00750D2A"/>
    <w:rsid w:val="00750E8C"/>
    <w:rsid w:val="00750FB2"/>
    <w:rsid w:val="00751637"/>
    <w:rsid w:val="0075165C"/>
    <w:rsid w:val="00751B32"/>
    <w:rsid w:val="0075249A"/>
    <w:rsid w:val="007533D7"/>
    <w:rsid w:val="0075373C"/>
    <w:rsid w:val="007537C8"/>
    <w:rsid w:val="00755420"/>
    <w:rsid w:val="00755A93"/>
    <w:rsid w:val="00755B4E"/>
    <w:rsid w:val="00756576"/>
    <w:rsid w:val="007569C7"/>
    <w:rsid w:val="00756D9F"/>
    <w:rsid w:val="0076037D"/>
    <w:rsid w:val="00761237"/>
    <w:rsid w:val="007618D2"/>
    <w:rsid w:val="007621B7"/>
    <w:rsid w:val="00762276"/>
    <w:rsid w:val="00762543"/>
    <w:rsid w:val="00762807"/>
    <w:rsid w:val="00762CEC"/>
    <w:rsid w:val="007647F7"/>
    <w:rsid w:val="00764D50"/>
    <w:rsid w:val="00764E33"/>
    <w:rsid w:val="00765670"/>
    <w:rsid w:val="00765848"/>
    <w:rsid w:val="0076586E"/>
    <w:rsid w:val="00765B9F"/>
    <w:rsid w:val="00766317"/>
    <w:rsid w:val="00767A57"/>
    <w:rsid w:val="00770019"/>
    <w:rsid w:val="00770373"/>
    <w:rsid w:val="00770C4D"/>
    <w:rsid w:val="007718B5"/>
    <w:rsid w:val="00773340"/>
    <w:rsid w:val="00773C10"/>
    <w:rsid w:val="00773E09"/>
    <w:rsid w:val="00774928"/>
    <w:rsid w:val="0077495E"/>
    <w:rsid w:val="0077526F"/>
    <w:rsid w:val="0077538B"/>
    <w:rsid w:val="00776439"/>
    <w:rsid w:val="007777B6"/>
    <w:rsid w:val="00780066"/>
    <w:rsid w:val="00780548"/>
    <w:rsid w:val="00781185"/>
    <w:rsid w:val="00781230"/>
    <w:rsid w:val="007820B8"/>
    <w:rsid w:val="007838DC"/>
    <w:rsid w:val="00783D1C"/>
    <w:rsid w:val="007845D0"/>
    <w:rsid w:val="00784B08"/>
    <w:rsid w:val="00785529"/>
    <w:rsid w:val="0078577D"/>
    <w:rsid w:val="00785C8D"/>
    <w:rsid w:val="00786376"/>
    <w:rsid w:val="00786C20"/>
    <w:rsid w:val="00786DF0"/>
    <w:rsid w:val="0078767C"/>
    <w:rsid w:val="0078769B"/>
    <w:rsid w:val="00790156"/>
    <w:rsid w:val="00790383"/>
    <w:rsid w:val="00790499"/>
    <w:rsid w:val="0079145B"/>
    <w:rsid w:val="00791EED"/>
    <w:rsid w:val="00792042"/>
    <w:rsid w:val="00792A2A"/>
    <w:rsid w:val="00793553"/>
    <w:rsid w:val="00793A2F"/>
    <w:rsid w:val="00793FAA"/>
    <w:rsid w:val="00794A7E"/>
    <w:rsid w:val="00794D35"/>
    <w:rsid w:val="00796242"/>
    <w:rsid w:val="007968C4"/>
    <w:rsid w:val="007969E8"/>
    <w:rsid w:val="00796E09"/>
    <w:rsid w:val="00797D3F"/>
    <w:rsid w:val="007A0F8A"/>
    <w:rsid w:val="007A0FA8"/>
    <w:rsid w:val="007A1983"/>
    <w:rsid w:val="007A1D88"/>
    <w:rsid w:val="007A28BC"/>
    <w:rsid w:val="007A2948"/>
    <w:rsid w:val="007A2BEA"/>
    <w:rsid w:val="007A2D8F"/>
    <w:rsid w:val="007A4A30"/>
    <w:rsid w:val="007A4C2A"/>
    <w:rsid w:val="007A4DAA"/>
    <w:rsid w:val="007A523E"/>
    <w:rsid w:val="007A5725"/>
    <w:rsid w:val="007A5A8F"/>
    <w:rsid w:val="007A5CE4"/>
    <w:rsid w:val="007A66C5"/>
    <w:rsid w:val="007A6A3D"/>
    <w:rsid w:val="007A6E80"/>
    <w:rsid w:val="007A70FE"/>
    <w:rsid w:val="007A73FA"/>
    <w:rsid w:val="007A743C"/>
    <w:rsid w:val="007B0B1F"/>
    <w:rsid w:val="007B170D"/>
    <w:rsid w:val="007B19E0"/>
    <w:rsid w:val="007B1A23"/>
    <w:rsid w:val="007B1DB9"/>
    <w:rsid w:val="007B3BD3"/>
    <w:rsid w:val="007B4163"/>
    <w:rsid w:val="007B4165"/>
    <w:rsid w:val="007B437D"/>
    <w:rsid w:val="007B5AF6"/>
    <w:rsid w:val="007B5D00"/>
    <w:rsid w:val="007B5EE0"/>
    <w:rsid w:val="007B69E7"/>
    <w:rsid w:val="007B6E13"/>
    <w:rsid w:val="007B7A44"/>
    <w:rsid w:val="007B7B75"/>
    <w:rsid w:val="007B7FF5"/>
    <w:rsid w:val="007C0157"/>
    <w:rsid w:val="007C0712"/>
    <w:rsid w:val="007C0C92"/>
    <w:rsid w:val="007C0D89"/>
    <w:rsid w:val="007C0E12"/>
    <w:rsid w:val="007C0E3E"/>
    <w:rsid w:val="007C1524"/>
    <w:rsid w:val="007C322E"/>
    <w:rsid w:val="007C3597"/>
    <w:rsid w:val="007C37F1"/>
    <w:rsid w:val="007C3D6A"/>
    <w:rsid w:val="007C43C0"/>
    <w:rsid w:val="007C4E89"/>
    <w:rsid w:val="007C5153"/>
    <w:rsid w:val="007C5F39"/>
    <w:rsid w:val="007C613C"/>
    <w:rsid w:val="007C6DC7"/>
    <w:rsid w:val="007C7A76"/>
    <w:rsid w:val="007D0894"/>
    <w:rsid w:val="007D0C20"/>
    <w:rsid w:val="007D0F68"/>
    <w:rsid w:val="007D0FCC"/>
    <w:rsid w:val="007D124B"/>
    <w:rsid w:val="007D16EC"/>
    <w:rsid w:val="007D1B89"/>
    <w:rsid w:val="007D266E"/>
    <w:rsid w:val="007D2B8C"/>
    <w:rsid w:val="007D2EB6"/>
    <w:rsid w:val="007D359D"/>
    <w:rsid w:val="007D3E4C"/>
    <w:rsid w:val="007D403C"/>
    <w:rsid w:val="007D423D"/>
    <w:rsid w:val="007D4C58"/>
    <w:rsid w:val="007D4D98"/>
    <w:rsid w:val="007D4EB4"/>
    <w:rsid w:val="007D5750"/>
    <w:rsid w:val="007D6191"/>
    <w:rsid w:val="007D651E"/>
    <w:rsid w:val="007D6612"/>
    <w:rsid w:val="007D671B"/>
    <w:rsid w:val="007D6BA8"/>
    <w:rsid w:val="007D7287"/>
    <w:rsid w:val="007D7DF9"/>
    <w:rsid w:val="007D7E8C"/>
    <w:rsid w:val="007E0683"/>
    <w:rsid w:val="007E1EF0"/>
    <w:rsid w:val="007E2936"/>
    <w:rsid w:val="007E2CE3"/>
    <w:rsid w:val="007E2EF6"/>
    <w:rsid w:val="007E3099"/>
    <w:rsid w:val="007E386E"/>
    <w:rsid w:val="007E4D48"/>
    <w:rsid w:val="007E4DBC"/>
    <w:rsid w:val="007E6179"/>
    <w:rsid w:val="007E6AB9"/>
    <w:rsid w:val="007E6BA4"/>
    <w:rsid w:val="007E7626"/>
    <w:rsid w:val="007E793F"/>
    <w:rsid w:val="007E7A16"/>
    <w:rsid w:val="007E7FF7"/>
    <w:rsid w:val="007F30E0"/>
    <w:rsid w:val="007F31A6"/>
    <w:rsid w:val="007F3572"/>
    <w:rsid w:val="007F3723"/>
    <w:rsid w:val="007F378A"/>
    <w:rsid w:val="007F597F"/>
    <w:rsid w:val="007F65D4"/>
    <w:rsid w:val="007F6D91"/>
    <w:rsid w:val="007F6FC8"/>
    <w:rsid w:val="007F75E9"/>
    <w:rsid w:val="007F7A7B"/>
    <w:rsid w:val="007F7AA4"/>
    <w:rsid w:val="0080056B"/>
    <w:rsid w:val="0080098B"/>
    <w:rsid w:val="00800E1F"/>
    <w:rsid w:val="0080122D"/>
    <w:rsid w:val="008027B5"/>
    <w:rsid w:val="00802BE8"/>
    <w:rsid w:val="00802CE7"/>
    <w:rsid w:val="008033CD"/>
    <w:rsid w:val="0080343D"/>
    <w:rsid w:val="008035E9"/>
    <w:rsid w:val="00804A91"/>
    <w:rsid w:val="00804E3E"/>
    <w:rsid w:val="00804FA9"/>
    <w:rsid w:val="0080506B"/>
    <w:rsid w:val="00805808"/>
    <w:rsid w:val="0080606A"/>
    <w:rsid w:val="008063B1"/>
    <w:rsid w:val="00806CF9"/>
    <w:rsid w:val="00806EDA"/>
    <w:rsid w:val="008070BB"/>
    <w:rsid w:val="00807976"/>
    <w:rsid w:val="00807A74"/>
    <w:rsid w:val="008104EB"/>
    <w:rsid w:val="008107FB"/>
    <w:rsid w:val="00810F2F"/>
    <w:rsid w:val="00810F59"/>
    <w:rsid w:val="0081200F"/>
    <w:rsid w:val="00812DCF"/>
    <w:rsid w:val="0081339F"/>
    <w:rsid w:val="00814BBD"/>
    <w:rsid w:val="00814EA1"/>
    <w:rsid w:val="008161C1"/>
    <w:rsid w:val="0081666D"/>
    <w:rsid w:val="0082065F"/>
    <w:rsid w:val="008212D2"/>
    <w:rsid w:val="0082296B"/>
    <w:rsid w:val="00822CDA"/>
    <w:rsid w:val="00823B5C"/>
    <w:rsid w:val="00824EE4"/>
    <w:rsid w:val="00825239"/>
    <w:rsid w:val="00825838"/>
    <w:rsid w:val="0082591B"/>
    <w:rsid w:val="008264B8"/>
    <w:rsid w:val="008266F0"/>
    <w:rsid w:val="00826969"/>
    <w:rsid w:val="008271CD"/>
    <w:rsid w:val="0082788B"/>
    <w:rsid w:val="00827F5A"/>
    <w:rsid w:val="00830827"/>
    <w:rsid w:val="00830E7B"/>
    <w:rsid w:val="0083140F"/>
    <w:rsid w:val="0083150F"/>
    <w:rsid w:val="008317CF"/>
    <w:rsid w:val="008317FD"/>
    <w:rsid w:val="00831DED"/>
    <w:rsid w:val="00832E64"/>
    <w:rsid w:val="00833999"/>
    <w:rsid w:val="00833A3D"/>
    <w:rsid w:val="00833C45"/>
    <w:rsid w:val="00833CB6"/>
    <w:rsid w:val="008344B5"/>
    <w:rsid w:val="00834575"/>
    <w:rsid w:val="00835A60"/>
    <w:rsid w:val="00835C3C"/>
    <w:rsid w:val="00835CAC"/>
    <w:rsid w:val="0083643D"/>
    <w:rsid w:val="00836C17"/>
    <w:rsid w:val="00837085"/>
    <w:rsid w:val="0084036B"/>
    <w:rsid w:val="0084056B"/>
    <w:rsid w:val="00841BAA"/>
    <w:rsid w:val="00841D07"/>
    <w:rsid w:val="00843793"/>
    <w:rsid w:val="00843A28"/>
    <w:rsid w:val="00843B35"/>
    <w:rsid w:val="008446C9"/>
    <w:rsid w:val="008451AF"/>
    <w:rsid w:val="008455AF"/>
    <w:rsid w:val="00845A43"/>
    <w:rsid w:val="00845DFF"/>
    <w:rsid w:val="008464C1"/>
    <w:rsid w:val="00846E63"/>
    <w:rsid w:val="008472BD"/>
    <w:rsid w:val="00847599"/>
    <w:rsid w:val="00847A4B"/>
    <w:rsid w:val="00850DDA"/>
    <w:rsid w:val="00851BB2"/>
    <w:rsid w:val="00851C23"/>
    <w:rsid w:val="008520D1"/>
    <w:rsid w:val="00852389"/>
    <w:rsid w:val="00852586"/>
    <w:rsid w:val="00852C56"/>
    <w:rsid w:val="00852DAD"/>
    <w:rsid w:val="00853C0E"/>
    <w:rsid w:val="0085428A"/>
    <w:rsid w:val="00854CDA"/>
    <w:rsid w:val="008558FF"/>
    <w:rsid w:val="00856447"/>
    <w:rsid w:val="00856C48"/>
    <w:rsid w:val="00856E7A"/>
    <w:rsid w:val="0086053C"/>
    <w:rsid w:val="00860962"/>
    <w:rsid w:val="00860BD7"/>
    <w:rsid w:val="00860F18"/>
    <w:rsid w:val="0086116A"/>
    <w:rsid w:val="00861B43"/>
    <w:rsid w:val="008626F0"/>
    <w:rsid w:val="008644E5"/>
    <w:rsid w:val="00864BAB"/>
    <w:rsid w:val="008655C3"/>
    <w:rsid w:val="008658CF"/>
    <w:rsid w:val="008666F1"/>
    <w:rsid w:val="00867078"/>
    <w:rsid w:val="008676F2"/>
    <w:rsid w:val="00867C2D"/>
    <w:rsid w:val="008709A4"/>
    <w:rsid w:val="008727BD"/>
    <w:rsid w:val="00872A83"/>
    <w:rsid w:val="00872C8A"/>
    <w:rsid w:val="008737E9"/>
    <w:rsid w:val="00873C6E"/>
    <w:rsid w:val="00873EC0"/>
    <w:rsid w:val="00874353"/>
    <w:rsid w:val="008747D3"/>
    <w:rsid w:val="00874E60"/>
    <w:rsid w:val="00875A93"/>
    <w:rsid w:val="00876487"/>
    <w:rsid w:val="00876E53"/>
    <w:rsid w:val="00880D36"/>
    <w:rsid w:val="00882A0B"/>
    <w:rsid w:val="00883185"/>
    <w:rsid w:val="00883A73"/>
    <w:rsid w:val="00883E32"/>
    <w:rsid w:val="00883E5E"/>
    <w:rsid w:val="00884F2A"/>
    <w:rsid w:val="00884F89"/>
    <w:rsid w:val="00885EB5"/>
    <w:rsid w:val="00885FF6"/>
    <w:rsid w:val="008865C0"/>
    <w:rsid w:val="00886D6C"/>
    <w:rsid w:val="00887363"/>
    <w:rsid w:val="00890AE7"/>
    <w:rsid w:val="00891915"/>
    <w:rsid w:val="008926DF"/>
    <w:rsid w:val="0089284B"/>
    <w:rsid w:val="00893644"/>
    <w:rsid w:val="00893DD1"/>
    <w:rsid w:val="00894AAB"/>
    <w:rsid w:val="00894F5D"/>
    <w:rsid w:val="00896215"/>
    <w:rsid w:val="00897158"/>
    <w:rsid w:val="00897211"/>
    <w:rsid w:val="008A03DA"/>
    <w:rsid w:val="008A114C"/>
    <w:rsid w:val="008A1929"/>
    <w:rsid w:val="008A1AB5"/>
    <w:rsid w:val="008A276D"/>
    <w:rsid w:val="008A27AA"/>
    <w:rsid w:val="008A27FC"/>
    <w:rsid w:val="008A2F63"/>
    <w:rsid w:val="008A384B"/>
    <w:rsid w:val="008A38AE"/>
    <w:rsid w:val="008A4CCC"/>
    <w:rsid w:val="008A5200"/>
    <w:rsid w:val="008A54FC"/>
    <w:rsid w:val="008A58D9"/>
    <w:rsid w:val="008A5980"/>
    <w:rsid w:val="008A5E24"/>
    <w:rsid w:val="008A623E"/>
    <w:rsid w:val="008A6B00"/>
    <w:rsid w:val="008A6D85"/>
    <w:rsid w:val="008A7EEC"/>
    <w:rsid w:val="008B17D4"/>
    <w:rsid w:val="008B1FFE"/>
    <w:rsid w:val="008B2DAF"/>
    <w:rsid w:val="008B33DE"/>
    <w:rsid w:val="008B351D"/>
    <w:rsid w:val="008B4564"/>
    <w:rsid w:val="008B46A3"/>
    <w:rsid w:val="008B4C31"/>
    <w:rsid w:val="008B574A"/>
    <w:rsid w:val="008B5A86"/>
    <w:rsid w:val="008B5F63"/>
    <w:rsid w:val="008B642F"/>
    <w:rsid w:val="008B6536"/>
    <w:rsid w:val="008C01D9"/>
    <w:rsid w:val="008C04C6"/>
    <w:rsid w:val="008C0FDC"/>
    <w:rsid w:val="008C15F1"/>
    <w:rsid w:val="008C2544"/>
    <w:rsid w:val="008C2B64"/>
    <w:rsid w:val="008C32D5"/>
    <w:rsid w:val="008C35EA"/>
    <w:rsid w:val="008C3BC8"/>
    <w:rsid w:val="008C4454"/>
    <w:rsid w:val="008C4BCE"/>
    <w:rsid w:val="008C4CD9"/>
    <w:rsid w:val="008C585A"/>
    <w:rsid w:val="008C6AFF"/>
    <w:rsid w:val="008C6E73"/>
    <w:rsid w:val="008C7206"/>
    <w:rsid w:val="008C79A6"/>
    <w:rsid w:val="008D1661"/>
    <w:rsid w:val="008D1745"/>
    <w:rsid w:val="008D17EE"/>
    <w:rsid w:val="008D2511"/>
    <w:rsid w:val="008D3460"/>
    <w:rsid w:val="008D45DD"/>
    <w:rsid w:val="008D4F2F"/>
    <w:rsid w:val="008D5244"/>
    <w:rsid w:val="008D6F93"/>
    <w:rsid w:val="008D77F9"/>
    <w:rsid w:val="008E1731"/>
    <w:rsid w:val="008E2212"/>
    <w:rsid w:val="008E2691"/>
    <w:rsid w:val="008E3F9A"/>
    <w:rsid w:val="008E3FC4"/>
    <w:rsid w:val="008E4241"/>
    <w:rsid w:val="008E446F"/>
    <w:rsid w:val="008E459A"/>
    <w:rsid w:val="008E48A5"/>
    <w:rsid w:val="008E4AF2"/>
    <w:rsid w:val="008E5709"/>
    <w:rsid w:val="008E58A7"/>
    <w:rsid w:val="008E6453"/>
    <w:rsid w:val="008E6546"/>
    <w:rsid w:val="008E6AC3"/>
    <w:rsid w:val="008E7494"/>
    <w:rsid w:val="008F0091"/>
    <w:rsid w:val="008F1A2A"/>
    <w:rsid w:val="008F2422"/>
    <w:rsid w:val="008F2A93"/>
    <w:rsid w:val="008F2FCE"/>
    <w:rsid w:val="008F3183"/>
    <w:rsid w:val="008F3C78"/>
    <w:rsid w:val="008F40F7"/>
    <w:rsid w:val="008F4DB9"/>
    <w:rsid w:val="008F5042"/>
    <w:rsid w:val="008F5803"/>
    <w:rsid w:val="008F5978"/>
    <w:rsid w:val="008F61E1"/>
    <w:rsid w:val="008F6A9A"/>
    <w:rsid w:val="008F730E"/>
    <w:rsid w:val="008F7E1B"/>
    <w:rsid w:val="00900712"/>
    <w:rsid w:val="00900748"/>
    <w:rsid w:val="009008BF"/>
    <w:rsid w:val="0090162C"/>
    <w:rsid w:val="009019D3"/>
    <w:rsid w:val="00901BEB"/>
    <w:rsid w:val="00903DE8"/>
    <w:rsid w:val="00904446"/>
    <w:rsid w:val="00904873"/>
    <w:rsid w:val="00904A9A"/>
    <w:rsid w:val="00905577"/>
    <w:rsid w:val="009057C2"/>
    <w:rsid w:val="00905F7E"/>
    <w:rsid w:val="0090624B"/>
    <w:rsid w:val="009078CD"/>
    <w:rsid w:val="009105D7"/>
    <w:rsid w:val="0091137F"/>
    <w:rsid w:val="00911B73"/>
    <w:rsid w:val="00911F44"/>
    <w:rsid w:val="00912468"/>
    <w:rsid w:val="00913845"/>
    <w:rsid w:val="00913AF1"/>
    <w:rsid w:val="009146A6"/>
    <w:rsid w:val="00914DF5"/>
    <w:rsid w:val="00915977"/>
    <w:rsid w:val="00915985"/>
    <w:rsid w:val="00915C7A"/>
    <w:rsid w:val="00915FE6"/>
    <w:rsid w:val="00916373"/>
    <w:rsid w:val="00917C76"/>
    <w:rsid w:val="00917F12"/>
    <w:rsid w:val="00920418"/>
    <w:rsid w:val="009204A0"/>
    <w:rsid w:val="00921236"/>
    <w:rsid w:val="00921C8F"/>
    <w:rsid w:val="00921D63"/>
    <w:rsid w:val="009220FB"/>
    <w:rsid w:val="009224DF"/>
    <w:rsid w:val="0092272E"/>
    <w:rsid w:val="009230B8"/>
    <w:rsid w:val="0092430A"/>
    <w:rsid w:val="00924918"/>
    <w:rsid w:val="00924C5C"/>
    <w:rsid w:val="00926342"/>
    <w:rsid w:val="0092688F"/>
    <w:rsid w:val="00926A2D"/>
    <w:rsid w:val="00926E15"/>
    <w:rsid w:val="00926FEF"/>
    <w:rsid w:val="009272FA"/>
    <w:rsid w:val="00927503"/>
    <w:rsid w:val="009300A5"/>
    <w:rsid w:val="00930753"/>
    <w:rsid w:val="00930A77"/>
    <w:rsid w:val="00931740"/>
    <w:rsid w:val="009318FB"/>
    <w:rsid w:val="00931D45"/>
    <w:rsid w:val="00931FCF"/>
    <w:rsid w:val="00932C89"/>
    <w:rsid w:val="009331D4"/>
    <w:rsid w:val="009338E6"/>
    <w:rsid w:val="009338EB"/>
    <w:rsid w:val="00933A27"/>
    <w:rsid w:val="00933A7F"/>
    <w:rsid w:val="00933DAD"/>
    <w:rsid w:val="009349DE"/>
    <w:rsid w:val="00934D16"/>
    <w:rsid w:val="009368F6"/>
    <w:rsid w:val="00936F1C"/>
    <w:rsid w:val="00937ABF"/>
    <w:rsid w:val="009413FB"/>
    <w:rsid w:val="00942AF2"/>
    <w:rsid w:val="00942B81"/>
    <w:rsid w:val="00942D71"/>
    <w:rsid w:val="00943E1D"/>
    <w:rsid w:val="00944719"/>
    <w:rsid w:val="00944A9D"/>
    <w:rsid w:val="00945101"/>
    <w:rsid w:val="00945195"/>
    <w:rsid w:val="009458DA"/>
    <w:rsid w:val="00945C48"/>
    <w:rsid w:val="009464A4"/>
    <w:rsid w:val="00946858"/>
    <w:rsid w:val="009475D8"/>
    <w:rsid w:val="00947854"/>
    <w:rsid w:val="00951834"/>
    <w:rsid w:val="009523EB"/>
    <w:rsid w:val="009528F6"/>
    <w:rsid w:val="0095344F"/>
    <w:rsid w:val="00954894"/>
    <w:rsid w:val="00954BED"/>
    <w:rsid w:val="00954FF7"/>
    <w:rsid w:val="0095764C"/>
    <w:rsid w:val="0095782C"/>
    <w:rsid w:val="0096014A"/>
    <w:rsid w:val="009606D3"/>
    <w:rsid w:val="009606FD"/>
    <w:rsid w:val="00961911"/>
    <w:rsid w:val="00961B7B"/>
    <w:rsid w:val="00962B46"/>
    <w:rsid w:val="00962C4C"/>
    <w:rsid w:val="00962FF3"/>
    <w:rsid w:val="00965231"/>
    <w:rsid w:val="00965D42"/>
    <w:rsid w:val="00966652"/>
    <w:rsid w:val="0096683A"/>
    <w:rsid w:val="00966C64"/>
    <w:rsid w:val="0096759A"/>
    <w:rsid w:val="00967687"/>
    <w:rsid w:val="00967A71"/>
    <w:rsid w:val="00967DBD"/>
    <w:rsid w:val="00967EFC"/>
    <w:rsid w:val="00970526"/>
    <w:rsid w:val="0097149E"/>
    <w:rsid w:val="00971E0B"/>
    <w:rsid w:val="00972A94"/>
    <w:rsid w:val="00972C46"/>
    <w:rsid w:val="009730C2"/>
    <w:rsid w:val="00973621"/>
    <w:rsid w:val="0097371D"/>
    <w:rsid w:val="00973D63"/>
    <w:rsid w:val="00973E4D"/>
    <w:rsid w:val="0097477A"/>
    <w:rsid w:val="009750BD"/>
    <w:rsid w:val="00975232"/>
    <w:rsid w:val="00975A0E"/>
    <w:rsid w:val="00975E36"/>
    <w:rsid w:val="0097600D"/>
    <w:rsid w:val="009761CC"/>
    <w:rsid w:val="00976BF3"/>
    <w:rsid w:val="009771C6"/>
    <w:rsid w:val="0097754B"/>
    <w:rsid w:val="009807B9"/>
    <w:rsid w:val="00980B04"/>
    <w:rsid w:val="00980F10"/>
    <w:rsid w:val="0098119C"/>
    <w:rsid w:val="00981298"/>
    <w:rsid w:val="00981E50"/>
    <w:rsid w:val="009826C0"/>
    <w:rsid w:val="00982917"/>
    <w:rsid w:val="00982AAB"/>
    <w:rsid w:val="00982FF4"/>
    <w:rsid w:val="00984189"/>
    <w:rsid w:val="00984228"/>
    <w:rsid w:val="009850D3"/>
    <w:rsid w:val="00986098"/>
    <w:rsid w:val="009864FD"/>
    <w:rsid w:val="009869D5"/>
    <w:rsid w:val="00986E69"/>
    <w:rsid w:val="0098799F"/>
    <w:rsid w:val="00991BD1"/>
    <w:rsid w:val="00991D84"/>
    <w:rsid w:val="0099392D"/>
    <w:rsid w:val="00994540"/>
    <w:rsid w:val="00994B04"/>
    <w:rsid w:val="0099523F"/>
    <w:rsid w:val="0099593F"/>
    <w:rsid w:val="00996569"/>
    <w:rsid w:val="00996CAA"/>
    <w:rsid w:val="00996DC6"/>
    <w:rsid w:val="00996F4E"/>
    <w:rsid w:val="0099731F"/>
    <w:rsid w:val="00997900"/>
    <w:rsid w:val="00997D98"/>
    <w:rsid w:val="00997ECF"/>
    <w:rsid w:val="009A0C59"/>
    <w:rsid w:val="009A13F5"/>
    <w:rsid w:val="009A1F1E"/>
    <w:rsid w:val="009A1F39"/>
    <w:rsid w:val="009A2616"/>
    <w:rsid w:val="009A3308"/>
    <w:rsid w:val="009A3D84"/>
    <w:rsid w:val="009A3E47"/>
    <w:rsid w:val="009A441E"/>
    <w:rsid w:val="009A51B6"/>
    <w:rsid w:val="009A577E"/>
    <w:rsid w:val="009A6FDC"/>
    <w:rsid w:val="009A7058"/>
    <w:rsid w:val="009A73CD"/>
    <w:rsid w:val="009B1A62"/>
    <w:rsid w:val="009B2B9A"/>
    <w:rsid w:val="009B2CDA"/>
    <w:rsid w:val="009B2D4C"/>
    <w:rsid w:val="009B33CC"/>
    <w:rsid w:val="009B3C84"/>
    <w:rsid w:val="009B42F9"/>
    <w:rsid w:val="009B43B8"/>
    <w:rsid w:val="009B4A38"/>
    <w:rsid w:val="009B4ECA"/>
    <w:rsid w:val="009B58B6"/>
    <w:rsid w:val="009B5C29"/>
    <w:rsid w:val="009B66BE"/>
    <w:rsid w:val="009B678F"/>
    <w:rsid w:val="009B7219"/>
    <w:rsid w:val="009B797B"/>
    <w:rsid w:val="009C05CA"/>
    <w:rsid w:val="009C13EA"/>
    <w:rsid w:val="009C1641"/>
    <w:rsid w:val="009C1F52"/>
    <w:rsid w:val="009C2BE2"/>
    <w:rsid w:val="009C2BF4"/>
    <w:rsid w:val="009C3387"/>
    <w:rsid w:val="009C358E"/>
    <w:rsid w:val="009C3703"/>
    <w:rsid w:val="009C3A45"/>
    <w:rsid w:val="009C3C50"/>
    <w:rsid w:val="009C4438"/>
    <w:rsid w:val="009C4D77"/>
    <w:rsid w:val="009C5703"/>
    <w:rsid w:val="009C5B03"/>
    <w:rsid w:val="009C6291"/>
    <w:rsid w:val="009C6B48"/>
    <w:rsid w:val="009C7031"/>
    <w:rsid w:val="009C7AD4"/>
    <w:rsid w:val="009D007F"/>
    <w:rsid w:val="009D08A5"/>
    <w:rsid w:val="009D0C9B"/>
    <w:rsid w:val="009D1762"/>
    <w:rsid w:val="009D1990"/>
    <w:rsid w:val="009D1C1B"/>
    <w:rsid w:val="009D1C88"/>
    <w:rsid w:val="009D1E84"/>
    <w:rsid w:val="009D44BC"/>
    <w:rsid w:val="009D4534"/>
    <w:rsid w:val="009D48C6"/>
    <w:rsid w:val="009D49DC"/>
    <w:rsid w:val="009D4D42"/>
    <w:rsid w:val="009D4E79"/>
    <w:rsid w:val="009D596D"/>
    <w:rsid w:val="009D65E4"/>
    <w:rsid w:val="009D6811"/>
    <w:rsid w:val="009D69A6"/>
    <w:rsid w:val="009D77ED"/>
    <w:rsid w:val="009E0A22"/>
    <w:rsid w:val="009E0B10"/>
    <w:rsid w:val="009E1CBE"/>
    <w:rsid w:val="009E2C86"/>
    <w:rsid w:val="009E51ED"/>
    <w:rsid w:val="009E55D4"/>
    <w:rsid w:val="009E5FD9"/>
    <w:rsid w:val="009E6BEC"/>
    <w:rsid w:val="009E71F3"/>
    <w:rsid w:val="009E7510"/>
    <w:rsid w:val="009E7E9B"/>
    <w:rsid w:val="009F108D"/>
    <w:rsid w:val="009F2B2D"/>
    <w:rsid w:val="009F2C06"/>
    <w:rsid w:val="009F3F97"/>
    <w:rsid w:val="009F4376"/>
    <w:rsid w:val="009F48A9"/>
    <w:rsid w:val="009F5A67"/>
    <w:rsid w:val="009F5F85"/>
    <w:rsid w:val="009F6536"/>
    <w:rsid w:val="009F6BCC"/>
    <w:rsid w:val="009F6EF0"/>
    <w:rsid w:val="009F73C0"/>
    <w:rsid w:val="009F79D0"/>
    <w:rsid w:val="00A003E0"/>
    <w:rsid w:val="00A03A29"/>
    <w:rsid w:val="00A03BFB"/>
    <w:rsid w:val="00A044BC"/>
    <w:rsid w:val="00A051E8"/>
    <w:rsid w:val="00A0524F"/>
    <w:rsid w:val="00A0573E"/>
    <w:rsid w:val="00A060FA"/>
    <w:rsid w:val="00A06D62"/>
    <w:rsid w:val="00A07392"/>
    <w:rsid w:val="00A109AD"/>
    <w:rsid w:val="00A10E6A"/>
    <w:rsid w:val="00A11B27"/>
    <w:rsid w:val="00A1260A"/>
    <w:rsid w:val="00A1374F"/>
    <w:rsid w:val="00A13CB4"/>
    <w:rsid w:val="00A14076"/>
    <w:rsid w:val="00A1472F"/>
    <w:rsid w:val="00A16403"/>
    <w:rsid w:val="00A17FB2"/>
    <w:rsid w:val="00A20234"/>
    <w:rsid w:val="00A20342"/>
    <w:rsid w:val="00A20B5D"/>
    <w:rsid w:val="00A21559"/>
    <w:rsid w:val="00A21F76"/>
    <w:rsid w:val="00A22BBB"/>
    <w:rsid w:val="00A22C7B"/>
    <w:rsid w:val="00A22E61"/>
    <w:rsid w:val="00A23353"/>
    <w:rsid w:val="00A23355"/>
    <w:rsid w:val="00A2378D"/>
    <w:rsid w:val="00A23ED5"/>
    <w:rsid w:val="00A24359"/>
    <w:rsid w:val="00A25533"/>
    <w:rsid w:val="00A26B45"/>
    <w:rsid w:val="00A26C53"/>
    <w:rsid w:val="00A27EBC"/>
    <w:rsid w:val="00A3117F"/>
    <w:rsid w:val="00A31E3C"/>
    <w:rsid w:val="00A32205"/>
    <w:rsid w:val="00A32660"/>
    <w:rsid w:val="00A326E3"/>
    <w:rsid w:val="00A327B5"/>
    <w:rsid w:val="00A32B62"/>
    <w:rsid w:val="00A340C5"/>
    <w:rsid w:val="00A34221"/>
    <w:rsid w:val="00A3450E"/>
    <w:rsid w:val="00A35319"/>
    <w:rsid w:val="00A35A7D"/>
    <w:rsid w:val="00A36063"/>
    <w:rsid w:val="00A379E6"/>
    <w:rsid w:val="00A40312"/>
    <w:rsid w:val="00A404C0"/>
    <w:rsid w:val="00A40660"/>
    <w:rsid w:val="00A41C52"/>
    <w:rsid w:val="00A427AA"/>
    <w:rsid w:val="00A42DAD"/>
    <w:rsid w:val="00A432B1"/>
    <w:rsid w:val="00A43612"/>
    <w:rsid w:val="00A4368E"/>
    <w:rsid w:val="00A439DD"/>
    <w:rsid w:val="00A44982"/>
    <w:rsid w:val="00A45C74"/>
    <w:rsid w:val="00A4618A"/>
    <w:rsid w:val="00A461B9"/>
    <w:rsid w:val="00A46615"/>
    <w:rsid w:val="00A46BC4"/>
    <w:rsid w:val="00A4720C"/>
    <w:rsid w:val="00A47A01"/>
    <w:rsid w:val="00A509B8"/>
    <w:rsid w:val="00A50CC5"/>
    <w:rsid w:val="00A51043"/>
    <w:rsid w:val="00A512C4"/>
    <w:rsid w:val="00A512E8"/>
    <w:rsid w:val="00A552E6"/>
    <w:rsid w:val="00A55D7A"/>
    <w:rsid w:val="00A55F36"/>
    <w:rsid w:val="00A56424"/>
    <w:rsid w:val="00A56476"/>
    <w:rsid w:val="00A56E7D"/>
    <w:rsid w:val="00A608DC"/>
    <w:rsid w:val="00A609B0"/>
    <w:rsid w:val="00A60A80"/>
    <w:rsid w:val="00A60C5F"/>
    <w:rsid w:val="00A61069"/>
    <w:rsid w:val="00A61D48"/>
    <w:rsid w:val="00A62EF3"/>
    <w:rsid w:val="00A638C8"/>
    <w:rsid w:val="00A638D6"/>
    <w:rsid w:val="00A63912"/>
    <w:rsid w:val="00A63D36"/>
    <w:rsid w:val="00A644F7"/>
    <w:rsid w:val="00A64649"/>
    <w:rsid w:val="00A6469D"/>
    <w:rsid w:val="00A648CB"/>
    <w:rsid w:val="00A65558"/>
    <w:rsid w:val="00A655C0"/>
    <w:rsid w:val="00A65927"/>
    <w:rsid w:val="00A65D97"/>
    <w:rsid w:val="00A662AA"/>
    <w:rsid w:val="00A6656F"/>
    <w:rsid w:val="00A665B4"/>
    <w:rsid w:val="00A66B6D"/>
    <w:rsid w:val="00A67B89"/>
    <w:rsid w:val="00A70141"/>
    <w:rsid w:val="00A711C7"/>
    <w:rsid w:val="00A71419"/>
    <w:rsid w:val="00A715EF"/>
    <w:rsid w:val="00A71A72"/>
    <w:rsid w:val="00A71B94"/>
    <w:rsid w:val="00A7273C"/>
    <w:rsid w:val="00A738BC"/>
    <w:rsid w:val="00A73A35"/>
    <w:rsid w:val="00A73E11"/>
    <w:rsid w:val="00A740F3"/>
    <w:rsid w:val="00A74305"/>
    <w:rsid w:val="00A747B8"/>
    <w:rsid w:val="00A757B7"/>
    <w:rsid w:val="00A75825"/>
    <w:rsid w:val="00A75EDD"/>
    <w:rsid w:val="00A770B4"/>
    <w:rsid w:val="00A777CE"/>
    <w:rsid w:val="00A81C56"/>
    <w:rsid w:val="00A824DB"/>
    <w:rsid w:val="00A82F4C"/>
    <w:rsid w:val="00A835B5"/>
    <w:rsid w:val="00A83967"/>
    <w:rsid w:val="00A84764"/>
    <w:rsid w:val="00A855F1"/>
    <w:rsid w:val="00A85A0A"/>
    <w:rsid w:val="00A85B9C"/>
    <w:rsid w:val="00A85F70"/>
    <w:rsid w:val="00A8631B"/>
    <w:rsid w:val="00A867A8"/>
    <w:rsid w:val="00A86ABD"/>
    <w:rsid w:val="00A86F6C"/>
    <w:rsid w:val="00A879F5"/>
    <w:rsid w:val="00A903BD"/>
    <w:rsid w:val="00A904AB"/>
    <w:rsid w:val="00A9067F"/>
    <w:rsid w:val="00A90A45"/>
    <w:rsid w:val="00A914B2"/>
    <w:rsid w:val="00A91601"/>
    <w:rsid w:val="00A91C8B"/>
    <w:rsid w:val="00A93055"/>
    <w:rsid w:val="00A932AA"/>
    <w:rsid w:val="00A93854"/>
    <w:rsid w:val="00A93B73"/>
    <w:rsid w:val="00A941D5"/>
    <w:rsid w:val="00A94B9D"/>
    <w:rsid w:val="00A94F32"/>
    <w:rsid w:val="00A9540B"/>
    <w:rsid w:val="00A9556E"/>
    <w:rsid w:val="00A95A03"/>
    <w:rsid w:val="00A95A67"/>
    <w:rsid w:val="00A95E3C"/>
    <w:rsid w:val="00A96293"/>
    <w:rsid w:val="00A96C97"/>
    <w:rsid w:val="00A96D21"/>
    <w:rsid w:val="00AA0096"/>
    <w:rsid w:val="00AA0398"/>
    <w:rsid w:val="00AA095B"/>
    <w:rsid w:val="00AA11FB"/>
    <w:rsid w:val="00AA1487"/>
    <w:rsid w:val="00AA1689"/>
    <w:rsid w:val="00AA1AF4"/>
    <w:rsid w:val="00AA24C1"/>
    <w:rsid w:val="00AA2865"/>
    <w:rsid w:val="00AA28A0"/>
    <w:rsid w:val="00AA2C95"/>
    <w:rsid w:val="00AA3C64"/>
    <w:rsid w:val="00AA407A"/>
    <w:rsid w:val="00AA4DB4"/>
    <w:rsid w:val="00AA5446"/>
    <w:rsid w:val="00AA55CC"/>
    <w:rsid w:val="00AA5ACA"/>
    <w:rsid w:val="00AA6110"/>
    <w:rsid w:val="00AA61E5"/>
    <w:rsid w:val="00AA6260"/>
    <w:rsid w:val="00AA62B1"/>
    <w:rsid w:val="00AA68B6"/>
    <w:rsid w:val="00AA76BA"/>
    <w:rsid w:val="00AB07AC"/>
    <w:rsid w:val="00AB1930"/>
    <w:rsid w:val="00AB22FC"/>
    <w:rsid w:val="00AB23DB"/>
    <w:rsid w:val="00AB29DD"/>
    <w:rsid w:val="00AB3199"/>
    <w:rsid w:val="00AB3A2F"/>
    <w:rsid w:val="00AB3EC3"/>
    <w:rsid w:val="00AB435D"/>
    <w:rsid w:val="00AB4567"/>
    <w:rsid w:val="00AB4916"/>
    <w:rsid w:val="00AB56D2"/>
    <w:rsid w:val="00AB5C19"/>
    <w:rsid w:val="00AB6964"/>
    <w:rsid w:val="00AB6BAC"/>
    <w:rsid w:val="00AB736F"/>
    <w:rsid w:val="00AB796F"/>
    <w:rsid w:val="00AC0276"/>
    <w:rsid w:val="00AC0AB1"/>
    <w:rsid w:val="00AC0FF1"/>
    <w:rsid w:val="00AC103C"/>
    <w:rsid w:val="00AC162B"/>
    <w:rsid w:val="00AC2821"/>
    <w:rsid w:val="00AC2D40"/>
    <w:rsid w:val="00AC33B9"/>
    <w:rsid w:val="00AC4315"/>
    <w:rsid w:val="00AC4C02"/>
    <w:rsid w:val="00AC4C5D"/>
    <w:rsid w:val="00AC4DD4"/>
    <w:rsid w:val="00AC66FF"/>
    <w:rsid w:val="00AC6A1E"/>
    <w:rsid w:val="00AC7945"/>
    <w:rsid w:val="00AC7DEF"/>
    <w:rsid w:val="00AD0683"/>
    <w:rsid w:val="00AD124A"/>
    <w:rsid w:val="00AD1DC8"/>
    <w:rsid w:val="00AD22C7"/>
    <w:rsid w:val="00AD29D6"/>
    <w:rsid w:val="00AD3B81"/>
    <w:rsid w:val="00AD44A7"/>
    <w:rsid w:val="00AD4880"/>
    <w:rsid w:val="00AD4ED8"/>
    <w:rsid w:val="00AD501F"/>
    <w:rsid w:val="00AD5223"/>
    <w:rsid w:val="00AD56E6"/>
    <w:rsid w:val="00AD56EF"/>
    <w:rsid w:val="00AD6622"/>
    <w:rsid w:val="00AD750D"/>
    <w:rsid w:val="00AD788C"/>
    <w:rsid w:val="00AD7AE5"/>
    <w:rsid w:val="00AD7AF7"/>
    <w:rsid w:val="00AE0678"/>
    <w:rsid w:val="00AE0A9B"/>
    <w:rsid w:val="00AE0BFA"/>
    <w:rsid w:val="00AE0D4F"/>
    <w:rsid w:val="00AE1D01"/>
    <w:rsid w:val="00AE1D82"/>
    <w:rsid w:val="00AE228F"/>
    <w:rsid w:val="00AE29C4"/>
    <w:rsid w:val="00AE2D29"/>
    <w:rsid w:val="00AE2F54"/>
    <w:rsid w:val="00AE31DB"/>
    <w:rsid w:val="00AE3242"/>
    <w:rsid w:val="00AE3C93"/>
    <w:rsid w:val="00AE4316"/>
    <w:rsid w:val="00AE5116"/>
    <w:rsid w:val="00AE5434"/>
    <w:rsid w:val="00AE572D"/>
    <w:rsid w:val="00AE72AE"/>
    <w:rsid w:val="00AE79E1"/>
    <w:rsid w:val="00AE7B36"/>
    <w:rsid w:val="00AF13FE"/>
    <w:rsid w:val="00AF25D2"/>
    <w:rsid w:val="00AF25D6"/>
    <w:rsid w:val="00AF3AC8"/>
    <w:rsid w:val="00AF3B5A"/>
    <w:rsid w:val="00AF4117"/>
    <w:rsid w:val="00AF4890"/>
    <w:rsid w:val="00AF4E0D"/>
    <w:rsid w:val="00AF511F"/>
    <w:rsid w:val="00AF5D8C"/>
    <w:rsid w:val="00AF5E22"/>
    <w:rsid w:val="00AF6EE2"/>
    <w:rsid w:val="00AF7353"/>
    <w:rsid w:val="00B0056A"/>
    <w:rsid w:val="00B009D8"/>
    <w:rsid w:val="00B00FAF"/>
    <w:rsid w:val="00B018F6"/>
    <w:rsid w:val="00B01E49"/>
    <w:rsid w:val="00B028DF"/>
    <w:rsid w:val="00B03035"/>
    <w:rsid w:val="00B031EA"/>
    <w:rsid w:val="00B03FE0"/>
    <w:rsid w:val="00B04700"/>
    <w:rsid w:val="00B056D5"/>
    <w:rsid w:val="00B05A70"/>
    <w:rsid w:val="00B071D6"/>
    <w:rsid w:val="00B100EC"/>
    <w:rsid w:val="00B101FB"/>
    <w:rsid w:val="00B117A1"/>
    <w:rsid w:val="00B118C8"/>
    <w:rsid w:val="00B11900"/>
    <w:rsid w:val="00B1347F"/>
    <w:rsid w:val="00B13CD2"/>
    <w:rsid w:val="00B1472E"/>
    <w:rsid w:val="00B14A39"/>
    <w:rsid w:val="00B14CE3"/>
    <w:rsid w:val="00B15B22"/>
    <w:rsid w:val="00B16388"/>
    <w:rsid w:val="00B16A3F"/>
    <w:rsid w:val="00B16D9D"/>
    <w:rsid w:val="00B1700B"/>
    <w:rsid w:val="00B173D3"/>
    <w:rsid w:val="00B1783D"/>
    <w:rsid w:val="00B17951"/>
    <w:rsid w:val="00B17C1E"/>
    <w:rsid w:val="00B17D91"/>
    <w:rsid w:val="00B20DD4"/>
    <w:rsid w:val="00B21456"/>
    <w:rsid w:val="00B215C4"/>
    <w:rsid w:val="00B224BA"/>
    <w:rsid w:val="00B22897"/>
    <w:rsid w:val="00B2299E"/>
    <w:rsid w:val="00B22C89"/>
    <w:rsid w:val="00B24267"/>
    <w:rsid w:val="00B2522D"/>
    <w:rsid w:val="00B256EF"/>
    <w:rsid w:val="00B25BA6"/>
    <w:rsid w:val="00B26229"/>
    <w:rsid w:val="00B2712D"/>
    <w:rsid w:val="00B30527"/>
    <w:rsid w:val="00B312BA"/>
    <w:rsid w:val="00B32307"/>
    <w:rsid w:val="00B32606"/>
    <w:rsid w:val="00B32A29"/>
    <w:rsid w:val="00B32D06"/>
    <w:rsid w:val="00B33E6B"/>
    <w:rsid w:val="00B34246"/>
    <w:rsid w:val="00B3457F"/>
    <w:rsid w:val="00B3517A"/>
    <w:rsid w:val="00B3551A"/>
    <w:rsid w:val="00B355B9"/>
    <w:rsid w:val="00B36818"/>
    <w:rsid w:val="00B36CC4"/>
    <w:rsid w:val="00B372A8"/>
    <w:rsid w:val="00B37384"/>
    <w:rsid w:val="00B37F3D"/>
    <w:rsid w:val="00B37F8E"/>
    <w:rsid w:val="00B401AD"/>
    <w:rsid w:val="00B410C7"/>
    <w:rsid w:val="00B41842"/>
    <w:rsid w:val="00B41897"/>
    <w:rsid w:val="00B4198B"/>
    <w:rsid w:val="00B41AE0"/>
    <w:rsid w:val="00B41DB7"/>
    <w:rsid w:val="00B42905"/>
    <w:rsid w:val="00B42CA9"/>
    <w:rsid w:val="00B42DD0"/>
    <w:rsid w:val="00B4360E"/>
    <w:rsid w:val="00B43D0E"/>
    <w:rsid w:val="00B4534A"/>
    <w:rsid w:val="00B45555"/>
    <w:rsid w:val="00B45832"/>
    <w:rsid w:val="00B45FB0"/>
    <w:rsid w:val="00B46BFB"/>
    <w:rsid w:val="00B50FAC"/>
    <w:rsid w:val="00B51756"/>
    <w:rsid w:val="00B52599"/>
    <w:rsid w:val="00B525B1"/>
    <w:rsid w:val="00B5264F"/>
    <w:rsid w:val="00B52E28"/>
    <w:rsid w:val="00B5382B"/>
    <w:rsid w:val="00B53CFA"/>
    <w:rsid w:val="00B540CE"/>
    <w:rsid w:val="00B54121"/>
    <w:rsid w:val="00B5448E"/>
    <w:rsid w:val="00B546AE"/>
    <w:rsid w:val="00B5513F"/>
    <w:rsid w:val="00B55713"/>
    <w:rsid w:val="00B55D90"/>
    <w:rsid w:val="00B56F9F"/>
    <w:rsid w:val="00B57128"/>
    <w:rsid w:val="00B572F6"/>
    <w:rsid w:val="00B57B1F"/>
    <w:rsid w:val="00B60063"/>
    <w:rsid w:val="00B60121"/>
    <w:rsid w:val="00B61096"/>
    <w:rsid w:val="00B613BD"/>
    <w:rsid w:val="00B6169A"/>
    <w:rsid w:val="00B61F5C"/>
    <w:rsid w:val="00B6232E"/>
    <w:rsid w:val="00B62768"/>
    <w:rsid w:val="00B62922"/>
    <w:rsid w:val="00B62F8D"/>
    <w:rsid w:val="00B6307B"/>
    <w:rsid w:val="00B6318F"/>
    <w:rsid w:val="00B6412A"/>
    <w:rsid w:val="00B6471F"/>
    <w:rsid w:val="00B64CCB"/>
    <w:rsid w:val="00B65AD1"/>
    <w:rsid w:val="00B65BEF"/>
    <w:rsid w:val="00B661E1"/>
    <w:rsid w:val="00B66301"/>
    <w:rsid w:val="00B6661E"/>
    <w:rsid w:val="00B667FE"/>
    <w:rsid w:val="00B67239"/>
    <w:rsid w:val="00B675BE"/>
    <w:rsid w:val="00B67805"/>
    <w:rsid w:val="00B67BEE"/>
    <w:rsid w:val="00B70337"/>
    <w:rsid w:val="00B707A1"/>
    <w:rsid w:val="00B715ED"/>
    <w:rsid w:val="00B72659"/>
    <w:rsid w:val="00B72C70"/>
    <w:rsid w:val="00B72C8A"/>
    <w:rsid w:val="00B72DB9"/>
    <w:rsid w:val="00B72FF3"/>
    <w:rsid w:val="00B73AB3"/>
    <w:rsid w:val="00B73B93"/>
    <w:rsid w:val="00B73EA6"/>
    <w:rsid w:val="00B73F90"/>
    <w:rsid w:val="00B7411B"/>
    <w:rsid w:val="00B750B1"/>
    <w:rsid w:val="00B752B8"/>
    <w:rsid w:val="00B7569C"/>
    <w:rsid w:val="00B75762"/>
    <w:rsid w:val="00B76173"/>
    <w:rsid w:val="00B765AE"/>
    <w:rsid w:val="00B802CA"/>
    <w:rsid w:val="00B809E2"/>
    <w:rsid w:val="00B80E8D"/>
    <w:rsid w:val="00B824E5"/>
    <w:rsid w:val="00B825BD"/>
    <w:rsid w:val="00B836F7"/>
    <w:rsid w:val="00B83C7F"/>
    <w:rsid w:val="00B845A2"/>
    <w:rsid w:val="00B8489D"/>
    <w:rsid w:val="00B8616E"/>
    <w:rsid w:val="00B86C3E"/>
    <w:rsid w:val="00B872F7"/>
    <w:rsid w:val="00B877FD"/>
    <w:rsid w:val="00B9129B"/>
    <w:rsid w:val="00B913D2"/>
    <w:rsid w:val="00B92146"/>
    <w:rsid w:val="00B92302"/>
    <w:rsid w:val="00B926D7"/>
    <w:rsid w:val="00B92D7E"/>
    <w:rsid w:val="00B931CF"/>
    <w:rsid w:val="00B93AA3"/>
    <w:rsid w:val="00B93B31"/>
    <w:rsid w:val="00B93EE2"/>
    <w:rsid w:val="00B943AA"/>
    <w:rsid w:val="00B94F8F"/>
    <w:rsid w:val="00B9520C"/>
    <w:rsid w:val="00B955FE"/>
    <w:rsid w:val="00B959D5"/>
    <w:rsid w:val="00B959DB"/>
    <w:rsid w:val="00B95E01"/>
    <w:rsid w:val="00B9769A"/>
    <w:rsid w:val="00B97933"/>
    <w:rsid w:val="00B97CA1"/>
    <w:rsid w:val="00B97E31"/>
    <w:rsid w:val="00BA0621"/>
    <w:rsid w:val="00BA09CF"/>
    <w:rsid w:val="00BA13FF"/>
    <w:rsid w:val="00BA1802"/>
    <w:rsid w:val="00BA19CB"/>
    <w:rsid w:val="00BA1A4C"/>
    <w:rsid w:val="00BA2A1D"/>
    <w:rsid w:val="00BA36CC"/>
    <w:rsid w:val="00BA3904"/>
    <w:rsid w:val="00BA467E"/>
    <w:rsid w:val="00BA4F52"/>
    <w:rsid w:val="00BA53CB"/>
    <w:rsid w:val="00BA55DD"/>
    <w:rsid w:val="00BA5DB6"/>
    <w:rsid w:val="00BA6575"/>
    <w:rsid w:val="00BA6990"/>
    <w:rsid w:val="00BA6A3B"/>
    <w:rsid w:val="00BA7DED"/>
    <w:rsid w:val="00BB07FF"/>
    <w:rsid w:val="00BB0B75"/>
    <w:rsid w:val="00BB0D2B"/>
    <w:rsid w:val="00BB163D"/>
    <w:rsid w:val="00BB2251"/>
    <w:rsid w:val="00BB29A1"/>
    <w:rsid w:val="00BB2B2A"/>
    <w:rsid w:val="00BB2BC6"/>
    <w:rsid w:val="00BB3C70"/>
    <w:rsid w:val="00BB48BE"/>
    <w:rsid w:val="00BB49A3"/>
    <w:rsid w:val="00BB4F86"/>
    <w:rsid w:val="00BC083D"/>
    <w:rsid w:val="00BC0891"/>
    <w:rsid w:val="00BC0CC7"/>
    <w:rsid w:val="00BC0D1E"/>
    <w:rsid w:val="00BC0E8F"/>
    <w:rsid w:val="00BC2799"/>
    <w:rsid w:val="00BC29AA"/>
    <w:rsid w:val="00BC2F75"/>
    <w:rsid w:val="00BC3458"/>
    <w:rsid w:val="00BC3587"/>
    <w:rsid w:val="00BC3B32"/>
    <w:rsid w:val="00BC3FBA"/>
    <w:rsid w:val="00BC44AD"/>
    <w:rsid w:val="00BC4D0A"/>
    <w:rsid w:val="00BC50D2"/>
    <w:rsid w:val="00BC5311"/>
    <w:rsid w:val="00BC5D19"/>
    <w:rsid w:val="00BC5EC4"/>
    <w:rsid w:val="00BC6308"/>
    <w:rsid w:val="00BC75BA"/>
    <w:rsid w:val="00BC7717"/>
    <w:rsid w:val="00BD033B"/>
    <w:rsid w:val="00BD06D3"/>
    <w:rsid w:val="00BD0C70"/>
    <w:rsid w:val="00BD2197"/>
    <w:rsid w:val="00BD2AD6"/>
    <w:rsid w:val="00BD2E21"/>
    <w:rsid w:val="00BD314A"/>
    <w:rsid w:val="00BD3426"/>
    <w:rsid w:val="00BD48D6"/>
    <w:rsid w:val="00BD4D24"/>
    <w:rsid w:val="00BD533B"/>
    <w:rsid w:val="00BD75C7"/>
    <w:rsid w:val="00BD772A"/>
    <w:rsid w:val="00BD7D6B"/>
    <w:rsid w:val="00BD7E40"/>
    <w:rsid w:val="00BE01EC"/>
    <w:rsid w:val="00BE090D"/>
    <w:rsid w:val="00BE0961"/>
    <w:rsid w:val="00BE1889"/>
    <w:rsid w:val="00BE316B"/>
    <w:rsid w:val="00BE3E31"/>
    <w:rsid w:val="00BE45E4"/>
    <w:rsid w:val="00BE4946"/>
    <w:rsid w:val="00BE4EF4"/>
    <w:rsid w:val="00BE5D8B"/>
    <w:rsid w:val="00BE5F89"/>
    <w:rsid w:val="00BE63AD"/>
    <w:rsid w:val="00BE7257"/>
    <w:rsid w:val="00BE7806"/>
    <w:rsid w:val="00BE787C"/>
    <w:rsid w:val="00BF025A"/>
    <w:rsid w:val="00BF15B8"/>
    <w:rsid w:val="00BF23B5"/>
    <w:rsid w:val="00BF2D2E"/>
    <w:rsid w:val="00BF3D51"/>
    <w:rsid w:val="00BF3EB0"/>
    <w:rsid w:val="00BF44AF"/>
    <w:rsid w:val="00BF5E8C"/>
    <w:rsid w:val="00BF6C10"/>
    <w:rsid w:val="00BF7710"/>
    <w:rsid w:val="00BF7729"/>
    <w:rsid w:val="00BF78A0"/>
    <w:rsid w:val="00BF7C96"/>
    <w:rsid w:val="00BF7DF5"/>
    <w:rsid w:val="00C00701"/>
    <w:rsid w:val="00C01602"/>
    <w:rsid w:val="00C02A53"/>
    <w:rsid w:val="00C03463"/>
    <w:rsid w:val="00C03809"/>
    <w:rsid w:val="00C03B59"/>
    <w:rsid w:val="00C04456"/>
    <w:rsid w:val="00C04775"/>
    <w:rsid w:val="00C047CA"/>
    <w:rsid w:val="00C0491F"/>
    <w:rsid w:val="00C05089"/>
    <w:rsid w:val="00C05398"/>
    <w:rsid w:val="00C057E8"/>
    <w:rsid w:val="00C05E22"/>
    <w:rsid w:val="00C0628E"/>
    <w:rsid w:val="00C063BB"/>
    <w:rsid w:val="00C0751E"/>
    <w:rsid w:val="00C1082B"/>
    <w:rsid w:val="00C1248B"/>
    <w:rsid w:val="00C127B2"/>
    <w:rsid w:val="00C12F57"/>
    <w:rsid w:val="00C14B9E"/>
    <w:rsid w:val="00C15568"/>
    <w:rsid w:val="00C15CDD"/>
    <w:rsid w:val="00C15DC8"/>
    <w:rsid w:val="00C16D0F"/>
    <w:rsid w:val="00C16E40"/>
    <w:rsid w:val="00C1738B"/>
    <w:rsid w:val="00C174B4"/>
    <w:rsid w:val="00C17898"/>
    <w:rsid w:val="00C17A0A"/>
    <w:rsid w:val="00C17AE8"/>
    <w:rsid w:val="00C205F4"/>
    <w:rsid w:val="00C2122C"/>
    <w:rsid w:val="00C21534"/>
    <w:rsid w:val="00C22551"/>
    <w:rsid w:val="00C22624"/>
    <w:rsid w:val="00C231C8"/>
    <w:rsid w:val="00C247BB"/>
    <w:rsid w:val="00C24EA3"/>
    <w:rsid w:val="00C25087"/>
    <w:rsid w:val="00C2557D"/>
    <w:rsid w:val="00C259B6"/>
    <w:rsid w:val="00C263B1"/>
    <w:rsid w:val="00C2656D"/>
    <w:rsid w:val="00C273B1"/>
    <w:rsid w:val="00C274D1"/>
    <w:rsid w:val="00C27F9F"/>
    <w:rsid w:val="00C31995"/>
    <w:rsid w:val="00C31EC1"/>
    <w:rsid w:val="00C33526"/>
    <w:rsid w:val="00C33D58"/>
    <w:rsid w:val="00C340AA"/>
    <w:rsid w:val="00C34968"/>
    <w:rsid w:val="00C354C1"/>
    <w:rsid w:val="00C364CE"/>
    <w:rsid w:val="00C36D33"/>
    <w:rsid w:val="00C36DEA"/>
    <w:rsid w:val="00C36FFB"/>
    <w:rsid w:val="00C37D4D"/>
    <w:rsid w:val="00C40091"/>
    <w:rsid w:val="00C40819"/>
    <w:rsid w:val="00C4084C"/>
    <w:rsid w:val="00C426F3"/>
    <w:rsid w:val="00C42768"/>
    <w:rsid w:val="00C438AF"/>
    <w:rsid w:val="00C440DE"/>
    <w:rsid w:val="00C447A4"/>
    <w:rsid w:val="00C45030"/>
    <w:rsid w:val="00C4586C"/>
    <w:rsid w:val="00C4592D"/>
    <w:rsid w:val="00C45CB9"/>
    <w:rsid w:val="00C46026"/>
    <w:rsid w:val="00C4604E"/>
    <w:rsid w:val="00C461D3"/>
    <w:rsid w:val="00C4635F"/>
    <w:rsid w:val="00C50096"/>
    <w:rsid w:val="00C513D3"/>
    <w:rsid w:val="00C525EB"/>
    <w:rsid w:val="00C52B81"/>
    <w:rsid w:val="00C52DDE"/>
    <w:rsid w:val="00C52DFC"/>
    <w:rsid w:val="00C53099"/>
    <w:rsid w:val="00C53239"/>
    <w:rsid w:val="00C53707"/>
    <w:rsid w:val="00C53B4A"/>
    <w:rsid w:val="00C53F08"/>
    <w:rsid w:val="00C54BB0"/>
    <w:rsid w:val="00C55679"/>
    <w:rsid w:val="00C55724"/>
    <w:rsid w:val="00C55BAE"/>
    <w:rsid w:val="00C55BD6"/>
    <w:rsid w:val="00C55F39"/>
    <w:rsid w:val="00C56785"/>
    <w:rsid w:val="00C56904"/>
    <w:rsid w:val="00C574AA"/>
    <w:rsid w:val="00C576CF"/>
    <w:rsid w:val="00C57A01"/>
    <w:rsid w:val="00C57DD8"/>
    <w:rsid w:val="00C60ABF"/>
    <w:rsid w:val="00C60D28"/>
    <w:rsid w:val="00C60D67"/>
    <w:rsid w:val="00C60E55"/>
    <w:rsid w:val="00C61583"/>
    <w:rsid w:val="00C625FE"/>
    <w:rsid w:val="00C627CA"/>
    <w:rsid w:val="00C62B4A"/>
    <w:rsid w:val="00C6331E"/>
    <w:rsid w:val="00C640AB"/>
    <w:rsid w:val="00C6427D"/>
    <w:rsid w:val="00C643BD"/>
    <w:rsid w:val="00C6486B"/>
    <w:rsid w:val="00C64BA7"/>
    <w:rsid w:val="00C64C84"/>
    <w:rsid w:val="00C64E9D"/>
    <w:rsid w:val="00C664C9"/>
    <w:rsid w:val="00C66749"/>
    <w:rsid w:val="00C66918"/>
    <w:rsid w:val="00C6734C"/>
    <w:rsid w:val="00C67FD1"/>
    <w:rsid w:val="00C70A1B"/>
    <w:rsid w:val="00C70B34"/>
    <w:rsid w:val="00C71056"/>
    <w:rsid w:val="00C71150"/>
    <w:rsid w:val="00C7119E"/>
    <w:rsid w:val="00C71682"/>
    <w:rsid w:val="00C73239"/>
    <w:rsid w:val="00C75086"/>
    <w:rsid w:val="00C75157"/>
    <w:rsid w:val="00C7577D"/>
    <w:rsid w:val="00C75FD6"/>
    <w:rsid w:val="00C76462"/>
    <w:rsid w:val="00C76903"/>
    <w:rsid w:val="00C76DD3"/>
    <w:rsid w:val="00C77373"/>
    <w:rsid w:val="00C77810"/>
    <w:rsid w:val="00C779D9"/>
    <w:rsid w:val="00C77A5B"/>
    <w:rsid w:val="00C81579"/>
    <w:rsid w:val="00C81971"/>
    <w:rsid w:val="00C81FAB"/>
    <w:rsid w:val="00C827C6"/>
    <w:rsid w:val="00C828E9"/>
    <w:rsid w:val="00C829A3"/>
    <w:rsid w:val="00C82E8F"/>
    <w:rsid w:val="00C830A5"/>
    <w:rsid w:val="00C84E17"/>
    <w:rsid w:val="00C84F5B"/>
    <w:rsid w:val="00C85BEF"/>
    <w:rsid w:val="00C86709"/>
    <w:rsid w:val="00C87106"/>
    <w:rsid w:val="00C87AC9"/>
    <w:rsid w:val="00C90844"/>
    <w:rsid w:val="00C90ABD"/>
    <w:rsid w:val="00C9145B"/>
    <w:rsid w:val="00C92105"/>
    <w:rsid w:val="00C93340"/>
    <w:rsid w:val="00C93360"/>
    <w:rsid w:val="00C93DFD"/>
    <w:rsid w:val="00C94104"/>
    <w:rsid w:val="00C94464"/>
    <w:rsid w:val="00C94B8F"/>
    <w:rsid w:val="00C95C3E"/>
    <w:rsid w:val="00C95CAD"/>
    <w:rsid w:val="00C95CD3"/>
    <w:rsid w:val="00C95D75"/>
    <w:rsid w:val="00C95E8F"/>
    <w:rsid w:val="00C9612C"/>
    <w:rsid w:val="00C97A12"/>
    <w:rsid w:val="00C97B76"/>
    <w:rsid w:val="00CA0DCD"/>
    <w:rsid w:val="00CA1001"/>
    <w:rsid w:val="00CA12F8"/>
    <w:rsid w:val="00CA1C39"/>
    <w:rsid w:val="00CA2EA1"/>
    <w:rsid w:val="00CA303E"/>
    <w:rsid w:val="00CA34D6"/>
    <w:rsid w:val="00CA3EDF"/>
    <w:rsid w:val="00CA48B3"/>
    <w:rsid w:val="00CA5413"/>
    <w:rsid w:val="00CA56EB"/>
    <w:rsid w:val="00CA74BC"/>
    <w:rsid w:val="00CB0088"/>
    <w:rsid w:val="00CB07B8"/>
    <w:rsid w:val="00CB0F01"/>
    <w:rsid w:val="00CB14CD"/>
    <w:rsid w:val="00CB14F8"/>
    <w:rsid w:val="00CB1C1D"/>
    <w:rsid w:val="00CB2D3C"/>
    <w:rsid w:val="00CB33B8"/>
    <w:rsid w:val="00CB3AB1"/>
    <w:rsid w:val="00CB42D2"/>
    <w:rsid w:val="00CB4A52"/>
    <w:rsid w:val="00CB4CB4"/>
    <w:rsid w:val="00CB5182"/>
    <w:rsid w:val="00CB5D6A"/>
    <w:rsid w:val="00CB6BF1"/>
    <w:rsid w:val="00CC073E"/>
    <w:rsid w:val="00CC085F"/>
    <w:rsid w:val="00CC09C4"/>
    <w:rsid w:val="00CC0D6F"/>
    <w:rsid w:val="00CC256A"/>
    <w:rsid w:val="00CC2688"/>
    <w:rsid w:val="00CC37FF"/>
    <w:rsid w:val="00CC5312"/>
    <w:rsid w:val="00CC5544"/>
    <w:rsid w:val="00CC56A2"/>
    <w:rsid w:val="00CC581C"/>
    <w:rsid w:val="00CC5ADA"/>
    <w:rsid w:val="00CC5B0D"/>
    <w:rsid w:val="00CC6908"/>
    <w:rsid w:val="00CD0D16"/>
    <w:rsid w:val="00CD0F68"/>
    <w:rsid w:val="00CD0F86"/>
    <w:rsid w:val="00CD1282"/>
    <w:rsid w:val="00CD13EC"/>
    <w:rsid w:val="00CD1B80"/>
    <w:rsid w:val="00CD21D2"/>
    <w:rsid w:val="00CD3A43"/>
    <w:rsid w:val="00CD403B"/>
    <w:rsid w:val="00CD4E08"/>
    <w:rsid w:val="00CD518C"/>
    <w:rsid w:val="00CD5C90"/>
    <w:rsid w:val="00CD5E69"/>
    <w:rsid w:val="00CD5E95"/>
    <w:rsid w:val="00CD62F9"/>
    <w:rsid w:val="00CD6590"/>
    <w:rsid w:val="00CD65F5"/>
    <w:rsid w:val="00CD766F"/>
    <w:rsid w:val="00CD7F0D"/>
    <w:rsid w:val="00CE00C4"/>
    <w:rsid w:val="00CE063C"/>
    <w:rsid w:val="00CE09C4"/>
    <w:rsid w:val="00CE0A57"/>
    <w:rsid w:val="00CE0A6D"/>
    <w:rsid w:val="00CE0C50"/>
    <w:rsid w:val="00CE0F62"/>
    <w:rsid w:val="00CE158F"/>
    <w:rsid w:val="00CE16FE"/>
    <w:rsid w:val="00CE24B5"/>
    <w:rsid w:val="00CE389A"/>
    <w:rsid w:val="00CE434D"/>
    <w:rsid w:val="00CE43C1"/>
    <w:rsid w:val="00CE4A3B"/>
    <w:rsid w:val="00CE4DB5"/>
    <w:rsid w:val="00CE4EF9"/>
    <w:rsid w:val="00CE51DA"/>
    <w:rsid w:val="00CE5514"/>
    <w:rsid w:val="00CE5555"/>
    <w:rsid w:val="00CE5824"/>
    <w:rsid w:val="00CE59D0"/>
    <w:rsid w:val="00CE5A1C"/>
    <w:rsid w:val="00CE5AE6"/>
    <w:rsid w:val="00CE5B0A"/>
    <w:rsid w:val="00CE5C97"/>
    <w:rsid w:val="00CE6D8C"/>
    <w:rsid w:val="00CE765C"/>
    <w:rsid w:val="00CE7762"/>
    <w:rsid w:val="00CF0EB2"/>
    <w:rsid w:val="00CF2205"/>
    <w:rsid w:val="00CF2B39"/>
    <w:rsid w:val="00CF3A67"/>
    <w:rsid w:val="00CF4A56"/>
    <w:rsid w:val="00CF4EC4"/>
    <w:rsid w:val="00CF53D5"/>
    <w:rsid w:val="00CF5AB1"/>
    <w:rsid w:val="00CF6911"/>
    <w:rsid w:val="00CF702D"/>
    <w:rsid w:val="00CF7396"/>
    <w:rsid w:val="00CF7569"/>
    <w:rsid w:val="00D000DD"/>
    <w:rsid w:val="00D001AA"/>
    <w:rsid w:val="00D004E4"/>
    <w:rsid w:val="00D00D69"/>
    <w:rsid w:val="00D01582"/>
    <w:rsid w:val="00D015EE"/>
    <w:rsid w:val="00D030C7"/>
    <w:rsid w:val="00D033DB"/>
    <w:rsid w:val="00D0352D"/>
    <w:rsid w:val="00D03928"/>
    <w:rsid w:val="00D03BB6"/>
    <w:rsid w:val="00D049D5"/>
    <w:rsid w:val="00D04EA6"/>
    <w:rsid w:val="00D04EE8"/>
    <w:rsid w:val="00D05436"/>
    <w:rsid w:val="00D06AF7"/>
    <w:rsid w:val="00D102D6"/>
    <w:rsid w:val="00D106CB"/>
    <w:rsid w:val="00D11B8E"/>
    <w:rsid w:val="00D122BE"/>
    <w:rsid w:val="00D1236E"/>
    <w:rsid w:val="00D127C1"/>
    <w:rsid w:val="00D12A9B"/>
    <w:rsid w:val="00D134B8"/>
    <w:rsid w:val="00D13803"/>
    <w:rsid w:val="00D15063"/>
    <w:rsid w:val="00D15DFF"/>
    <w:rsid w:val="00D162FB"/>
    <w:rsid w:val="00D1640D"/>
    <w:rsid w:val="00D167CD"/>
    <w:rsid w:val="00D17215"/>
    <w:rsid w:val="00D17AC5"/>
    <w:rsid w:val="00D17D75"/>
    <w:rsid w:val="00D2008A"/>
    <w:rsid w:val="00D21ADE"/>
    <w:rsid w:val="00D21C91"/>
    <w:rsid w:val="00D21DB9"/>
    <w:rsid w:val="00D2219A"/>
    <w:rsid w:val="00D22CA9"/>
    <w:rsid w:val="00D23D41"/>
    <w:rsid w:val="00D23EAE"/>
    <w:rsid w:val="00D24226"/>
    <w:rsid w:val="00D24931"/>
    <w:rsid w:val="00D255AB"/>
    <w:rsid w:val="00D25B40"/>
    <w:rsid w:val="00D261F5"/>
    <w:rsid w:val="00D26208"/>
    <w:rsid w:val="00D2630E"/>
    <w:rsid w:val="00D26BE4"/>
    <w:rsid w:val="00D26E0E"/>
    <w:rsid w:val="00D27E2B"/>
    <w:rsid w:val="00D27EC7"/>
    <w:rsid w:val="00D30077"/>
    <w:rsid w:val="00D305DF"/>
    <w:rsid w:val="00D30BBD"/>
    <w:rsid w:val="00D30D3E"/>
    <w:rsid w:val="00D310B5"/>
    <w:rsid w:val="00D31123"/>
    <w:rsid w:val="00D31631"/>
    <w:rsid w:val="00D31654"/>
    <w:rsid w:val="00D319D0"/>
    <w:rsid w:val="00D32145"/>
    <w:rsid w:val="00D32232"/>
    <w:rsid w:val="00D33024"/>
    <w:rsid w:val="00D330CD"/>
    <w:rsid w:val="00D33A20"/>
    <w:rsid w:val="00D34BE1"/>
    <w:rsid w:val="00D34D21"/>
    <w:rsid w:val="00D36072"/>
    <w:rsid w:val="00D36B0D"/>
    <w:rsid w:val="00D36F45"/>
    <w:rsid w:val="00D371AE"/>
    <w:rsid w:val="00D37476"/>
    <w:rsid w:val="00D37A7A"/>
    <w:rsid w:val="00D37D7E"/>
    <w:rsid w:val="00D40FF1"/>
    <w:rsid w:val="00D4129D"/>
    <w:rsid w:val="00D41D88"/>
    <w:rsid w:val="00D42523"/>
    <w:rsid w:val="00D425CB"/>
    <w:rsid w:val="00D4295E"/>
    <w:rsid w:val="00D42F00"/>
    <w:rsid w:val="00D42FB8"/>
    <w:rsid w:val="00D43527"/>
    <w:rsid w:val="00D435E3"/>
    <w:rsid w:val="00D43CD8"/>
    <w:rsid w:val="00D43EA8"/>
    <w:rsid w:val="00D440BB"/>
    <w:rsid w:val="00D44275"/>
    <w:rsid w:val="00D442F5"/>
    <w:rsid w:val="00D44461"/>
    <w:rsid w:val="00D446D3"/>
    <w:rsid w:val="00D4495C"/>
    <w:rsid w:val="00D44DD1"/>
    <w:rsid w:val="00D45CD5"/>
    <w:rsid w:val="00D46A0A"/>
    <w:rsid w:val="00D46DF0"/>
    <w:rsid w:val="00D475F3"/>
    <w:rsid w:val="00D47C6D"/>
    <w:rsid w:val="00D47EA0"/>
    <w:rsid w:val="00D517CC"/>
    <w:rsid w:val="00D524B9"/>
    <w:rsid w:val="00D52A14"/>
    <w:rsid w:val="00D54D0B"/>
    <w:rsid w:val="00D551CD"/>
    <w:rsid w:val="00D56424"/>
    <w:rsid w:val="00D56626"/>
    <w:rsid w:val="00D566C9"/>
    <w:rsid w:val="00D570FA"/>
    <w:rsid w:val="00D5750E"/>
    <w:rsid w:val="00D57BC6"/>
    <w:rsid w:val="00D600E4"/>
    <w:rsid w:val="00D60CD0"/>
    <w:rsid w:val="00D60F5C"/>
    <w:rsid w:val="00D61E11"/>
    <w:rsid w:val="00D6233F"/>
    <w:rsid w:val="00D62633"/>
    <w:rsid w:val="00D6274B"/>
    <w:rsid w:val="00D628DC"/>
    <w:rsid w:val="00D62A37"/>
    <w:rsid w:val="00D62DA4"/>
    <w:rsid w:val="00D62E51"/>
    <w:rsid w:val="00D62FE1"/>
    <w:rsid w:val="00D6394C"/>
    <w:rsid w:val="00D64507"/>
    <w:rsid w:val="00D64597"/>
    <w:rsid w:val="00D64614"/>
    <w:rsid w:val="00D6491C"/>
    <w:rsid w:val="00D65019"/>
    <w:rsid w:val="00D654DD"/>
    <w:rsid w:val="00D657E0"/>
    <w:rsid w:val="00D670A8"/>
    <w:rsid w:val="00D6743D"/>
    <w:rsid w:val="00D678A3"/>
    <w:rsid w:val="00D67A68"/>
    <w:rsid w:val="00D67E2C"/>
    <w:rsid w:val="00D7048F"/>
    <w:rsid w:val="00D70E1E"/>
    <w:rsid w:val="00D70ED4"/>
    <w:rsid w:val="00D71323"/>
    <w:rsid w:val="00D71546"/>
    <w:rsid w:val="00D71685"/>
    <w:rsid w:val="00D71BA2"/>
    <w:rsid w:val="00D7226B"/>
    <w:rsid w:val="00D7250E"/>
    <w:rsid w:val="00D7344F"/>
    <w:rsid w:val="00D74462"/>
    <w:rsid w:val="00D74CA6"/>
    <w:rsid w:val="00D74DCF"/>
    <w:rsid w:val="00D7512D"/>
    <w:rsid w:val="00D753B8"/>
    <w:rsid w:val="00D76A55"/>
    <w:rsid w:val="00D76E9C"/>
    <w:rsid w:val="00D76EDD"/>
    <w:rsid w:val="00D7735B"/>
    <w:rsid w:val="00D7757E"/>
    <w:rsid w:val="00D804AE"/>
    <w:rsid w:val="00D80C09"/>
    <w:rsid w:val="00D812FC"/>
    <w:rsid w:val="00D8139B"/>
    <w:rsid w:val="00D81987"/>
    <w:rsid w:val="00D838D6"/>
    <w:rsid w:val="00D85DE8"/>
    <w:rsid w:val="00D86E3C"/>
    <w:rsid w:val="00D871DA"/>
    <w:rsid w:val="00D909E3"/>
    <w:rsid w:val="00D914A6"/>
    <w:rsid w:val="00D9192B"/>
    <w:rsid w:val="00D919A5"/>
    <w:rsid w:val="00D91A0C"/>
    <w:rsid w:val="00D920B1"/>
    <w:rsid w:val="00D925C2"/>
    <w:rsid w:val="00D93805"/>
    <w:rsid w:val="00D939F8"/>
    <w:rsid w:val="00D943A1"/>
    <w:rsid w:val="00D944E9"/>
    <w:rsid w:val="00D9523E"/>
    <w:rsid w:val="00D95E31"/>
    <w:rsid w:val="00D9614D"/>
    <w:rsid w:val="00D97E7F"/>
    <w:rsid w:val="00DA113B"/>
    <w:rsid w:val="00DA2385"/>
    <w:rsid w:val="00DA259A"/>
    <w:rsid w:val="00DA3912"/>
    <w:rsid w:val="00DA3DAA"/>
    <w:rsid w:val="00DA4D2F"/>
    <w:rsid w:val="00DA513C"/>
    <w:rsid w:val="00DA52A6"/>
    <w:rsid w:val="00DA599B"/>
    <w:rsid w:val="00DA65C9"/>
    <w:rsid w:val="00DA7958"/>
    <w:rsid w:val="00DB084C"/>
    <w:rsid w:val="00DB1477"/>
    <w:rsid w:val="00DB1C07"/>
    <w:rsid w:val="00DB1EF4"/>
    <w:rsid w:val="00DB2E50"/>
    <w:rsid w:val="00DB380A"/>
    <w:rsid w:val="00DB3BD6"/>
    <w:rsid w:val="00DB3D73"/>
    <w:rsid w:val="00DB3DC9"/>
    <w:rsid w:val="00DB404C"/>
    <w:rsid w:val="00DB4A5C"/>
    <w:rsid w:val="00DB57CA"/>
    <w:rsid w:val="00DB62C3"/>
    <w:rsid w:val="00DB6A4C"/>
    <w:rsid w:val="00DB7595"/>
    <w:rsid w:val="00DC078C"/>
    <w:rsid w:val="00DC09D3"/>
    <w:rsid w:val="00DC1A26"/>
    <w:rsid w:val="00DC1A96"/>
    <w:rsid w:val="00DC1DF2"/>
    <w:rsid w:val="00DC2276"/>
    <w:rsid w:val="00DC3171"/>
    <w:rsid w:val="00DC3246"/>
    <w:rsid w:val="00DC359F"/>
    <w:rsid w:val="00DC37AD"/>
    <w:rsid w:val="00DC3DD9"/>
    <w:rsid w:val="00DC41FD"/>
    <w:rsid w:val="00DC438A"/>
    <w:rsid w:val="00DC5B1A"/>
    <w:rsid w:val="00DC68B6"/>
    <w:rsid w:val="00DC6CBD"/>
    <w:rsid w:val="00DC71A9"/>
    <w:rsid w:val="00DC7553"/>
    <w:rsid w:val="00DC7B19"/>
    <w:rsid w:val="00DD086D"/>
    <w:rsid w:val="00DD0C2C"/>
    <w:rsid w:val="00DD136B"/>
    <w:rsid w:val="00DD150A"/>
    <w:rsid w:val="00DD28AE"/>
    <w:rsid w:val="00DD2F2F"/>
    <w:rsid w:val="00DD3B47"/>
    <w:rsid w:val="00DD3D0B"/>
    <w:rsid w:val="00DD45D1"/>
    <w:rsid w:val="00DD4889"/>
    <w:rsid w:val="00DD4B8D"/>
    <w:rsid w:val="00DD585E"/>
    <w:rsid w:val="00DD5D59"/>
    <w:rsid w:val="00DD618B"/>
    <w:rsid w:val="00DD6A39"/>
    <w:rsid w:val="00DD6C9C"/>
    <w:rsid w:val="00DD7010"/>
    <w:rsid w:val="00DD74FD"/>
    <w:rsid w:val="00DE0A19"/>
    <w:rsid w:val="00DE0C48"/>
    <w:rsid w:val="00DE2A03"/>
    <w:rsid w:val="00DE2F1D"/>
    <w:rsid w:val="00DE301A"/>
    <w:rsid w:val="00DE329F"/>
    <w:rsid w:val="00DE3575"/>
    <w:rsid w:val="00DE396C"/>
    <w:rsid w:val="00DE4A68"/>
    <w:rsid w:val="00DE4E4F"/>
    <w:rsid w:val="00DE5012"/>
    <w:rsid w:val="00DE6EDF"/>
    <w:rsid w:val="00DE6F52"/>
    <w:rsid w:val="00DE7904"/>
    <w:rsid w:val="00DE7C6C"/>
    <w:rsid w:val="00DF05E8"/>
    <w:rsid w:val="00DF060A"/>
    <w:rsid w:val="00DF0977"/>
    <w:rsid w:val="00DF0BAD"/>
    <w:rsid w:val="00DF12AD"/>
    <w:rsid w:val="00DF1B91"/>
    <w:rsid w:val="00DF2211"/>
    <w:rsid w:val="00DF2259"/>
    <w:rsid w:val="00DF33F8"/>
    <w:rsid w:val="00DF39EF"/>
    <w:rsid w:val="00DF3C1E"/>
    <w:rsid w:val="00DF3CAB"/>
    <w:rsid w:val="00DF4273"/>
    <w:rsid w:val="00DF4A66"/>
    <w:rsid w:val="00DF4CF3"/>
    <w:rsid w:val="00DF4EBC"/>
    <w:rsid w:val="00DF53A0"/>
    <w:rsid w:val="00DF5C21"/>
    <w:rsid w:val="00DF6334"/>
    <w:rsid w:val="00DF6684"/>
    <w:rsid w:val="00DF688F"/>
    <w:rsid w:val="00DF6E19"/>
    <w:rsid w:val="00E003DC"/>
    <w:rsid w:val="00E0089D"/>
    <w:rsid w:val="00E0165E"/>
    <w:rsid w:val="00E018D7"/>
    <w:rsid w:val="00E022AB"/>
    <w:rsid w:val="00E02C5F"/>
    <w:rsid w:val="00E0305C"/>
    <w:rsid w:val="00E03A76"/>
    <w:rsid w:val="00E03B53"/>
    <w:rsid w:val="00E03FC9"/>
    <w:rsid w:val="00E04D0F"/>
    <w:rsid w:val="00E06217"/>
    <w:rsid w:val="00E07C65"/>
    <w:rsid w:val="00E10655"/>
    <w:rsid w:val="00E10A8E"/>
    <w:rsid w:val="00E10D55"/>
    <w:rsid w:val="00E10D77"/>
    <w:rsid w:val="00E11278"/>
    <w:rsid w:val="00E11AD4"/>
    <w:rsid w:val="00E12763"/>
    <w:rsid w:val="00E12C00"/>
    <w:rsid w:val="00E144DE"/>
    <w:rsid w:val="00E1490C"/>
    <w:rsid w:val="00E15A5A"/>
    <w:rsid w:val="00E15AAC"/>
    <w:rsid w:val="00E16777"/>
    <w:rsid w:val="00E17307"/>
    <w:rsid w:val="00E214A9"/>
    <w:rsid w:val="00E22161"/>
    <w:rsid w:val="00E22474"/>
    <w:rsid w:val="00E23CB0"/>
    <w:rsid w:val="00E240CB"/>
    <w:rsid w:val="00E24FA4"/>
    <w:rsid w:val="00E2559F"/>
    <w:rsid w:val="00E258FC"/>
    <w:rsid w:val="00E25EFE"/>
    <w:rsid w:val="00E2617C"/>
    <w:rsid w:val="00E26FF9"/>
    <w:rsid w:val="00E27DD0"/>
    <w:rsid w:val="00E308BB"/>
    <w:rsid w:val="00E31152"/>
    <w:rsid w:val="00E31481"/>
    <w:rsid w:val="00E31C69"/>
    <w:rsid w:val="00E3674E"/>
    <w:rsid w:val="00E3694C"/>
    <w:rsid w:val="00E37CD0"/>
    <w:rsid w:val="00E405E7"/>
    <w:rsid w:val="00E41616"/>
    <w:rsid w:val="00E41B1C"/>
    <w:rsid w:val="00E423CE"/>
    <w:rsid w:val="00E4282E"/>
    <w:rsid w:val="00E428A1"/>
    <w:rsid w:val="00E42949"/>
    <w:rsid w:val="00E42C5E"/>
    <w:rsid w:val="00E4376E"/>
    <w:rsid w:val="00E43FC5"/>
    <w:rsid w:val="00E443EC"/>
    <w:rsid w:val="00E44C82"/>
    <w:rsid w:val="00E44F34"/>
    <w:rsid w:val="00E45447"/>
    <w:rsid w:val="00E45A95"/>
    <w:rsid w:val="00E46DF9"/>
    <w:rsid w:val="00E46EFD"/>
    <w:rsid w:val="00E4725C"/>
    <w:rsid w:val="00E47364"/>
    <w:rsid w:val="00E47534"/>
    <w:rsid w:val="00E479A7"/>
    <w:rsid w:val="00E47D50"/>
    <w:rsid w:val="00E50221"/>
    <w:rsid w:val="00E50512"/>
    <w:rsid w:val="00E505DB"/>
    <w:rsid w:val="00E51AB0"/>
    <w:rsid w:val="00E51DDA"/>
    <w:rsid w:val="00E5345B"/>
    <w:rsid w:val="00E5364D"/>
    <w:rsid w:val="00E53FF5"/>
    <w:rsid w:val="00E5418C"/>
    <w:rsid w:val="00E54507"/>
    <w:rsid w:val="00E5509E"/>
    <w:rsid w:val="00E559AB"/>
    <w:rsid w:val="00E56043"/>
    <w:rsid w:val="00E56158"/>
    <w:rsid w:val="00E56827"/>
    <w:rsid w:val="00E573ED"/>
    <w:rsid w:val="00E57713"/>
    <w:rsid w:val="00E57A03"/>
    <w:rsid w:val="00E60E8E"/>
    <w:rsid w:val="00E61F85"/>
    <w:rsid w:val="00E6229A"/>
    <w:rsid w:val="00E62FF7"/>
    <w:rsid w:val="00E632AC"/>
    <w:rsid w:val="00E638B5"/>
    <w:rsid w:val="00E64B7C"/>
    <w:rsid w:val="00E65315"/>
    <w:rsid w:val="00E66620"/>
    <w:rsid w:val="00E6671E"/>
    <w:rsid w:val="00E67456"/>
    <w:rsid w:val="00E67BE1"/>
    <w:rsid w:val="00E67D96"/>
    <w:rsid w:val="00E72AD0"/>
    <w:rsid w:val="00E72B4D"/>
    <w:rsid w:val="00E72FB9"/>
    <w:rsid w:val="00E732BA"/>
    <w:rsid w:val="00E736B2"/>
    <w:rsid w:val="00E73E69"/>
    <w:rsid w:val="00E74A8D"/>
    <w:rsid w:val="00E75C94"/>
    <w:rsid w:val="00E76650"/>
    <w:rsid w:val="00E766EA"/>
    <w:rsid w:val="00E77300"/>
    <w:rsid w:val="00E80273"/>
    <w:rsid w:val="00E8051B"/>
    <w:rsid w:val="00E80B41"/>
    <w:rsid w:val="00E816A0"/>
    <w:rsid w:val="00E81A6D"/>
    <w:rsid w:val="00E81D9A"/>
    <w:rsid w:val="00E822B5"/>
    <w:rsid w:val="00E822DF"/>
    <w:rsid w:val="00E826E8"/>
    <w:rsid w:val="00E83567"/>
    <w:rsid w:val="00E8404E"/>
    <w:rsid w:val="00E8463C"/>
    <w:rsid w:val="00E8484A"/>
    <w:rsid w:val="00E84ACD"/>
    <w:rsid w:val="00E86934"/>
    <w:rsid w:val="00E86CAD"/>
    <w:rsid w:val="00E86EC8"/>
    <w:rsid w:val="00E86FCE"/>
    <w:rsid w:val="00E871B7"/>
    <w:rsid w:val="00E87B51"/>
    <w:rsid w:val="00E87E99"/>
    <w:rsid w:val="00E90D9D"/>
    <w:rsid w:val="00E90DE1"/>
    <w:rsid w:val="00E90ECD"/>
    <w:rsid w:val="00E910D4"/>
    <w:rsid w:val="00E91B02"/>
    <w:rsid w:val="00E91FD3"/>
    <w:rsid w:val="00E920AD"/>
    <w:rsid w:val="00E92356"/>
    <w:rsid w:val="00E92509"/>
    <w:rsid w:val="00E92B7C"/>
    <w:rsid w:val="00E92D73"/>
    <w:rsid w:val="00E931B1"/>
    <w:rsid w:val="00E94577"/>
    <w:rsid w:val="00E95812"/>
    <w:rsid w:val="00E95C51"/>
    <w:rsid w:val="00E960B9"/>
    <w:rsid w:val="00E96497"/>
    <w:rsid w:val="00EA05F4"/>
    <w:rsid w:val="00EA0CE8"/>
    <w:rsid w:val="00EA0E74"/>
    <w:rsid w:val="00EA0FD6"/>
    <w:rsid w:val="00EA3602"/>
    <w:rsid w:val="00EA370F"/>
    <w:rsid w:val="00EA3F5A"/>
    <w:rsid w:val="00EA47F7"/>
    <w:rsid w:val="00EA4F93"/>
    <w:rsid w:val="00EA5389"/>
    <w:rsid w:val="00EA6E60"/>
    <w:rsid w:val="00EA72B8"/>
    <w:rsid w:val="00EA7C0B"/>
    <w:rsid w:val="00EB0A45"/>
    <w:rsid w:val="00EB17BE"/>
    <w:rsid w:val="00EB1A71"/>
    <w:rsid w:val="00EB2C84"/>
    <w:rsid w:val="00EB30E7"/>
    <w:rsid w:val="00EB3C30"/>
    <w:rsid w:val="00EB4148"/>
    <w:rsid w:val="00EB42D1"/>
    <w:rsid w:val="00EB43A8"/>
    <w:rsid w:val="00EB48EE"/>
    <w:rsid w:val="00EB4964"/>
    <w:rsid w:val="00EB4B0C"/>
    <w:rsid w:val="00EB5965"/>
    <w:rsid w:val="00EB59E6"/>
    <w:rsid w:val="00EB6750"/>
    <w:rsid w:val="00EB67D3"/>
    <w:rsid w:val="00EB7535"/>
    <w:rsid w:val="00EB7DC9"/>
    <w:rsid w:val="00EC0C74"/>
    <w:rsid w:val="00EC14A0"/>
    <w:rsid w:val="00EC1EE2"/>
    <w:rsid w:val="00EC32A0"/>
    <w:rsid w:val="00EC3625"/>
    <w:rsid w:val="00EC43BA"/>
    <w:rsid w:val="00EC4914"/>
    <w:rsid w:val="00EC609F"/>
    <w:rsid w:val="00EC6C96"/>
    <w:rsid w:val="00EC736E"/>
    <w:rsid w:val="00ED022A"/>
    <w:rsid w:val="00ED148A"/>
    <w:rsid w:val="00ED2167"/>
    <w:rsid w:val="00ED2CA7"/>
    <w:rsid w:val="00ED3490"/>
    <w:rsid w:val="00ED57CA"/>
    <w:rsid w:val="00ED66D0"/>
    <w:rsid w:val="00ED6789"/>
    <w:rsid w:val="00ED68A0"/>
    <w:rsid w:val="00EE0697"/>
    <w:rsid w:val="00EE1912"/>
    <w:rsid w:val="00EE1A1D"/>
    <w:rsid w:val="00EE2065"/>
    <w:rsid w:val="00EE20A4"/>
    <w:rsid w:val="00EE2155"/>
    <w:rsid w:val="00EE2272"/>
    <w:rsid w:val="00EE284E"/>
    <w:rsid w:val="00EE2ACD"/>
    <w:rsid w:val="00EE2C95"/>
    <w:rsid w:val="00EE34F6"/>
    <w:rsid w:val="00EE3EDB"/>
    <w:rsid w:val="00EE41A7"/>
    <w:rsid w:val="00EE4250"/>
    <w:rsid w:val="00EE4436"/>
    <w:rsid w:val="00EE4602"/>
    <w:rsid w:val="00EE4A48"/>
    <w:rsid w:val="00EE4B94"/>
    <w:rsid w:val="00EE4D68"/>
    <w:rsid w:val="00EE5737"/>
    <w:rsid w:val="00EE5AFA"/>
    <w:rsid w:val="00EE5BB5"/>
    <w:rsid w:val="00EE61DE"/>
    <w:rsid w:val="00EE6857"/>
    <w:rsid w:val="00EE6FB0"/>
    <w:rsid w:val="00EE70D3"/>
    <w:rsid w:val="00EE73A8"/>
    <w:rsid w:val="00EE7D06"/>
    <w:rsid w:val="00EF0E8D"/>
    <w:rsid w:val="00EF1F1A"/>
    <w:rsid w:val="00EF225A"/>
    <w:rsid w:val="00EF23C2"/>
    <w:rsid w:val="00EF27F4"/>
    <w:rsid w:val="00EF3269"/>
    <w:rsid w:val="00EF44F2"/>
    <w:rsid w:val="00EF4955"/>
    <w:rsid w:val="00EF4990"/>
    <w:rsid w:val="00EF514B"/>
    <w:rsid w:val="00EF5669"/>
    <w:rsid w:val="00EF5988"/>
    <w:rsid w:val="00EF64D7"/>
    <w:rsid w:val="00EF72C8"/>
    <w:rsid w:val="00F003DD"/>
    <w:rsid w:val="00F004E3"/>
    <w:rsid w:val="00F00BAE"/>
    <w:rsid w:val="00F020D1"/>
    <w:rsid w:val="00F0226D"/>
    <w:rsid w:val="00F03653"/>
    <w:rsid w:val="00F03A5D"/>
    <w:rsid w:val="00F03B7C"/>
    <w:rsid w:val="00F03C1C"/>
    <w:rsid w:val="00F0404E"/>
    <w:rsid w:val="00F04860"/>
    <w:rsid w:val="00F04BA9"/>
    <w:rsid w:val="00F061CA"/>
    <w:rsid w:val="00F07D37"/>
    <w:rsid w:val="00F10F47"/>
    <w:rsid w:val="00F11B82"/>
    <w:rsid w:val="00F11E11"/>
    <w:rsid w:val="00F12E83"/>
    <w:rsid w:val="00F12E9F"/>
    <w:rsid w:val="00F135DF"/>
    <w:rsid w:val="00F13A88"/>
    <w:rsid w:val="00F1406A"/>
    <w:rsid w:val="00F14675"/>
    <w:rsid w:val="00F14ACB"/>
    <w:rsid w:val="00F15785"/>
    <w:rsid w:val="00F15E85"/>
    <w:rsid w:val="00F162CE"/>
    <w:rsid w:val="00F1638A"/>
    <w:rsid w:val="00F16AB1"/>
    <w:rsid w:val="00F16D35"/>
    <w:rsid w:val="00F1740E"/>
    <w:rsid w:val="00F175A7"/>
    <w:rsid w:val="00F210BD"/>
    <w:rsid w:val="00F2270A"/>
    <w:rsid w:val="00F227B0"/>
    <w:rsid w:val="00F22B27"/>
    <w:rsid w:val="00F22B97"/>
    <w:rsid w:val="00F23F3A"/>
    <w:rsid w:val="00F23FFF"/>
    <w:rsid w:val="00F243B8"/>
    <w:rsid w:val="00F247FD"/>
    <w:rsid w:val="00F24A55"/>
    <w:rsid w:val="00F258B5"/>
    <w:rsid w:val="00F26123"/>
    <w:rsid w:val="00F261E1"/>
    <w:rsid w:val="00F26C3B"/>
    <w:rsid w:val="00F26C87"/>
    <w:rsid w:val="00F302F0"/>
    <w:rsid w:val="00F30315"/>
    <w:rsid w:val="00F30DCE"/>
    <w:rsid w:val="00F31217"/>
    <w:rsid w:val="00F3181E"/>
    <w:rsid w:val="00F322A7"/>
    <w:rsid w:val="00F324A4"/>
    <w:rsid w:val="00F32F24"/>
    <w:rsid w:val="00F330C5"/>
    <w:rsid w:val="00F333D8"/>
    <w:rsid w:val="00F3380C"/>
    <w:rsid w:val="00F33E1C"/>
    <w:rsid w:val="00F34A28"/>
    <w:rsid w:val="00F35954"/>
    <w:rsid w:val="00F35D28"/>
    <w:rsid w:val="00F3689E"/>
    <w:rsid w:val="00F37164"/>
    <w:rsid w:val="00F374C9"/>
    <w:rsid w:val="00F375A6"/>
    <w:rsid w:val="00F40D62"/>
    <w:rsid w:val="00F40EB4"/>
    <w:rsid w:val="00F41903"/>
    <w:rsid w:val="00F42A93"/>
    <w:rsid w:val="00F433FD"/>
    <w:rsid w:val="00F44C65"/>
    <w:rsid w:val="00F44F56"/>
    <w:rsid w:val="00F456D6"/>
    <w:rsid w:val="00F509FE"/>
    <w:rsid w:val="00F50A6F"/>
    <w:rsid w:val="00F50DF3"/>
    <w:rsid w:val="00F51458"/>
    <w:rsid w:val="00F528DD"/>
    <w:rsid w:val="00F5292F"/>
    <w:rsid w:val="00F52BD5"/>
    <w:rsid w:val="00F53A1E"/>
    <w:rsid w:val="00F541A6"/>
    <w:rsid w:val="00F5432B"/>
    <w:rsid w:val="00F546E9"/>
    <w:rsid w:val="00F55E94"/>
    <w:rsid w:val="00F56111"/>
    <w:rsid w:val="00F57FBA"/>
    <w:rsid w:val="00F60623"/>
    <w:rsid w:val="00F60916"/>
    <w:rsid w:val="00F60DFF"/>
    <w:rsid w:val="00F60F61"/>
    <w:rsid w:val="00F6183C"/>
    <w:rsid w:val="00F61A76"/>
    <w:rsid w:val="00F61FBB"/>
    <w:rsid w:val="00F6203C"/>
    <w:rsid w:val="00F6220C"/>
    <w:rsid w:val="00F62F90"/>
    <w:rsid w:val="00F630C4"/>
    <w:rsid w:val="00F641B5"/>
    <w:rsid w:val="00F6484B"/>
    <w:rsid w:val="00F64B5D"/>
    <w:rsid w:val="00F65988"/>
    <w:rsid w:val="00F65E43"/>
    <w:rsid w:val="00F65EFC"/>
    <w:rsid w:val="00F66659"/>
    <w:rsid w:val="00F6687F"/>
    <w:rsid w:val="00F66B3A"/>
    <w:rsid w:val="00F6733D"/>
    <w:rsid w:val="00F67478"/>
    <w:rsid w:val="00F7069D"/>
    <w:rsid w:val="00F70E0F"/>
    <w:rsid w:val="00F71F7D"/>
    <w:rsid w:val="00F71FA0"/>
    <w:rsid w:val="00F7287E"/>
    <w:rsid w:val="00F73357"/>
    <w:rsid w:val="00F734CB"/>
    <w:rsid w:val="00F738EC"/>
    <w:rsid w:val="00F73A2A"/>
    <w:rsid w:val="00F73AE2"/>
    <w:rsid w:val="00F73D02"/>
    <w:rsid w:val="00F74128"/>
    <w:rsid w:val="00F749E2"/>
    <w:rsid w:val="00F75112"/>
    <w:rsid w:val="00F756AE"/>
    <w:rsid w:val="00F7599C"/>
    <w:rsid w:val="00F75BD5"/>
    <w:rsid w:val="00F75C16"/>
    <w:rsid w:val="00F7615E"/>
    <w:rsid w:val="00F8052F"/>
    <w:rsid w:val="00F808E1"/>
    <w:rsid w:val="00F80BE1"/>
    <w:rsid w:val="00F80E6A"/>
    <w:rsid w:val="00F83312"/>
    <w:rsid w:val="00F834C0"/>
    <w:rsid w:val="00F837DB"/>
    <w:rsid w:val="00F83F3D"/>
    <w:rsid w:val="00F841D7"/>
    <w:rsid w:val="00F851EF"/>
    <w:rsid w:val="00F8553B"/>
    <w:rsid w:val="00F85963"/>
    <w:rsid w:val="00F86DAB"/>
    <w:rsid w:val="00F86FB1"/>
    <w:rsid w:val="00F87AF1"/>
    <w:rsid w:val="00F87D5E"/>
    <w:rsid w:val="00F9053B"/>
    <w:rsid w:val="00F91AB9"/>
    <w:rsid w:val="00F91BCA"/>
    <w:rsid w:val="00F91D8A"/>
    <w:rsid w:val="00F9213C"/>
    <w:rsid w:val="00F92358"/>
    <w:rsid w:val="00F924FE"/>
    <w:rsid w:val="00F933B0"/>
    <w:rsid w:val="00F941EE"/>
    <w:rsid w:val="00F9519B"/>
    <w:rsid w:val="00F95D3C"/>
    <w:rsid w:val="00F96985"/>
    <w:rsid w:val="00F96FB2"/>
    <w:rsid w:val="00F976C9"/>
    <w:rsid w:val="00FA022E"/>
    <w:rsid w:val="00FA033F"/>
    <w:rsid w:val="00FA0719"/>
    <w:rsid w:val="00FA0898"/>
    <w:rsid w:val="00FA1667"/>
    <w:rsid w:val="00FA1D7B"/>
    <w:rsid w:val="00FA2679"/>
    <w:rsid w:val="00FA2729"/>
    <w:rsid w:val="00FA295C"/>
    <w:rsid w:val="00FA2E51"/>
    <w:rsid w:val="00FA3F19"/>
    <w:rsid w:val="00FA4B60"/>
    <w:rsid w:val="00FA530A"/>
    <w:rsid w:val="00FA54B5"/>
    <w:rsid w:val="00FA5B8B"/>
    <w:rsid w:val="00FA5E48"/>
    <w:rsid w:val="00FA64F4"/>
    <w:rsid w:val="00FA6DFD"/>
    <w:rsid w:val="00FA7010"/>
    <w:rsid w:val="00FA7457"/>
    <w:rsid w:val="00FB01BE"/>
    <w:rsid w:val="00FB0E8F"/>
    <w:rsid w:val="00FB14A0"/>
    <w:rsid w:val="00FB1709"/>
    <w:rsid w:val="00FB1E87"/>
    <w:rsid w:val="00FB2B93"/>
    <w:rsid w:val="00FB2F16"/>
    <w:rsid w:val="00FB2F9C"/>
    <w:rsid w:val="00FB4D00"/>
    <w:rsid w:val="00FB52DE"/>
    <w:rsid w:val="00FB5537"/>
    <w:rsid w:val="00FB57CB"/>
    <w:rsid w:val="00FB5B80"/>
    <w:rsid w:val="00FB6663"/>
    <w:rsid w:val="00FB6FAB"/>
    <w:rsid w:val="00FB7AD1"/>
    <w:rsid w:val="00FB7FB7"/>
    <w:rsid w:val="00FC0093"/>
    <w:rsid w:val="00FC041F"/>
    <w:rsid w:val="00FC138B"/>
    <w:rsid w:val="00FC28C2"/>
    <w:rsid w:val="00FC38A7"/>
    <w:rsid w:val="00FC458F"/>
    <w:rsid w:val="00FC5EBC"/>
    <w:rsid w:val="00FC61AC"/>
    <w:rsid w:val="00FC64AC"/>
    <w:rsid w:val="00FC6F9E"/>
    <w:rsid w:val="00FC70C3"/>
    <w:rsid w:val="00FC7504"/>
    <w:rsid w:val="00FC79DF"/>
    <w:rsid w:val="00FC7FE6"/>
    <w:rsid w:val="00FD09F7"/>
    <w:rsid w:val="00FD1467"/>
    <w:rsid w:val="00FD2226"/>
    <w:rsid w:val="00FD274F"/>
    <w:rsid w:val="00FD2D65"/>
    <w:rsid w:val="00FD2F69"/>
    <w:rsid w:val="00FD3B13"/>
    <w:rsid w:val="00FD3B4D"/>
    <w:rsid w:val="00FD45DC"/>
    <w:rsid w:val="00FD4818"/>
    <w:rsid w:val="00FD4888"/>
    <w:rsid w:val="00FD56AE"/>
    <w:rsid w:val="00FD5FE8"/>
    <w:rsid w:val="00FD627C"/>
    <w:rsid w:val="00FD6B1F"/>
    <w:rsid w:val="00FD734B"/>
    <w:rsid w:val="00FD76E7"/>
    <w:rsid w:val="00FD797F"/>
    <w:rsid w:val="00FD7A12"/>
    <w:rsid w:val="00FD7BC1"/>
    <w:rsid w:val="00FD7F94"/>
    <w:rsid w:val="00FE0137"/>
    <w:rsid w:val="00FE025E"/>
    <w:rsid w:val="00FE1733"/>
    <w:rsid w:val="00FE1940"/>
    <w:rsid w:val="00FE19B6"/>
    <w:rsid w:val="00FE1D86"/>
    <w:rsid w:val="00FE1FE5"/>
    <w:rsid w:val="00FE317E"/>
    <w:rsid w:val="00FE3B0E"/>
    <w:rsid w:val="00FE3D69"/>
    <w:rsid w:val="00FE439B"/>
    <w:rsid w:val="00FE4CE2"/>
    <w:rsid w:val="00FE6FD5"/>
    <w:rsid w:val="00FE742A"/>
    <w:rsid w:val="00FE7CB9"/>
    <w:rsid w:val="00FF0301"/>
    <w:rsid w:val="00FF0933"/>
    <w:rsid w:val="00FF0DD1"/>
    <w:rsid w:val="00FF110B"/>
    <w:rsid w:val="00FF1EDB"/>
    <w:rsid w:val="00FF1F20"/>
    <w:rsid w:val="00FF2EA9"/>
    <w:rsid w:val="00FF4240"/>
    <w:rsid w:val="00FF4393"/>
    <w:rsid w:val="00FF4FCD"/>
    <w:rsid w:val="00FF55A9"/>
    <w:rsid w:val="00FF5E68"/>
    <w:rsid w:val="00FF6BEA"/>
    <w:rsid w:val="00FF756E"/>
    <w:rsid w:val="00FF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5CBB"/>
  <w15:docId w15:val="{ECF85D69-E73F-4FD5-B807-5B44499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D4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1D013C"/>
    <w:pPr>
      <w:keepNext/>
      <w:keepLines/>
      <w:spacing w:before="120" w:after="120"/>
      <w:ind w:left="7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33C6B"/>
    <w:pPr>
      <w:keepNext/>
      <w:keepLines/>
      <w:spacing w:before="120" w:after="120"/>
      <w:ind w:left="7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33C6B"/>
    <w:pPr>
      <w:keepNext/>
      <w:keepLines/>
      <w:spacing w:before="120" w:after="120"/>
      <w:ind w:left="144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33C6B"/>
    <w:pPr>
      <w:keepNext/>
      <w:keepLines/>
      <w:spacing w:before="120" w:after="120"/>
      <w:ind w:left="2160"/>
      <w:outlineLvl w:val="3"/>
    </w:pPr>
    <w:rPr>
      <w:rFonts w:eastAsiaTheme="majorEastAsia" w:cstheme="majorBidi"/>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3C"/>
    <w:rPr>
      <w:rFonts w:eastAsiaTheme="majorEastAsia" w:cstheme="majorBidi"/>
      <w:b/>
      <w:bCs/>
      <w:sz w:val="28"/>
      <w:szCs w:val="28"/>
    </w:rPr>
  </w:style>
  <w:style w:type="character" w:customStyle="1" w:styleId="Heading2Char">
    <w:name w:val="Heading 2 Char"/>
    <w:basedOn w:val="DefaultParagraphFont"/>
    <w:link w:val="Heading2"/>
    <w:uiPriority w:val="9"/>
    <w:rsid w:val="00333C6B"/>
    <w:rPr>
      <w:rFonts w:eastAsiaTheme="majorEastAsia" w:cstheme="majorBidi"/>
      <w:b/>
      <w:bCs/>
      <w:sz w:val="28"/>
      <w:szCs w:val="26"/>
    </w:rPr>
  </w:style>
  <w:style w:type="character" w:customStyle="1" w:styleId="Heading3Char">
    <w:name w:val="Heading 3 Char"/>
    <w:basedOn w:val="DefaultParagraphFont"/>
    <w:link w:val="Heading3"/>
    <w:uiPriority w:val="9"/>
    <w:rsid w:val="00333C6B"/>
    <w:rPr>
      <w:rFonts w:eastAsiaTheme="majorEastAsia" w:cstheme="majorBidi"/>
      <w:b/>
      <w:bCs/>
      <w:sz w:val="28"/>
      <w:szCs w:val="24"/>
    </w:rPr>
  </w:style>
  <w:style w:type="character" w:customStyle="1" w:styleId="Heading4Char">
    <w:name w:val="Heading 4 Char"/>
    <w:basedOn w:val="DefaultParagraphFont"/>
    <w:link w:val="Heading4"/>
    <w:uiPriority w:val="9"/>
    <w:rsid w:val="00333C6B"/>
    <w:rPr>
      <w:rFonts w:eastAsiaTheme="majorEastAsia" w:cstheme="majorBidi"/>
      <w:b/>
      <w:bCs/>
      <w:i/>
      <w:iCs/>
      <w:sz w:val="28"/>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next w:val="CommentText"/>
    <w:link w:val="ChngChar"/>
    <w:qFormat/>
    <w:rsid w:val="00F020D1"/>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F020D1"/>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qFormat/>
    <w:rsid w:val="00C75086"/>
    <w:pPr>
      <w:spacing w:line="360" w:lineRule="auto"/>
      <w:ind w:left="720"/>
    </w:pPr>
    <w:rPr>
      <w:sz w:val="26"/>
    </w:rPr>
  </w:style>
  <w:style w:type="paragraph" w:styleId="TOC3">
    <w:name w:val="toc 3"/>
    <w:basedOn w:val="Normal"/>
    <w:next w:val="Normal"/>
    <w:autoRedefine/>
    <w:uiPriority w:val="39"/>
    <w:unhideWhenUsed/>
    <w:qFormat/>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Bngbiu-nidungChar"/>
    <w:uiPriority w:val="99"/>
    <w:unhideWhenUsed/>
    <w:qFormat/>
    <w:rsid w:val="00D60F5C"/>
    <w:rPr>
      <w:rFonts w:eastAsia="Times New Roman" w:cs="Times New Roman"/>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NormalIndent">
    <w:name w:val="Normal Indent"/>
    <w:basedOn w:val="Normal"/>
    <w:uiPriority w:val="99"/>
    <w:semiHidden/>
    <w:unhideWhenUsed/>
    <w:qFormat/>
    <w:rsid w:val="004A2284"/>
    <w:pPr>
      <w:ind w:left="720"/>
    </w:pPr>
  </w:style>
  <w:style w:type="paragraph" w:styleId="ListParagraph">
    <w:name w:val="List Paragraph"/>
    <w:basedOn w:val="Normal"/>
    <w:uiPriority w:val="34"/>
    <w:qFormat/>
    <w:rsid w:val="004A2284"/>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4A2284"/>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4A2284"/>
  </w:style>
  <w:style w:type="character" w:customStyle="1" w:styleId="a-size-large">
    <w:name w:val="a-size-large"/>
    <w:basedOn w:val="DefaultParagraphFont"/>
    <w:qFormat/>
    <w:rsid w:val="004A2284"/>
  </w:style>
  <w:style w:type="paragraph" w:styleId="NoSpacing">
    <w:name w:val="No Spacing"/>
    <w:uiPriority w:val="1"/>
    <w:qFormat/>
    <w:rsid w:val="004A2284"/>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4A2284"/>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4A228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28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28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28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284"/>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7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1486">
      <w:bodyDiv w:val="1"/>
      <w:marLeft w:val="0"/>
      <w:marRight w:val="0"/>
      <w:marTop w:val="0"/>
      <w:marBottom w:val="0"/>
      <w:divBdr>
        <w:top w:val="none" w:sz="0" w:space="0" w:color="auto"/>
        <w:left w:val="none" w:sz="0" w:space="0" w:color="auto"/>
        <w:bottom w:val="none" w:sz="0" w:space="0" w:color="auto"/>
        <w:right w:val="none" w:sz="0" w:space="0" w:color="auto"/>
      </w:divBdr>
      <w:divsChild>
        <w:div w:id="1670135002">
          <w:marLeft w:val="-680"/>
          <w:marRight w:val="0"/>
          <w:marTop w:val="0"/>
          <w:marBottom w:val="0"/>
          <w:divBdr>
            <w:top w:val="none" w:sz="0" w:space="0" w:color="auto"/>
            <w:left w:val="none" w:sz="0" w:space="0" w:color="auto"/>
            <w:bottom w:val="none" w:sz="0" w:space="0" w:color="auto"/>
            <w:right w:val="none" w:sz="0" w:space="0" w:color="auto"/>
          </w:divBdr>
        </w:div>
      </w:divsChild>
    </w:div>
    <w:div w:id="234827677">
      <w:bodyDiv w:val="1"/>
      <w:marLeft w:val="0"/>
      <w:marRight w:val="0"/>
      <w:marTop w:val="0"/>
      <w:marBottom w:val="0"/>
      <w:divBdr>
        <w:top w:val="none" w:sz="0" w:space="0" w:color="auto"/>
        <w:left w:val="none" w:sz="0" w:space="0" w:color="auto"/>
        <w:bottom w:val="none" w:sz="0" w:space="0" w:color="auto"/>
        <w:right w:val="none" w:sz="0" w:space="0" w:color="auto"/>
      </w:divBdr>
      <w:divsChild>
        <w:div w:id="1288123906">
          <w:marLeft w:val="-1080"/>
          <w:marRight w:val="0"/>
          <w:marTop w:val="0"/>
          <w:marBottom w:val="0"/>
          <w:divBdr>
            <w:top w:val="none" w:sz="0" w:space="0" w:color="auto"/>
            <w:left w:val="none" w:sz="0" w:space="0" w:color="auto"/>
            <w:bottom w:val="none" w:sz="0" w:space="0" w:color="auto"/>
            <w:right w:val="none" w:sz="0" w:space="0" w:color="auto"/>
          </w:divBdr>
        </w:div>
      </w:divsChild>
    </w:div>
    <w:div w:id="312804548">
      <w:bodyDiv w:val="1"/>
      <w:marLeft w:val="0"/>
      <w:marRight w:val="0"/>
      <w:marTop w:val="0"/>
      <w:marBottom w:val="0"/>
      <w:divBdr>
        <w:top w:val="none" w:sz="0" w:space="0" w:color="auto"/>
        <w:left w:val="none" w:sz="0" w:space="0" w:color="auto"/>
        <w:bottom w:val="none" w:sz="0" w:space="0" w:color="auto"/>
        <w:right w:val="none" w:sz="0" w:space="0" w:color="auto"/>
      </w:divBdr>
    </w:div>
    <w:div w:id="430125507">
      <w:bodyDiv w:val="1"/>
      <w:marLeft w:val="0"/>
      <w:marRight w:val="0"/>
      <w:marTop w:val="0"/>
      <w:marBottom w:val="0"/>
      <w:divBdr>
        <w:top w:val="none" w:sz="0" w:space="0" w:color="auto"/>
        <w:left w:val="none" w:sz="0" w:space="0" w:color="auto"/>
        <w:bottom w:val="none" w:sz="0" w:space="0" w:color="auto"/>
        <w:right w:val="none" w:sz="0" w:space="0" w:color="auto"/>
      </w:divBdr>
    </w:div>
    <w:div w:id="432937314">
      <w:bodyDiv w:val="1"/>
      <w:marLeft w:val="0"/>
      <w:marRight w:val="0"/>
      <w:marTop w:val="0"/>
      <w:marBottom w:val="0"/>
      <w:divBdr>
        <w:top w:val="none" w:sz="0" w:space="0" w:color="auto"/>
        <w:left w:val="none" w:sz="0" w:space="0" w:color="auto"/>
        <w:bottom w:val="none" w:sz="0" w:space="0" w:color="auto"/>
        <w:right w:val="none" w:sz="0" w:space="0" w:color="auto"/>
      </w:divBdr>
    </w:div>
    <w:div w:id="666055034">
      <w:bodyDiv w:val="1"/>
      <w:marLeft w:val="0"/>
      <w:marRight w:val="0"/>
      <w:marTop w:val="0"/>
      <w:marBottom w:val="0"/>
      <w:divBdr>
        <w:top w:val="none" w:sz="0" w:space="0" w:color="auto"/>
        <w:left w:val="none" w:sz="0" w:space="0" w:color="auto"/>
        <w:bottom w:val="none" w:sz="0" w:space="0" w:color="auto"/>
        <w:right w:val="none" w:sz="0" w:space="0" w:color="auto"/>
      </w:divBdr>
      <w:divsChild>
        <w:div w:id="1577011166">
          <w:marLeft w:val="-108"/>
          <w:marRight w:val="0"/>
          <w:marTop w:val="0"/>
          <w:marBottom w:val="0"/>
          <w:divBdr>
            <w:top w:val="none" w:sz="0" w:space="0" w:color="auto"/>
            <w:left w:val="none" w:sz="0" w:space="0" w:color="auto"/>
            <w:bottom w:val="none" w:sz="0" w:space="0" w:color="auto"/>
            <w:right w:val="none" w:sz="0" w:space="0" w:color="auto"/>
          </w:divBdr>
        </w:div>
      </w:divsChild>
    </w:div>
    <w:div w:id="1090467758">
      <w:bodyDiv w:val="1"/>
      <w:marLeft w:val="0"/>
      <w:marRight w:val="0"/>
      <w:marTop w:val="0"/>
      <w:marBottom w:val="0"/>
      <w:divBdr>
        <w:top w:val="none" w:sz="0" w:space="0" w:color="auto"/>
        <w:left w:val="none" w:sz="0" w:space="0" w:color="auto"/>
        <w:bottom w:val="none" w:sz="0" w:space="0" w:color="auto"/>
        <w:right w:val="none" w:sz="0" w:space="0" w:color="auto"/>
      </w:divBdr>
      <w:divsChild>
        <w:div w:id="1953049942">
          <w:marLeft w:val="-1080"/>
          <w:marRight w:val="0"/>
          <w:marTop w:val="0"/>
          <w:marBottom w:val="0"/>
          <w:divBdr>
            <w:top w:val="none" w:sz="0" w:space="0" w:color="auto"/>
            <w:left w:val="none" w:sz="0" w:space="0" w:color="auto"/>
            <w:bottom w:val="none" w:sz="0" w:space="0" w:color="auto"/>
            <w:right w:val="none" w:sz="0" w:space="0" w:color="auto"/>
          </w:divBdr>
        </w:div>
      </w:divsChild>
    </w:div>
    <w:div w:id="1138693096">
      <w:bodyDiv w:val="1"/>
      <w:marLeft w:val="0"/>
      <w:marRight w:val="0"/>
      <w:marTop w:val="0"/>
      <w:marBottom w:val="0"/>
      <w:divBdr>
        <w:top w:val="none" w:sz="0" w:space="0" w:color="auto"/>
        <w:left w:val="none" w:sz="0" w:space="0" w:color="auto"/>
        <w:bottom w:val="none" w:sz="0" w:space="0" w:color="auto"/>
        <w:right w:val="none" w:sz="0" w:space="0" w:color="auto"/>
      </w:divBdr>
    </w:div>
    <w:div w:id="1287159689">
      <w:bodyDiv w:val="1"/>
      <w:marLeft w:val="0"/>
      <w:marRight w:val="0"/>
      <w:marTop w:val="0"/>
      <w:marBottom w:val="0"/>
      <w:divBdr>
        <w:top w:val="none" w:sz="0" w:space="0" w:color="auto"/>
        <w:left w:val="none" w:sz="0" w:space="0" w:color="auto"/>
        <w:bottom w:val="none" w:sz="0" w:space="0" w:color="auto"/>
        <w:right w:val="none" w:sz="0" w:space="0" w:color="auto"/>
      </w:divBdr>
      <w:divsChild>
        <w:div w:id="525950534">
          <w:marLeft w:val="-68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92757590">
      <w:bodyDiv w:val="1"/>
      <w:marLeft w:val="0"/>
      <w:marRight w:val="0"/>
      <w:marTop w:val="0"/>
      <w:marBottom w:val="0"/>
      <w:divBdr>
        <w:top w:val="none" w:sz="0" w:space="0" w:color="auto"/>
        <w:left w:val="none" w:sz="0" w:space="0" w:color="auto"/>
        <w:bottom w:val="none" w:sz="0" w:space="0" w:color="auto"/>
        <w:right w:val="none" w:sz="0" w:space="0" w:color="auto"/>
      </w:divBdr>
      <w:divsChild>
        <w:div w:id="1287734069">
          <w:marLeft w:val="-108"/>
          <w:marRight w:val="0"/>
          <w:marTop w:val="0"/>
          <w:marBottom w:val="0"/>
          <w:divBdr>
            <w:top w:val="none" w:sz="0" w:space="0" w:color="auto"/>
            <w:left w:val="none" w:sz="0" w:space="0" w:color="auto"/>
            <w:bottom w:val="none" w:sz="0" w:space="0" w:color="auto"/>
            <w:right w:val="none" w:sz="0" w:space="0" w:color="auto"/>
          </w:divBdr>
        </w:div>
      </w:divsChild>
    </w:div>
    <w:div w:id="1829056216">
      <w:bodyDiv w:val="1"/>
      <w:marLeft w:val="0"/>
      <w:marRight w:val="0"/>
      <w:marTop w:val="0"/>
      <w:marBottom w:val="0"/>
      <w:divBdr>
        <w:top w:val="none" w:sz="0" w:space="0" w:color="auto"/>
        <w:left w:val="none" w:sz="0" w:space="0" w:color="auto"/>
        <w:bottom w:val="none" w:sz="0" w:space="0" w:color="auto"/>
        <w:right w:val="none" w:sz="0" w:space="0" w:color="auto"/>
      </w:divBdr>
      <w:divsChild>
        <w:div w:id="1440419073">
          <w:marLeft w:val="-108"/>
          <w:marRight w:val="0"/>
          <w:marTop w:val="0"/>
          <w:marBottom w:val="0"/>
          <w:divBdr>
            <w:top w:val="none" w:sz="0" w:space="0" w:color="auto"/>
            <w:left w:val="none" w:sz="0" w:space="0" w:color="auto"/>
            <w:bottom w:val="none" w:sz="0" w:space="0" w:color="auto"/>
            <w:right w:val="none" w:sz="0" w:space="0" w:color="auto"/>
          </w:divBdr>
        </w:div>
      </w:divsChild>
    </w:div>
    <w:div w:id="1930847097">
      <w:bodyDiv w:val="1"/>
      <w:marLeft w:val="0"/>
      <w:marRight w:val="0"/>
      <w:marTop w:val="0"/>
      <w:marBottom w:val="0"/>
      <w:divBdr>
        <w:top w:val="none" w:sz="0" w:space="0" w:color="auto"/>
        <w:left w:val="none" w:sz="0" w:space="0" w:color="auto"/>
        <w:bottom w:val="none" w:sz="0" w:space="0" w:color="auto"/>
        <w:right w:val="none" w:sz="0" w:space="0" w:color="auto"/>
      </w:divBdr>
    </w:div>
    <w:div w:id="2008434225">
      <w:bodyDiv w:val="1"/>
      <w:marLeft w:val="0"/>
      <w:marRight w:val="0"/>
      <w:marTop w:val="0"/>
      <w:marBottom w:val="0"/>
      <w:divBdr>
        <w:top w:val="none" w:sz="0" w:space="0" w:color="auto"/>
        <w:left w:val="none" w:sz="0" w:space="0" w:color="auto"/>
        <w:bottom w:val="none" w:sz="0" w:space="0" w:color="auto"/>
        <w:right w:val="none" w:sz="0" w:space="0" w:color="auto"/>
      </w:divBdr>
      <w:divsChild>
        <w:div w:id="1661614479">
          <w:marLeft w:val="-108"/>
          <w:marRight w:val="0"/>
          <w:marTop w:val="0"/>
          <w:marBottom w:val="0"/>
          <w:divBdr>
            <w:top w:val="none" w:sz="0" w:space="0" w:color="auto"/>
            <w:left w:val="none" w:sz="0" w:space="0" w:color="auto"/>
            <w:bottom w:val="none" w:sz="0" w:space="0" w:color="auto"/>
            <w:right w:val="none" w:sz="0" w:space="0" w:color="auto"/>
          </w:divBdr>
        </w:div>
        <w:div w:id="1110004174">
          <w:marLeft w:val="-108"/>
          <w:marRight w:val="0"/>
          <w:marTop w:val="0"/>
          <w:marBottom w:val="0"/>
          <w:divBdr>
            <w:top w:val="none" w:sz="0" w:space="0" w:color="auto"/>
            <w:left w:val="none" w:sz="0" w:space="0" w:color="auto"/>
            <w:bottom w:val="none" w:sz="0" w:space="0" w:color="auto"/>
            <w:right w:val="none" w:sz="0" w:space="0" w:color="auto"/>
          </w:divBdr>
        </w:div>
        <w:div w:id="188179389">
          <w:marLeft w:val="-108"/>
          <w:marRight w:val="0"/>
          <w:marTop w:val="0"/>
          <w:marBottom w:val="0"/>
          <w:divBdr>
            <w:top w:val="none" w:sz="0" w:space="0" w:color="auto"/>
            <w:left w:val="none" w:sz="0" w:space="0" w:color="auto"/>
            <w:bottom w:val="none" w:sz="0" w:space="0" w:color="auto"/>
            <w:right w:val="none" w:sz="0" w:space="0" w:color="auto"/>
          </w:divBdr>
        </w:div>
        <w:div w:id="2031879034">
          <w:marLeft w:val="-108"/>
          <w:marRight w:val="0"/>
          <w:marTop w:val="0"/>
          <w:marBottom w:val="0"/>
          <w:divBdr>
            <w:top w:val="none" w:sz="0" w:space="0" w:color="auto"/>
            <w:left w:val="none" w:sz="0" w:space="0" w:color="auto"/>
            <w:bottom w:val="none" w:sz="0" w:space="0" w:color="auto"/>
            <w:right w:val="none" w:sz="0" w:space="0" w:color="auto"/>
          </w:divBdr>
        </w:div>
        <w:div w:id="631712851">
          <w:marLeft w:val="-108"/>
          <w:marRight w:val="0"/>
          <w:marTop w:val="0"/>
          <w:marBottom w:val="0"/>
          <w:divBdr>
            <w:top w:val="none" w:sz="0" w:space="0" w:color="auto"/>
            <w:left w:val="none" w:sz="0" w:space="0" w:color="auto"/>
            <w:bottom w:val="none" w:sz="0" w:space="0" w:color="auto"/>
            <w:right w:val="none" w:sz="0" w:space="0" w:color="auto"/>
          </w:divBdr>
        </w:div>
        <w:div w:id="365833833">
          <w:marLeft w:val="-108"/>
          <w:marRight w:val="0"/>
          <w:marTop w:val="0"/>
          <w:marBottom w:val="0"/>
          <w:divBdr>
            <w:top w:val="none" w:sz="0" w:space="0" w:color="auto"/>
            <w:left w:val="none" w:sz="0" w:space="0" w:color="auto"/>
            <w:bottom w:val="none" w:sz="0" w:space="0" w:color="auto"/>
            <w:right w:val="none" w:sz="0" w:space="0" w:color="auto"/>
          </w:divBdr>
        </w:div>
        <w:div w:id="1811092042">
          <w:marLeft w:val="-108"/>
          <w:marRight w:val="0"/>
          <w:marTop w:val="0"/>
          <w:marBottom w:val="0"/>
          <w:divBdr>
            <w:top w:val="none" w:sz="0" w:space="0" w:color="auto"/>
            <w:left w:val="none" w:sz="0" w:space="0" w:color="auto"/>
            <w:bottom w:val="none" w:sz="0" w:space="0" w:color="auto"/>
            <w:right w:val="none" w:sz="0" w:space="0" w:color="auto"/>
          </w:divBdr>
        </w:div>
        <w:div w:id="958951015">
          <w:marLeft w:val="-108"/>
          <w:marRight w:val="0"/>
          <w:marTop w:val="0"/>
          <w:marBottom w:val="0"/>
          <w:divBdr>
            <w:top w:val="none" w:sz="0" w:space="0" w:color="auto"/>
            <w:left w:val="none" w:sz="0" w:space="0" w:color="auto"/>
            <w:bottom w:val="none" w:sz="0" w:space="0" w:color="auto"/>
            <w:right w:val="none" w:sz="0" w:space="0" w:color="auto"/>
          </w:divBdr>
        </w:div>
        <w:div w:id="1797675242">
          <w:marLeft w:val="-108"/>
          <w:marRight w:val="0"/>
          <w:marTop w:val="0"/>
          <w:marBottom w:val="0"/>
          <w:divBdr>
            <w:top w:val="none" w:sz="0" w:space="0" w:color="auto"/>
            <w:left w:val="none" w:sz="0" w:space="0" w:color="auto"/>
            <w:bottom w:val="none" w:sz="0" w:space="0" w:color="auto"/>
            <w:right w:val="none" w:sz="0" w:space="0" w:color="auto"/>
          </w:divBdr>
        </w:div>
        <w:div w:id="1013460044">
          <w:marLeft w:val="-108"/>
          <w:marRight w:val="0"/>
          <w:marTop w:val="0"/>
          <w:marBottom w:val="0"/>
          <w:divBdr>
            <w:top w:val="none" w:sz="0" w:space="0" w:color="auto"/>
            <w:left w:val="none" w:sz="0" w:space="0" w:color="auto"/>
            <w:bottom w:val="none" w:sz="0" w:space="0" w:color="auto"/>
            <w:right w:val="none" w:sz="0" w:space="0" w:color="auto"/>
          </w:divBdr>
        </w:div>
        <w:div w:id="1418358318">
          <w:marLeft w:val="-108"/>
          <w:marRight w:val="0"/>
          <w:marTop w:val="0"/>
          <w:marBottom w:val="0"/>
          <w:divBdr>
            <w:top w:val="none" w:sz="0" w:space="0" w:color="auto"/>
            <w:left w:val="none" w:sz="0" w:space="0" w:color="auto"/>
            <w:bottom w:val="none" w:sz="0" w:space="0" w:color="auto"/>
            <w:right w:val="none" w:sz="0" w:space="0" w:color="auto"/>
          </w:divBdr>
        </w:div>
        <w:div w:id="939600765">
          <w:marLeft w:val="-108"/>
          <w:marRight w:val="0"/>
          <w:marTop w:val="0"/>
          <w:marBottom w:val="0"/>
          <w:divBdr>
            <w:top w:val="none" w:sz="0" w:space="0" w:color="auto"/>
            <w:left w:val="none" w:sz="0" w:space="0" w:color="auto"/>
            <w:bottom w:val="none" w:sz="0" w:space="0" w:color="auto"/>
            <w:right w:val="none" w:sz="0" w:space="0" w:color="auto"/>
          </w:divBdr>
        </w:div>
        <w:div w:id="1749843440">
          <w:marLeft w:val="-108"/>
          <w:marRight w:val="0"/>
          <w:marTop w:val="0"/>
          <w:marBottom w:val="0"/>
          <w:divBdr>
            <w:top w:val="none" w:sz="0" w:space="0" w:color="auto"/>
            <w:left w:val="none" w:sz="0" w:space="0" w:color="auto"/>
            <w:bottom w:val="none" w:sz="0" w:space="0" w:color="auto"/>
            <w:right w:val="none" w:sz="0" w:space="0" w:color="auto"/>
          </w:divBdr>
        </w:div>
        <w:div w:id="1816415264">
          <w:marLeft w:val="-108"/>
          <w:marRight w:val="0"/>
          <w:marTop w:val="0"/>
          <w:marBottom w:val="0"/>
          <w:divBdr>
            <w:top w:val="none" w:sz="0" w:space="0" w:color="auto"/>
            <w:left w:val="none" w:sz="0" w:space="0" w:color="auto"/>
            <w:bottom w:val="none" w:sz="0" w:space="0" w:color="auto"/>
            <w:right w:val="none" w:sz="0" w:space="0" w:color="auto"/>
          </w:divBdr>
        </w:div>
        <w:div w:id="2142916565">
          <w:marLeft w:val="-108"/>
          <w:marRight w:val="0"/>
          <w:marTop w:val="0"/>
          <w:marBottom w:val="0"/>
          <w:divBdr>
            <w:top w:val="none" w:sz="0" w:space="0" w:color="auto"/>
            <w:left w:val="none" w:sz="0" w:space="0" w:color="auto"/>
            <w:bottom w:val="none" w:sz="0" w:space="0" w:color="auto"/>
            <w:right w:val="none" w:sz="0" w:space="0" w:color="auto"/>
          </w:divBdr>
        </w:div>
        <w:div w:id="111167243">
          <w:marLeft w:val="-108"/>
          <w:marRight w:val="0"/>
          <w:marTop w:val="0"/>
          <w:marBottom w:val="0"/>
          <w:divBdr>
            <w:top w:val="none" w:sz="0" w:space="0" w:color="auto"/>
            <w:left w:val="none" w:sz="0" w:space="0" w:color="auto"/>
            <w:bottom w:val="none" w:sz="0" w:space="0" w:color="auto"/>
            <w:right w:val="none" w:sz="0" w:space="0" w:color="auto"/>
          </w:divBdr>
        </w:div>
        <w:div w:id="1631856401">
          <w:marLeft w:val="-108"/>
          <w:marRight w:val="0"/>
          <w:marTop w:val="0"/>
          <w:marBottom w:val="0"/>
          <w:divBdr>
            <w:top w:val="none" w:sz="0" w:space="0" w:color="auto"/>
            <w:left w:val="none" w:sz="0" w:space="0" w:color="auto"/>
            <w:bottom w:val="none" w:sz="0" w:space="0" w:color="auto"/>
            <w:right w:val="none" w:sz="0" w:space="0" w:color="auto"/>
          </w:divBdr>
        </w:div>
        <w:div w:id="437598864">
          <w:marLeft w:val="-108"/>
          <w:marRight w:val="0"/>
          <w:marTop w:val="0"/>
          <w:marBottom w:val="0"/>
          <w:divBdr>
            <w:top w:val="none" w:sz="0" w:space="0" w:color="auto"/>
            <w:left w:val="none" w:sz="0" w:space="0" w:color="auto"/>
            <w:bottom w:val="none" w:sz="0" w:space="0" w:color="auto"/>
            <w:right w:val="none" w:sz="0" w:space="0" w:color="auto"/>
          </w:divBdr>
        </w:div>
        <w:div w:id="1014377798">
          <w:marLeft w:val="-108"/>
          <w:marRight w:val="0"/>
          <w:marTop w:val="0"/>
          <w:marBottom w:val="0"/>
          <w:divBdr>
            <w:top w:val="none" w:sz="0" w:space="0" w:color="auto"/>
            <w:left w:val="none" w:sz="0" w:space="0" w:color="auto"/>
            <w:bottom w:val="none" w:sz="0" w:space="0" w:color="auto"/>
            <w:right w:val="none" w:sz="0" w:space="0" w:color="auto"/>
          </w:divBdr>
        </w:div>
        <w:div w:id="862016635">
          <w:marLeft w:val="-108"/>
          <w:marRight w:val="0"/>
          <w:marTop w:val="0"/>
          <w:marBottom w:val="0"/>
          <w:divBdr>
            <w:top w:val="none" w:sz="0" w:space="0" w:color="auto"/>
            <w:left w:val="none" w:sz="0" w:space="0" w:color="auto"/>
            <w:bottom w:val="none" w:sz="0" w:space="0" w:color="auto"/>
            <w:right w:val="none" w:sz="0" w:space="0" w:color="auto"/>
          </w:divBdr>
        </w:div>
        <w:div w:id="240453939">
          <w:marLeft w:val="-108"/>
          <w:marRight w:val="0"/>
          <w:marTop w:val="0"/>
          <w:marBottom w:val="0"/>
          <w:divBdr>
            <w:top w:val="none" w:sz="0" w:space="0" w:color="auto"/>
            <w:left w:val="none" w:sz="0" w:space="0" w:color="auto"/>
            <w:bottom w:val="none" w:sz="0" w:space="0" w:color="auto"/>
            <w:right w:val="none" w:sz="0" w:space="0" w:color="auto"/>
          </w:divBdr>
        </w:div>
        <w:div w:id="134106825">
          <w:marLeft w:val="-108"/>
          <w:marRight w:val="0"/>
          <w:marTop w:val="0"/>
          <w:marBottom w:val="0"/>
          <w:divBdr>
            <w:top w:val="none" w:sz="0" w:space="0" w:color="auto"/>
            <w:left w:val="none" w:sz="0" w:space="0" w:color="auto"/>
            <w:bottom w:val="none" w:sz="0" w:space="0" w:color="auto"/>
            <w:right w:val="none" w:sz="0" w:space="0" w:color="auto"/>
          </w:divBdr>
        </w:div>
        <w:div w:id="612979564">
          <w:marLeft w:val="-108"/>
          <w:marRight w:val="0"/>
          <w:marTop w:val="0"/>
          <w:marBottom w:val="0"/>
          <w:divBdr>
            <w:top w:val="none" w:sz="0" w:space="0" w:color="auto"/>
            <w:left w:val="none" w:sz="0" w:space="0" w:color="auto"/>
            <w:bottom w:val="none" w:sz="0" w:space="0" w:color="auto"/>
            <w:right w:val="none" w:sz="0" w:space="0" w:color="auto"/>
          </w:divBdr>
        </w:div>
        <w:div w:id="250823435">
          <w:marLeft w:val="-108"/>
          <w:marRight w:val="0"/>
          <w:marTop w:val="0"/>
          <w:marBottom w:val="0"/>
          <w:divBdr>
            <w:top w:val="none" w:sz="0" w:space="0" w:color="auto"/>
            <w:left w:val="none" w:sz="0" w:space="0" w:color="auto"/>
            <w:bottom w:val="none" w:sz="0" w:space="0" w:color="auto"/>
            <w:right w:val="none" w:sz="0" w:space="0" w:color="auto"/>
          </w:divBdr>
        </w:div>
        <w:div w:id="318732382">
          <w:marLeft w:val="-108"/>
          <w:marRight w:val="0"/>
          <w:marTop w:val="0"/>
          <w:marBottom w:val="0"/>
          <w:divBdr>
            <w:top w:val="none" w:sz="0" w:space="0" w:color="auto"/>
            <w:left w:val="none" w:sz="0" w:space="0" w:color="auto"/>
            <w:bottom w:val="none" w:sz="0" w:space="0" w:color="auto"/>
            <w:right w:val="none" w:sz="0" w:space="0" w:color="auto"/>
          </w:divBdr>
        </w:div>
        <w:div w:id="1850021147">
          <w:marLeft w:val="-108"/>
          <w:marRight w:val="0"/>
          <w:marTop w:val="0"/>
          <w:marBottom w:val="0"/>
          <w:divBdr>
            <w:top w:val="none" w:sz="0" w:space="0" w:color="auto"/>
            <w:left w:val="none" w:sz="0" w:space="0" w:color="auto"/>
            <w:bottom w:val="none" w:sz="0" w:space="0" w:color="auto"/>
            <w:right w:val="none" w:sz="0" w:space="0" w:color="auto"/>
          </w:divBdr>
        </w:div>
        <w:div w:id="1990205624">
          <w:marLeft w:val="-108"/>
          <w:marRight w:val="0"/>
          <w:marTop w:val="0"/>
          <w:marBottom w:val="0"/>
          <w:divBdr>
            <w:top w:val="none" w:sz="0" w:space="0" w:color="auto"/>
            <w:left w:val="none" w:sz="0" w:space="0" w:color="auto"/>
            <w:bottom w:val="none" w:sz="0" w:space="0" w:color="auto"/>
            <w:right w:val="none" w:sz="0" w:space="0" w:color="auto"/>
          </w:divBdr>
        </w:div>
        <w:div w:id="1949659574">
          <w:marLeft w:val="-108"/>
          <w:marRight w:val="0"/>
          <w:marTop w:val="0"/>
          <w:marBottom w:val="0"/>
          <w:divBdr>
            <w:top w:val="none" w:sz="0" w:space="0" w:color="auto"/>
            <w:left w:val="none" w:sz="0" w:space="0" w:color="auto"/>
            <w:bottom w:val="none" w:sz="0" w:space="0" w:color="auto"/>
            <w:right w:val="none" w:sz="0" w:space="0" w:color="auto"/>
          </w:divBdr>
        </w:div>
        <w:div w:id="862284095">
          <w:marLeft w:val="-108"/>
          <w:marRight w:val="0"/>
          <w:marTop w:val="0"/>
          <w:marBottom w:val="0"/>
          <w:divBdr>
            <w:top w:val="none" w:sz="0" w:space="0" w:color="auto"/>
            <w:left w:val="none" w:sz="0" w:space="0" w:color="auto"/>
            <w:bottom w:val="none" w:sz="0" w:space="0" w:color="auto"/>
            <w:right w:val="none" w:sz="0" w:space="0" w:color="auto"/>
          </w:divBdr>
        </w:div>
        <w:div w:id="107420717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eF5\AppData\Local\Temp\Rar$DIa3864.19278\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5D4F7-2ECB-4CB7-ABF0-F6C59E23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5700</TotalTime>
  <Pages>1</Pages>
  <Words>6493</Words>
  <Characters>37016</Characters>
  <Application>Microsoft Office Word</Application>
  <DocSecurity>0</DocSecurity>
  <Lines>308</Lines>
  <Paragraphs>86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AspireF5</dc:creator>
  <cp:lastModifiedBy>Admin</cp:lastModifiedBy>
  <cp:revision>4072</cp:revision>
  <dcterms:created xsi:type="dcterms:W3CDTF">2019-04-07T16:23:00Z</dcterms:created>
  <dcterms:modified xsi:type="dcterms:W3CDTF">2021-03-31T15:12:00Z</dcterms:modified>
</cp:coreProperties>
</file>